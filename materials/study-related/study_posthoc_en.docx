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numbering.xml" ContentType="application/vnd.openxmlformats-officedocument.wordprocessingml.numbering+xml"/>
  <Default Extension="svg" ContentType="image/sv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 w:rsidR="009F0C94" w:rsidRPr="000C6912" w:rsidRDefault="00F71A9D" w:rsidP="000C6912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DeepLPNGImage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7" type="#_x0000_t202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 filled="f" stroked="f" strokeweight=".5pt">
            <o:lock v:ext="edit" aspectratio="t" verticies="t" text="t" shapetype="t"/>
            <v:textbox>
              <w:txbxContent>
                <w:p w:rsidR="000C6912" w:rsidRPr="000C6912" w:rsidRDefault="00F71A9D">
                  <w:pPr>
                    <w:rPr>
                      <w:rFonts w:ascii="Roboto" w:hAnsi="Roboto"/>
                      <w:color w:val="FFFFFF" w:themeColor="background1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FFFFFF" w:themeColor="background1"/>
                      <w:sz w:val="28"/>
                      <w:lang w:val="en-US"/>
                    </w:rPr>
                    <w:t>Subscribe to DeepL Pro to edit this document.</w:t>
                  </w:r>
                  <w:r>
                    <w:br/>
                  </w:r>
                  <w:r>
                    <w:rPr>
                      <w:rFonts w:ascii="Roboto" w:hAnsi="Roboto"/>
                      <w:color w:val="FFFFFF" w:themeColor="background1"/>
                      <w:sz w:val="22"/>
                    </w:rPr>
                    <w:t>Visit www.DeepL.com/Pro for more information.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o:spid="_x0000_s1026" type="#_x0000_t202" alt="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>
            <o:lock v:ext="edit" selection="t"/>
          </v:shape>
        </w:pic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60"/>
        <w:ind w:left="1648" w:right="1873" w:firstLine="0"/>
        <w:jc w:val="left"/>
        <w:rPr>
          <w:rFonts w:ascii="Arial" w:hAnsi="Arial" w:cs="Arial" w:eastAsia="Arial"/>
          <w:sz w:val="34"/>
          <w:szCs w:val="34"/>
        </w:rPr>
      </w:pPr>
      <w:r>
        <w:rPr>
          <w:rFonts w:ascii="Arial"/>
          <w:b/>
          <w:sz w:val="34"/>
        </w:rPr>
        <w:t>final questionnaire</w:t>
      </w:r>
      <w:r>
        <w:rPr>
          <w:rFonts w:ascii="Arial"/>
          <w:sz w:val="34"/>
        </w:rPr>
      </w:r>
    </w:p>
    <w:p>
      <w:pPr>
        <w:pStyle w:val="BodyText"/>
        <w:spacing w:line="271" w:lineRule="auto" w:before="116"/>
        <w:ind w:left="1648" w:right="1873"/>
        <w:jc w:val="left"/>
      </w:pPr>
      <w:r>
        <w:rPr>
          <w:w w:val="105"/>
        </w:rPr>
        <w:t>Thank</w:t>
      </w:r>
      <w:r>
        <w:rPr>
          <w:w w:val="105"/>
        </w:rPr>
        <w:t xml:space="preserve"> you</w:t>
      </w:r>
      <w:r>
        <w:rPr>
          <w:w w:val="105"/>
        </w:rPr>
        <w:t xml:space="preserve"> for</w:t>
      </w:r>
      <w:r>
        <w:rPr>
          <w:w w:val="105"/>
        </w:rPr>
        <w:t xml:space="preserve"> participating in</w:t>
      </w:r>
      <w:r>
        <w:rPr>
          <w:w w:val="105"/>
        </w:rPr>
        <w:t xml:space="preserve"> the</w:t>
      </w:r>
      <w:r>
        <w:rPr>
          <w:w w:val="105"/>
        </w:rPr>
        <w:t xml:space="preserve"> study</w:t>
      </w:r>
      <w:r>
        <w:rPr>
          <w:w w:val="105"/>
        </w:rPr>
        <w:t xml:space="preserve">. </w:t>
      </w:r>
      <w:r>
        <w:rPr>
          <w:w w:val="105"/>
        </w:rPr>
        <w:t>Please</w:t>
      </w:r>
      <w:r>
        <w:rPr>
          <w:w w:val="105"/>
        </w:rPr>
        <w:t xml:space="preserve"> take</w:t>
      </w:r>
      <w:r>
        <w:rPr>
          <w:w w:val="105"/>
        </w:rPr>
        <w:t xml:space="preserve"> your</w:t>
      </w:r>
      <w:r>
        <w:rPr>
          <w:w w:val="105"/>
        </w:rPr>
        <w:t xml:space="preserve"> time</w:t>
      </w:r>
      <w:r>
        <w:rPr>
          <w:w w:val="105"/>
        </w:rPr>
        <w:t xml:space="preserve"> to</w:t>
      </w:r>
      <w:r>
        <w:rPr>
          <w:w w:val="105"/>
        </w:rPr>
        <w:t xml:space="preserve"> answer</w:t>
      </w:r>
      <w:r>
        <w:rPr>
          <w:w w:val="105"/>
        </w:rPr>
        <w:t xml:space="preserve"> each</w:t>
      </w:r>
      <w:r>
        <w:rPr>
          <w:w w:val="105"/>
        </w:rPr>
        <w:t xml:space="preserve"> question.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16"/>
          <w:szCs w:val="16"/>
        </w:rPr>
      </w:pPr>
    </w:p>
    <w:p>
      <w:pPr>
        <w:pStyle w:val="BodyText"/>
        <w:spacing w:line="240" w:lineRule="auto" w:before="0"/>
        <w:ind w:left="1648" w:right="1873"/>
        <w:jc w:val="left"/>
      </w:pPr>
      <w:r>
        <w:rPr>
          <w:color w:val="C43B1D"/>
          <w:w w:val="105"/>
        </w:rPr>
        <w:t>#Required #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sz w:val="26"/>
          <w:szCs w:val="26"/>
        </w:rPr>
      </w:pPr>
    </w:p>
    <w:p>
      <w:pPr>
        <w:pStyle w:val="Heading1"/>
        <w:numPr>
          <w:ilvl w:val="0"/>
          <w:numId w:val="1"/>
        </w:numPr>
        <w:tabs>
          <w:tab w:pos="2039" w:val="left" w:leader="none"/>
        </w:tabs>
        <w:spacing w:line="240" w:lineRule="auto" w:before="79" w:after="0"/>
        <w:ind w:left="2038" w:right="1873" w:hanging="217"/>
        <w:jc w:val="left"/>
        <w:rPr>
          <w:b w:val="0"/>
          <w:bCs w:val="0"/>
        </w:rPr>
      </w:pPr>
      <w:r>
        <w:rPr>
          <w:w w:val="105"/>
        </w:rPr>
        <w:t>Participant ID</w:t>
      </w:r>
      <w:r>
        <w:rPr>
          <w:color w:val="C43B1D"/>
          <w:w w:val="105"/>
        </w:rPr>
        <w:t xml:space="preserve"> *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0" w:lineRule="exact"/>
        <w:ind w:left="2030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186pt;height:1pt;mso-position-horizontal-relative:char;mso-position-vertical-relative:line" coordorigin="0,0" coordsize="3720,20">
            <v:group style="position:absolute;left:10;top:10;width:3700;height:2" coordorigin="10,10" coordsize="3700,2">
              <v:shape style="position:absolute;left:10;top:10;width:3700;height:2" coordorigin="10,10" coordsize="3700,0" path="m3710,10l10,10e" filled="false" stroked="true" strokeweight="1pt" strokecolor="#cccccc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pStyle w:val="ListParagraph"/>
        <w:numPr>
          <w:ilvl w:val="0"/>
          <w:numId w:val="1"/>
        </w:numPr>
        <w:tabs>
          <w:tab w:pos="2039" w:val="left" w:leader="none"/>
        </w:tabs>
        <w:spacing w:line="240" w:lineRule="auto" w:before="79" w:after="0"/>
        <w:ind w:left="2038" w:right="1873" w:hanging="217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w w:val="105"/>
          <w:sz w:val="19"/>
        </w:rPr>
        <w:t>Sex</w:t>
      </w:r>
      <w:r>
        <w:rPr>
          <w:rFonts w:ascii="Arial"/>
          <w:b/>
          <w:color w:val="C43B1D"/>
          <w:w w:val="105"/>
          <w:sz w:val="19"/>
        </w:rPr>
        <w:t xml:space="preserve"> *</w:t>
      </w:r>
      <w:r>
        <w:rPr>
          <w:rFonts w:ascii="Arial"/>
          <w:sz w:val="19"/>
        </w:rPr>
      </w:r>
    </w:p>
    <w:p>
      <w:pPr>
        <w:spacing w:before="76"/>
        <w:ind w:left="2038" w:right="1873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w w:val="105"/>
          <w:sz w:val="19"/>
        </w:rPr>
        <w:t>Mark</w:t>
      </w:r>
      <w:r>
        <w:rPr>
          <w:rFonts w:ascii="Arial"/>
          <w:i/>
          <w:spacing w:val="-1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only</w:t>
      </w:r>
      <w:r>
        <w:rPr>
          <w:rFonts w:ascii="Arial"/>
          <w:i/>
          <w:spacing w:val="-1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one</w:t>
      </w:r>
      <w:r>
        <w:rPr>
          <w:rFonts w:ascii="Arial"/>
          <w:i/>
          <w:spacing w:val="-1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spacing w:line="415" w:lineRule="auto" w:before="0"/>
        <w:ind w:right="7933"/>
        <w:jc w:val="both"/>
      </w:pPr>
      <w:r>
        <w:rPr/>
        <w:pict>
          <v:group style="position:absolute;margin-left:119.075882pt;margin-top:-.501587pt;width:21.85pt;height:14pt;mso-position-horizontal-relative:page;mso-position-vertical-relative:paragraph;z-index:1072" coordorigin="2382,-10" coordsize="437,280">
            <v:shape style="position:absolute;left:2382;top:-10;width:437;height:280" coordorigin="2382,-10" coordsize="437,280" path="m2680,-10l2520,-10,2505,-9,2447,11,2404,57,2383,124,2382,151,2387,172,2420,228,2475,263,2520,270,2695,269,2716,265,2735,258,2750,250,2680,250,2500,248,2444,221,2408,167,2401,119,2405,97,2439,41,2497,12,2520,10,2751,10,2745,6,2725,-3,2703,-8,2680,-10xe" filled="true" fillcolor="#999999" stroked="false">
              <v:path arrowok="t"/>
              <v:fill type="solid"/>
            </v:shape>
            <v:shape style="position:absolute;left:2382;top:-10;width:437;height:280" coordorigin="2382,-10" coordsize="437,280" path="m2751,10l2680,10,2700,12,2720,17,2771,54,2798,116,2799,141,2795,163,2761,218,2703,248,2680,250,2750,250,2796,203,2817,136,2818,109,2813,87,2805,67,2794,48,2780,32,2763,18,2751,1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9.075882pt;margin-top:18.498413pt;width:21.85pt;height:14pt;mso-position-horizontal-relative:page;mso-position-vertical-relative:paragraph;z-index:1096" coordorigin="2382,370" coordsize="437,280">
            <v:shape style="position:absolute;left:2382;top:370;width:437;height:280" coordorigin="2382,370" coordsize="437,280" path="m2680,370l2520,370,2505,371,2447,391,2404,437,2383,504,2382,531,2387,552,2420,608,2475,643,2520,650,2695,649,2716,645,2735,638,2750,630,2680,630,2500,628,2444,601,2408,547,2401,499,2405,477,2439,421,2497,392,2520,390,2751,390,2745,386,2725,377,2703,372,2680,370xe" filled="true" fillcolor="#999999" stroked="false">
              <v:path arrowok="t"/>
              <v:fill type="solid"/>
            </v:shape>
            <v:shape style="position:absolute;left:2382;top:370;width:437;height:280" coordorigin="2382,370" coordsize="437,280" path="m2751,390l2680,390,2700,392,2720,397,2771,434,2798,496,2799,521,2795,543,2761,598,2703,628,2680,630,2750,630,2796,583,2817,516,2818,489,2813,467,2805,447,2794,428,2780,412,2763,398,2751,39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9.075882pt;margin-top:37.498413pt;width:21.85pt;height:14pt;mso-position-horizontal-relative:page;mso-position-vertical-relative:paragraph;z-index:1120" coordorigin="2382,750" coordsize="437,280">
            <v:shape style="position:absolute;left:2382;top:750;width:437;height:280" coordorigin="2382,750" coordsize="437,280" path="m2680,750l2520,750,2505,751,2447,771,2404,817,2383,884,2382,911,2387,932,2420,988,2475,1023,2520,1030,2695,1029,2716,1025,2735,1018,2750,1010,2680,1010,2500,1008,2444,981,2408,927,2401,879,2405,857,2439,801,2497,772,2520,770,2751,770,2745,766,2725,757,2703,752,2680,750xe" filled="true" fillcolor="#999999" stroked="false">
              <v:path arrowok="t"/>
              <v:fill type="solid"/>
            </v:shape>
            <v:shape style="position:absolute;left:2382;top:750;width:437;height:280" coordorigin="2382,750" coordsize="437,280" path="m2751,770l2680,770,2700,772,2720,777,2771,814,2798,876,2799,901,2795,923,2761,978,2703,1008,2680,1010,2750,1010,2796,963,2817,896,2818,869,2813,847,2805,827,2794,808,2780,792,2763,778,2751,77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9.075882pt;margin-top:56.498413pt;width:21.85pt;height:14pt;mso-position-horizontal-relative:page;mso-position-vertical-relative:paragraph;z-index:1144" coordorigin="2382,1130" coordsize="437,280">
            <v:shape style="position:absolute;left:2382;top:1130;width:437;height:280" coordorigin="2382,1130" coordsize="437,280" path="m2680,1130l2520,1130,2505,1131,2447,1151,2404,1197,2383,1264,2382,1291,2387,1312,2420,1368,2475,1403,2520,1410,2695,1409,2716,1405,2735,1398,2750,1390,2680,1390,2500,1388,2444,1361,2408,1307,2401,1259,2405,1237,2439,1181,2497,1152,2520,1150,2751,1150,2745,1146,2725,1137,2703,1132,2680,1130xe" filled="true" fillcolor="#999999" stroked="false">
              <v:path arrowok="t"/>
              <v:fill type="solid"/>
            </v:shape>
            <v:shape style="position:absolute;left:2382;top:1130;width:437;height:280" coordorigin="2382,1130" coordsize="437,280" path="m2751,1150l2680,1150,2700,1152,2720,1157,2771,1194,2798,1256,2799,1281,2795,1303,2761,1358,2703,1388,2680,1390,2750,1390,2796,1343,2817,1276,2818,1249,2813,1227,2805,1207,2794,1188,2780,1172,2763,1158,2751,115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Male</w:t>
      </w:r>
      <w:r>
        <w:rPr>
          <w:spacing w:val="-35"/>
        </w:rPr>
      </w:r>
      <w:r>
        <w:rPr>
          <w:w w:val="105"/>
        </w:rPr>
        <w:t xml:space="preserve"> Female</w:t>
      </w:r>
      <w:r>
        <w:rPr>
          <w:w w:val="105"/>
        </w:rPr>
        <w:t xml:space="preserve"> Divers</w:t>
      </w:r>
      <w:r>
        <w:rPr/>
      </w:r>
    </w:p>
    <w:p>
      <w:pPr>
        <w:pStyle w:val="BodyText"/>
        <w:spacing w:line="240" w:lineRule="auto" w:before="4"/>
        <w:ind w:right="0"/>
        <w:jc w:val="both"/>
      </w:pPr>
      <w:r>
        <w:rPr>
          <w:w w:val="105"/>
        </w:rPr>
        <w:t>Not</w:t>
      </w:r>
      <w:r>
        <w:rPr>
          <w:w w:val="105"/>
        </w:rPr>
        <w:t xml:space="preserve"> specified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18"/>
          <w:szCs w:val="18"/>
        </w:rPr>
      </w:pPr>
    </w:p>
    <w:p>
      <w:pPr>
        <w:pStyle w:val="Heading1"/>
        <w:numPr>
          <w:ilvl w:val="0"/>
          <w:numId w:val="1"/>
        </w:numPr>
        <w:tabs>
          <w:tab w:pos="2039" w:val="left" w:leader="none"/>
        </w:tabs>
        <w:spacing w:line="240" w:lineRule="auto" w:before="0" w:after="0"/>
        <w:ind w:left="2038" w:right="1873" w:hanging="217"/>
        <w:jc w:val="left"/>
        <w:rPr>
          <w:b w:val="0"/>
          <w:bCs w:val="0"/>
        </w:rPr>
      </w:pPr>
      <w:r>
        <w:rPr>
          <w:w w:val="105"/>
        </w:rPr>
        <w:t>Age</w:t>
      </w:r>
      <w:r>
        <w:rPr>
          <w:color w:val="C43B1D"/>
          <w:w w:val="105"/>
        </w:rPr>
        <w:t xml:space="preserve"> *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spacing w:line="20" w:lineRule="exact"/>
        <w:ind w:left="2030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186pt;height:1pt;mso-position-horizontal-relative:char;mso-position-vertical-relative:line" coordorigin="0,0" coordsize="3720,20">
            <v:group style="position:absolute;left:10;top:10;width:3700;height:2" coordorigin="10,10" coordsize="3700,2">
              <v:shape style="position:absolute;left:10;top:10;width:3700;height:2" coordorigin="10,10" coordsize="3700,0" path="m3710,10l10,10e" filled="false" stroked="true" strokeweight="1pt" strokecolor="#cccccc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7"/>
          <w:szCs w:val="27"/>
        </w:rPr>
      </w:pPr>
    </w:p>
    <w:p>
      <w:pPr>
        <w:pStyle w:val="ListParagraph"/>
        <w:numPr>
          <w:ilvl w:val="0"/>
          <w:numId w:val="1"/>
        </w:numPr>
        <w:tabs>
          <w:tab w:pos="2039" w:val="left" w:leader="none"/>
        </w:tabs>
        <w:spacing w:line="240" w:lineRule="auto" w:before="79" w:after="0"/>
        <w:ind w:left="2038" w:right="1873" w:hanging="217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w w:val="105"/>
          <w:sz w:val="19"/>
        </w:rPr>
        <w:t>Visually impaired</w:t>
      </w:r>
      <w:r>
        <w:rPr>
          <w:rFonts w:ascii="Arial"/>
          <w:b/>
          <w:color w:val="C43B1D"/>
          <w:w w:val="105"/>
          <w:sz w:val="19"/>
        </w:rPr>
        <w:t xml:space="preserve"> *</w:t>
      </w:r>
      <w:r>
        <w:rPr>
          <w:rFonts w:ascii="Arial"/>
          <w:sz w:val="19"/>
        </w:rPr>
      </w:r>
    </w:p>
    <w:p>
      <w:pPr>
        <w:spacing w:before="76"/>
        <w:ind w:left="2038" w:right="1873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w w:val="105"/>
          <w:sz w:val="19"/>
        </w:rPr>
        <w:t>Mark</w:t>
      </w:r>
      <w:r>
        <w:rPr>
          <w:rFonts w:ascii="Arial"/>
          <w:i/>
          <w:spacing w:val="-1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only</w:t>
      </w:r>
      <w:r>
        <w:rPr>
          <w:rFonts w:ascii="Arial"/>
          <w:i/>
          <w:spacing w:val="-1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one</w:t>
      </w:r>
      <w:r>
        <w:rPr>
          <w:rFonts w:ascii="Arial"/>
          <w:i/>
          <w:spacing w:val="-1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spacing w:line="240" w:lineRule="auto" w:before="0"/>
        <w:ind w:right="1873"/>
        <w:jc w:val="left"/>
      </w:pPr>
      <w:r>
        <w:rPr/>
        <w:pict>
          <v:group style="position:absolute;margin-left:119.075882pt;margin-top:-.226624pt;width:21.85pt;height:14pt;mso-position-horizontal-relative:page;mso-position-vertical-relative:paragraph;z-index:1168" coordorigin="2382,-5" coordsize="437,280">
            <v:shape style="position:absolute;left:2382;top:-5;width:437;height:280" coordorigin="2382,-5" coordsize="437,280" path="m2680,-5l2520,-5,2505,-4,2447,17,2404,63,2383,130,2382,156,2387,178,2420,234,2475,268,2520,275,2695,275,2716,271,2735,264,2750,255,2680,255,2500,254,2444,227,2408,172,2401,124,2405,102,2439,47,2497,18,2520,15,2751,15,2745,11,2725,3,2703,-3,2680,-5xe" filled="true" fillcolor="#999999" stroked="false">
              <v:path arrowok="t"/>
              <v:fill type="solid"/>
            </v:shape>
            <v:shape style="position:absolute;left:2382;top:-5;width:437;height:280" coordorigin="2382,-5" coordsize="437,280" path="m2751,15l2680,15,2700,17,2720,23,2771,59,2798,122,2799,147,2795,169,2761,224,2703,253,2680,255,2750,255,2796,208,2817,141,2818,115,2813,93,2805,73,2794,54,2780,37,2763,23,2751,15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normal</w:t>
      </w:r>
      <w:r>
        <w:rPr/>
      </w:r>
    </w:p>
    <w:p>
      <w:pPr>
        <w:pStyle w:val="BodyText"/>
        <w:spacing w:line="415" w:lineRule="auto" w:before="159"/>
        <w:ind w:right="5827"/>
        <w:jc w:val="left"/>
      </w:pPr>
      <w:r>
        <w:rPr/>
        <w:pict>
          <v:group style="position:absolute;margin-left:119.075882pt;margin-top:6.848376pt;width:21.85pt;height:14pt;mso-position-horizontal-relative:page;mso-position-vertical-relative:paragraph;z-index:1192" coordorigin="2382,137" coordsize="437,280">
            <v:shape style="position:absolute;left:2382;top:137;width:437;height:280" coordorigin="2382,137" coordsize="437,280" path="m2680,137l2520,137,2505,138,2447,158,2404,204,2383,271,2382,298,2387,319,2420,375,2475,410,2520,417,2695,416,2716,412,2735,405,2750,397,2680,397,2500,395,2444,368,2408,314,2401,266,2405,244,2439,188,2497,159,2520,157,2751,157,2745,153,2725,144,2703,139,2680,137xe" filled="true" fillcolor="#999999" stroked="false">
              <v:path arrowok="t"/>
              <v:fill type="solid"/>
            </v:shape>
            <v:shape style="position:absolute;left:2382;top:137;width:437;height:280" coordorigin="2382,137" coordsize="437,280" path="m2751,157l2680,157,2700,159,2720,164,2771,201,2798,263,2799,288,2795,310,2761,365,2703,395,2680,397,2750,397,2796,350,2817,283,2818,256,2813,234,2805,214,2794,195,2780,179,2763,165,2751,157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9.075882pt;margin-top:25.848377pt;width:21.85pt;height:14pt;mso-position-horizontal-relative:page;mso-position-vertical-relative:paragraph;z-index:1216" coordorigin="2382,517" coordsize="437,280">
            <v:shape style="position:absolute;left:2382;top:517;width:437;height:280" coordorigin="2382,517" coordsize="437,280" path="m2680,517l2520,517,2505,518,2447,538,2404,584,2383,651,2382,678,2387,699,2420,755,2475,790,2520,797,2695,796,2716,792,2735,785,2750,777,2680,777,2500,775,2444,748,2408,694,2401,646,2405,624,2439,568,2497,539,2520,537,2751,537,2745,533,2725,524,2703,519,2680,517xe" filled="true" fillcolor="#999999" stroked="false">
              <v:path arrowok="t"/>
              <v:fill type="solid"/>
            </v:shape>
            <v:shape style="position:absolute;left:2382;top:517;width:437;height:280" coordorigin="2382,517" coordsize="437,280" path="m2751,537l2680,537,2700,539,2720,544,2771,581,2798,643,2799,668,2795,690,2761,745,2703,775,2680,777,2750,777,2796,730,2817,663,2818,636,2813,614,2805,594,2794,575,2780,559,2763,545,2751,537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Color Blind</w:t>
      </w:r>
      <w:r>
        <w:rPr>
          <w:w w:val="105"/>
        </w:rPr>
        <w:t xml:space="preserve"> or</w:t>
      </w:r>
      <w:r>
        <w:rPr>
          <w:w w:val="105"/>
        </w:rPr>
        <w:t xml:space="preserve"> Color</w:t>
      </w:r>
      <w:r>
        <w:rPr>
          <w:w w:val="105"/>
        </w:rPr>
        <w:t xml:space="preserve"> Deficient</w:t>
      </w:r>
      <w:r>
        <w:rPr>
          <w:w w:val="105"/>
        </w:rPr>
        <w:t xml:space="preserve"> Corrected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18"/>
          <w:szCs w:val="18"/>
        </w:rPr>
      </w:pPr>
    </w:p>
    <w:p>
      <w:pPr>
        <w:pStyle w:val="Heading1"/>
        <w:numPr>
          <w:ilvl w:val="0"/>
          <w:numId w:val="1"/>
        </w:numPr>
        <w:tabs>
          <w:tab w:pos="2039" w:val="left" w:leader="none"/>
        </w:tabs>
        <w:spacing w:line="240" w:lineRule="auto" w:before="79" w:after="0"/>
        <w:ind w:left="2038" w:right="1873" w:hanging="217"/>
        <w:jc w:val="left"/>
        <w:rPr>
          <w:b w:val="0"/>
          <w:bCs w:val="0"/>
        </w:rPr>
      </w:pPr>
      <w:r>
        <w:rPr>
          <w:w w:val="105"/>
        </w:rPr>
        <w:t>Background</w:t>
      </w:r>
      <w:r>
        <w:rPr>
          <w:color w:val="C43B1D"/>
          <w:w w:val="105"/>
        </w:rPr>
        <w:t xml:space="preserve"> *</w:t>
      </w:r>
      <w:r>
        <w:rPr>
          <w:b w:val="0"/>
        </w:rPr>
      </w:r>
    </w:p>
    <w:p>
      <w:pPr>
        <w:spacing w:before="76"/>
        <w:ind w:left="2038" w:right="1873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w w:val="105"/>
          <w:sz w:val="19"/>
        </w:rPr>
        <w:t>Mark</w:t>
      </w:r>
      <w:r>
        <w:rPr>
          <w:rFonts w:ascii="Arial"/>
          <w:i/>
          <w:spacing w:val="-1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only</w:t>
      </w:r>
      <w:r>
        <w:rPr>
          <w:rFonts w:ascii="Arial"/>
          <w:i/>
          <w:spacing w:val="-1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one</w:t>
      </w:r>
      <w:r>
        <w:rPr>
          <w:rFonts w:ascii="Arial"/>
          <w:i/>
          <w:spacing w:val="-1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spacing w:line="240" w:lineRule="auto" w:before="0"/>
        <w:ind w:right="1873"/>
        <w:jc w:val="left"/>
      </w:pPr>
      <w:r>
        <w:rPr/>
        <w:pict>
          <v:group style="position:absolute;margin-left:119.075882pt;margin-top:-.314117pt;width:21.85pt;height:14pt;mso-position-horizontal-relative:page;mso-position-vertical-relative:paragraph;z-index:1240" coordorigin="2382,-6" coordsize="437,280">
            <v:shape style="position:absolute;left:2382;top:-6;width:437;height:280" coordorigin="2382,-6" coordsize="437,280" path="m2680,-6l2520,-6,2505,-5,2447,15,2404,61,2383,128,2382,154,2387,176,2420,232,2475,266,2520,274,2695,273,2716,269,2735,262,2750,254,2680,254,2500,252,2444,225,2408,171,2401,122,2405,100,2439,45,2497,16,2520,14,2751,14,2745,10,2725,1,2703,-4,2680,-6xe" filled="true" fillcolor="#999999" stroked="false">
              <v:path arrowok="t"/>
              <v:fill type="solid"/>
            </v:shape>
            <v:shape style="position:absolute;left:2382;top:-6;width:437;height:280" coordorigin="2382,-6" coordsize="437,280" path="m2751,14l2680,14,2700,15,2720,21,2771,58,2798,120,2799,145,2795,167,2761,222,2703,252,2680,254,2750,254,2796,207,2817,140,2818,113,2813,91,2805,71,2794,52,2780,36,2763,21,2751,14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Medical</w:t>
      </w:r>
      <w:r>
        <w:rPr/>
      </w:r>
    </w:p>
    <w:p>
      <w:pPr>
        <w:pStyle w:val="BodyText"/>
        <w:spacing w:line="240" w:lineRule="auto" w:before="159"/>
        <w:ind w:right="1873"/>
        <w:jc w:val="left"/>
      </w:pPr>
      <w:r>
        <w:rPr/>
        <w:pict>
          <v:group style="position:absolute;margin-left:119.075882pt;margin-top:7.760882pt;width:21.85pt;height:14pt;mso-position-horizontal-relative:page;mso-position-vertical-relative:paragraph;z-index:1264" coordorigin="2382,155" coordsize="437,280">
            <v:shape style="position:absolute;left:2382;top:155;width:437;height:280" coordorigin="2382,155" coordsize="437,280" path="m2680,155l2520,155,2505,156,2447,177,2404,222,2383,289,2382,316,2387,338,2420,393,2475,428,2520,435,2695,434,2716,431,2735,424,2750,415,2680,415,2500,414,2444,387,2408,332,2401,284,2405,262,2439,207,2497,177,2520,175,2751,175,2745,171,2725,163,2703,157,2680,155xe" filled="true" fillcolor="#999999" stroked="false">
              <v:path arrowok="t"/>
              <v:fill type="solid"/>
            </v:shape>
            <v:shape style="position:absolute;left:2382;top:155;width:437;height:280" coordorigin="2382,155" coordsize="437,280" path="m2751,175l2680,175,2700,177,2720,182,2771,219,2798,281,2799,306,2795,329,2761,384,2703,413,2680,415,2750,415,2796,368,2817,301,2818,275,2813,253,2805,232,2794,214,2780,197,2763,183,2751,175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Non-medical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18"/>
          <w:szCs w:val="18"/>
        </w:rPr>
      </w:pPr>
    </w:p>
    <w:p>
      <w:pPr>
        <w:pStyle w:val="Heading1"/>
        <w:numPr>
          <w:ilvl w:val="0"/>
          <w:numId w:val="1"/>
        </w:numPr>
        <w:tabs>
          <w:tab w:pos="2039" w:val="left" w:leader="none"/>
        </w:tabs>
        <w:spacing w:line="240" w:lineRule="auto" w:before="0" w:after="0"/>
        <w:ind w:left="2038" w:right="1873" w:hanging="217"/>
        <w:jc w:val="left"/>
        <w:rPr>
          <w:b w:val="0"/>
          <w:bCs w:val="0"/>
        </w:rPr>
      </w:pPr>
      <w:r>
        <w:rPr>
          <w:w w:val="105"/>
        </w:rPr>
        <w:t>Medical function</w:t>
      </w:r>
      <w:r>
        <w:rPr>
          <w:color w:val="C43B1D"/>
          <w:w w:val="105"/>
        </w:rPr>
        <w:t xml:space="preserve"> *</w:t>
      </w:r>
      <w:r>
        <w:rPr>
          <w:b w:val="0"/>
        </w:rPr>
      </w:r>
    </w:p>
    <w:p>
      <w:pPr>
        <w:spacing w:before="76"/>
        <w:ind w:left="2038" w:right="1873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w w:val="105"/>
          <w:sz w:val="19"/>
        </w:rPr>
        <w:t>Mark</w:t>
      </w:r>
      <w:r>
        <w:rPr>
          <w:rFonts w:ascii="Arial"/>
          <w:i/>
          <w:spacing w:val="-1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only</w:t>
      </w:r>
      <w:r>
        <w:rPr>
          <w:rFonts w:ascii="Arial"/>
          <w:i/>
          <w:spacing w:val="-1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one</w:t>
      </w:r>
      <w:r>
        <w:rPr>
          <w:rFonts w:ascii="Arial"/>
          <w:i/>
          <w:spacing w:val="-1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spacing w:line="415" w:lineRule="auto" w:before="0"/>
        <w:ind w:right="7183"/>
        <w:jc w:val="left"/>
      </w:pPr>
      <w:r>
        <w:rPr/>
        <w:pict>
          <v:group style="position:absolute;margin-left:119.075882pt;margin-top:-.526611pt;width:21.85pt;height:14pt;mso-position-horizontal-relative:page;mso-position-vertical-relative:paragraph;z-index:1288" coordorigin="2382,-11" coordsize="437,280">
            <v:shape style="position:absolute;left:2382;top:-11;width:437;height:280" coordorigin="2382,-11" coordsize="437,280" path="m2680,-11l2520,-11,2505,-10,2447,11,2404,57,2383,124,2382,150,2387,172,2420,228,2475,262,2520,269,2695,269,2716,265,2735,258,2750,249,2680,249,2500,248,2444,221,2408,166,2401,118,2405,96,2439,41,2497,12,2520,9,2751,9,2745,5,2725,-3,2703,-9,2680,-11xe" filled="true" fillcolor="#999999" stroked="false">
              <v:path arrowok="t"/>
              <v:fill type="solid"/>
            </v:shape>
            <v:shape style="position:absolute;left:2382;top:-11;width:437;height:280" coordorigin="2382,-11" coordsize="437,280" path="m2751,9l2680,9,2700,11,2720,17,2771,53,2798,116,2799,141,2795,163,2761,218,2703,247,2680,249,2750,249,2796,202,2817,135,2818,109,2813,87,2805,67,2794,48,2780,31,2763,17,2751,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9.075882pt;margin-top:18.473389pt;width:21.85pt;height:14pt;mso-position-horizontal-relative:page;mso-position-vertical-relative:paragraph;z-index:1312" coordorigin="2382,369" coordsize="437,280">
            <v:shape style="position:absolute;left:2382;top:369;width:437;height:280" coordorigin="2382,369" coordsize="437,280" path="m2680,369l2520,369,2505,370,2447,391,2404,437,2383,504,2382,530,2387,552,2420,608,2475,642,2520,649,2695,649,2716,645,2735,638,2750,629,2680,629,2500,628,2444,601,2408,546,2401,498,2405,476,2439,421,2497,392,2520,389,2751,389,2745,385,2725,377,2703,371,2680,369xe" filled="true" fillcolor="#999999" stroked="false">
              <v:path arrowok="t"/>
              <v:fill type="solid"/>
            </v:shape>
            <v:shape style="position:absolute;left:2382;top:369;width:437;height:280" coordorigin="2382,369" coordsize="437,280" path="m2751,389l2680,389,2700,391,2720,397,2771,433,2798,496,2799,521,2795,543,2761,598,2703,627,2680,629,2750,629,2796,582,2817,515,2818,489,2813,467,2805,447,2794,428,2780,411,2763,397,2751,38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9.075882pt;margin-top:37.473389pt;width:21.85pt;height:14pt;mso-position-horizontal-relative:page;mso-position-vertical-relative:paragraph;z-index:1336" coordorigin="2382,749" coordsize="437,280">
            <v:shape style="position:absolute;left:2382;top:749;width:437;height:280" coordorigin="2382,749" coordsize="437,280" path="m2680,749l2520,749,2505,750,2447,771,2404,817,2383,884,2382,910,2387,932,2420,988,2475,1022,2520,1029,2695,1029,2716,1025,2735,1018,2750,1009,2680,1009,2500,1008,2444,981,2408,926,2401,878,2405,856,2439,801,2497,772,2520,769,2751,769,2745,765,2725,757,2703,751,2680,749xe" filled="true" fillcolor="#999999" stroked="false">
              <v:path arrowok="t"/>
              <v:fill type="solid"/>
            </v:shape>
            <v:shape style="position:absolute;left:2382;top:749;width:437;height:280" coordorigin="2382,749" coordsize="437,280" path="m2751,769l2680,769,2700,771,2720,777,2771,813,2798,876,2799,901,2795,923,2761,978,2703,1007,2680,1009,2750,1009,2796,962,2817,895,2818,869,2813,847,2805,827,2794,808,2780,791,2763,777,2751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9.075882pt;margin-top:56.473389pt;width:21.85pt;height:14pt;mso-position-horizontal-relative:page;mso-position-vertical-relative:paragraph;z-index:1360" coordorigin="2382,1129" coordsize="437,280">
            <v:shape style="position:absolute;left:2382;top:1129;width:437;height:280" coordorigin="2382,1129" coordsize="437,280" path="m2680,1129l2520,1129,2505,1130,2447,1151,2404,1197,2383,1264,2382,1290,2387,1312,2420,1368,2475,1402,2520,1409,2695,1409,2716,1405,2735,1398,2750,1389,2680,1389,2500,1388,2444,1361,2408,1306,2401,1258,2405,1236,2439,1181,2497,1152,2520,1149,2751,1149,2745,1145,2725,1137,2703,1131,2680,1129xe" filled="true" fillcolor="#999999" stroked="false">
              <v:path arrowok="t"/>
              <v:fill type="solid"/>
            </v:shape>
            <v:shape style="position:absolute;left:2382;top:1129;width:437;height:280" coordorigin="2382,1129" coordsize="437,280" path="m2751,1149l2680,1149,2700,1151,2720,1157,2771,1193,2798,1256,2799,1281,2795,1303,2761,1358,2703,1387,2680,1389,2750,1389,2796,1342,2817,1275,2818,1249,2813,1227,2805,1207,2794,1188,2780,1171,2763,1157,2751,1149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Does not</w:t>
      </w:r>
      <w:r>
        <w:rPr>
          <w:w w:val="105"/>
        </w:rPr>
        <w:t xml:space="preserve"> apply</w:t>
      </w:r>
      <w:r>
        <w:rPr/>
        <w:t xml:space="preserve"> Resident</w:t>
      </w:r>
      <w:r>
        <w:rPr>
          <w:spacing w:val="-26"/>
        </w:rPr>
      </w:r>
      <w:r>
        <w:rPr>
          <w:w w:val="105"/>
        </w:rPr>
        <w:t xml:space="preserve"> Specialist</w:t>
      </w:r>
      <w:r>
        <w:rPr>
          <w:w w:val="105"/>
        </w:rPr>
        <w:t xml:space="preserve"> Senior Physician</w:t>
      </w:r>
      <w:r>
        <w:rPr/>
      </w:r>
    </w:p>
    <w:p>
      <w:pPr>
        <w:spacing w:after="0" w:line="415" w:lineRule="auto"/>
        <w:jc w:val="left"/>
        <w:sectPr>
          <w:headerReference w:type="default" r:id="rId5"/>
          <w:footerReference w:type="default" r:id="rId6"/>
          <w:type w:val="continuous"/>
          <w:pgSz w:w="11900" w:h="16840"/>
          <w:pgMar w:header="370" w:footer="830" w:top="560" w:bottom="1020" w:left="260" w:right="240"/>
          <w:pgNumType w:start="1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17"/>
          <w:szCs w:val="17"/>
        </w:rPr>
      </w:pPr>
    </w:p>
    <w:p>
      <w:pPr>
        <w:pStyle w:val="Heading1"/>
        <w:numPr>
          <w:ilvl w:val="0"/>
          <w:numId w:val="1"/>
        </w:numPr>
        <w:tabs>
          <w:tab w:pos="2039" w:val="left" w:leader="none"/>
        </w:tabs>
        <w:spacing w:line="240" w:lineRule="auto" w:before="79" w:after="0"/>
        <w:ind w:left="2038" w:right="5207" w:hanging="217"/>
        <w:jc w:val="center"/>
        <w:rPr>
          <w:b w:val="0"/>
          <w:bCs w:val="0"/>
        </w:rPr>
      </w:pPr>
      <w:r>
        <w:rPr>
          <w:w w:val="105"/>
        </w:rPr>
        <w:t>Medical experience</w:t>
      </w:r>
      <w:r>
        <w:rPr>
          <w:color w:val="C43B1D"/>
          <w:w w:val="105"/>
        </w:rPr>
        <w:t xml:space="preserve"> *</w:t>
      </w:r>
      <w:r>
        <w:rPr>
          <w:b w:val="0"/>
        </w:rPr>
      </w:r>
    </w:p>
    <w:p>
      <w:pPr>
        <w:spacing w:before="76"/>
        <w:ind w:left="2038" w:right="1873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w w:val="105"/>
          <w:sz w:val="19"/>
        </w:rPr>
        <w:t>Mark</w:t>
      </w:r>
      <w:r>
        <w:rPr>
          <w:rFonts w:ascii="Arial"/>
          <w:i/>
          <w:spacing w:val="-1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only</w:t>
      </w:r>
      <w:r>
        <w:rPr>
          <w:rFonts w:ascii="Arial"/>
          <w:i/>
          <w:spacing w:val="-1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one</w:t>
      </w:r>
      <w:r>
        <w:rPr>
          <w:rFonts w:ascii="Arial"/>
          <w:i/>
          <w:spacing w:val="-1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spacing w:line="240" w:lineRule="auto" w:before="0"/>
        <w:ind w:right="1873"/>
        <w:jc w:val="left"/>
      </w:pPr>
      <w:r>
        <w:rPr/>
        <w:pict>
          <v:group style="position:absolute;margin-left:119.075882pt;margin-top:-.451599pt;width:21.85pt;height:14pt;mso-position-horizontal-relative:page;mso-position-vertical-relative:paragraph;z-index:1408" coordorigin="2382,-9" coordsize="437,280">
            <v:shape style="position:absolute;left:2382;top:-9;width:437;height:280" coordorigin="2382,-9" coordsize="437,280" path="m2680,-9l2520,-9,2505,-8,2447,12,2404,58,2383,125,2382,152,2387,173,2420,229,2475,264,2520,271,2695,270,2716,266,2735,259,2750,251,2680,251,2500,249,2444,222,2408,168,2401,120,2405,98,2439,42,2497,13,2520,11,2751,11,2745,7,2725,-2,2703,-7,2680,-9xe" filled="true" fillcolor="#999999" stroked="false">
              <v:path arrowok="t"/>
              <v:fill type="solid"/>
            </v:shape>
            <v:shape style="position:absolute;left:2382;top:-9;width:437;height:280" coordorigin="2382,-9" coordsize="437,280" path="m2751,11l2680,11,2700,13,2720,18,2771,55,2798,117,2799,142,2795,164,2761,219,2703,249,2680,251,2750,251,2796,204,2817,137,2818,110,2813,88,2805,68,2794,49,2780,33,2763,19,2751,11xe" filled="true" fillcolor="#999999" stroked="false">
              <v:path arrowok="t"/>
              <v:fill type="solid"/>
            </v:shape>
            <w10:wrap type="none"/>
          </v:group>
        </w:pict>
      </w:r>
      0
      <w:r>
        <w:rPr>
          <w:w w:val="102"/>
        </w:rPr>
        <w:t/>
      </w:r>
      <w:r>
        <w:rPr/>
      </w:r>
    </w:p>
    <w:p>
      <w:pPr>
        <w:pStyle w:val="BodyText"/>
        <w:spacing w:line="240" w:lineRule="auto" w:before="159"/>
        <w:ind w:right="1873"/>
        <w:jc w:val="left"/>
      </w:pPr>
      <w:r>
        <w:rPr/>
        <w:pict>
          <v:group style="position:absolute;margin-left:119.075882pt;margin-top:7.623401pt;width:21.85pt;height:14pt;mso-position-horizontal-relative:page;mso-position-vertical-relative:paragraph;z-index:1432" coordorigin="2382,152" coordsize="437,280">
            <v:shape style="position:absolute;left:2382;top:152;width:437;height:280" coordorigin="2382,152" coordsize="437,280" path="m2680,152l2520,152,2505,153,2447,174,2404,220,2383,287,2382,313,2387,335,2420,391,2475,425,2520,432,2695,432,2716,428,2735,421,2750,412,2680,412,2500,411,2444,384,2408,329,2401,281,2405,259,2439,204,2497,175,2520,172,2751,172,2745,168,2725,160,2703,154,2680,152xe" filled="true" fillcolor="#999999" stroked="false">
              <v:path arrowok="t"/>
              <v:fill type="solid"/>
            </v:shape>
            <v:shape style="position:absolute;left:2382;top:152;width:437;height:280" coordorigin="2382,152" coordsize="437,280" path="m2751,172l2680,172,2700,174,2720,180,2771,216,2798,279,2799,304,2795,326,2761,381,2703,410,2680,412,2750,412,2796,365,2817,298,2818,272,2813,250,2805,230,2794,211,2780,194,2763,180,2751,172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&lt; 2</w:t>
      </w:r>
      <w:r>
        <w:rPr>
          <w:w w:val="105"/>
        </w:rPr>
        <w:t xml:space="preserve"> years</w:t>
      </w:r>
      <w:r>
        <w:rPr/>
      </w:r>
    </w:p>
    <w:p>
      <w:pPr>
        <w:pStyle w:val="BodyText"/>
        <w:spacing w:line="240" w:lineRule="auto" w:before="159"/>
        <w:ind w:right="1873"/>
        <w:jc w:val="left"/>
      </w:pPr>
      <w:r>
        <w:rPr/>
        <w:pict>
          <v:group style="position:absolute;margin-left:119.075882pt;margin-top:7.748401pt;width:21.85pt;height:14pt;mso-position-horizontal-relative:page;mso-position-vertical-relative:paragraph;z-index:1456" coordorigin="2382,155" coordsize="437,280">
            <v:shape style="position:absolute;left:2382;top:155;width:437;height:280" coordorigin="2382,155" coordsize="437,280" path="m2680,155l2520,155,2505,156,2447,176,2404,222,2383,289,2382,316,2387,337,2420,393,2475,428,2520,435,2695,434,2716,430,2735,423,2750,415,2680,415,2500,413,2444,386,2408,332,2401,284,2405,262,2439,206,2497,177,2520,175,2751,175,2745,171,2725,162,2703,157,2680,155xe" filled="true" fillcolor="#999999" stroked="false">
              <v:path arrowok="t"/>
              <v:fill type="solid"/>
            </v:shape>
            <v:shape style="position:absolute;left:2382;top:155;width:437;height:280" coordorigin="2382,155" coordsize="437,280" path="m2751,175l2680,175,2700,177,2720,182,2771,219,2798,281,2799,306,2795,328,2761,383,2703,413,2680,415,2750,415,2796,368,2817,301,2818,274,2813,252,2805,232,2794,213,2780,197,2763,183,2751,175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2 - 4</w:t>
      </w:r>
      <w:r>
        <w:rPr>
          <w:w w:val="105"/>
        </w:rPr>
        <w:t xml:space="preserve"> years</w:t>
      </w:r>
      <w:r>
        <w:rPr/>
      </w:r>
    </w:p>
    <w:p>
      <w:pPr>
        <w:pStyle w:val="BodyText"/>
        <w:spacing w:line="240" w:lineRule="auto" w:before="159"/>
        <w:ind w:right="1873"/>
        <w:jc w:val="left"/>
      </w:pPr>
      <w:r>
        <w:rPr/>
        <w:pict>
          <v:group style="position:absolute;margin-left:119.075882pt;margin-top:6.873401pt;width:21.85pt;height:14pt;mso-position-horizontal-relative:page;mso-position-vertical-relative:paragraph;z-index:1480" coordorigin="2382,137" coordsize="437,280">
            <v:shape style="position:absolute;left:2382;top:137;width:437;height:280" coordorigin="2382,137" coordsize="437,280" path="m2680,137l2520,137,2505,138,2447,159,2404,205,2383,272,2382,298,2387,320,2420,376,2475,410,2520,417,2695,417,2716,413,2735,406,2750,397,2680,397,2500,396,2444,369,2408,314,2401,266,2405,244,2439,189,2497,160,2520,157,2751,157,2745,153,2725,145,2703,139,2680,137xe" filled="true" fillcolor="#999999" stroked="false">
              <v:path arrowok="t"/>
              <v:fill type="solid"/>
            </v:shape>
            <v:shape style="position:absolute;left:2382;top:137;width:437;height:280" coordorigin="2382,137" coordsize="437,280" path="m2751,157l2680,157,2700,159,2720,165,2771,201,2798,264,2799,289,2795,311,2761,366,2703,395,2680,397,2750,397,2796,350,2817,283,2818,257,2813,235,2805,215,2794,196,2780,179,2763,165,2751,157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4 - 6</w:t>
      </w:r>
      <w:r>
        <w:rPr>
          <w:w w:val="105"/>
        </w:rPr>
        <w:t xml:space="preserve"> years</w:t>
      </w:r>
      <w:r>
        <w:rPr/>
      </w:r>
    </w:p>
    <w:p>
      <w:pPr>
        <w:pStyle w:val="BodyText"/>
        <w:spacing w:line="240" w:lineRule="auto" w:before="159"/>
        <w:ind w:right="1873"/>
        <w:jc w:val="left"/>
      </w:pPr>
      <w:r>
        <w:rPr/>
        <w:pict>
          <v:group style="position:absolute;margin-left:119.075882pt;margin-top:6.998401pt;width:21.85pt;height:14pt;mso-position-horizontal-relative:page;mso-position-vertical-relative:paragraph;z-index:1504" coordorigin="2382,140" coordsize="437,280">
            <v:shape style="position:absolute;left:2382;top:140;width:437;height:280" coordorigin="2382,140" coordsize="437,280" path="m2680,140l2520,140,2505,141,2447,161,2404,207,2383,274,2382,301,2387,322,2420,378,2475,413,2520,420,2695,419,2716,415,2735,408,2750,400,2680,400,2500,398,2444,371,2408,317,2401,269,2405,247,2439,191,2497,162,2520,160,2751,160,2745,156,2725,147,2703,142,2680,140xe" filled="true" fillcolor="#999999" stroked="false">
              <v:path arrowok="t"/>
              <v:fill type="solid"/>
            </v:shape>
            <v:shape style="position:absolute;left:2382;top:140;width:437;height:280" coordorigin="2382,140" coordsize="437,280" path="m2751,160l2680,160,2700,162,2720,167,2771,204,2798,266,2799,291,2795,313,2761,368,2703,398,2680,400,2750,400,2796,353,2817,286,2818,259,2813,237,2805,217,2794,198,2780,182,2763,168,2751,160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6 - 10</w:t>
      </w:r>
      <w:r>
        <w:rPr>
          <w:w w:val="105"/>
        </w:rPr>
        <w:t xml:space="preserve"> years</w:t>
      </w:r>
      <w:r>
        <w:rPr/>
      </w:r>
    </w:p>
    <w:p>
      <w:pPr>
        <w:pStyle w:val="BodyText"/>
        <w:spacing w:line="240" w:lineRule="auto" w:before="159"/>
        <w:ind w:right="1873"/>
        <w:jc w:val="left"/>
      </w:pPr>
      <w:r>
        <w:rPr/>
        <w:pict>
          <v:group style="position:absolute;margin-left:119.075882pt;margin-top:7.123401pt;width:21.85pt;height:14pt;mso-position-horizontal-relative:page;mso-position-vertical-relative:paragraph;z-index:1528" coordorigin="2382,142" coordsize="437,280">
            <v:shape style="position:absolute;left:2382;top:142;width:437;height:280" coordorigin="2382,142" coordsize="437,280" path="m2680,142l2520,142,2505,143,2447,164,2404,210,2383,277,2382,303,2387,325,2420,381,2475,415,2520,422,2695,422,2716,418,2735,411,2750,402,2680,402,2500,401,2444,374,2408,319,2401,271,2405,249,2439,194,2497,165,2520,162,2751,162,2745,158,2725,150,2703,144,2680,142xe" filled="true" fillcolor="#999999" stroked="false">
              <v:path arrowok="t"/>
              <v:fill type="solid"/>
            </v:shape>
            <v:shape style="position:absolute;left:2382;top:142;width:437;height:280" coordorigin="2382,142" coordsize="437,280" path="m2751,162l2680,162,2700,164,2720,170,2771,206,2798,269,2799,294,2795,316,2761,371,2703,400,2680,402,2750,402,2796,355,2817,288,2818,262,2813,240,2805,220,2794,201,2780,184,2763,170,2751,162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Over 10</w:t>
      </w:r>
      <w:r>
        <w:rPr>
          <w:w w:val="105"/>
        </w:rPr>
        <w:t xml:space="preserve"> years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18"/>
          <w:szCs w:val="18"/>
        </w:rPr>
      </w:pPr>
    </w:p>
    <w:p>
      <w:pPr>
        <w:pStyle w:val="Heading1"/>
        <w:numPr>
          <w:ilvl w:val="0"/>
          <w:numId w:val="1"/>
        </w:numPr>
        <w:tabs>
          <w:tab w:pos="2039" w:val="left" w:leader="none"/>
        </w:tabs>
        <w:spacing w:line="240" w:lineRule="auto" w:before="0" w:after="0"/>
        <w:ind w:left="2038" w:right="6063" w:hanging="217"/>
        <w:jc w:val="center"/>
        <w:rPr>
          <w:b w:val="0"/>
          <w:bCs w:val="0"/>
        </w:rPr>
      </w:pPr>
      <w:r>
        <w:rPr>
          <w:w w:val="105"/>
        </w:rPr>
        <w:t>PC experience</w:t>
      </w:r>
      <w:r>
        <w:rPr>
          <w:color w:val="C43B1D"/>
          <w:w w:val="105"/>
        </w:rPr>
        <w:t xml:space="preserve"> *</w:t>
      </w:r>
      <w:r>
        <w:rPr>
          <w:b w:val="0"/>
        </w:rPr>
      </w:r>
    </w:p>
    <w:p>
      <w:pPr>
        <w:spacing w:before="76"/>
        <w:ind w:left="2038" w:right="1873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w w:val="105"/>
          <w:sz w:val="19"/>
        </w:rPr>
        <w:t>Mark</w:t>
      </w:r>
      <w:r>
        <w:rPr>
          <w:rFonts w:ascii="Arial"/>
          <w:i/>
          <w:spacing w:val="-1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only</w:t>
      </w:r>
      <w:r>
        <w:rPr>
          <w:rFonts w:ascii="Arial"/>
          <w:i/>
          <w:spacing w:val="-1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one</w:t>
      </w:r>
      <w:r>
        <w:rPr>
          <w:rFonts w:ascii="Arial"/>
          <w:i/>
          <w:spacing w:val="-1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spacing w:line="240" w:lineRule="auto" w:before="0"/>
        <w:ind w:right="1873"/>
        <w:jc w:val="left"/>
      </w:pPr>
      <w:r>
        <w:rPr/>
        <w:pict>
          <v:group style="position:absolute;margin-left:119.075882pt;margin-top:-.164124pt;width:21.85pt;height:14pt;mso-position-horizontal-relative:page;mso-position-vertical-relative:paragraph;z-index:1552" coordorigin="2382,-3" coordsize="437,280">
            <v:shape style="position:absolute;left:2382;top:-3;width:437;height:280" coordorigin="2382,-3" coordsize="437,280" path="m2680,-3l2520,-3,2505,-2,2447,18,2404,64,2383,131,2382,157,2387,179,2420,235,2475,269,2520,277,2695,276,2716,272,2735,265,2750,257,2680,257,2500,255,2444,228,2408,174,2401,125,2405,103,2439,48,2497,19,2520,17,2751,17,2745,13,2725,4,2703,-1,2680,-3xe" filled="true" fillcolor="#999999" stroked="false">
              <v:path arrowok="t"/>
              <v:fill type="solid"/>
            </v:shape>
            <v:shape style="position:absolute;left:2382;top:-3;width:437;height:280" coordorigin="2382,-3" coordsize="437,280" path="m2751,17l2680,17,2700,18,2720,24,2771,61,2798,123,2799,148,2795,170,2761,225,2703,255,2680,257,2750,257,2796,210,2817,143,2818,116,2813,94,2805,74,2794,55,2780,39,2763,24,2751,17xe" filled="true" fillcolor="#999999" stroked="false">
              <v:path arrowok="t"/>
              <v:fill type="solid"/>
            </v:shape>
            <w10:wrap type="none"/>
          </v:group>
        </w:pict>
      </w:r>
      0
      <w:r>
        <w:rPr>
          <w:w w:val="102"/>
        </w:rPr>
        <w:t/>
      </w:r>
      <w:r>
        <w:rPr/>
      </w:r>
    </w:p>
    <w:p>
      <w:pPr>
        <w:pStyle w:val="BodyText"/>
        <w:spacing w:line="240" w:lineRule="auto" w:before="159"/>
        <w:ind w:right="1873"/>
        <w:jc w:val="left"/>
      </w:pPr>
      <w:r>
        <w:rPr/>
        <w:pict>
          <v:group style="position:absolute;margin-left:119.075882pt;margin-top:6.910876pt;width:21.85pt;height:14pt;mso-position-horizontal-relative:page;mso-position-vertical-relative:paragraph;z-index:1576" coordorigin="2382,138" coordsize="437,280">
            <v:shape style="position:absolute;left:2382;top:138;width:437;height:280" coordorigin="2382,138" coordsize="437,280" path="m2680,138l2520,138,2505,139,2447,160,2404,205,2383,272,2382,299,2387,321,2420,376,2475,411,2520,418,2695,417,2716,414,2735,407,2750,398,2680,398,2500,397,2444,370,2408,315,2401,267,2405,245,2439,190,2497,160,2520,158,2751,158,2745,154,2725,146,2703,140,2680,138xe" filled="true" fillcolor="#999999" stroked="false">
              <v:path arrowok="t"/>
              <v:fill type="solid"/>
            </v:shape>
            <v:shape style="position:absolute;left:2382;top:138;width:437;height:280" coordorigin="2382,138" coordsize="437,280" path="m2751,158l2680,158,2700,160,2720,165,2771,202,2798,264,2799,289,2795,312,2761,367,2703,396,2680,398,2750,398,2796,351,2817,284,2818,258,2813,236,2805,215,2794,197,2780,180,2763,166,2751,158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&lt; 2</w:t>
      </w:r>
      <w:r>
        <w:rPr>
          <w:w w:val="105"/>
        </w:rPr>
        <w:t xml:space="preserve"> years</w:t>
      </w:r>
      <w:r>
        <w:rPr/>
      </w:r>
    </w:p>
    <w:p>
      <w:pPr>
        <w:pStyle w:val="BodyText"/>
        <w:spacing w:line="240" w:lineRule="auto" w:before="159"/>
        <w:ind w:right="1873"/>
        <w:jc w:val="left"/>
      </w:pPr>
      <w:r>
        <w:rPr/>
        <w:pict>
          <v:group style="position:absolute;margin-left:119.075882pt;margin-top:7.035876pt;width:21.85pt;height:14pt;mso-position-horizontal-relative:page;mso-position-vertical-relative:paragraph;z-index:1600" coordorigin="2382,141" coordsize="437,280">
            <v:shape style="position:absolute;left:2382;top:141;width:437;height:280" coordorigin="2382,141" coordsize="437,280" path="m2680,141l2520,141,2505,142,2447,162,2404,208,2383,275,2382,301,2387,323,2420,379,2475,413,2520,421,2695,420,2716,416,2735,409,2750,401,2680,401,2500,399,2444,372,2408,318,2401,269,2405,247,2439,192,2497,163,2520,161,2751,161,2745,157,2725,148,2703,143,2680,141xe" filled="true" fillcolor="#999999" stroked="false">
              <v:path arrowok="t"/>
              <v:fill type="solid"/>
            </v:shape>
            <v:shape style="position:absolute;left:2382;top:141;width:437;height:280" coordorigin="2382,141" coordsize="437,280" path="m2751,161l2680,161,2700,162,2720,168,2771,205,2798,267,2799,292,2795,314,2761,369,2703,399,2680,401,2750,401,2796,354,2817,287,2818,260,2813,238,2805,218,2794,199,2780,183,2763,168,2751,161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2 - 4</w:t>
      </w:r>
      <w:r>
        <w:rPr>
          <w:w w:val="105"/>
        </w:rPr>
        <w:t xml:space="preserve"> years</w:t>
      </w:r>
      <w:r>
        <w:rPr/>
      </w:r>
    </w:p>
    <w:p>
      <w:pPr>
        <w:pStyle w:val="BodyText"/>
        <w:spacing w:line="240" w:lineRule="auto" w:before="159"/>
        <w:ind w:right="1873"/>
        <w:jc w:val="left"/>
      </w:pPr>
      <w:r>
        <w:rPr/>
        <w:pict>
          <v:group style="position:absolute;margin-left:119.075882pt;margin-top:7.160876pt;width:21.85pt;height:14pt;mso-position-horizontal-relative:page;mso-position-vertical-relative:paragraph;z-index:1624" coordorigin="2382,143" coordsize="437,280">
            <v:shape style="position:absolute;left:2382;top:143;width:437;height:280" coordorigin="2382,143" coordsize="437,280" path="m2680,143l2520,143,2505,144,2447,165,2404,210,2383,277,2382,304,2387,326,2420,381,2475,416,2520,423,2695,422,2716,419,2735,412,2750,403,2680,403,2500,402,2444,375,2408,320,2401,272,2405,250,2439,195,2497,165,2520,163,2751,163,2745,159,2725,151,2703,145,2680,143xe" filled="true" fillcolor="#999999" stroked="false">
              <v:path arrowok="t"/>
              <v:fill type="solid"/>
            </v:shape>
            <v:shape style="position:absolute;left:2382;top:143;width:437;height:280" coordorigin="2382,143" coordsize="437,280" path="m2751,163l2680,163,2700,165,2720,170,2771,207,2798,269,2799,294,2795,317,2761,372,2703,401,2680,403,2750,403,2796,356,2817,289,2818,263,2813,241,2805,220,2794,202,2780,185,2763,171,2751,163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4 - 6</w:t>
      </w:r>
      <w:r>
        <w:rPr>
          <w:w w:val="105"/>
        </w:rPr>
        <w:t xml:space="preserve"> years</w:t>
      </w:r>
      <w:r>
        <w:rPr/>
      </w:r>
    </w:p>
    <w:p>
      <w:pPr>
        <w:pStyle w:val="BodyText"/>
        <w:spacing w:line="240" w:lineRule="auto" w:before="159"/>
        <w:ind w:right="1873"/>
        <w:jc w:val="left"/>
      </w:pPr>
      <w:r>
        <w:rPr/>
        <w:pict>
          <v:group style="position:absolute;margin-left:119.075882pt;margin-top:7.285876pt;width:21.85pt;height:14pt;mso-position-horizontal-relative:page;mso-position-vertical-relative:paragraph;z-index:1648" coordorigin="2382,146" coordsize="437,280">
            <v:shape style="position:absolute;left:2382;top:146;width:437;height:280" coordorigin="2382,146" coordsize="437,280" path="m2680,146l2520,146,2505,147,2447,167,2404,213,2383,280,2382,306,2387,328,2420,384,2475,418,2520,426,2695,425,2716,421,2735,414,2750,406,2680,406,2500,404,2444,377,2408,323,2401,274,2405,252,2439,197,2497,168,2520,166,2751,166,2745,162,2725,153,2703,148,2680,146xe" filled="true" fillcolor="#999999" stroked="false">
              <v:path arrowok="t"/>
              <v:fill type="solid"/>
            </v:shape>
            <v:shape style="position:absolute;left:2382;top:146;width:437;height:280" coordorigin="2382,146" coordsize="437,280" path="m2751,166l2680,166,2700,167,2720,173,2771,210,2798,272,2799,297,2795,319,2761,374,2703,404,2680,406,2750,406,2796,359,2817,292,2818,265,2813,243,2805,223,2794,204,2780,188,2763,173,2751,166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6 - 10</w:t>
      </w:r>
      <w:r>
        <w:rPr>
          <w:w w:val="105"/>
        </w:rPr>
        <w:t xml:space="preserve"> years</w:t>
      </w:r>
      <w:r>
        <w:rPr/>
      </w:r>
    </w:p>
    <w:p>
      <w:pPr>
        <w:pStyle w:val="BodyText"/>
        <w:spacing w:line="240" w:lineRule="auto" w:before="159"/>
        <w:ind w:right="1873"/>
        <w:jc w:val="left"/>
      </w:pPr>
      <w:r>
        <w:rPr/>
        <w:pict>
          <v:group style="position:absolute;margin-left:119.075882pt;margin-top:7.410876pt;width:21.85pt;height:14pt;mso-position-horizontal-relative:page;mso-position-vertical-relative:paragraph;z-index:1672" coordorigin="2382,148" coordsize="437,280">
            <v:shape style="position:absolute;left:2382;top:148;width:437;height:280" coordorigin="2382,148" coordsize="437,280" path="m2680,148l2520,148,2505,149,2447,170,2404,215,2383,282,2382,309,2387,331,2420,386,2475,421,2520,428,2695,427,2716,424,2735,417,2750,408,2680,408,2500,407,2444,380,2408,325,2401,277,2405,255,2439,200,2497,170,2520,168,2751,168,2745,164,2725,156,2703,150,2680,148xe" filled="true" fillcolor="#999999" stroked="false">
              <v:path arrowok="t"/>
              <v:fill type="solid"/>
            </v:shape>
            <v:shape style="position:absolute;left:2382;top:148;width:437;height:280" coordorigin="2382,148" coordsize="437,280" path="m2751,168l2680,168,2700,170,2720,175,2771,212,2798,274,2799,299,2795,322,2761,377,2703,406,2680,408,2750,408,2796,361,2817,294,2818,268,2813,246,2805,225,2794,207,2780,190,2763,176,2751,168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Over 10</w:t>
      </w:r>
      <w:r>
        <w:rPr>
          <w:w w:val="105"/>
        </w:rPr>
        <w:t xml:space="preserve"> years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18"/>
          <w:szCs w:val="18"/>
        </w:rPr>
      </w:pPr>
    </w:p>
    <w:p>
      <w:pPr>
        <w:pStyle w:val="Heading1"/>
        <w:numPr>
          <w:ilvl w:val="0"/>
          <w:numId w:val="1"/>
        </w:numPr>
        <w:tabs>
          <w:tab w:pos="2039" w:val="left" w:leader="none"/>
        </w:tabs>
        <w:spacing w:line="240" w:lineRule="auto" w:before="0" w:after="0"/>
        <w:ind w:left="2038" w:right="5102" w:hanging="217"/>
        <w:jc w:val="center"/>
        <w:rPr>
          <w:b w:val="0"/>
          <w:bCs w:val="0"/>
        </w:rPr>
      </w:pPr>
      <w:r>
        <w:rPr>
          <w:w w:val="105"/>
        </w:rPr>
        <w:t>Virtual Reality Experience</w:t>
      </w:r>
      <w:r>
        <w:rPr>
          <w:color w:val="C43B1D"/>
          <w:w w:val="105"/>
        </w:rPr>
        <w:t xml:space="preserve"> *</w:t>
      </w:r>
      <w:r>
        <w:rPr>
          <w:b w:val="0"/>
        </w:rPr>
      </w:r>
    </w:p>
    <w:p>
      <w:pPr>
        <w:spacing w:before="76"/>
        <w:ind w:left="2038" w:right="1873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w w:val="105"/>
          <w:sz w:val="19"/>
        </w:rPr>
        <w:t>Mark</w:t>
      </w:r>
      <w:r>
        <w:rPr>
          <w:rFonts w:ascii="Arial"/>
          <w:i/>
          <w:spacing w:val="-1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only</w:t>
      </w:r>
      <w:r>
        <w:rPr>
          <w:rFonts w:ascii="Arial"/>
          <w:i/>
          <w:spacing w:val="-1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one</w:t>
      </w:r>
      <w:r>
        <w:rPr>
          <w:rFonts w:ascii="Arial"/>
          <w:i/>
          <w:spacing w:val="-1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spacing w:line="240" w:lineRule="auto" w:before="0"/>
        <w:ind w:right="1873"/>
        <w:jc w:val="left"/>
      </w:pPr>
      <w:r>
        <w:rPr/>
        <w:pict>
          <v:group style="position:absolute;margin-left:119.075882pt;margin-top:-.876617pt;width:21.85pt;height:14pt;mso-position-horizontal-relative:page;mso-position-vertical-relative:paragraph;z-index:1696" coordorigin="2382,-18" coordsize="437,280">
            <v:shape style="position:absolute;left:2382;top:-18;width:437;height:280" coordorigin="2382,-18" coordsize="437,280" path="m2680,-18l2520,-18,2505,-17,2447,4,2404,50,2383,117,2382,143,2387,165,2420,221,2475,255,2520,262,2695,262,2716,258,2735,251,2750,242,2680,242,2500,241,2444,214,2408,159,2401,111,2405,89,2439,34,2497,5,2520,2,2751,2,2745,-2,2725,-10,2703,-16,2680,-18xe" filled="true" fillcolor="#999999" stroked="false">
              <v:path arrowok="t"/>
              <v:fill type="solid"/>
            </v:shape>
            <v:shape style="position:absolute;left:2382;top:-18;width:437;height:280" coordorigin="2382,-18" coordsize="437,280" path="m2751,2l2680,2,2700,4,2720,10,2771,46,2798,109,2799,134,2795,156,2761,211,2703,240,2680,242,2750,242,2796,195,2817,128,2818,102,2813,80,2805,60,2794,41,2780,24,2763,10,2751,2xe" filled="true" fillcolor="#999999" stroked="false">
              <v:path arrowok="t"/>
              <v:fill type="solid"/>
            </v:shape>
            <w10:wrap type="none"/>
          </v:group>
        </w:pict>
      </w:r>
      0
      <w:r>
        <w:rPr>
          <w:w w:val="102"/>
        </w:rPr>
        <w:t/>
      </w:r>
      <w:r>
        <w:rPr/>
      </w:r>
    </w:p>
    <w:p>
      <w:pPr>
        <w:pStyle w:val="BodyText"/>
        <w:spacing w:line="240" w:lineRule="auto" w:before="159"/>
        <w:ind w:right="1873"/>
        <w:jc w:val="left"/>
      </w:pPr>
      <w:r>
        <w:rPr/>
        <w:pict>
          <v:group style="position:absolute;margin-left:119.075882pt;margin-top:7.198382pt;width:21.85pt;height:14pt;mso-position-horizontal-relative:page;mso-position-vertical-relative:paragraph;z-index:1720" coordorigin="2382,144" coordsize="437,280">
            <v:shape style="position:absolute;left:2382;top:144;width:437;height:280" coordorigin="2382,144" coordsize="437,280" path="m2680,144l2520,144,2505,145,2447,165,2404,211,2383,278,2382,305,2387,326,2420,382,2475,417,2520,424,2695,423,2716,419,2735,412,2750,404,2680,404,2500,402,2444,375,2408,321,2401,273,2405,251,2439,195,2497,166,2520,164,2751,164,2745,160,2725,151,2703,146,2680,144xe" filled="true" fillcolor="#999999" stroked="false">
              <v:path arrowok="t"/>
              <v:fill type="solid"/>
            </v:shape>
            <v:shape style="position:absolute;left:2382;top:144;width:437;height:280" coordorigin="2382,144" coordsize="437,280" path="m2751,164l2680,164,2700,166,2720,171,2771,208,2798,270,2799,295,2795,317,2761,372,2703,402,2680,404,2750,404,2796,357,2817,290,2818,263,2813,241,2805,221,2794,202,2780,186,2763,172,2751,164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&lt; 2</w:t>
      </w:r>
      <w:r>
        <w:rPr>
          <w:w w:val="105"/>
        </w:rPr>
        <w:t xml:space="preserve"> years</w:t>
      </w:r>
      <w:r>
        <w:rPr/>
      </w:r>
    </w:p>
    <w:p>
      <w:pPr>
        <w:pStyle w:val="BodyText"/>
        <w:spacing w:line="240" w:lineRule="auto" w:before="159"/>
        <w:ind w:right="1873"/>
        <w:jc w:val="left"/>
      </w:pPr>
      <w:r>
        <w:rPr/>
        <w:pict>
          <v:group style="position:absolute;margin-left:119.075882pt;margin-top:7.323382pt;width:21.85pt;height:14pt;mso-position-horizontal-relative:page;mso-position-vertical-relative:paragraph;z-index:1744" coordorigin="2382,146" coordsize="437,280">
            <v:shape style="position:absolute;left:2382;top:146;width:437;height:280" coordorigin="2382,146" coordsize="437,280" path="m2680,146l2520,146,2505,147,2447,168,2404,214,2383,281,2382,307,2387,329,2420,385,2475,419,2520,426,2695,426,2716,422,2735,415,2750,406,2680,406,2500,405,2444,378,2408,323,2401,275,2405,253,2439,198,2497,169,2520,166,2751,166,2745,162,2725,154,2703,148,2680,146xe" filled="true" fillcolor="#999999" stroked="false">
              <v:path arrowok="t"/>
              <v:fill type="solid"/>
            </v:shape>
            <v:shape style="position:absolute;left:2382;top:146;width:437;height:280" coordorigin="2382,146" coordsize="437,280" path="m2751,166l2680,166,2700,168,2720,174,2771,210,2798,273,2799,298,2795,320,2761,375,2703,404,2680,406,2750,406,2796,359,2817,292,2818,266,2813,244,2805,224,2794,205,2780,188,2763,174,2751,166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2 - 4</w:t>
      </w:r>
      <w:r>
        <w:rPr>
          <w:w w:val="105"/>
        </w:rPr>
        <w:t xml:space="preserve"> years</w:t>
      </w:r>
      <w:r>
        <w:rPr/>
      </w:r>
    </w:p>
    <w:p>
      <w:pPr>
        <w:pStyle w:val="BodyText"/>
        <w:spacing w:line="240" w:lineRule="auto" w:before="159"/>
        <w:ind w:right="1873"/>
        <w:jc w:val="left"/>
      </w:pPr>
      <w:r>
        <w:rPr/>
        <w:pict>
          <v:group style="position:absolute;margin-left:119.075882pt;margin-top:7.448382pt;width:21.85pt;height:14pt;mso-position-horizontal-relative:page;mso-position-vertical-relative:paragraph;z-index:1768" coordorigin="2382,149" coordsize="437,280">
            <v:shape style="position:absolute;left:2382;top:149;width:437;height:280" coordorigin="2382,149" coordsize="437,280" path="m2680,149l2520,149,2505,150,2447,170,2404,216,2383,283,2382,310,2387,331,2420,387,2475,422,2520,429,2695,428,2716,424,2735,417,2750,409,2680,409,2500,407,2444,380,2408,326,2401,278,2405,256,2439,200,2497,171,2520,169,2751,169,2745,165,2725,156,2703,151,2680,149xe" filled="true" fillcolor="#999999" stroked="false">
              <v:path arrowok="t"/>
              <v:fill type="solid"/>
            </v:shape>
            <v:shape style="position:absolute;left:2382;top:149;width:437;height:280" coordorigin="2382,149" coordsize="437,280" path="m2751,169l2680,169,2700,171,2720,176,2771,213,2798,275,2799,300,2795,322,2761,377,2703,407,2680,409,2750,409,2796,362,2817,295,2818,268,2813,246,2805,226,2794,207,2780,191,2763,177,2751,169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4 - 6</w:t>
      </w:r>
      <w:r>
        <w:rPr>
          <w:w w:val="105"/>
        </w:rPr>
        <w:t xml:space="preserve"> years</w:t>
      </w:r>
      <w:r>
        <w:rPr/>
      </w:r>
    </w:p>
    <w:p>
      <w:pPr>
        <w:pStyle w:val="BodyText"/>
        <w:spacing w:line="240" w:lineRule="auto" w:before="159"/>
        <w:ind w:right="1873"/>
        <w:jc w:val="left"/>
      </w:pPr>
      <w:r>
        <w:rPr/>
        <w:pict>
          <v:group style="position:absolute;margin-left:119.075882pt;margin-top:7.573382pt;width:21.85pt;height:14pt;mso-position-horizontal-relative:page;mso-position-vertical-relative:paragraph;z-index:1792" coordorigin="2382,151" coordsize="437,280">
            <v:shape style="position:absolute;left:2382;top:151;width:437;height:280" coordorigin="2382,151" coordsize="437,280" path="m2680,151l2520,151,2505,152,2447,173,2404,219,2383,286,2382,312,2387,334,2420,390,2475,424,2520,431,2695,431,2716,427,2735,420,2750,411,2680,411,2500,410,2444,383,2408,328,2401,280,2405,258,2439,203,2497,174,2520,171,2751,171,2745,167,2725,159,2703,153,2680,151xe" filled="true" fillcolor="#999999" stroked="false">
              <v:path arrowok="t"/>
              <v:fill type="solid"/>
            </v:shape>
            <v:shape style="position:absolute;left:2382;top:151;width:437;height:280" coordorigin="2382,151" coordsize="437,280" path="m2751,171l2680,171,2700,173,2720,179,2771,215,2798,278,2799,303,2795,325,2761,380,2703,409,2680,411,2750,411,2796,364,2817,297,2818,271,2813,249,2805,229,2794,210,2780,193,2763,179,2751,171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6 - 10</w:t>
      </w:r>
      <w:r>
        <w:rPr>
          <w:w w:val="105"/>
        </w:rPr>
        <w:t xml:space="preserve"> years</w:t>
      </w:r>
      <w:r>
        <w:rPr/>
      </w:r>
    </w:p>
    <w:p>
      <w:pPr>
        <w:pStyle w:val="BodyText"/>
        <w:spacing w:line="240" w:lineRule="auto" w:before="159"/>
        <w:ind w:right="1873"/>
        <w:jc w:val="left"/>
      </w:pPr>
      <w:r>
        <w:rPr/>
        <w:pict>
          <v:group style="position:absolute;margin-left:119.075882pt;margin-top:7.698382pt;width:21.85pt;height:14pt;mso-position-horizontal-relative:page;mso-position-vertical-relative:paragraph;z-index:1816" coordorigin="2382,154" coordsize="437,280">
            <v:shape style="position:absolute;left:2382;top:154;width:437;height:280" coordorigin="2382,154" coordsize="437,280" path="m2680,154l2520,154,2505,155,2447,175,2404,221,2383,288,2382,315,2387,336,2420,392,2475,427,2520,434,2695,433,2716,429,2735,422,2750,414,2680,414,2500,412,2444,385,2408,331,2401,283,2405,261,2439,205,2497,176,2520,174,2751,174,2745,170,2725,161,2703,156,2680,154xe" filled="true" fillcolor="#999999" stroked="false">
              <v:path arrowok="t"/>
              <v:fill type="solid"/>
            </v:shape>
            <v:shape style="position:absolute;left:2382;top:154;width:437;height:280" coordorigin="2382,154" coordsize="437,280" path="m2751,174l2680,174,2700,176,2720,181,2771,218,2798,280,2799,305,2795,327,2761,382,2703,412,2680,414,2750,414,2796,367,2817,300,2818,273,2813,251,2805,231,2794,212,2780,196,2763,182,2751,174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Over 10</w:t>
      </w:r>
      <w:r>
        <w:rPr>
          <w:w w:val="105"/>
        </w:rPr>
        <w:t xml:space="preserve"> years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18"/>
          <w:szCs w:val="18"/>
        </w:rPr>
      </w:pPr>
    </w:p>
    <w:p>
      <w:pPr>
        <w:pStyle w:val="Heading1"/>
        <w:numPr>
          <w:ilvl w:val="0"/>
          <w:numId w:val="1"/>
        </w:numPr>
        <w:tabs>
          <w:tab w:pos="2039" w:val="left" w:leader="none"/>
        </w:tabs>
        <w:spacing w:line="240" w:lineRule="auto" w:before="0" w:after="0"/>
        <w:ind w:left="2038" w:right="1873" w:hanging="325"/>
        <w:jc w:val="left"/>
        <w:rPr>
          <w:b w:val="0"/>
          <w:bCs w:val="0"/>
        </w:rPr>
      </w:pPr>
      <w:r>
        <w:rPr>
          <w:w w:val="105"/>
        </w:rPr>
        <w:t>Group</w:t>
      </w:r>
      <w:r>
        <w:rPr>
          <w:color w:val="C43B1D"/>
          <w:w w:val="105"/>
        </w:rPr>
        <w:t xml:space="preserve"> *</w:t>
      </w:r>
      <w:r>
        <w:rPr>
          <w:b w:val="0"/>
        </w:rPr>
      </w:r>
    </w:p>
    <w:p>
      <w:pPr>
        <w:spacing w:before="76"/>
        <w:ind w:left="2038" w:right="1873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w w:val="105"/>
          <w:sz w:val="19"/>
        </w:rPr>
        <w:t>Mark</w:t>
      </w:r>
      <w:r>
        <w:rPr>
          <w:rFonts w:ascii="Arial"/>
          <w:i/>
          <w:spacing w:val="-1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only</w:t>
      </w:r>
      <w:r>
        <w:rPr>
          <w:rFonts w:ascii="Arial"/>
          <w:i/>
          <w:spacing w:val="-1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one</w:t>
      </w:r>
      <w:r>
        <w:rPr>
          <w:rFonts w:ascii="Arial"/>
          <w:i/>
          <w:spacing w:val="-1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spacing w:line="415" w:lineRule="auto" w:before="0"/>
        <w:ind w:right="5280"/>
        <w:jc w:val="left"/>
      </w:pPr>
      <w:r>
        <w:rPr/>
        <w:pict>
          <v:group style="position:absolute;margin-left:119.075882pt;margin-top:-.589111pt;width:21.85pt;height:14pt;mso-position-horizontal-relative:page;mso-position-vertical-relative:paragraph;z-index:1840" coordorigin="2382,-12" coordsize="437,280">
            <v:shape style="position:absolute;left:2382;top:-12;width:437;height:280" coordorigin="2382,-12" coordsize="437,280" path="m2680,-12l2520,-12,2505,-11,2447,10,2404,55,2383,122,2382,149,2387,171,2420,226,2475,261,2520,268,2695,267,2716,264,2735,257,2750,248,2680,248,2500,247,2444,220,2408,165,2401,117,2405,95,2439,40,2497,10,2520,8,2751,8,2745,4,2725,-4,2703,-10,2680,-12xe" filled="true" fillcolor="#999999" stroked="false">
              <v:path arrowok="t"/>
              <v:fill type="solid"/>
            </v:shape>
            <v:shape style="position:absolute;left:2382;top:-12;width:437;height:280" coordorigin="2382,-12" coordsize="437,280" path="m2751,8l2680,8,2700,10,2720,15,2771,52,2798,114,2799,139,2795,162,2761,217,2703,246,2680,248,2750,248,2796,201,2817,134,2818,108,2813,86,2805,65,2794,47,2780,30,2763,16,2751,8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9.075882pt;margin-top:18.410889pt;width:21.85pt;height:14pt;mso-position-horizontal-relative:page;mso-position-vertical-relative:paragraph;z-index:1864" coordorigin="2382,368" coordsize="437,280">
            <v:shape style="position:absolute;left:2382;top:368;width:437;height:280" coordorigin="2382,368" coordsize="437,280" path="m2680,368l2520,368,2505,369,2447,390,2404,435,2383,502,2382,529,2387,551,2420,606,2475,641,2520,648,2695,647,2716,644,2735,637,2750,628,2680,628,2500,627,2444,600,2408,545,2401,497,2405,475,2439,420,2497,390,2520,388,2751,388,2745,384,2725,376,2703,370,2680,368xe" filled="true" fillcolor="#999999" stroked="false">
              <v:path arrowok="t"/>
              <v:fill type="solid"/>
            </v:shape>
            <v:shape style="position:absolute;left:2382;top:368;width:437;height:280" coordorigin="2382,368" coordsize="437,280" path="m2751,388l2680,388,2700,390,2720,395,2771,432,2798,494,2799,519,2795,542,2761,597,2703,626,2680,628,2750,628,2796,581,2817,514,2818,488,2813,466,2805,445,2794,427,2780,410,2763,396,2751,388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9.075882pt;margin-top:37.410889pt;width:21.85pt;height:14pt;mso-position-horizontal-relative:page;mso-position-vertical-relative:paragraph;z-index:1888" coordorigin="2382,748" coordsize="437,280">
            <v:shape style="position:absolute;left:2382;top:748;width:437;height:280" coordorigin="2382,748" coordsize="437,280" path="m2680,748l2520,748,2505,749,2447,770,2404,815,2383,882,2382,909,2387,931,2420,986,2475,1021,2520,1028,2695,1027,2716,1024,2735,1017,2750,1008,2680,1008,2500,1007,2444,980,2408,925,2401,877,2405,855,2439,800,2497,770,2520,768,2751,768,2745,764,2725,756,2703,750,2680,748xe" filled="true" fillcolor="#999999" stroked="false">
              <v:path arrowok="t"/>
              <v:fill type="solid"/>
            </v:shape>
            <v:shape style="position:absolute;left:2382;top:748;width:437;height:280" coordorigin="2382,748" coordsize="437,280" path="m2751,768l2680,768,2700,770,2720,775,2771,812,2798,874,2799,899,2795,922,2761,977,2703,1006,2680,1008,2750,1008,2796,961,2817,894,2818,868,2813,846,2805,825,2794,807,2780,790,2763,776,2751,768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9.075882pt;margin-top:56.410889pt;width:21.85pt;height:14pt;mso-position-horizontal-relative:page;mso-position-vertical-relative:paragraph;z-index:1912" coordorigin="2382,1128" coordsize="437,280">
            <v:shape style="position:absolute;left:2382;top:1128;width:437;height:280" coordorigin="2382,1128" coordsize="437,280" path="m2680,1128l2520,1128,2505,1129,2447,1150,2404,1195,2383,1262,2382,1289,2387,1311,2420,1366,2475,1401,2520,1408,2695,1407,2716,1404,2735,1397,2750,1388,2680,1388,2500,1387,2444,1360,2408,1305,2401,1257,2405,1235,2439,1180,2497,1150,2520,1148,2751,1148,2745,1144,2725,1136,2703,1130,2680,1128xe" filled="true" fillcolor="#999999" stroked="false">
              <v:path arrowok="t"/>
              <v:fill type="solid"/>
            </v:shape>
            <v:shape style="position:absolute;left:2382;top:1128;width:437;height:280" coordorigin="2382,1128" coordsize="437,280" path="m2751,1148l2680,1148,2700,1150,2720,1155,2771,1192,2798,1254,2799,1279,2795,1302,2761,1357,2703,1386,2680,1388,2750,1388,2796,1341,2817,1274,2818,1248,2813,1226,2805,1205,2794,1187,2780,1170,2763,1156,2751,1148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Liver in the virtual</w:t>
      </w:r>
      <w:r>
        <w:rPr>
          <w:w w:val="105"/>
        </w:rPr>
        <w:t xml:space="preserve"> reality</w:t>
      </w:r>
      <w:r>
        <w:rPr>
          <w:w w:val="105"/>
        </w:rPr>
        <w:t xml:space="preserve"> pyramid in the virtual</w:t>
      </w:r>
      <w:r>
        <w:rPr>
          <w:w w:val="105"/>
        </w:rPr>
        <w:t xml:space="preserve"> reality</w:t>
      </w:r>
      <w:r>
        <w:rPr>
          <w:w w:val="105"/>
        </w:rPr>
        <w:t xml:space="preserve"> liver</w:t>
      </w:r>
      <w:r>
        <w:rPr>
          <w:w w:val="105"/>
        </w:rPr>
        <w:t xml:space="preserve"> on</w:t>
      </w:r>
      <w:r>
        <w:rPr>
          <w:w w:val="105"/>
        </w:rPr>
        <w:t xml:space="preserve"> a</w:t>
      </w:r>
      <w:r>
        <w:rPr>
          <w:w w:val="105"/>
        </w:rPr>
        <w:t xml:space="preserve"> computer screen</w:t>
      </w:r>
      <w:r>
        <w:rPr/>
      </w:r>
    </w:p>
    <w:p>
      <w:pPr>
        <w:pStyle w:val="BodyText"/>
        <w:spacing w:line="240" w:lineRule="auto" w:before="4"/>
        <w:ind w:right="1873"/>
        <w:jc w:val="left"/>
      </w:pPr>
      <w:r>
        <w:rPr>
          <w:w w:val="105"/>
        </w:rPr>
        <w:t>Pyramid</w:t>
      </w:r>
      <w:r>
        <w:rPr>
          <w:w w:val="105"/>
        </w:rPr>
        <w:t xml:space="preserve"> on</w:t>
      </w:r>
      <w:r>
        <w:rPr>
          <w:w w:val="105"/>
        </w:rPr>
        <w:t xml:space="preserve"> a</w:t>
      </w:r>
      <w:r>
        <w:rPr>
          <w:w w:val="105"/>
        </w:rPr>
        <w:t xml:space="preserve"> computer screen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22"/>
          <w:szCs w:val="22"/>
        </w:rPr>
      </w:pPr>
    </w:p>
    <w:p>
      <w:pPr>
        <w:spacing w:before="65"/>
        <w:ind w:left="1648" w:right="1873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b/>
          <w:sz w:val="29"/>
        </w:rPr>
        <w:t>Questionnaire on system usability</w:t>
      </w:r>
      <w:r>
        <w:rPr>
          <w:rFonts w:ascii="Arial"/>
          <w:b/>
          <w:sz w:val="29"/>
        </w:rPr>
        <w:t xml:space="preserve"> (SUS)</w:t>
      </w:r>
      <w:r>
        <w:rPr>
          <w:rFonts w:ascii="Arial"/>
          <w:sz w:val="29"/>
        </w:rPr>
      </w:r>
    </w:p>
    <w:p>
      <w:pPr>
        <w:spacing w:line="20" w:lineRule="exact"/>
        <w:ind w:left="1630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91pt;height:1pt;mso-position-horizontal-relative:char;mso-position-vertical-relative:line" coordorigin="0,0" coordsize="7820,20">
            <v:group style="position:absolute;left:10;top:10;width:7800;height:2" coordorigin="10,10" coordsize="7800,2">
              <v:shape style="position:absolute;left:10;top:10;width:7800;height:2" coordorigin="10,10" coordsize="7800,0" path="m7810,10l10,10e" filled="false" stroked="true" strokeweight="1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40"/>
          <w:szCs w:val="40"/>
        </w:rPr>
      </w:pPr>
    </w:p>
    <w:p>
      <w:pPr>
        <w:pStyle w:val="BodyText"/>
        <w:spacing w:line="240" w:lineRule="auto" w:before="0"/>
        <w:ind w:left="1648" w:right="1873"/>
        <w:jc w:val="left"/>
      </w:pPr>
      <w:r>
        <w:rPr>
          <w:w w:val="105"/>
        </w:rPr>
        <w:t>System</w:t>
      </w:r>
      <w:r>
        <w:rPr>
          <w:w w:val="105"/>
        </w:rPr>
        <w:t xml:space="preserve"> Usability</w:t>
      </w:r>
      <w:r>
        <w:rPr>
          <w:w w:val="105"/>
        </w:rPr>
        <w:t xml:space="preserve"> Scale</w:t>
      </w:r>
      <w:r>
        <w:rPr>
          <w:w w:val="105"/>
        </w:rPr>
        <w:t xml:space="preserve"> (SUS)</w:t>
      </w:r>
      <w:r>
        <w:rPr/>
      </w:r>
    </w:p>
    <w:p>
      <w:pPr>
        <w:spacing w:after="0" w:line="240" w:lineRule="auto"/>
        <w:jc w:val="left"/>
        <w:sectPr>
          <w:pgSz w:w="11900" w:h="16840"/>
          <w:pgMar w:header="370" w:footer="830" w:top="560" w:bottom="1020" w:left="260" w:right="24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17"/>
          <w:szCs w:val="17"/>
        </w:rPr>
      </w:pPr>
    </w:p>
    <w:p>
      <w:pPr>
        <w:pStyle w:val="Heading1"/>
        <w:numPr>
          <w:ilvl w:val="0"/>
          <w:numId w:val="1"/>
        </w:numPr>
        <w:tabs>
          <w:tab w:pos="2039" w:val="left" w:leader="none"/>
        </w:tabs>
        <w:spacing w:line="240" w:lineRule="auto" w:before="79" w:after="0"/>
        <w:ind w:left="2038" w:right="1873" w:hanging="311"/>
        <w:jc w:val="left"/>
        <w:rPr>
          <w:b w:val="0"/>
          <w:bCs w:val="0"/>
        </w:rPr>
      </w:pPr>
      <w:r>
        <w:rPr>
          <w:w w:val="105"/>
        </w:rPr>
        <w:t>I think I'd like to use the system a lot</w:t>
      </w:r>
      <w:r>
        <w:rPr>
          <w:color w:val="C43B1D"/>
          <w:w w:val="105"/>
        </w:rPr>
        <w:t xml:space="preserve"> *</w:t>
      </w:r>
      <w:r>
        <w:rPr>
          <w:b w:val="0"/>
        </w:rPr>
      </w:r>
    </w:p>
    <w:p>
      <w:pPr>
        <w:spacing w:before="76"/>
        <w:ind w:left="2038" w:right="1873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w w:val="105"/>
          <w:sz w:val="19"/>
        </w:rPr>
        <w:t>Mark</w:t>
      </w:r>
      <w:r>
        <w:rPr>
          <w:rFonts w:ascii="Arial"/>
          <w:i/>
          <w:spacing w:val="-1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only</w:t>
      </w:r>
      <w:r>
        <w:rPr>
          <w:rFonts w:ascii="Arial"/>
          <w:i/>
          <w:spacing w:val="-1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one</w:t>
      </w:r>
      <w:r>
        <w:rPr>
          <w:rFonts w:ascii="Arial"/>
          <w:i/>
          <w:spacing w:val="-1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tabs>
          <w:tab w:pos="5516" w:val="left" w:leader="none"/>
          <w:tab w:pos="6205" w:val="left" w:leader="none"/>
          <w:tab w:pos="6894" w:val="left" w:leader="none"/>
          <w:tab w:pos="7583" w:val="left" w:leader="none"/>
        </w:tabs>
        <w:spacing w:line="240" w:lineRule="auto" w:before="165"/>
        <w:ind w:left="4828" w:right="1873"/>
        <w:jc w:val="left"/>
      </w:pPr>
      <w:r>
        <w:rPr/>
        <w:pict>
          <v:group style="position:absolute;margin-left:281.075897pt;margin-top:40.535889pt;width:21.85pt;height:14pt;mso-position-horizontal-relative:page;mso-position-vertical-relative:paragraph;z-index:2248" coordorigin="5622,811" coordsize="437,280">
            <v:shape style="position:absolute;left:5622;top:811;width:437;height:280" coordorigin="5622,811" coordsize="437,280" path="m5920,811l5760,811,5745,812,5687,832,5644,878,5623,945,5622,971,5627,993,5660,1049,5715,1083,5760,1091,5935,1090,5956,1086,5975,1079,5990,1071,5920,1071,5740,1069,5684,1042,5648,988,5641,939,5645,917,5679,862,5737,833,5760,831,5991,831,5985,827,5965,818,5943,813,5920,811xe" filled="true" fillcolor="#999999" stroked="false">
              <v:path arrowok="t"/>
              <v:fill type="solid"/>
            </v:shape>
            <v:shape style="position:absolute;left:5622;top:811;width:437;height:280" coordorigin="5622,811" coordsize="437,280" path="m5991,831l5920,831,5940,832,5960,838,6011,875,6038,937,6039,962,6035,984,6001,1039,5943,1069,5920,1071,5990,1071,6036,1024,6057,957,6058,930,6053,908,6045,888,6034,869,6020,853,6003,838,5991,831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15.075897pt;margin-top:40.535889pt;width:21.85pt;height:14pt;mso-position-horizontal-relative:page;mso-position-vertical-relative:paragraph;z-index:2272" coordorigin="6302,811" coordsize="437,280">
            <v:shape style="position:absolute;left:6302;top:811;width:437;height:280" coordorigin="6302,811" coordsize="437,280" path="m6600,811l6440,811,6425,812,6367,832,6324,878,6303,945,6302,971,6307,993,6340,1049,6395,1083,6440,1091,6615,1090,6636,1086,6655,1079,6670,1071,6600,1071,6420,1069,6364,1042,6328,988,6321,939,6325,917,6359,862,6417,833,6440,831,6671,831,6665,827,6645,818,6623,813,6600,811xe" filled="true" fillcolor="#999999" stroked="false">
              <v:path arrowok="t"/>
              <v:fill type="solid"/>
            </v:shape>
            <v:shape style="position:absolute;left:6302;top:811;width:437;height:280" coordorigin="6302,811" coordsize="437,280" path="m6671,831l6600,831,6620,832,6640,838,6691,875,6718,937,6719,962,6715,984,6681,1039,6623,1069,6600,1071,6670,1071,6716,1024,6737,957,6738,930,6733,908,6725,888,6714,869,6700,853,6683,838,6671,831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9.075897pt;margin-top:40.535889pt;width:22.85pt;height:14pt;mso-position-horizontal-relative:page;mso-position-vertical-relative:paragraph;z-index:2296" coordorigin="6982,811" coordsize="457,280">
            <v:shape style="position:absolute;left:6982;top:811;width:457;height:280" coordorigin="6982,811" coordsize="457,280" path="m7300,811l7120,811,7105,812,7047,832,7004,878,6983,945,6982,971,6987,993,7020,1049,7075,1083,7120,1091,7315,1090,7336,1086,7355,1079,7370,1071,7300,1071,7100,1069,7044,1042,7008,988,7001,939,7005,917,7039,862,7097,833,7120,831,7371,831,7365,827,7345,818,7323,813,7300,811xe" filled="true" fillcolor="#999999" stroked="false">
              <v:path arrowok="t"/>
              <v:fill type="solid"/>
            </v:shape>
            <v:shape style="position:absolute;left:6982;top:811;width:457;height:280" coordorigin="6982,811" coordsize="457,280" path="m7371,831l7300,831,7320,832,7340,838,7391,875,7418,937,7419,962,7415,984,7381,1039,7323,1069,7300,1071,7370,1071,7416,1024,7437,957,7438,930,7433,908,7425,888,7414,869,7400,853,7383,838,7371,831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84.075897pt;margin-top:40.535889pt;width:21.85pt;height:14pt;mso-position-horizontal-relative:page;mso-position-vertical-relative:paragraph;z-index:2320" coordorigin="7682,811" coordsize="437,280">
            <v:shape style="position:absolute;left:7682;top:811;width:437;height:280" coordorigin="7682,811" coordsize="437,280" path="m7980,811l7820,811,7805,812,7747,832,7704,878,7683,945,7682,971,7687,993,7720,1049,7775,1083,7820,1091,7995,1090,8016,1086,8035,1079,8050,1071,7980,1071,7800,1069,7744,1042,7708,988,7701,939,7705,917,7739,862,7797,833,7820,831,8051,831,8045,827,8025,818,8003,813,7980,811xe" filled="true" fillcolor="#999999" stroked="false">
              <v:path arrowok="t"/>
              <v:fill type="solid"/>
            </v:shape>
            <v:shape style="position:absolute;left:7682;top:811;width:437;height:280" coordorigin="7682,811" coordsize="437,280" path="m8051,831l7980,831,8000,832,8020,838,8071,875,8098,937,8099,962,8095,984,8061,1039,8003,1069,7980,1071,8050,1071,8096,1024,8117,957,8118,930,8113,908,8105,888,8094,869,8080,853,8063,838,8051,831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45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7"/>
          <w:szCs w:val="17"/>
        </w:rPr>
      </w:pPr>
    </w:p>
    <w:p>
      <w:pPr>
        <w:spacing w:line="20" w:lineRule="exact"/>
        <w:ind w:left="202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71pt;height:1pt;mso-position-horizontal-relative:char;mso-position-vertical-relative:line" coordorigin="0,0" coordsize="7420,20">
            <v:group style="position:absolute;left:10;top:10;width:7400;height:2" coordorigin="10,10" coordsize="7400,2">
              <v:shape style="position:absolute;left:10;top:10;width:7400;height:2" coordorigin="10,10" coordsize="7400,0" path="m10,10l7410,10e" filled="false" stroked="true" strokeweight="1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pgSz w:w="11900" w:h="16840"/>
          <w:pgMar w:header="370" w:footer="830" w:top="560" w:bottom="1020" w:left="260" w:right="240"/>
        </w:sectPr>
      </w:pPr>
    </w:p>
    <w:p>
      <w:pPr>
        <w:pStyle w:val="BodyText"/>
        <w:spacing w:line="240" w:lineRule="auto"/>
        <w:ind w:left="0" w:right="0"/>
        <w:jc w:val="right"/>
      </w:pPr>
      <w:r>
        <w:rPr/>
        <w:pict>
          <v:group style="position:absolute;margin-left:246.075882pt;margin-top:10.560877pt;width:21.85pt;height:14pt;mso-position-horizontal-relative:page;mso-position-vertical-relative:paragraph;z-index:2224" coordorigin="4922,211" coordsize="437,280">
            <v:shape style="position:absolute;left:4922;top:211;width:437;height:280" coordorigin="4922,211" coordsize="437,280" path="m5220,211l5060,211,5045,212,4987,233,4944,278,4923,345,4922,372,4927,394,4960,449,5015,484,5060,491,5235,490,5256,487,5275,480,5290,471,5220,471,5040,470,4984,443,4948,388,4941,340,4945,318,4979,263,5037,233,5060,231,5291,231,5285,227,5265,219,5243,213,5220,211xe" filled="true" fillcolor="#999999" stroked="false">
              <v:path arrowok="t"/>
              <v:fill type="solid"/>
            </v:shape>
            <v:shape style="position:absolute;left:4922;top:211;width:437;height:280" coordorigin="4922,211" coordsize="437,280" path="m5291,231l5220,231,5240,233,5260,238,5311,275,5338,337,5339,362,5335,385,5301,440,5243,469,5220,471,5290,471,5336,424,5357,357,5358,331,5353,309,5345,288,5334,270,5320,253,5303,239,5291,231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No</w:t>
      </w:r>
      <w:r>
        <w:rPr>
          <w:w w:val="105"/>
        </w:rPr>
        <w:t xml:space="preserve"> voice</w:t>
      </w:r>
      <w:r>
        <w:rPr>
          <w:w w:val="105"/>
        </w:rPr>
        <w:t xml:space="preserve"> at all</w:t>
      </w:r>
      <w:r>
        <w:rPr/>
      </w:r>
    </w:p>
    <w:p>
      <w:pPr>
        <w:pStyle w:val="BodyText"/>
        <w:spacing w:line="240" w:lineRule="auto" w:before="28"/>
        <w:ind w:left="0" w:right="0"/>
        <w:jc w:val="right"/>
      </w:pPr>
      <w:r>
        <w:rPr/>
        <w:t>too</w:t>
      </w:r>
    </w:p>
    <w:p>
      <w:pPr>
        <w:pStyle w:val="BodyText"/>
        <w:spacing w:line="271" w:lineRule="auto"/>
        <w:ind w:left="2282" w:right="2025"/>
        <w:jc w:val="left"/>
      </w:pPr>
      <w:r>
        <w:rPr>
          <w:w w:val="105"/>
        </w:rPr>
        <w:br w:type="column"/>
      </w:r>
      <w:r>
        <w:rPr>
          <w:w w:val="105"/>
        </w:rPr>
        <w:t>Fully</w:t>
      </w:r>
      <w:r>
        <w:rPr>
          <w:w w:val="105"/>
        </w:rPr>
        <w:t xml:space="preserve"> agree</w:t>
      </w:r>
      <w:r>
        <w:rPr/>
      </w:r>
    </w:p>
    <w:p>
      <w:pPr>
        <w:spacing w:after="0" w:line="271" w:lineRule="auto"/>
        <w:jc w:val="left"/>
        <w:sectPr>
          <w:type w:val="continuous"/>
          <w:pgSz w:w="11900" w:h="16840"/>
          <w:pgMar w:top="560" w:bottom="1020" w:left="260" w:right="240"/>
          <w:cols w:num="2" w:equalWidth="0">
            <w:col w:w="4343" w:space="1552"/>
            <w:col w:w="5505"/>
          </w:cols>
        </w:sectPr>
      </w:pPr>
    </w:p>
    <w:p>
      <w:pPr>
        <w:spacing w:line="240" w:lineRule="auto" w:before="1"/>
        <w:rPr>
          <w:rFonts w:ascii="Arial" w:hAnsi="Arial" w:cs="Arial" w:eastAsia="Arial"/>
          <w:sz w:val="8"/>
          <w:szCs w:val="8"/>
        </w:rPr>
      </w:pPr>
    </w:p>
    <w:p>
      <w:pPr>
        <w:spacing w:line="20" w:lineRule="exact"/>
        <w:ind w:left="202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71pt;height:1pt;mso-position-horizontal-relative:char;mso-position-vertical-relative:line" coordorigin="0,0" coordsize="7420,20">
            <v:group style="position:absolute;left:10;top:10;width:7400;height:2" coordorigin="10,10" coordsize="7400,2">
              <v:shape style="position:absolute;left:10;top:10;width:7400;height:2" coordorigin="10,10" coordsize="7400,0" path="m10,10l7410,10e" filled="false" stroked="true" strokeweight="1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sz w:val="18"/>
          <w:szCs w:val="18"/>
        </w:rPr>
      </w:pPr>
    </w:p>
    <w:p>
      <w:pPr>
        <w:pStyle w:val="Heading1"/>
        <w:numPr>
          <w:ilvl w:val="0"/>
          <w:numId w:val="1"/>
        </w:numPr>
        <w:tabs>
          <w:tab w:pos="2039" w:val="left" w:leader="none"/>
        </w:tabs>
        <w:spacing w:line="240" w:lineRule="auto" w:before="79" w:after="0"/>
        <w:ind w:left="2038" w:right="1873" w:hanging="325"/>
        <w:jc w:val="left"/>
        <w:rPr>
          <w:b w:val="0"/>
          <w:bCs w:val="0"/>
        </w:rPr>
      </w:pPr>
      <w:r>
        <w:rPr>
          <w:w w:val="105"/>
        </w:rPr>
        <w:t>I found the system unnecessarily complex</w:t>
      </w:r>
      <w:r>
        <w:rPr>
          <w:color w:val="C43B1D"/>
          <w:w w:val="105"/>
        </w:rPr>
        <w:t xml:space="preserve"> *</w:t>
      </w:r>
      <w:r>
        <w:rPr>
          <w:b w:val="0"/>
        </w:rPr>
      </w:r>
    </w:p>
    <w:p>
      <w:pPr>
        <w:spacing w:before="76"/>
        <w:ind w:left="2038" w:right="1873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w w:val="105"/>
          <w:sz w:val="19"/>
        </w:rPr>
        <w:t>Mark</w:t>
      </w:r>
      <w:r>
        <w:rPr>
          <w:rFonts w:ascii="Arial"/>
          <w:i/>
          <w:spacing w:val="-1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only</w:t>
      </w:r>
      <w:r>
        <w:rPr>
          <w:rFonts w:ascii="Arial"/>
          <w:i/>
          <w:spacing w:val="-1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one</w:t>
      </w:r>
      <w:r>
        <w:rPr>
          <w:rFonts w:ascii="Arial"/>
          <w:i/>
          <w:spacing w:val="-1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tabs>
          <w:tab w:pos="5516" w:val="left" w:leader="none"/>
          <w:tab w:pos="6205" w:val="left" w:leader="none"/>
          <w:tab w:pos="6894" w:val="left" w:leader="none"/>
          <w:tab w:pos="7583" w:val="left" w:leader="none"/>
        </w:tabs>
        <w:spacing w:line="240" w:lineRule="auto" w:before="165"/>
        <w:ind w:left="4828" w:right="1873"/>
        <w:jc w:val="left"/>
      </w:pPr>
      <w:r>
        <w:rPr/>
        <w:pict>
          <v:group style="position:absolute;margin-left:281.075897pt;margin-top:40.098389pt;width:21.85pt;height:14pt;mso-position-horizontal-relative:page;mso-position-vertical-relative:paragraph;z-index:2368" coordorigin="5622,802" coordsize="437,280">
            <v:shape style="position:absolute;left:5622;top:802;width:437;height:280" coordorigin="5622,802" coordsize="437,280" path="m5920,802l5760,802,5745,803,5687,823,5644,869,5623,936,5622,963,5627,984,5660,1040,5715,1075,5760,1082,5935,1081,5956,1077,5975,1070,5990,1062,5920,1062,5740,1060,5684,1033,5648,979,5641,931,5645,909,5679,853,5737,824,5760,822,5991,822,5985,818,5965,809,5943,804,5920,802xe" filled="true" fillcolor="#999999" stroked="false">
              <v:path arrowok="t"/>
              <v:fill type="solid"/>
            </v:shape>
            <v:shape style="position:absolute;left:5622;top:802;width:437;height:280" coordorigin="5622,802" coordsize="437,280" path="m5991,822l5920,822,5940,824,5960,829,6011,866,6038,928,6039,953,6035,975,6001,1030,5943,1060,5920,1062,5990,1062,6036,1015,6057,948,6058,921,6053,899,6045,879,6034,860,6020,844,6003,830,5991,822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15.075897pt;margin-top:40.098389pt;width:21.85pt;height:14pt;mso-position-horizontal-relative:page;mso-position-vertical-relative:paragraph;z-index:2392" coordorigin="6302,802" coordsize="437,280">
            <v:shape style="position:absolute;left:6302;top:802;width:437;height:280" coordorigin="6302,802" coordsize="437,280" path="m6600,802l6440,802,6425,803,6367,823,6324,869,6303,936,6302,963,6307,984,6340,1040,6395,1075,6440,1082,6615,1081,6636,1077,6655,1070,6670,1062,6600,1062,6420,1060,6364,1033,6328,979,6321,931,6325,909,6359,853,6417,824,6440,822,6671,822,6665,818,6645,809,6623,804,6600,802xe" filled="true" fillcolor="#999999" stroked="false">
              <v:path arrowok="t"/>
              <v:fill type="solid"/>
            </v:shape>
            <v:shape style="position:absolute;left:6302;top:802;width:437;height:280" coordorigin="6302,802" coordsize="437,280" path="m6671,822l6600,822,6620,824,6640,829,6691,866,6718,928,6719,953,6715,975,6681,1030,6623,1060,6600,1062,6670,1062,6716,1015,6737,948,6738,921,6733,899,6725,879,6714,860,6700,844,6683,830,6671,822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9.075897pt;margin-top:40.098389pt;width:22.85pt;height:14pt;mso-position-horizontal-relative:page;mso-position-vertical-relative:paragraph;z-index:2416" coordorigin="6982,802" coordsize="457,280">
            <v:shape style="position:absolute;left:6982;top:802;width:457;height:280" coordorigin="6982,802" coordsize="457,280" path="m7300,802l7120,802,7105,803,7047,823,7004,869,6983,936,6982,963,6987,984,7020,1040,7075,1075,7120,1082,7315,1081,7336,1077,7355,1070,7370,1062,7300,1062,7100,1060,7044,1033,7008,979,7001,931,7005,909,7039,853,7097,824,7120,822,7371,822,7365,818,7345,809,7323,804,7300,802xe" filled="true" fillcolor="#999999" stroked="false">
              <v:path arrowok="t"/>
              <v:fill type="solid"/>
            </v:shape>
            <v:shape style="position:absolute;left:6982;top:802;width:457;height:280" coordorigin="6982,802" coordsize="457,280" path="m7371,822l7300,822,7320,824,7340,829,7391,866,7418,928,7419,953,7415,975,7381,1030,7323,1060,7300,1062,7370,1062,7416,1015,7437,948,7438,921,7433,899,7425,879,7414,860,7400,844,7383,830,7371,822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84.075897pt;margin-top:40.098389pt;width:21.85pt;height:14pt;mso-position-horizontal-relative:page;mso-position-vertical-relative:paragraph;z-index:2440" coordorigin="7682,802" coordsize="437,280">
            <v:shape style="position:absolute;left:7682;top:802;width:437;height:280" coordorigin="7682,802" coordsize="437,280" path="m7980,802l7820,802,7805,803,7747,823,7704,869,7683,936,7682,963,7687,984,7720,1040,7775,1075,7820,1082,7995,1081,8016,1077,8035,1070,8050,1062,7980,1062,7800,1060,7744,1033,7708,979,7701,931,7705,909,7739,853,7797,824,7820,822,8051,822,8045,818,8025,809,8003,804,7980,802xe" filled="true" fillcolor="#999999" stroked="false">
              <v:path arrowok="t"/>
              <v:fill type="solid"/>
            </v:shape>
            <v:shape style="position:absolute;left:7682;top:802;width:437;height:280" coordorigin="7682,802" coordsize="437,280" path="m8051,822l7980,822,8000,824,8020,829,8071,866,8098,928,8099,953,8095,975,8061,1030,8003,1060,7980,1062,8050,1062,8096,1015,8117,948,8118,921,8113,899,8105,879,8094,860,8080,844,8063,830,8051,822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45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7"/>
          <w:szCs w:val="17"/>
        </w:rPr>
      </w:pPr>
    </w:p>
    <w:p>
      <w:pPr>
        <w:spacing w:line="20" w:lineRule="exact"/>
        <w:ind w:left="202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71pt;height:1pt;mso-position-horizontal-relative:char;mso-position-vertical-relative:line" coordorigin="0,0" coordsize="7420,20">
            <v:group style="position:absolute;left:10;top:10;width:7400;height:2" coordorigin="10,10" coordsize="7400,2">
              <v:shape style="position:absolute;left:10;top:10;width:7400;height:2" coordorigin="10,10" coordsize="7400,0" path="m10,10l7410,10e" filled="false" stroked="true" strokeweight="1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type w:val="continuous"/>
          <w:pgSz w:w="11900" w:h="16840"/>
          <w:pgMar w:top="560" w:bottom="1020" w:left="260" w:right="240"/>
        </w:sectPr>
      </w:pPr>
    </w:p>
    <w:p>
      <w:pPr>
        <w:pStyle w:val="BodyText"/>
        <w:spacing w:line="240" w:lineRule="auto"/>
        <w:ind w:left="0" w:right="0"/>
        <w:jc w:val="right"/>
      </w:pPr>
      <w:r>
        <w:rPr/>
        <w:pict>
          <v:group style="position:absolute;margin-left:246.075882pt;margin-top:10.123377pt;width:21.85pt;height:14pt;mso-position-horizontal-relative:page;mso-position-vertical-relative:paragraph;z-index:2344" coordorigin="4922,202" coordsize="437,280">
            <v:shape style="position:absolute;left:4922;top:202;width:437;height:280" coordorigin="4922,202" coordsize="437,280" path="m5220,202l5060,202,5045,203,4987,224,4944,270,4923,337,4922,363,4927,385,4960,441,5015,475,5060,482,5235,482,5256,478,5275,471,5290,462,5220,462,5040,461,4984,434,4948,379,4941,331,4945,309,4979,254,5037,225,5060,222,5291,222,5285,218,5265,210,5243,204,5220,202xe" filled="true" fillcolor="#999999" stroked="false">
              <v:path arrowok="t"/>
              <v:fill type="solid"/>
            </v:shape>
            <v:shape style="position:absolute;left:4922;top:202;width:437;height:280" coordorigin="4922,202" coordsize="437,280" path="m5291,222l5220,222,5240,224,5260,230,5311,266,5338,329,5339,354,5335,376,5301,431,5243,460,5220,462,5290,462,5336,415,5357,348,5358,322,5353,300,5345,280,5334,261,5320,244,5303,230,5291,222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No</w:t>
      </w:r>
      <w:r>
        <w:rPr>
          <w:w w:val="105"/>
        </w:rPr>
        <w:t xml:space="preserve"> voice</w:t>
      </w:r>
      <w:r>
        <w:rPr>
          <w:w w:val="105"/>
        </w:rPr>
        <w:t xml:space="preserve"> at all</w:t>
      </w:r>
      <w:r>
        <w:rPr/>
      </w:r>
    </w:p>
    <w:p>
      <w:pPr>
        <w:pStyle w:val="BodyText"/>
        <w:spacing w:line="240" w:lineRule="auto" w:before="28"/>
        <w:ind w:left="0" w:right="0"/>
        <w:jc w:val="right"/>
      </w:pPr>
      <w:r>
        <w:rPr/>
        <w:t>too</w:t>
      </w:r>
    </w:p>
    <w:p>
      <w:pPr>
        <w:pStyle w:val="BodyText"/>
        <w:spacing w:line="271" w:lineRule="auto"/>
        <w:ind w:left="2282" w:right="2025"/>
        <w:jc w:val="left"/>
      </w:pPr>
      <w:r>
        <w:rPr>
          <w:w w:val="105"/>
        </w:rPr>
        <w:br w:type="column"/>
      </w:r>
      <w:r>
        <w:rPr>
          <w:w w:val="105"/>
        </w:rPr>
        <w:t>Fully</w:t>
      </w:r>
      <w:r>
        <w:rPr>
          <w:w w:val="105"/>
        </w:rPr>
        <w:t xml:space="preserve"> agree</w:t>
      </w:r>
      <w:r>
        <w:rPr/>
      </w:r>
    </w:p>
    <w:p>
      <w:pPr>
        <w:spacing w:after="0" w:line="271" w:lineRule="auto"/>
        <w:jc w:val="left"/>
        <w:sectPr>
          <w:type w:val="continuous"/>
          <w:pgSz w:w="11900" w:h="16840"/>
          <w:pgMar w:top="560" w:bottom="1020" w:left="260" w:right="240"/>
          <w:cols w:num="2" w:equalWidth="0">
            <w:col w:w="4343" w:space="1552"/>
            <w:col w:w="5505"/>
          </w:cols>
        </w:sectPr>
      </w:pPr>
    </w:p>
    <w:p>
      <w:pPr>
        <w:spacing w:line="240" w:lineRule="auto" w:before="1"/>
        <w:rPr>
          <w:rFonts w:ascii="Arial" w:hAnsi="Arial" w:cs="Arial" w:eastAsia="Arial"/>
          <w:sz w:val="8"/>
          <w:szCs w:val="8"/>
        </w:rPr>
      </w:pPr>
    </w:p>
    <w:p>
      <w:pPr>
        <w:spacing w:line="20" w:lineRule="exact"/>
        <w:ind w:left="202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71pt;height:1pt;mso-position-horizontal-relative:char;mso-position-vertical-relative:line" coordorigin="0,0" coordsize="7420,20">
            <v:group style="position:absolute;left:10;top:10;width:7400;height:2" coordorigin="10,10" coordsize="7400,2">
              <v:shape style="position:absolute;left:10;top:10;width:7400;height:2" coordorigin="10,10" coordsize="7400,0" path="m10,10l7410,10e" filled="false" stroked="true" strokeweight="1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sz w:val="18"/>
          <w:szCs w:val="18"/>
        </w:rPr>
      </w:pPr>
    </w:p>
    <w:p>
      <w:pPr>
        <w:pStyle w:val="Heading1"/>
        <w:numPr>
          <w:ilvl w:val="0"/>
          <w:numId w:val="1"/>
        </w:numPr>
        <w:tabs>
          <w:tab w:pos="2039" w:val="left" w:leader="none"/>
        </w:tabs>
        <w:spacing w:line="240" w:lineRule="auto" w:before="79" w:after="0"/>
        <w:ind w:left="2038" w:right="1873" w:hanging="325"/>
        <w:jc w:val="left"/>
        <w:rPr>
          <w:b w:val="0"/>
          <w:bCs w:val="0"/>
        </w:rPr>
      </w:pPr>
      <w:r>
        <w:rPr>
          <w:w w:val="105"/>
        </w:rPr>
        <w:t>I found the system easy to use</w:t>
      </w:r>
      <w:r>
        <w:rPr>
          <w:color w:val="C43B1D"/>
          <w:w w:val="105"/>
        </w:rPr>
        <w:t xml:space="preserve"> *</w:t>
      </w:r>
      <w:r>
        <w:rPr>
          <w:b w:val="0"/>
        </w:rPr>
      </w:r>
    </w:p>
    <w:p>
      <w:pPr>
        <w:spacing w:before="76"/>
        <w:ind w:left="2038" w:right="1873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w w:val="105"/>
          <w:sz w:val="19"/>
        </w:rPr>
        <w:t>Mark</w:t>
      </w:r>
      <w:r>
        <w:rPr>
          <w:rFonts w:ascii="Arial"/>
          <w:i/>
          <w:spacing w:val="-1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only</w:t>
      </w:r>
      <w:r>
        <w:rPr>
          <w:rFonts w:ascii="Arial"/>
          <w:i/>
          <w:spacing w:val="-1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one</w:t>
      </w:r>
      <w:r>
        <w:rPr>
          <w:rFonts w:ascii="Arial"/>
          <w:i/>
          <w:spacing w:val="-1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tabs>
          <w:tab w:pos="5516" w:val="left" w:leader="none"/>
          <w:tab w:pos="6205" w:val="left" w:leader="none"/>
          <w:tab w:pos="6894" w:val="left" w:leader="none"/>
          <w:tab w:pos="7583" w:val="left" w:leader="none"/>
        </w:tabs>
        <w:spacing w:line="240" w:lineRule="auto" w:before="165"/>
        <w:ind w:left="4828" w:right="1873"/>
        <w:jc w:val="left"/>
      </w:pPr>
      <w:r>
        <w:rPr/>
        <w:pict>
          <v:group style="position:absolute;margin-left:281.075897pt;margin-top:39.660889pt;width:21.85pt;height:14pt;mso-position-horizontal-relative:page;mso-position-vertical-relative:paragraph;z-index:2488" coordorigin="5622,793" coordsize="437,280">
            <v:shape style="position:absolute;left:5622;top:793;width:437;height:280" coordorigin="5622,793" coordsize="437,280" path="m5920,793l5760,793,5745,794,5687,815,5644,860,5623,927,5622,954,5627,976,5660,1031,5715,1066,5760,1073,5935,1072,5956,1069,5975,1062,5990,1053,5920,1053,5740,1052,5684,1025,5648,970,5641,922,5645,900,5679,845,5737,815,5760,813,5991,813,5985,809,5965,801,5943,795,5920,793xe" filled="true" fillcolor="#999999" stroked="false">
              <v:path arrowok="t"/>
              <v:fill type="solid"/>
            </v:shape>
            <v:shape style="position:absolute;left:5622;top:793;width:437;height:280" coordorigin="5622,793" coordsize="437,280" path="m5991,813l5920,813,5940,815,5960,820,6011,857,6038,919,6039,944,6035,967,6001,1022,5943,1051,5920,1053,5990,1053,6036,1006,6057,939,6058,913,6053,891,6045,870,6034,852,6020,835,6003,821,5991,81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15.075897pt;margin-top:39.660889pt;width:21.85pt;height:14pt;mso-position-horizontal-relative:page;mso-position-vertical-relative:paragraph;z-index:2512" coordorigin="6302,793" coordsize="437,280">
            <v:shape style="position:absolute;left:6302;top:793;width:437;height:280" coordorigin="6302,793" coordsize="437,280" path="m6600,793l6440,793,6425,794,6367,815,6324,860,6303,927,6302,954,6307,976,6340,1031,6395,1066,6440,1073,6615,1072,6636,1069,6655,1062,6670,1053,6600,1053,6420,1052,6364,1025,6328,970,6321,922,6325,900,6359,845,6417,815,6440,813,6671,813,6665,809,6645,801,6623,795,6600,793xe" filled="true" fillcolor="#999999" stroked="false">
              <v:path arrowok="t"/>
              <v:fill type="solid"/>
            </v:shape>
            <v:shape style="position:absolute;left:6302;top:793;width:437;height:280" coordorigin="6302,793" coordsize="437,280" path="m6671,813l6600,813,6620,815,6640,820,6691,857,6718,919,6719,944,6715,967,6681,1022,6623,1051,6600,1053,6670,1053,6716,1006,6737,939,6738,913,6733,891,6725,870,6714,852,6700,835,6683,821,6671,81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9.075897pt;margin-top:39.660889pt;width:22.85pt;height:14pt;mso-position-horizontal-relative:page;mso-position-vertical-relative:paragraph;z-index:2536" coordorigin="6982,793" coordsize="457,280">
            <v:shape style="position:absolute;left:6982;top:793;width:457;height:280" coordorigin="6982,793" coordsize="457,280" path="m7300,793l7120,793,7105,794,7047,815,7004,860,6983,927,6982,954,6987,976,7020,1031,7075,1066,7120,1073,7315,1072,7336,1069,7355,1062,7370,1053,7300,1053,7100,1052,7044,1025,7008,970,7001,922,7005,900,7039,845,7097,815,7120,813,7371,813,7365,809,7345,801,7323,795,7300,793xe" filled="true" fillcolor="#999999" stroked="false">
              <v:path arrowok="t"/>
              <v:fill type="solid"/>
            </v:shape>
            <v:shape style="position:absolute;left:6982;top:793;width:457;height:280" coordorigin="6982,793" coordsize="457,280" path="m7371,813l7300,813,7320,815,7340,820,7391,857,7418,919,7419,944,7415,967,7381,1022,7323,1051,7300,1053,7370,1053,7416,1006,7437,939,7438,913,7433,891,7425,870,7414,852,7400,835,7383,821,7371,81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84.075897pt;margin-top:39.660889pt;width:21.85pt;height:14pt;mso-position-horizontal-relative:page;mso-position-vertical-relative:paragraph;z-index:2560" coordorigin="7682,793" coordsize="437,280">
            <v:shape style="position:absolute;left:7682;top:793;width:437;height:280" coordorigin="7682,793" coordsize="437,280" path="m7980,793l7820,793,7805,794,7747,815,7704,860,7683,927,7682,954,7687,976,7720,1031,7775,1066,7820,1073,7995,1072,8016,1069,8035,1062,8050,1053,7980,1053,7800,1052,7744,1025,7708,970,7701,922,7705,900,7739,845,7797,815,7820,813,8051,813,8045,809,8025,801,8003,795,7980,793xe" filled="true" fillcolor="#999999" stroked="false">
              <v:path arrowok="t"/>
              <v:fill type="solid"/>
            </v:shape>
            <v:shape style="position:absolute;left:7682;top:793;width:437;height:280" coordorigin="7682,793" coordsize="437,280" path="m8051,813l7980,813,8000,815,8020,820,8071,857,8098,919,8099,944,8095,967,8061,1022,8003,1051,7980,1053,8050,1053,8096,1006,8117,939,8118,913,8113,891,8105,870,8094,852,8080,835,8063,821,8051,813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45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7"/>
          <w:szCs w:val="17"/>
        </w:rPr>
      </w:pPr>
    </w:p>
    <w:p>
      <w:pPr>
        <w:spacing w:line="20" w:lineRule="exact"/>
        <w:ind w:left="202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71pt;height:1pt;mso-position-horizontal-relative:char;mso-position-vertical-relative:line" coordorigin="0,0" coordsize="7420,20">
            <v:group style="position:absolute;left:10;top:10;width:7400;height:2" coordorigin="10,10" coordsize="7400,2">
              <v:shape style="position:absolute;left:10;top:10;width:7400;height:2" coordorigin="10,10" coordsize="7400,0" path="m10,10l7410,10e" filled="false" stroked="true" strokeweight="1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type w:val="continuous"/>
          <w:pgSz w:w="11900" w:h="16840"/>
          <w:pgMar w:top="560" w:bottom="1020" w:left="260" w:right="240"/>
        </w:sectPr>
      </w:pPr>
    </w:p>
    <w:p>
      <w:pPr>
        <w:pStyle w:val="BodyText"/>
        <w:spacing w:line="240" w:lineRule="auto"/>
        <w:ind w:left="0" w:right="0"/>
        <w:jc w:val="right"/>
      </w:pPr>
      <w:r>
        <w:rPr/>
        <w:pict>
          <v:group style="position:absolute;margin-left:246.075882pt;margin-top:9.685877pt;width:21.85pt;height:14pt;mso-position-horizontal-relative:page;mso-position-vertical-relative:paragraph;z-index:2464" coordorigin="4922,194" coordsize="437,280">
            <v:shape style="position:absolute;left:4922;top:194;width:437;height:280" coordorigin="4922,194" coordsize="437,280" path="m5220,194l5060,194,5045,195,4987,215,4944,261,4923,328,4922,354,4927,376,4960,432,5015,466,5060,474,5235,473,5256,469,5275,462,5290,454,5220,454,5040,452,4984,425,4948,371,4941,322,4945,300,4979,245,5037,216,5060,214,5291,214,5285,210,5265,201,5243,196,5220,194xe" filled="true" fillcolor="#999999" stroked="false">
              <v:path arrowok="t"/>
              <v:fill type="solid"/>
            </v:shape>
            <v:shape style="position:absolute;left:4922;top:194;width:437;height:280" coordorigin="4922,194" coordsize="437,280" path="m5291,214l5220,214,5240,215,5260,221,5311,258,5338,320,5339,345,5335,367,5301,422,5243,452,5220,454,5290,454,5336,407,5357,340,5358,313,5353,291,5345,271,5334,252,5320,236,5303,221,5291,214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No</w:t>
      </w:r>
      <w:r>
        <w:rPr>
          <w:w w:val="105"/>
        </w:rPr>
        <w:t xml:space="preserve"> voice</w:t>
      </w:r>
      <w:r>
        <w:rPr>
          <w:w w:val="105"/>
        </w:rPr>
        <w:t xml:space="preserve"> at all</w:t>
      </w:r>
      <w:r>
        <w:rPr/>
      </w:r>
    </w:p>
    <w:p>
      <w:pPr>
        <w:pStyle w:val="BodyText"/>
        <w:spacing w:line="240" w:lineRule="auto" w:before="28"/>
        <w:ind w:left="0" w:right="0"/>
        <w:jc w:val="right"/>
      </w:pPr>
      <w:r>
        <w:rPr/>
        <w:t>too</w:t>
      </w:r>
    </w:p>
    <w:p>
      <w:pPr>
        <w:pStyle w:val="BodyText"/>
        <w:spacing w:line="271" w:lineRule="auto"/>
        <w:ind w:left="2282" w:right="2025"/>
        <w:jc w:val="left"/>
      </w:pPr>
      <w:r>
        <w:rPr>
          <w:w w:val="105"/>
        </w:rPr>
        <w:br w:type="column"/>
      </w:r>
      <w:r>
        <w:rPr>
          <w:w w:val="105"/>
        </w:rPr>
        <w:t>Fully</w:t>
      </w:r>
      <w:r>
        <w:rPr>
          <w:w w:val="105"/>
        </w:rPr>
        <w:t xml:space="preserve"> agree</w:t>
      </w:r>
      <w:r>
        <w:rPr/>
      </w:r>
    </w:p>
    <w:p>
      <w:pPr>
        <w:spacing w:after="0" w:line="271" w:lineRule="auto"/>
        <w:jc w:val="left"/>
        <w:sectPr>
          <w:type w:val="continuous"/>
          <w:pgSz w:w="11900" w:h="16840"/>
          <w:pgMar w:top="560" w:bottom="1020" w:left="260" w:right="240"/>
          <w:cols w:num="2" w:equalWidth="0">
            <w:col w:w="4343" w:space="1552"/>
            <w:col w:w="5505"/>
          </w:cols>
        </w:sectPr>
      </w:pPr>
    </w:p>
    <w:p>
      <w:pPr>
        <w:spacing w:line="240" w:lineRule="auto" w:before="1"/>
        <w:rPr>
          <w:rFonts w:ascii="Arial" w:hAnsi="Arial" w:cs="Arial" w:eastAsia="Arial"/>
          <w:sz w:val="8"/>
          <w:szCs w:val="8"/>
        </w:rPr>
      </w:pPr>
    </w:p>
    <w:p>
      <w:pPr>
        <w:spacing w:line="20" w:lineRule="exact"/>
        <w:ind w:left="202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71pt;height:1pt;mso-position-horizontal-relative:char;mso-position-vertical-relative:line" coordorigin="0,0" coordsize="7420,20">
            <v:group style="position:absolute;left:10;top:10;width:7400;height:2" coordorigin="10,10" coordsize="7400,2">
              <v:shape style="position:absolute;left:10;top:10;width:7400;height:2" coordorigin="10,10" coordsize="7400,0" path="m10,10l7410,10e" filled="false" stroked="true" strokeweight="1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sz w:val="18"/>
          <w:szCs w:val="18"/>
        </w:rPr>
      </w:pPr>
    </w:p>
    <w:p>
      <w:pPr>
        <w:pStyle w:val="Heading1"/>
        <w:numPr>
          <w:ilvl w:val="0"/>
          <w:numId w:val="1"/>
        </w:numPr>
        <w:tabs>
          <w:tab w:pos="2039" w:val="left" w:leader="none"/>
        </w:tabs>
        <w:spacing w:line="271" w:lineRule="auto" w:before="79" w:after="0"/>
        <w:ind w:left="2038" w:right="1991" w:hanging="325"/>
        <w:jc w:val="left"/>
        <w:rPr>
          <w:b w:val="0"/>
          <w:bCs w:val="0"/>
        </w:rPr>
      </w:pPr>
      <w:r>
        <w:rPr>
          <w:w w:val="105"/>
        </w:rPr>
        <w:t>I</w:t>
      </w:r>
      <w:r>
        <w:rPr>
          <w:w w:val="105"/>
        </w:rPr>
        <w:t xml:space="preserve"> think</w:t>
      </w:r>
      <w:r>
        <w:rPr>
          <w:w w:val="105"/>
        </w:rPr>
        <w:t xml:space="preserve"> I</w:t>
      </w:r>
      <w:r>
        <w:rPr>
          <w:w w:val="105"/>
        </w:rPr>
        <w:t xml:space="preserve"> would</w:t>
      </w:r>
      <w:r>
        <w:rPr>
          <w:w w:val="105"/>
        </w:rPr>
        <w:t xml:space="preserve"> need</w:t>
      </w:r>
      <w:r>
        <w:rPr>
          <w:w w:val="105"/>
        </w:rPr>
        <w:t xml:space="preserve"> the</w:t>
      </w:r>
      <w:r>
        <w:rPr>
          <w:w w:val="105"/>
        </w:rPr>
        <w:t xml:space="preserve"> help of</w:t>
      </w:r>
      <w:r>
        <w:rPr>
          <w:w w:val="105"/>
        </w:rPr>
        <w:t xml:space="preserve"> a</w:t>
      </w:r>
      <w:r>
        <w:rPr>
          <w:w w:val="105"/>
        </w:rPr>
        <w:t xml:space="preserve"> technically</w:t>
      </w:r>
      <w:r>
        <w:rPr>
          <w:w w:val="105"/>
        </w:rPr>
        <w:t xml:space="preserve"> savvy</w:t>
      </w:r>
      <w:r>
        <w:rPr>
          <w:w w:val="105"/>
        </w:rPr>
        <w:t xml:space="preserve"> person</w:t>
      </w:r>
      <w:r>
        <w:rPr>
          <w:w w:val="105"/>
        </w:rPr>
        <w:t xml:space="preserve"> to</w:t>
      </w:r>
      <w:r>
        <w:rPr>
          <w:w w:val="105"/>
        </w:rPr>
        <w:t xml:space="preserve"> use the system</w:t>
      </w:r>
      <w:r>
        <w:rPr>
          <w:color w:val="C43B1D"/>
          <w:w w:val="105"/>
        </w:rPr>
        <w:t xml:space="preserve"> *</w:t>
      </w:r>
      <w:r>
        <w:rPr>
          <w:b w:val="0"/>
        </w:rPr>
      </w:r>
    </w:p>
    <w:p>
      <w:pPr>
        <w:spacing w:before="49"/>
        <w:ind w:left="2038" w:right="1873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w w:val="105"/>
          <w:sz w:val="19"/>
        </w:rPr>
        <w:t>Mark</w:t>
      </w:r>
      <w:r>
        <w:rPr>
          <w:rFonts w:ascii="Arial"/>
          <w:i/>
          <w:spacing w:val="-1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only</w:t>
      </w:r>
      <w:r>
        <w:rPr>
          <w:rFonts w:ascii="Arial"/>
          <w:i/>
          <w:spacing w:val="-1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one</w:t>
      </w:r>
      <w:r>
        <w:rPr>
          <w:rFonts w:ascii="Arial"/>
          <w:i/>
          <w:spacing w:val="-1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tabs>
          <w:tab w:pos="5516" w:val="left" w:leader="none"/>
          <w:tab w:pos="6205" w:val="left" w:leader="none"/>
          <w:tab w:pos="6894" w:val="left" w:leader="none"/>
          <w:tab w:pos="7583" w:val="left" w:leader="none"/>
        </w:tabs>
        <w:spacing w:line="240" w:lineRule="auto" w:before="165"/>
        <w:ind w:left="4828" w:right="1873"/>
        <w:jc w:val="left"/>
      </w:pPr>
      <w:r>
        <w:rPr/>
        <w:pict>
          <v:group style="position:absolute;margin-left:281.075897pt;margin-top:39.898376pt;width:21.85pt;height:14pt;mso-position-horizontal-relative:page;mso-position-vertical-relative:paragraph;z-index:2608" coordorigin="5622,798" coordsize="437,280">
            <v:shape style="position:absolute;left:5622;top:798;width:437;height:280" coordorigin="5622,798" coordsize="437,280" path="m5920,798l5760,798,5745,799,5687,819,5644,865,5623,932,5622,959,5627,980,5660,1036,5715,1071,5760,1078,5935,1077,5956,1073,5975,1066,5990,1058,5920,1058,5740,1056,5684,1029,5648,975,5641,927,5645,905,5679,849,5737,820,5760,818,5991,818,5985,814,5965,805,5943,800,5920,798xe" filled="true" fillcolor="#999999" stroked="false">
              <v:path arrowok="t"/>
              <v:fill type="solid"/>
            </v:shape>
            <v:shape style="position:absolute;left:5622;top:798;width:437;height:280" coordorigin="5622,798" coordsize="437,280" path="m5991,818l5920,818,5940,820,5960,825,6011,862,6038,924,6039,949,6035,971,6001,1026,5943,1056,5920,1058,5990,1058,6036,1011,6057,944,6058,917,6053,895,6045,875,6034,856,6020,840,6003,826,5991,818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15.075897pt;margin-top:39.898376pt;width:21.85pt;height:14pt;mso-position-horizontal-relative:page;mso-position-vertical-relative:paragraph;z-index:2632" coordorigin="6302,798" coordsize="437,280">
            <v:shape style="position:absolute;left:6302;top:798;width:437;height:280" coordorigin="6302,798" coordsize="437,280" path="m6600,798l6440,798,6425,799,6367,819,6324,865,6303,932,6302,959,6307,980,6340,1036,6395,1071,6440,1078,6615,1077,6636,1073,6655,1066,6670,1058,6600,1058,6420,1056,6364,1029,6328,975,6321,927,6325,905,6359,849,6417,820,6440,818,6671,818,6665,814,6645,805,6623,800,6600,798xe" filled="true" fillcolor="#999999" stroked="false">
              <v:path arrowok="t"/>
              <v:fill type="solid"/>
            </v:shape>
            <v:shape style="position:absolute;left:6302;top:798;width:437;height:280" coordorigin="6302,798" coordsize="437,280" path="m6671,818l6600,818,6620,820,6640,825,6691,862,6718,924,6719,949,6715,971,6681,1026,6623,1056,6600,1058,6670,1058,6716,1011,6737,944,6738,917,6733,895,6725,875,6714,856,6700,840,6683,826,6671,818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9.075897pt;margin-top:39.898376pt;width:22.85pt;height:14pt;mso-position-horizontal-relative:page;mso-position-vertical-relative:paragraph;z-index:2656" coordorigin="6982,798" coordsize="457,280">
            <v:shape style="position:absolute;left:6982;top:798;width:457;height:280" coordorigin="6982,798" coordsize="457,280" path="m7300,798l7120,798,7105,799,7047,819,7004,865,6983,932,6982,959,6987,980,7020,1036,7075,1071,7120,1078,7315,1077,7336,1073,7355,1066,7370,1058,7300,1058,7100,1056,7044,1029,7008,975,7001,927,7005,905,7039,849,7097,820,7120,818,7371,818,7365,814,7345,805,7323,800,7300,798xe" filled="true" fillcolor="#999999" stroked="false">
              <v:path arrowok="t"/>
              <v:fill type="solid"/>
            </v:shape>
            <v:shape style="position:absolute;left:6982;top:798;width:457;height:280" coordorigin="6982,798" coordsize="457,280" path="m7371,818l7300,818,7320,820,7340,825,7391,862,7418,924,7419,949,7415,971,7381,1026,7323,1056,7300,1058,7370,1058,7416,1011,7437,944,7438,917,7433,895,7425,875,7414,856,7400,840,7383,826,7371,818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84.075897pt;margin-top:39.898376pt;width:21.85pt;height:14pt;mso-position-horizontal-relative:page;mso-position-vertical-relative:paragraph;z-index:2680" coordorigin="7682,798" coordsize="437,280">
            <v:shape style="position:absolute;left:7682;top:798;width:437;height:280" coordorigin="7682,798" coordsize="437,280" path="m7980,798l7820,798,7805,799,7747,819,7704,865,7683,932,7682,959,7687,980,7720,1036,7775,1071,7820,1078,7995,1077,8016,1073,8035,1066,8050,1058,7980,1058,7800,1056,7744,1029,7708,975,7701,927,7705,905,7739,849,7797,820,7820,818,8051,818,8045,814,8025,805,8003,800,7980,798xe" filled="true" fillcolor="#999999" stroked="false">
              <v:path arrowok="t"/>
              <v:fill type="solid"/>
            </v:shape>
            <v:shape style="position:absolute;left:7682;top:798;width:437;height:280" coordorigin="7682,798" coordsize="437,280" path="m8051,818l7980,818,8000,820,8020,825,8071,862,8098,924,8099,949,8095,971,8061,1026,8003,1056,7980,1058,8050,1058,8096,1011,8117,944,8118,917,8113,895,8105,875,8094,856,8080,840,8063,826,8051,818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45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7"/>
          <w:szCs w:val="17"/>
        </w:rPr>
      </w:pPr>
    </w:p>
    <w:p>
      <w:pPr>
        <w:spacing w:line="20" w:lineRule="exact"/>
        <w:ind w:left="202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71pt;height:1pt;mso-position-horizontal-relative:char;mso-position-vertical-relative:line" coordorigin="0,0" coordsize="7420,20">
            <v:group style="position:absolute;left:10;top:10;width:7400;height:2" coordorigin="10,10" coordsize="7400,2">
              <v:shape style="position:absolute;left:10;top:10;width:7400;height:2" coordorigin="10,10" coordsize="7400,0" path="m10,10l7410,10e" filled="false" stroked="true" strokeweight="1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type w:val="continuous"/>
          <w:pgSz w:w="11900" w:h="16840"/>
          <w:pgMar w:top="560" w:bottom="1020" w:left="260" w:right="240"/>
        </w:sectPr>
      </w:pPr>
    </w:p>
    <w:p>
      <w:pPr>
        <w:pStyle w:val="BodyText"/>
        <w:spacing w:line="240" w:lineRule="auto"/>
        <w:ind w:left="0" w:right="0"/>
        <w:jc w:val="right"/>
      </w:pPr>
      <w:r>
        <w:rPr/>
        <w:pict>
          <v:group style="position:absolute;margin-left:246.075882pt;margin-top:9.923395pt;width:21.85pt;height:14pt;mso-position-horizontal-relative:page;mso-position-vertical-relative:paragraph;z-index:2584" coordorigin="4922,198" coordsize="437,280">
            <v:shape style="position:absolute;left:4922;top:198;width:437;height:280" coordorigin="4922,198" coordsize="437,280" path="m5220,198l5060,198,5045,199,4987,220,4944,266,4923,333,4922,359,4927,381,4960,437,5015,471,5060,478,5235,478,5256,474,5275,467,5290,458,5220,458,5040,457,4984,430,4948,375,4941,327,4945,305,4979,250,5037,221,5060,218,5291,218,5285,214,5265,206,5243,200,5220,198xe" filled="true" fillcolor="#999999" stroked="false">
              <v:path arrowok="t"/>
              <v:fill type="solid"/>
            </v:shape>
            <v:shape style="position:absolute;left:4922;top:198;width:437;height:280" coordorigin="4922,198" coordsize="437,280" path="m5291,218l5220,218,5240,220,5260,226,5311,262,5338,325,5339,350,5335,372,5301,427,5243,456,5220,458,5290,458,5336,411,5357,344,5358,318,5353,296,5345,276,5334,257,5320,240,5303,226,5291,218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No</w:t>
      </w:r>
      <w:r>
        <w:rPr>
          <w:w w:val="105"/>
        </w:rPr>
        <w:t xml:space="preserve"> voice</w:t>
      </w:r>
      <w:r>
        <w:rPr>
          <w:w w:val="105"/>
        </w:rPr>
        <w:t xml:space="preserve"> at all</w:t>
      </w:r>
      <w:r>
        <w:rPr/>
      </w:r>
    </w:p>
    <w:p>
      <w:pPr>
        <w:pStyle w:val="BodyText"/>
        <w:spacing w:line="240" w:lineRule="auto" w:before="28"/>
        <w:ind w:left="0" w:right="0"/>
        <w:jc w:val="right"/>
      </w:pPr>
      <w:r>
        <w:rPr/>
        <w:t>too</w:t>
      </w:r>
    </w:p>
    <w:p>
      <w:pPr>
        <w:pStyle w:val="BodyText"/>
        <w:spacing w:line="271" w:lineRule="auto"/>
        <w:ind w:left="2282" w:right="2025"/>
        <w:jc w:val="left"/>
      </w:pPr>
      <w:r>
        <w:rPr>
          <w:w w:val="105"/>
        </w:rPr>
        <w:br w:type="column"/>
      </w:r>
      <w:r>
        <w:rPr>
          <w:w w:val="105"/>
        </w:rPr>
        <w:t>Fully</w:t>
      </w:r>
      <w:r>
        <w:rPr>
          <w:w w:val="105"/>
        </w:rPr>
        <w:t xml:space="preserve"> agree</w:t>
      </w:r>
      <w:r>
        <w:rPr/>
      </w:r>
    </w:p>
    <w:p>
      <w:pPr>
        <w:spacing w:after="0" w:line="271" w:lineRule="auto"/>
        <w:jc w:val="left"/>
        <w:sectPr>
          <w:type w:val="continuous"/>
          <w:pgSz w:w="11900" w:h="16840"/>
          <w:pgMar w:top="560" w:bottom="1020" w:left="260" w:right="240"/>
          <w:cols w:num="2" w:equalWidth="0">
            <w:col w:w="4343" w:space="1552"/>
            <w:col w:w="5505"/>
          </w:cols>
        </w:sectPr>
      </w:pPr>
    </w:p>
    <w:p>
      <w:pPr>
        <w:spacing w:line="240" w:lineRule="auto" w:before="1"/>
        <w:rPr>
          <w:rFonts w:ascii="Arial" w:hAnsi="Arial" w:cs="Arial" w:eastAsia="Arial"/>
          <w:sz w:val="8"/>
          <w:szCs w:val="8"/>
        </w:rPr>
      </w:pPr>
    </w:p>
    <w:p>
      <w:pPr>
        <w:spacing w:line="20" w:lineRule="exact"/>
        <w:ind w:left="202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71pt;height:1pt;mso-position-horizontal-relative:char;mso-position-vertical-relative:line" coordorigin="0,0" coordsize="7420,20">
            <v:group style="position:absolute;left:10;top:10;width:7400;height:2" coordorigin="10,10" coordsize="7400,2">
              <v:shape style="position:absolute;left:10;top:10;width:7400;height:2" coordorigin="10,10" coordsize="7400,0" path="m10,10l7410,10e" filled="false" stroked="true" strokeweight="1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sz w:val="18"/>
          <w:szCs w:val="18"/>
        </w:rPr>
      </w:pPr>
    </w:p>
    <w:p>
      <w:pPr>
        <w:pStyle w:val="Heading1"/>
        <w:numPr>
          <w:ilvl w:val="0"/>
          <w:numId w:val="1"/>
        </w:numPr>
        <w:tabs>
          <w:tab w:pos="2039" w:val="left" w:leader="none"/>
        </w:tabs>
        <w:spacing w:line="240" w:lineRule="auto" w:before="79" w:after="0"/>
        <w:ind w:left="2038" w:right="0" w:hanging="325"/>
        <w:jc w:val="left"/>
        <w:rPr>
          <w:b w:val="0"/>
          <w:bCs w:val="0"/>
        </w:rPr>
      </w:pPr>
      <w:r>
        <w:rPr>
          <w:w w:val="105"/>
        </w:rPr>
        <w:t>I</w:t>
      </w:r>
      <w:r>
        <w:rPr>
          <w:w w:val="105"/>
        </w:rPr>
        <w:t xml:space="preserve"> found</w:t>
      </w:r>
      <w:r>
        <w:rPr>
          <w:w w:val="105"/>
        </w:rPr>
        <w:t xml:space="preserve"> the</w:t>
      </w:r>
      <w:r>
        <w:rPr>
          <w:w w:val="105"/>
        </w:rPr>
        <w:t xml:space="preserve"> various</w:t>
      </w:r>
      <w:r>
        <w:rPr>
          <w:w w:val="105"/>
        </w:rPr>
        <w:t xml:space="preserve"> functions</w:t>
      </w:r>
      <w:r>
        <w:rPr>
          <w:w w:val="105"/>
        </w:rPr>
        <w:t xml:space="preserve"> in</w:t>
      </w:r>
      <w:r>
        <w:rPr>
          <w:w w:val="105"/>
        </w:rPr>
        <w:t xml:space="preserve"> this</w:t>
      </w:r>
      <w:r>
        <w:rPr>
          <w:w w:val="105"/>
        </w:rPr>
        <w:t xml:space="preserve"> system</w:t>
      </w:r>
      <w:r>
        <w:rPr>
          <w:w w:val="105"/>
        </w:rPr>
        <w:t xml:space="preserve"> were</w:t>
      </w:r>
      <w:r>
        <w:rPr>
          <w:w w:val="105"/>
        </w:rPr>
        <w:t xml:space="preserve"> well</w:t>
      </w:r>
      <w:r>
        <w:rPr>
          <w:w w:val="105"/>
        </w:rPr>
        <w:t xml:space="preserve"> integrated</w:t>
      </w:r>
      <w:r>
        <w:rPr>
          <w:color w:val="C43B1D"/>
          <w:w w:val="105"/>
        </w:rPr>
        <w:t xml:space="preserve"> *</w:t>
      </w:r>
      <w:r>
        <w:rPr>
          <w:b w:val="0"/>
        </w:rPr>
      </w:r>
    </w:p>
    <w:p>
      <w:pPr>
        <w:spacing w:before="76"/>
        <w:ind w:left="2038" w:right="1873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w w:val="105"/>
          <w:sz w:val="19"/>
        </w:rPr>
        <w:t>Mark</w:t>
      </w:r>
      <w:r>
        <w:rPr>
          <w:rFonts w:ascii="Arial"/>
          <w:i/>
          <w:spacing w:val="-1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only</w:t>
      </w:r>
      <w:r>
        <w:rPr>
          <w:rFonts w:ascii="Arial"/>
          <w:i/>
          <w:spacing w:val="-1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one</w:t>
      </w:r>
      <w:r>
        <w:rPr>
          <w:rFonts w:ascii="Arial"/>
          <w:i/>
          <w:spacing w:val="-1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tabs>
          <w:tab w:pos="5516" w:val="left" w:leader="none"/>
          <w:tab w:pos="6205" w:val="left" w:leader="none"/>
          <w:tab w:pos="6894" w:val="left" w:leader="none"/>
          <w:tab w:pos="7583" w:val="left" w:leader="none"/>
        </w:tabs>
        <w:spacing w:line="240" w:lineRule="auto" w:before="165"/>
        <w:ind w:left="4828" w:right="1873"/>
        <w:jc w:val="left"/>
      </w:pPr>
      <w:r>
        <w:rPr/>
        <w:pict>
          <v:group style="position:absolute;margin-left:281.075897pt;margin-top:40.460892pt;width:21.85pt;height:14pt;mso-position-horizontal-relative:page;mso-position-vertical-relative:paragraph;z-index:2728" coordorigin="5622,809" coordsize="437,280">
            <v:shape style="position:absolute;left:5622;top:809;width:437;height:280" coordorigin="5622,809" coordsize="437,280" path="m5920,809l5760,809,5745,810,5687,831,5644,876,5623,943,5622,970,5627,992,5660,1047,5715,1082,5760,1089,5935,1088,5956,1085,5975,1078,5990,1069,5920,1069,5740,1068,5684,1041,5648,986,5641,938,5645,916,5679,861,5737,831,5760,829,5991,829,5985,825,5965,817,5943,811,5920,809xe" filled="true" fillcolor="#999999" stroked="false">
              <v:path arrowok="t"/>
              <v:fill type="solid"/>
            </v:shape>
            <v:shape style="position:absolute;left:5622;top:809;width:437;height:280" coordorigin="5622,809" coordsize="437,280" path="m5991,829l5920,829,5940,831,5960,836,6011,873,6038,935,6039,960,6035,983,6001,1038,5943,1067,5920,1069,5990,1069,6036,1022,6057,955,6058,929,6053,907,6045,886,6034,868,6020,851,6003,837,5991,82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15.075897pt;margin-top:40.460892pt;width:21.85pt;height:14pt;mso-position-horizontal-relative:page;mso-position-vertical-relative:paragraph;z-index:2752" coordorigin="6302,809" coordsize="437,280">
            <v:shape style="position:absolute;left:6302;top:809;width:437;height:280" coordorigin="6302,809" coordsize="437,280" path="m6600,809l6440,809,6425,810,6367,831,6324,876,6303,943,6302,970,6307,992,6340,1047,6395,1082,6440,1089,6615,1088,6636,1085,6655,1078,6670,1069,6600,1069,6420,1068,6364,1041,6328,986,6321,938,6325,916,6359,861,6417,831,6440,829,6671,829,6665,825,6645,817,6623,811,6600,809xe" filled="true" fillcolor="#999999" stroked="false">
              <v:path arrowok="t"/>
              <v:fill type="solid"/>
            </v:shape>
            <v:shape style="position:absolute;left:6302;top:809;width:437;height:280" coordorigin="6302,809" coordsize="437,280" path="m6671,829l6600,829,6620,831,6640,836,6691,873,6718,935,6719,960,6715,983,6681,1038,6623,1067,6600,1069,6670,1069,6716,1022,6737,955,6738,929,6733,907,6725,886,6714,868,6700,851,6683,837,6671,82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9.075897pt;margin-top:40.460892pt;width:22.85pt;height:14pt;mso-position-horizontal-relative:page;mso-position-vertical-relative:paragraph;z-index:2776" coordorigin="6982,809" coordsize="457,280">
            <v:shape style="position:absolute;left:6982;top:809;width:457;height:280" coordorigin="6982,809" coordsize="457,280" path="m7300,809l7120,809,7105,810,7047,831,7004,876,6983,943,6982,970,6987,992,7020,1047,7075,1082,7120,1089,7315,1088,7336,1085,7355,1078,7370,1069,7300,1069,7100,1068,7044,1041,7008,986,7001,938,7005,916,7039,861,7097,831,7120,829,7371,829,7365,825,7345,817,7323,811,7300,809xe" filled="true" fillcolor="#999999" stroked="false">
              <v:path arrowok="t"/>
              <v:fill type="solid"/>
            </v:shape>
            <v:shape style="position:absolute;left:6982;top:809;width:457;height:280" coordorigin="6982,809" coordsize="457,280" path="m7371,829l7300,829,7320,831,7340,836,7391,873,7418,935,7419,960,7415,983,7381,1038,7323,1067,7300,1069,7370,1069,7416,1022,7437,955,7438,929,7433,907,7425,886,7414,868,7400,851,7383,837,7371,82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84.075897pt;margin-top:40.460892pt;width:21.85pt;height:14pt;mso-position-horizontal-relative:page;mso-position-vertical-relative:paragraph;z-index:2800" coordorigin="7682,809" coordsize="437,280">
            <v:shape style="position:absolute;left:7682;top:809;width:437;height:280" coordorigin="7682,809" coordsize="437,280" path="m7980,809l7820,809,7805,810,7747,831,7704,876,7683,943,7682,970,7687,992,7720,1047,7775,1082,7820,1089,7995,1088,8016,1085,8035,1078,8050,1069,7980,1069,7800,1068,7744,1041,7708,986,7701,938,7705,916,7739,861,7797,831,7820,829,8051,829,8045,825,8025,817,8003,811,7980,809xe" filled="true" fillcolor="#999999" stroked="false">
              <v:path arrowok="t"/>
              <v:fill type="solid"/>
            </v:shape>
            <v:shape style="position:absolute;left:7682;top:809;width:437;height:280" coordorigin="7682,809" coordsize="437,280" path="m8051,829l7980,829,8000,831,8020,836,8071,873,8098,935,8099,960,8095,983,8061,1038,8003,1067,7980,1069,8050,1069,8096,1022,8117,955,8118,929,8113,907,8105,886,8094,868,8080,851,8063,837,8051,829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45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7"/>
          <w:szCs w:val="17"/>
        </w:rPr>
      </w:pPr>
    </w:p>
    <w:p>
      <w:pPr>
        <w:spacing w:line="20" w:lineRule="exact"/>
        <w:ind w:left="202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71pt;height:1pt;mso-position-horizontal-relative:char;mso-position-vertical-relative:line" coordorigin="0,0" coordsize="7420,20">
            <v:group style="position:absolute;left:10;top:10;width:7400;height:2" coordorigin="10,10" coordsize="7400,2">
              <v:shape style="position:absolute;left:10;top:10;width:7400;height:2" coordorigin="10,10" coordsize="7400,0" path="m10,10l7410,10e" filled="false" stroked="true" strokeweight="1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type w:val="continuous"/>
          <w:pgSz w:w="11900" w:h="16840"/>
          <w:pgMar w:top="560" w:bottom="1020" w:left="260" w:right="240"/>
        </w:sectPr>
      </w:pPr>
    </w:p>
    <w:p>
      <w:pPr>
        <w:pStyle w:val="BodyText"/>
        <w:spacing w:line="240" w:lineRule="auto"/>
        <w:ind w:left="0" w:right="0"/>
        <w:jc w:val="right"/>
      </w:pPr>
      <w:r>
        <w:rPr/>
        <w:pict>
          <v:group style="position:absolute;margin-left:246.075882pt;margin-top:10.485895pt;width:21.85pt;height:14pt;mso-position-horizontal-relative:page;mso-position-vertical-relative:paragraph;z-index:2704" coordorigin="4922,210" coordsize="437,280">
            <v:shape style="position:absolute;left:4922;top:210;width:437;height:280" coordorigin="4922,210" coordsize="437,280" path="m5220,210l5060,210,5045,211,4987,231,4944,277,4923,344,4922,370,4927,392,4960,448,5015,482,5060,490,5235,489,5256,485,5275,478,5290,470,5220,470,5040,468,4984,441,4948,387,4941,338,4945,316,4979,261,5037,232,5060,230,5291,230,5285,226,5265,217,5243,212,5220,210xe" filled="true" fillcolor="#999999" stroked="false">
              <v:path arrowok="t"/>
              <v:fill type="solid"/>
            </v:shape>
            <v:shape style="position:absolute;left:4922;top:210;width:437;height:280" coordorigin="4922,210" coordsize="437,280" path="m5291,230l5220,230,5240,231,5260,237,5311,274,5338,336,5339,361,5335,383,5301,438,5243,468,5220,470,5290,470,5336,423,5357,356,5358,329,5353,307,5345,287,5334,268,5320,252,5303,237,5291,230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No</w:t>
      </w:r>
      <w:r>
        <w:rPr>
          <w:w w:val="105"/>
        </w:rPr>
        <w:t xml:space="preserve"> voice</w:t>
      </w:r>
      <w:r>
        <w:rPr>
          <w:w w:val="105"/>
        </w:rPr>
        <w:t xml:space="preserve"> at all</w:t>
      </w:r>
      <w:r>
        <w:rPr/>
      </w:r>
    </w:p>
    <w:p>
      <w:pPr>
        <w:pStyle w:val="BodyText"/>
        <w:spacing w:line="240" w:lineRule="auto" w:before="28"/>
        <w:ind w:left="0" w:right="0"/>
        <w:jc w:val="right"/>
      </w:pPr>
      <w:r>
        <w:rPr/>
        <w:t>too</w:t>
      </w:r>
    </w:p>
    <w:p>
      <w:pPr>
        <w:pStyle w:val="BodyText"/>
        <w:spacing w:line="271" w:lineRule="auto"/>
        <w:ind w:left="2282" w:right="2025"/>
        <w:jc w:val="left"/>
      </w:pPr>
      <w:r>
        <w:rPr>
          <w:w w:val="105"/>
        </w:rPr>
        <w:br w:type="column"/>
      </w:r>
      <w:r>
        <w:rPr>
          <w:w w:val="105"/>
        </w:rPr>
        <w:t>Fully</w:t>
      </w:r>
      <w:r>
        <w:rPr>
          <w:w w:val="105"/>
        </w:rPr>
        <w:t xml:space="preserve"> agree</w:t>
      </w:r>
      <w:r>
        <w:rPr/>
      </w:r>
    </w:p>
    <w:p>
      <w:pPr>
        <w:spacing w:after="0" w:line="271" w:lineRule="auto"/>
        <w:jc w:val="left"/>
        <w:sectPr>
          <w:type w:val="continuous"/>
          <w:pgSz w:w="11900" w:h="16840"/>
          <w:pgMar w:top="560" w:bottom="1020" w:left="260" w:right="240"/>
          <w:cols w:num="2" w:equalWidth="0">
            <w:col w:w="4343" w:space="1552"/>
            <w:col w:w="5505"/>
          </w:cols>
        </w:sectPr>
      </w:pPr>
    </w:p>
    <w:p>
      <w:pPr>
        <w:spacing w:line="240" w:lineRule="auto" w:before="1"/>
        <w:rPr>
          <w:rFonts w:ascii="Arial" w:hAnsi="Arial" w:cs="Arial" w:eastAsia="Arial"/>
          <w:sz w:val="8"/>
          <w:szCs w:val="8"/>
        </w:rPr>
      </w:pPr>
    </w:p>
    <w:p>
      <w:pPr>
        <w:spacing w:line="20" w:lineRule="exact"/>
        <w:ind w:left="202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71pt;height:1pt;mso-position-horizontal-relative:char;mso-position-vertical-relative:line" coordorigin="0,0" coordsize="7420,20">
            <v:group style="position:absolute;left:10;top:10;width:7400;height:2" coordorigin="10,10" coordsize="7400,2">
              <v:shape style="position:absolute;left:10;top:10;width:7400;height:2" coordorigin="10,10" coordsize="7400,0" path="m10,10l7410,10e" filled="false" stroked="true" strokeweight="1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sz w:val="18"/>
          <w:szCs w:val="18"/>
        </w:rPr>
      </w:pPr>
    </w:p>
    <w:p>
      <w:pPr>
        <w:pStyle w:val="Heading1"/>
        <w:numPr>
          <w:ilvl w:val="0"/>
          <w:numId w:val="1"/>
        </w:numPr>
        <w:tabs>
          <w:tab w:pos="2039" w:val="left" w:leader="none"/>
        </w:tabs>
        <w:spacing w:line="240" w:lineRule="auto" w:before="79" w:after="0"/>
        <w:ind w:left="2038" w:right="1873" w:hanging="325"/>
        <w:jc w:val="left"/>
        <w:rPr>
          <w:b w:val="0"/>
          <w:bCs w:val="0"/>
        </w:rPr>
      </w:pPr>
      <w:r>
        <w:rPr>
          <w:w w:val="105"/>
        </w:rPr>
        <w:t>I think the system contained too many inconsistencies</w:t>
      </w:r>
      <w:r>
        <w:rPr>
          <w:color w:val="C43B1D"/>
          <w:w w:val="105"/>
        </w:rPr>
        <w:t xml:space="preserve"> *</w:t>
      </w:r>
      <w:r>
        <w:rPr>
          <w:b w:val="0"/>
        </w:rPr>
      </w:r>
    </w:p>
    <w:p>
      <w:pPr>
        <w:spacing w:before="76"/>
        <w:ind w:left="2038" w:right="1873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w w:val="105"/>
          <w:sz w:val="19"/>
        </w:rPr>
        <w:t>Mark</w:t>
      </w:r>
      <w:r>
        <w:rPr>
          <w:rFonts w:ascii="Arial"/>
          <w:i/>
          <w:spacing w:val="-1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only</w:t>
      </w:r>
      <w:r>
        <w:rPr>
          <w:rFonts w:ascii="Arial"/>
          <w:i/>
          <w:spacing w:val="-1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one</w:t>
      </w:r>
      <w:r>
        <w:rPr>
          <w:rFonts w:ascii="Arial"/>
          <w:i/>
          <w:spacing w:val="-1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tabs>
          <w:tab w:pos="5516" w:val="left" w:leader="none"/>
          <w:tab w:pos="6205" w:val="left" w:leader="none"/>
          <w:tab w:pos="6894" w:val="left" w:leader="none"/>
          <w:tab w:pos="7583" w:val="left" w:leader="none"/>
        </w:tabs>
        <w:spacing w:line="240" w:lineRule="auto" w:before="165"/>
        <w:ind w:left="4828" w:right="1873"/>
        <w:jc w:val="left"/>
      </w:pPr>
      <w:r>
        <w:rPr/>
        <w:pict>
          <v:group style="position:absolute;margin-left:281.075897pt;margin-top:40.023392pt;width:21.85pt;height:14pt;mso-position-horizontal-relative:page;mso-position-vertical-relative:paragraph;z-index:2848" coordorigin="5622,800" coordsize="437,280">
            <v:shape style="position:absolute;left:5622;top:800;width:437;height:280" coordorigin="5622,800" coordsize="437,280" path="m5920,800l5760,800,5745,801,5687,822,5644,868,5623,935,5622,961,5627,983,5660,1039,5715,1073,5760,1080,5935,1080,5956,1076,5975,1069,5990,1060,5920,1060,5740,1059,5684,1032,5648,977,5641,929,5645,907,5679,852,5737,823,5760,820,5991,820,5985,816,5965,808,5943,802,5920,800xe" filled="true" fillcolor="#999999" stroked="false">
              <v:path arrowok="t"/>
              <v:fill type="solid"/>
            </v:shape>
            <v:shape style="position:absolute;left:5622;top:800;width:437;height:280" coordorigin="5622,800" coordsize="437,280" path="m5991,820l5920,820,5940,822,5960,828,6011,864,6038,927,6039,952,6035,974,6001,1029,5943,1058,5920,1060,5990,1060,6036,1013,6057,946,6058,920,6053,898,6045,878,6034,859,6020,842,6003,828,5991,82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15.075897pt;margin-top:40.023392pt;width:21.85pt;height:14pt;mso-position-horizontal-relative:page;mso-position-vertical-relative:paragraph;z-index:2872" coordorigin="6302,800" coordsize="437,280">
            <v:shape style="position:absolute;left:6302;top:800;width:437;height:280" coordorigin="6302,800" coordsize="437,280" path="m6600,800l6440,800,6425,801,6367,822,6324,868,6303,935,6302,961,6307,983,6340,1039,6395,1073,6440,1080,6615,1080,6636,1076,6655,1069,6670,1060,6600,1060,6420,1059,6364,1032,6328,977,6321,929,6325,907,6359,852,6417,823,6440,820,6671,820,6665,816,6645,808,6623,802,6600,800xe" filled="true" fillcolor="#999999" stroked="false">
              <v:path arrowok="t"/>
              <v:fill type="solid"/>
            </v:shape>
            <v:shape style="position:absolute;left:6302;top:800;width:437;height:280" coordorigin="6302,800" coordsize="437,280" path="m6671,820l6600,820,6620,822,6640,828,6691,864,6718,927,6719,952,6715,974,6681,1029,6623,1058,6600,1060,6670,1060,6716,1013,6737,946,6738,920,6733,898,6725,878,6714,859,6700,842,6683,828,6671,82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9.075897pt;margin-top:40.023392pt;width:22.85pt;height:14pt;mso-position-horizontal-relative:page;mso-position-vertical-relative:paragraph;z-index:2896" coordorigin="6982,800" coordsize="457,280">
            <v:shape style="position:absolute;left:6982;top:800;width:457;height:280" coordorigin="6982,800" coordsize="457,280" path="m7300,800l7120,800,7105,801,7047,822,7004,868,6983,935,6982,961,6987,983,7020,1039,7075,1073,7120,1080,7315,1080,7336,1076,7355,1069,7370,1060,7300,1060,7100,1059,7044,1032,7008,977,7001,929,7005,907,7039,852,7097,823,7120,820,7371,820,7365,816,7345,808,7323,802,7300,800xe" filled="true" fillcolor="#999999" stroked="false">
              <v:path arrowok="t"/>
              <v:fill type="solid"/>
            </v:shape>
            <v:shape style="position:absolute;left:6982;top:800;width:457;height:280" coordorigin="6982,800" coordsize="457,280" path="m7371,820l7300,820,7320,822,7340,828,7391,864,7418,927,7419,952,7415,974,7381,1029,7323,1058,7300,1060,7370,1060,7416,1013,7437,946,7438,920,7433,898,7425,878,7414,859,7400,842,7383,828,7371,82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84.075897pt;margin-top:40.023392pt;width:21.85pt;height:14pt;mso-position-horizontal-relative:page;mso-position-vertical-relative:paragraph;z-index:2920" coordorigin="7682,800" coordsize="437,280">
            <v:shape style="position:absolute;left:7682;top:800;width:437;height:280" coordorigin="7682,800" coordsize="437,280" path="m7980,800l7820,800,7805,801,7747,822,7704,868,7683,935,7682,961,7687,983,7720,1039,7775,1073,7820,1080,7995,1080,8016,1076,8035,1069,8050,1060,7980,1060,7800,1059,7744,1032,7708,977,7701,929,7705,907,7739,852,7797,823,7820,820,8051,820,8045,816,8025,808,8003,802,7980,800xe" filled="true" fillcolor="#999999" stroked="false">
              <v:path arrowok="t"/>
              <v:fill type="solid"/>
            </v:shape>
            <v:shape style="position:absolute;left:7682;top:800;width:437;height:280" coordorigin="7682,800" coordsize="437,280" path="m8051,820l7980,820,8000,822,8020,828,8071,864,8098,927,8099,952,8095,974,8061,1029,8003,1058,7980,1060,8050,1060,8096,1013,8117,946,8118,920,8113,898,8105,878,8094,859,8080,842,8063,828,8051,820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45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7"/>
          <w:szCs w:val="17"/>
        </w:rPr>
      </w:pPr>
    </w:p>
    <w:p>
      <w:pPr>
        <w:spacing w:line="20" w:lineRule="exact"/>
        <w:ind w:left="202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71pt;height:1pt;mso-position-horizontal-relative:char;mso-position-vertical-relative:line" coordorigin="0,0" coordsize="7420,20">
            <v:group style="position:absolute;left:10;top:10;width:7400;height:2" coordorigin="10,10" coordsize="7400,2">
              <v:shape style="position:absolute;left:10;top:10;width:7400;height:2" coordorigin="10,10" coordsize="7400,0" path="m10,10l7410,10e" filled="false" stroked="true" strokeweight="1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type w:val="continuous"/>
          <w:pgSz w:w="11900" w:h="16840"/>
          <w:pgMar w:top="560" w:bottom="1020" w:left="260" w:right="240"/>
        </w:sectPr>
      </w:pPr>
    </w:p>
    <w:p>
      <w:pPr>
        <w:pStyle w:val="BodyText"/>
        <w:spacing w:line="240" w:lineRule="auto"/>
        <w:ind w:left="0" w:right="0"/>
        <w:jc w:val="right"/>
      </w:pPr>
      <w:r>
        <w:rPr/>
        <w:pict>
          <v:group style="position:absolute;margin-left:246.075882pt;margin-top:10.048388pt;width:21.85pt;height:14pt;mso-position-horizontal-relative:page;mso-position-vertical-relative:paragraph;z-index:2824" coordorigin="4922,201" coordsize="437,280">
            <v:shape style="position:absolute;left:4922;top:201;width:437;height:280" coordorigin="4922,201" coordsize="437,280" path="m5220,201l5060,201,5045,202,4987,222,4944,268,4923,335,4922,362,4927,383,4960,439,5015,474,5060,481,5235,480,5256,476,5275,469,5290,461,5220,461,5040,459,4984,432,4948,378,4941,330,4945,308,4979,252,5037,223,5060,221,5291,221,5285,217,5265,208,5243,203,5220,201xe" filled="true" fillcolor="#999999" stroked="false">
              <v:path arrowok="t"/>
              <v:fill type="solid"/>
            </v:shape>
            <v:shape style="position:absolute;left:4922;top:201;width:437;height:280" coordorigin="4922,201" coordsize="437,280" path="m5291,221l5220,221,5240,223,5260,228,5311,265,5338,327,5339,352,5335,374,5301,429,5243,459,5220,461,5290,461,5336,414,5357,347,5358,320,5353,298,5345,278,5334,259,5320,243,5303,229,5291,221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No</w:t>
      </w:r>
      <w:r>
        <w:rPr>
          <w:w w:val="105"/>
        </w:rPr>
        <w:t xml:space="preserve"> voice</w:t>
      </w:r>
      <w:r>
        <w:rPr>
          <w:w w:val="105"/>
        </w:rPr>
        <w:t xml:space="preserve"> at all</w:t>
      </w:r>
      <w:r>
        <w:rPr/>
      </w:r>
    </w:p>
    <w:p>
      <w:pPr>
        <w:pStyle w:val="BodyText"/>
        <w:spacing w:line="240" w:lineRule="auto" w:before="28"/>
        <w:ind w:left="0" w:right="0"/>
        <w:jc w:val="right"/>
      </w:pPr>
      <w:r>
        <w:rPr/>
        <w:t>too</w:t>
      </w:r>
    </w:p>
    <w:p>
      <w:pPr>
        <w:pStyle w:val="BodyText"/>
        <w:spacing w:line="271" w:lineRule="auto"/>
        <w:ind w:left="2282" w:right="2025"/>
        <w:jc w:val="left"/>
      </w:pPr>
      <w:r>
        <w:rPr>
          <w:w w:val="105"/>
        </w:rPr>
        <w:br w:type="column"/>
      </w:r>
      <w:r>
        <w:rPr>
          <w:w w:val="105"/>
        </w:rPr>
        <w:t>Fully</w:t>
      </w:r>
      <w:r>
        <w:rPr>
          <w:w w:val="105"/>
        </w:rPr>
        <w:t xml:space="preserve"> agree</w:t>
      </w:r>
      <w:r>
        <w:rPr/>
      </w:r>
    </w:p>
    <w:p>
      <w:pPr>
        <w:spacing w:after="0" w:line="271" w:lineRule="auto"/>
        <w:jc w:val="left"/>
        <w:sectPr>
          <w:type w:val="continuous"/>
          <w:pgSz w:w="11900" w:h="16840"/>
          <w:pgMar w:top="560" w:bottom="1020" w:left="260" w:right="240"/>
          <w:cols w:num="2" w:equalWidth="0">
            <w:col w:w="4343" w:space="1552"/>
            <w:col w:w="5505"/>
          </w:cols>
        </w:sectPr>
      </w:pPr>
    </w:p>
    <w:p>
      <w:pPr>
        <w:spacing w:line="240" w:lineRule="auto" w:before="1"/>
        <w:rPr>
          <w:rFonts w:ascii="Arial" w:hAnsi="Arial" w:cs="Arial" w:eastAsia="Arial"/>
          <w:sz w:val="8"/>
          <w:szCs w:val="8"/>
        </w:rPr>
      </w:pPr>
    </w:p>
    <w:p>
      <w:pPr>
        <w:spacing w:line="20" w:lineRule="exact"/>
        <w:ind w:left="202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71pt;height:1pt;mso-position-horizontal-relative:char;mso-position-vertical-relative:line" coordorigin="0,0" coordsize="7420,20">
            <v:group style="position:absolute;left:10;top:10;width:7400;height:2" coordorigin="10,10" coordsize="7400,2">
              <v:shape style="position:absolute;left:10;top:10;width:7400;height:2" coordorigin="10,10" coordsize="7400,0" path="m10,10l7410,10e" filled="false" stroked="true" strokeweight="1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type w:val="continuous"/>
          <w:pgSz w:w="11900" w:h="16840"/>
          <w:pgMar w:top="560" w:bottom="1020" w:left="260" w:right="24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17"/>
          <w:szCs w:val="17"/>
        </w:rPr>
      </w:pPr>
    </w:p>
    <w:p>
      <w:pPr>
        <w:pStyle w:val="Heading1"/>
        <w:numPr>
          <w:ilvl w:val="0"/>
          <w:numId w:val="1"/>
        </w:numPr>
        <w:tabs>
          <w:tab w:pos="2039" w:val="left" w:leader="none"/>
        </w:tabs>
        <w:spacing w:line="271" w:lineRule="auto" w:before="79" w:after="0"/>
        <w:ind w:left="2038" w:right="2239" w:hanging="325"/>
        <w:jc w:val="left"/>
        <w:rPr>
          <w:b w:val="0"/>
          <w:bCs w:val="0"/>
        </w:rPr>
      </w:pPr>
      <w:r>
        <w:rPr>
          <w:w w:val="105"/>
        </w:rPr>
        <w:t>I</w:t>
      </w:r>
      <w:r>
        <w:rPr>
          <w:w w:val="105"/>
        </w:rPr>
        <w:t xml:space="preserve"> can</w:t>
      </w:r>
      <w:r>
        <w:rPr>
          <w:w w:val="105"/>
        </w:rPr>
        <w:t xml:space="preserve"> imagine</w:t>
      </w:r>
      <w:r>
        <w:rPr>
          <w:w w:val="105"/>
        </w:rPr>
        <w:t xml:space="preserve"> that</w:t>
      </w:r>
      <w:r>
        <w:rPr>
          <w:w w:val="105"/>
        </w:rPr>
        <w:t xml:space="preserve"> most</w:t>
      </w:r>
      <w:r>
        <w:rPr>
          <w:w w:val="105"/>
        </w:rPr>
        <w:t xml:space="preserve"> people</w:t>
      </w:r>
      <w:r>
        <w:rPr>
          <w:w w:val="105"/>
        </w:rPr>
        <w:t xml:space="preserve"> learn</w:t>
      </w:r>
      <w:r>
        <w:rPr>
          <w:w w:val="105"/>
        </w:rPr>
        <w:t xml:space="preserve"> to</w:t>
      </w:r>
      <w:r>
        <w:rPr>
          <w:w w:val="105"/>
        </w:rPr>
        <w:t xml:space="preserve"> use</w:t>
      </w:r>
      <w:r>
        <w:rPr>
          <w:w w:val="105"/>
        </w:rPr>
        <w:t xml:space="preserve"> this</w:t>
      </w:r>
      <w:r>
        <w:rPr>
          <w:w w:val="105"/>
        </w:rPr>
        <w:t xml:space="preserve"> system very quickly</w:t>
      </w:r>
      <w:r>
        <w:rPr>
          <w:color w:val="C43B1D"/>
          <w:w w:val="105"/>
        </w:rPr>
        <w:t xml:space="preserve"> *</w:t>
      </w:r>
      <w:r>
        <w:rPr>
          <w:b w:val="0"/>
        </w:rPr>
      </w:r>
    </w:p>
    <w:p>
      <w:pPr>
        <w:spacing w:before="49"/>
        <w:ind w:left="2038" w:right="1873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w w:val="105"/>
          <w:sz w:val="19"/>
        </w:rPr>
        <w:t>Mark</w:t>
      </w:r>
      <w:r>
        <w:rPr>
          <w:rFonts w:ascii="Arial"/>
          <w:i/>
          <w:spacing w:val="-1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only</w:t>
      </w:r>
      <w:r>
        <w:rPr>
          <w:rFonts w:ascii="Arial"/>
          <w:i/>
          <w:spacing w:val="-1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one</w:t>
      </w:r>
      <w:r>
        <w:rPr>
          <w:rFonts w:ascii="Arial"/>
          <w:i/>
          <w:spacing w:val="-1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tabs>
          <w:tab w:pos="5516" w:val="left" w:leader="none"/>
          <w:tab w:pos="6205" w:val="left" w:leader="none"/>
          <w:tab w:pos="6894" w:val="left" w:leader="none"/>
          <w:tab w:pos="7583" w:val="left" w:leader="none"/>
        </w:tabs>
        <w:spacing w:line="240" w:lineRule="auto" w:before="165"/>
        <w:ind w:left="4828" w:right="1873"/>
        <w:jc w:val="left"/>
      </w:pPr>
      <w:r>
        <w:rPr/>
        <w:pict>
          <v:group style="position:absolute;margin-left:281.075897pt;margin-top:40.210876pt;width:21.85pt;height:14pt;mso-position-horizontal-relative:page;mso-position-vertical-relative:paragraph;z-index:3160" coordorigin="5622,804" coordsize="437,280">
            <v:shape style="position:absolute;left:5622;top:804;width:437;height:280" coordorigin="5622,804" coordsize="437,280" path="m5920,804l5760,804,5745,805,5687,826,5644,871,5623,938,5622,965,5627,987,5660,1042,5715,1077,5760,1084,5935,1083,5956,1080,5975,1073,5990,1064,5920,1064,5740,1063,5684,1036,5648,981,5641,933,5645,911,5679,856,5737,826,5760,824,5991,824,5985,820,5965,812,5943,806,5920,804xe" filled="true" fillcolor="#999999" stroked="false">
              <v:path arrowok="t"/>
              <v:fill type="solid"/>
            </v:shape>
            <v:shape style="position:absolute;left:5622;top:804;width:437;height:280" coordorigin="5622,804" coordsize="437,280" path="m5991,824l5920,824,5940,826,5960,831,6011,868,6038,930,6039,955,6035,978,6001,1033,5943,1062,5920,1064,5990,1064,6036,1017,6057,950,6058,924,6053,902,6045,881,6034,863,6020,846,6003,832,5991,824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15.075897pt;margin-top:40.210876pt;width:21.85pt;height:14pt;mso-position-horizontal-relative:page;mso-position-vertical-relative:paragraph;z-index:3184" coordorigin="6302,804" coordsize="437,280">
            <v:shape style="position:absolute;left:6302;top:804;width:437;height:280" coordorigin="6302,804" coordsize="437,280" path="m6600,804l6440,804,6425,805,6367,826,6324,871,6303,938,6302,965,6307,987,6340,1042,6395,1077,6440,1084,6615,1083,6636,1080,6655,1073,6670,1064,6600,1064,6420,1063,6364,1036,6328,981,6321,933,6325,911,6359,856,6417,826,6440,824,6671,824,6665,820,6645,812,6623,806,6600,804xe" filled="true" fillcolor="#999999" stroked="false">
              <v:path arrowok="t"/>
              <v:fill type="solid"/>
            </v:shape>
            <v:shape style="position:absolute;left:6302;top:804;width:437;height:280" coordorigin="6302,804" coordsize="437,280" path="m6671,824l6600,824,6620,826,6640,831,6691,868,6718,930,6719,955,6715,978,6681,1033,6623,1062,6600,1064,6670,1064,6716,1017,6737,950,6738,924,6733,902,6725,881,6714,863,6700,846,6683,832,6671,824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9.075897pt;margin-top:40.210876pt;width:22.85pt;height:14pt;mso-position-horizontal-relative:page;mso-position-vertical-relative:paragraph;z-index:3208" coordorigin="6982,804" coordsize="457,280">
            <v:shape style="position:absolute;left:6982;top:804;width:457;height:280" coordorigin="6982,804" coordsize="457,280" path="m7300,804l7120,804,7105,805,7047,826,7004,871,6983,938,6982,965,6987,987,7020,1042,7075,1077,7120,1084,7315,1083,7336,1080,7355,1073,7370,1064,7300,1064,7100,1063,7044,1036,7008,981,7001,933,7005,911,7039,856,7097,826,7120,824,7371,824,7365,820,7345,812,7323,806,7300,804xe" filled="true" fillcolor="#999999" stroked="false">
              <v:path arrowok="t"/>
              <v:fill type="solid"/>
            </v:shape>
            <v:shape style="position:absolute;left:6982;top:804;width:457;height:280" coordorigin="6982,804" coordsize="457,280" path="m7371,824l7300,824,7320,826,7340,831,7391,868,7418,930,7419,955,7415,978,7381,1033,7323,1062,7300,1064,7370,1064,7416,1017,7437,950,7438,924,7433,902,7425,881,7414,863,7400,846,7383,832,7371,824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84.075897pt;margin-top:40.210876pt;width:21.85pt;height:14pt;mso-position-horizontal-relative:page;mso-position-vertical-relative:paragraph;z-index:3232" coordorigin="7682,804" coordsize="437,280">
            <v:shape style="position:absolute;left:7682;top:804;width:437;height:280" coordorigin="7682,804" coordsize="437,280" path="m7980,804l7820,804,7805,805,7747,826,7704,871,7683,938,7682,965,7687,987,7720,1042,7775,1077,7820,1084,7995,1083,8016,1080,8035,1073,8050,1064,7980,1064,7800,1063,7744,1036,7708,981,7701,933,7705,911,7739,856,7797,826,7820,824,8051,824,8045,820,8025,812,8003,806,7980,804xe" filled="true" fillcolor="#999999" stroked="false">
              <v:path arrowok="t"/>
              <v:fill type="solid"/>
            </v:shape>
            <v:shape style="position:absolute;left:7682;top:804;width:437;height:280" coordorigin="7682,804" coordsize="437,280" path="m8051,824l7980,824,8000,826,8020,831,8071,868,8098,930,8099,955,8095,978,8061,1033,8003,1062,7980,1064,8050,1064,8096,1017,8117,950,8118,924,8113,902,8105,881,8094,863,8080,846,8063,832,8051,824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45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7"/>
          <w:szCs w:val="17"/>
        </w:rPr>
      </w:pPr>
    </w:p>
    <w:p>
      <w:pPr>
        <w:spacing w:line="20" w:lineRule="exact"/>
        <w:ind w:left="202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71pt;height:1pt;mso-position-horizontal-relative:char;mso-position-vertical-relative:line" coordorigin="0,0" coordsize="7420,20">
            <v:group style="position:absolute;left:10;top:10;width:7400;height:2" coordorigin="10,10" coordsize="7400,2">
              <v:shape style="position:absolute;left:10;top:10;width:7400;height:2" coordorigin="10,10" coordsize="7400,0" path="m10,10l7410,10e" filled="false" stroked="true" strokeweight="1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pgSz w:w="11900" w:h="16840"/>
          <w:pgMar w:header="370" w:footer="830" w:top="560" w:bottom="1020" w:left="260" w:right="240"/>
        </w:sectPr>
      </w:pPr>
    </w:p>
    <w:p>
      <w:pPr>
        <w:pStyle w:val="BodyText"/>
        <w:spacing w:line="240" w:lineRule="auto"/>
        <w:ind w:left="0" w:right="0"/>
        <w:jc w:val="right"/>
      </w:pPr>
      <w:r>
        <w:rPr/>
        <w:pict>
          <v:group style="position:absolute;margin-left:246.075882pt;margin-top:10.235865pt;width:21.85pt;height:14pt;mso-position-horizontal-relative:page;mso-position-vertical-relative:paragraph;z-index:3136" coordorigin="4922,205" coordsize="437,280">
            <v:shape style="position:absolute;left:4922;top:205;width:437;height:280" coordorigin="4922,205" coordsize="437,280" path="m5220,205l5060,205,5045,206,4987,226,4944,272,4923,339,4922,365,4927,387,4960,443,5015,477,5060,485,5235,484,5256,480,5275,473,5290,465,5220,465,5040,463,4984,436,4948,382,4941,333,4945,311,4979,256,5037,227,5060,225,5291,225,5285,221,5265,212,5243,207,5220,205xe" filled="true" fillcolor="#999999" stroked="false">
              <v:path arrowok="t"/>
              <v:fill type="solid"/>
            </v:shape>
            <v:shape style="position:absolute;left:4922;top:205;width:437;height:280" coordorigin="4922,205" coordsize="437,280" path="m5291,225l5220,225,5240,226,5260,232,5311,269,5338,331,5339,356,5335,378,5301,433,5243,463,5220,465,5290,465,5336,418,5357,351,5358,324,5353,302,5345,282,5334,263,5320,247,5303,232,5291,225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No</w:t>
      </w:r>
      <w:r>
        <w:rPr>
          <w:w w:val="105"/>
        </w:rPr>
        <w:t xml:space="preserve"> voice</w:t>
      </w:r>
      <w:r>
        <w:rPr>
          <w:w w:val="105"/>
        </w:rPr>
        <w:t xml:space="preserve"> at all</w:t>
      </w:r>
      <w:r>
        <w:rPr/>
      </w:r>
    </w:p>
    <w:p>
      <w:pPr>
        <w:pStyle w:val="BodyText"/>
        <w:spacing w:line="240" w:lineRule="auto" w:before="28"/>
        <w:ind w:left="0" w:right="0"/>
        <w:jc w:val="right"/>
      </w:pPr>
      <w:r>
        <w:rPr/>
        <w:t>too</w:t>
      </w:r>
    </w:p>
    <w:p>
      <w:pPr>
        <w:pStyle w:val="BodyText"/>
        <w:spacing w:line="271" w:lineRule="auto"/>
        <w:ind w:left="2282" w:right="2025"/>
        <w:jc w:val="left"/>
      </w:pPr>
      <w:r>
        <w:rPr>
          <w:w w:val="105"/>
        </w:rPr>
        <w:br w:type="column"/>
      </w:r>
      <w:r>
        <w:rPr>
          <w:w w:val="105"/>
        </w:rPr>
        <w:t>Fully</w:t>
      </w:r>
      <w:r>
        <w:rPr>
          <w:w w:val="105"/>
        </w:rPr>
        <w:t xml:space="preserve"> agree</w:t>
      </w:r>
      <w:r>
        <w:rPr/>
      </w:r>
    </w:p>
    <w:p>
      <w:pPr>
        <w:spacing w:after="0" w:line="271" w:lineRule="auto"/>
        <w:jc w:val="left"/>
        <w:sectPr>
          <w:type w:val="continuous"/>
          <w:pgSz w:w="11900" w:h="16840"/>
          <w:pgMar w:top="560" w:bottom="1020" w:left="260" w:right="240"/>
          <w:cols w:num="2" w:equalWidth="0">
            <w:col w:w="4343" w:space="1552"/>
            <w:col w:w="5505"/>
          </w:cols>
        </w:sectPr>
      </w:pPr>
    </w:p>
    <w:p>
      <w:pPr>
        <w:spacing w:line="240" w:lineRule="auto" w:before="1"/>
        <w:rPr>
          <w:rFonts w:ascii="Arial" w:hAnsi="Arial" w:cs="Arial" w:eastAsia="Arial"/>
          <w:sz w:val="8"/>
          <w:szCs w:val="8"/>
        </w:rPr>
      </w:pPr>
    </w:p>
    <w:p>
      <w:pPr>
        <w:spacing w:line="20" w:lineRule="exact"/>
        <w:ind w:left="202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71pt;height:1pt;mso-position-horizontal-relative:char;mso-position-vertical-relative:line" coordorigin="0,0" coordsize="7420,20">
            <v:group style="position:absolute;left:10;top:10;width:7400;height:2" coordorigin="10,10" coordsize="7400,2">
              <v:shape style="position:absolute;left:10;top:10;width:7400;height:2" coordorigin="10,10" coordsize="7400,0" path="m10,10l7410,10e" filled="false" stroked="true" strokeweight="1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sz w:val="18"/>
          <w:szCs w:val="18"/>
        </w:rPr>
      </w:pPr>
    </w:p>
    <w:p>
      <w:pPr>
        <w:pStyle w:val="Heading1"/>
        <w:numPr>
          <w:ilvl w:val="0"/>
          <w:numId w:val="1"/>
        </w:numPr>
        <w:tabs>
          <w:tab w:pos="2039" w:val="left" w:leader="none"/>
        </w:tabs>
        <w:spacing w:line="240" w:lineRule="auto" w:before="79" w:after="0"/>
        <w:ind w:left="2038" w:right="1873" w:hanging="325"/>
        <w:jc w:val="left"/>
        <w:rPr>
          <w:b w:val="0"/>
          <w:bCs w:val="0"/>
        </w:rPr>
      </w:pPr>
      <w:r>
        <w:rPr>
          <w:w w:val="105"/>
        </w:rPr>
        <w:t>I found the system very cumbersome to use</w:t>
      </w:r>
      <w:r>
        <w:rPr>
          <w:color w:val="C43B1D"/>
          <w:w w:val="105"/>
        </w:rPr>
        <w:t xml:space="preserve"> *</w:t>
      </w:r>
      <w:r>
        <w:rPr>
          <w:b w:val="0"/>
        </w:rPr>
      </w:r>
    </w:p>
    <w:p>
      <w:pPr>
        <w:spacing w:before="76"/>
        <w:ind w:left="2038" w:right="1873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w w:val="105"/>
          <w:sz w:val="19"/>
        </w:rPr>
        <w:t>Mark</w:t>
      </w:r>
      <w:r>
        <w:rPr>
          <w:rFonts w:ascii="Arial"/>
          <w:i/>
          <w:spacing w:val="-1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only</w:t>
      </w:r>
      <w:r>
        <w:rPr>
          <w:rFonts w:ascii="Arial"/>
          <w:i/>
          <w:spacing w:val="-1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one</w:t>
      </w:r>
      <w:r>
        <w:rPr>
          <w:rFonts w:ascii="Arial"/>
          <w:i/>
          <w:spacing w:val="-1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tabs>
          <w:tab w:pos="5516" w:val="left" w:leader="none"/>
          <w:tab w:pos="6205" w:val="left" w:leader="none"/>
          <w:tab w:pos="6894" w:val="left" w:leader="none"/>
          <w:tab w:pos="7583" w:val="left" w:leader="none"/>
        </w:tabs>
        <w:spacing w:line="240" w:lineRule="auto" w:before="165"/>
        <w:ind w:left="4828" w:right="1873"/>
        <w:jc w:val="left"/>
      </w:pPr>
      <w:r>
        <w:rPr/>
        <w:pict>
          <v:group style="position:absolute;margin-left:281.075897pt;margin-top:39.773376pt;width:21.85pt;height:14pt;mso-position-horizontal-relative:page;mso-position-vertical-relative:paragraph;z-index:3280" coordorigin="5622,795" coordsize="437,280">
            <v:shape style="position:absolute;left:5622;top:795;width:437;height:280" coordorigin="5622,795" coordsize="437,280" path="m5920,795l5760,795,5745,796,5687,817,5644,863,5623,930,5622,956,5627,978,5660,1034,5715,1068,5760,1075,5935,1075,5956,1071,5975,1064,5990,1055,5920,1055,5740,1054,5684,1027,5648,972,5641,924,5645,902,5679,847,5737,818,5760,815,5991,815,5985,811,5965,803,5943,797,5920,795xe" filled="true" fillcolor="#999999" stroked="false">
              <v:path arrowok="t"/>
              <v:fill type="solid"/>
            </v:shape>
            <v:shape style="position:absolute;left:5622;top:795;width:437;height:280" coordorigin="5622,795" coordsize="437,280" path="m5991,815l5920,815,5940,817,5960,823,6011,859,6038,922,6039,947,6035,969,6001,1024,5943,1053,5920,1055,5990,1055,6036,1008,6057,941,6058,915,6053,893,6045,873,6034,854,6020,837,6003,823,5991,815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15.075897pt;margin-top:39.773376pt;width:21.85pt;height:14pt;mso-position-horizontal-relative:page;mso-position-vertical-relative:paragraph;z-index:3304" coordorigin="6302,795" coordsize="437,280">
            <v:shape style="position:absolute;left:6302;top:795;width:437;height:280" coordorigin="6302,795" coordsize="437,280" path="m6600,795l6440,795,6425,796,6367,817,6324,863,6303,930,6302,956,6307,978,6340,1034,6395,1068,6440,1075,6615,1075,6636,1071,6655,1064,6670,1055,6600,1055,6420,1054,6364,1027,6328,972,6321,924,6325,902,6359,847,6417,818,6440,815,6671,815,6665,811,6645,803,6623,797,6600,795xe" filled="true" fillcolor="#999999" stroked="false">
              <v:path arrowok="t"/>
              <v:fill type="solid"/>
            </v:shape>
            <v:shape style="position:absolute;left:6302;top:795;width:437;height:280" coordorigin="6302,795" coordsize="437,280" path="m6671,815l6600,815,6620,817,6640,823,6691,859,6718,922,6719,947,6715,969,6681,1024,6623,1053,6600,1055,6670,1055,6716,1008,6737,941,6738,915,6733,893,6725,873,6714,854,6700,837,6683,823,6671,815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9.075897pt;margin-top:39.773376pt;width:22.85pt;height:14pt;mso-position-horizontal-relative:page;mso-position-vertical-relative:paragraph;z-index:3328" coordorigin="6982,795" coordsize="457,280">
            <v:shape style="position:absolute;left:6982;top:795;width:457;height:280" coordorigin="6982,795" coordsize="457,280" path="m7300,795l7120,795,7105,796,7047,817,7004,863,6983,930,6982,956,6987,978,7020,1034,7075,1068,7120,1075,7315,1075,7336,1071,7355,1064,7370,1055,7300,1055,7100,1054,7044,1027,7008,972,7001,924,7005,902,7039,847,7097,818,7120,815,7371,815,7365,811,7345,803,7323,797,7300,795xe" filled="true" fillcolor="#999999" stroked="false">
              <v:path arrowok="t"/>
              <v:fill type="solid"/>
            </v:shape>
            <v:shape style="position:absolute;left:6982;top:795;width:457;height:280" coordorigin="6982,795" coordsize="457,280" path="m7371,815l7300,815,7320,817,7340,823,7391,859,7418,922,7419,947,7415,969,7381,1024,7323,1053,7300,1055,7370,1055,7416,1008,7437,941,7438,915,7433,893,7425,873,7414,854,7400,837,7383,823,7371,815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84.075897pt;margin-top:39.773376pt;width:21.85pt;height:14pt;mso-position-horizontal-relative:page;mso-position-vertical-relative:paragraph;z-index:3352" coordorigin="7682,795" coordsize="437,280">
            <v:shape style="position:absolute;left:7682;top:795;width:437;height:280" coordorigin="7682,795" coordsize="437,280" path="m7980,795l7820,795,7805,796,7747,817,7704,863,7683,930,7682,956,7687,978,7720,1034,7775,1068,7820,1075,7995,1075,8016,1071,8035,1064,8050,1055,7980,1055,7800,1054,7744,1027,7708,972,7701,924,7705,902,7739,847,7797,818,7820,815,8051,815,8045,811,8025,803,8003,797,7980,795xe" filled="true" fillcolor="#999999" stroked="false">
              <v:path arrowok="t"/>
              <v:fill type="solid"/>
            </v:shape>
            <v:shape style="position:absolute;left:7682;top:795;width:437;height:280" coordorigin="7682,795" coordsize="437,280" path="m8051,815l7980,815,8000,817,8020,823,8071,859,8098,922,8099,947,8095,969,8061,1024,8003,1053,7980,1055,8050,1055,8096,1008,8117,941,8118,915,8113,893,8105,873,8094,854,8080,837,8063,823,8051,815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45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7"/>
          <w:szCs w:val="17"/>
        </w:rPr>
      </w:pPr>
    </w:p>
    <w:p>
      <w:pPr>
        <w:spacing w:line="20" w:lineRule="exact"/>
        <w:ind w:left="202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71pt;height:1pt;mso-position-horizontal-relative:char;mso-position-vertical-relative:line" coordorigin="0,0" coordsize="7420,20">
            <v:group style="position:absolute;left:10;top:10;width:7400;height:2" coordorigin="10,10" coordsize="7400,2">
              <v:shape style="position:absolute;left:10;top:10;width:7400;height:2" coordorigin="10,10" coordsize="7400,0" path="m10,10l7410,10e" filled="false" stroked="true" strokeweight="1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type w:val="continuous"/>
          <w:pgSz w:w="11900" w:h="16840"/>
          <w:pgMar w:top="560" w:bottom="1020" w:left="260" w:right="240"/>
        </w:sectPr>
      </w:pPr>
    </w:p>
    <w:p>
      <w:pPr>
        <w:pStyle w:val="BodyText"/>
        <w:spacing w:line="240" w:lineRule="auto"/>
        <w:ind w:left="0" w:right="0"/>
        <w:jc w:val="right"/>
      </w:pPr>
      <w:r>
        <w:rPr/>
        <w:pict>
          <v:group style="position:absolute;margin-left:246.075882pt;margin-top:9.798365pt;width:21.85pt;height:14pt;mso-position-horizontal-relative:page;mso-position-vertical-relative:paragraph;z-index:3256" coordorigin="4922,196" coordsize="437,280">
            <v:shape style="position:absolute;left:4922;top:196;width:437;height:280" coordorigin="4922,196" coordsize="437,280" path="m5220,196l5060,196,5045,197,4987,217,4944,263,4923,330,4922,357,4927,378,4960,434,5015,469,5060,476,5235,475,5256,471,5275,464,5290,456,5220,456,5040,454,4984,427,4948,373,4941,325,4945,303,4979,247,5037,218,5060,216,5291,216,5285,212,5265,203,5243,198,5220,196xe" filled="true" fillcolor="#999999" stroked="false">
              <v:path arrowok="t"/>
              <v:fill type="solid"/>
            </v:shape>
            <v:shape style="position:absolute;left:4922;top:196;width:437;height:280" coordorigin="4922,196" coordsize="437,280" path="m5291,216l5220,216,5240,218,5260,223,5311,260,5338,322,5339,347,5335,369,5301,424,5243,454,5220,456,5290,456,5336,409,5357,342,5358,315,5353,293,5345,273,5334,254,5320,238,5303,224,5291,216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No</w:t>
      </w:r>
      <w:r>
        <w:rPr>
          <w:w w:val="105"/>
        </w:rPr>
        <w:t xml:space="preserve"> voice</w:t>
      </w:r>
      <w:r>
        <w:rPr>
          <w:w w:val="105"/>
        </w:rPr>
        <w:t xml:space="preserve"> at all</w:t>
      </w:r>
      <w:r>
        <w:rPr/>
      </w:r>
    </w:p>
    <w:p>
      <w:pPr>
        <w:pStyle w:val="BodyText"/>
        <w:spacing w:line="240" w:lineRule="auto" w:before="28"/>
        <w:ind w:left="0" w:right="0"/>
        <w:jc w:val="right"/>
      </w:pPr>
      <w:r>
        <w:rPr/>
        <w:t>too</w:t>
      </w:r>
    </w:p>
    <w:p>
      <w:pPr>
        <w:pStyle w:val="BodyText"/>
        <w:spacing w:line="271" w:lineRule="auto"/>
        <w:ind w:left="2282" w:right="2025"/>
        <w:jc w:val="left"/>
      </w:pPr>
      <w:r>
        <w:rPr>
          <w:w w:val="105"/>
        </w:rPr>
        <w:br w:type="column"/>
      </w:r>
      <w:r>
        <w:rPr>
          <w:w w:val="105"/>
        </w:rPr>
        <w:t>Fully</w:t>
      </w:r>
      <w:r>
        <w:rPr>
          <w:w w:val="105"/>
        </w:rPr>
        <w:t xml:space="preserve"> agree</w:t>
      </w:r>
      <w:r>
        <w:rPr/>
      </w:r>
    </w:p>
    <w:p>
      <w:pPr>
        <w:spacing w:after="0" w:line="271" w:lineRule="auto"/>
        <w:jc w:val="left"/>
        <w:sectPr>
          <w:type w:val="continuous"/>
          <w:pgSz w:w="11900" w:h="16840"/>
          <w:pgMar w:top="560" w:bottom="1020" w:left="260" w:right="240"/>
          <w:cols w:num="2" w:equalWidth="0">
            <w:col w:w="4343" w:space="1552"/>
            <w:col w:w="5505"/>
          </w:cols>
        </w:sectPr>
      </w:pPr>
    </w:p>
    <w:p>
      <w:pPr>
        <w:spacing w:line="240" w:lineRule="auto" w:before="1"/>
        <w:rPr>
          <w:rFonts w:ascii="Arial" w:hAnsi="Arial" w:cs="Arial" w:eastAsia="Arial"/>
          <w:sz w:val="8"/>
          <w:szCs w:val="8"/>
        </w:rPr>
      </w:pPr>
    </w:p>
    <w:p>
      <w:pPr>
        <w:spacing w:line="20" w:lineRule="exact"/>
        <w:ind w:left="202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71pt;height:1pt;mso-position-horizontal-relative:char;mso-position-vertical-relative:line" coordorigin="0,0" coordsize="7420,20">
            <v:group style="position:absolute;left:10;top:10;width:7400;height:2" coordorigin="10,10" coordsize="7400,2">
              <v:shape style="position:absolute;left:10;top:10;width:7400;height:2" coordorigin="10,10" coordsize="7400,0" path="m10,10l7410,10e" filled="false" stroked="true" strokeweight="1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sz w:val="18"/>
          <w:szCs w:val="18"/>
        </w:rPr>
      </w:pPr>
    </w:p>
    <w:p>
      <w:pPr>
        <w:pStyle w:val="Heading1"/>
        <w:numPr>
          <w:ilvl w:val="0"/>
          <w:numId w:val="1"/>
        </w:numPr>
        <w:tabs>
          <w:tab w:pos="2039" w:val="left" w:leader="none"/>
        </w:tabs>
        <w:spacing w:line="240" w:lineRule="auto" w:before="79" w:after="0"/>
        <w:ind w:left="2038" w:right="1873" w:hanging="325"/>
        <w:jc w:val="left"/>
        <w:rPr>
          <w:b w:val="0"/>
          <w:bCs w:val="0"/>
        </w:rPr>
      </w:pPr>
      <w:r>
        <w:rPr>
          <w:w w:val="105"/>
        </w:rPr>
        <w:t>I felt very safe using the system</w:t>
      </w:r>
      <w:r>
        <w:rPr>
          <w:color w:val="C43B1D"/>
          <w:w w:val="105"/>
        </w:rPr>
        <w:t xml:space="preserve"> *</w:t>
      </w:r>
      <w:r>
        <w:rPr>
          <w:b w:val="0"/>
        </w:rPr>
      </w:r>
    </w:p>
    <w:p>
      <w:pPr>
        <w:spacing w:before="76"/>
        <w:ind w:left="2038" w:right="1873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w w:val="105"/>
          <w:sz w:val="19"/>
        </w:rPr>
        <w:t>Mark</w:t>
      </w:r>
      <w:r>
        <w:rPr>
          <w:rFonts w:ascii="Arial"/>
          <w:i/>
          <w:spacing w:val="-1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only</w:t>
      </w:r>
      <w:r>
        <w:rPr>
          <w:rFonts w:ascii="Arial"/>
          <w:i/>
          <w:spacing w:val="-1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one</w:t>
      </w:r>
      <w:r>
        <w:rPr>
          <w:rFonts w:ascii="Arial"/>
          <w:i/>
          <w:spacing w:val="-1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tabs>
          <w:tab w:pos="5516" w:val="left" w:leader="none"/>
          <w:tab w:pos="6205" w:val="left" w:leader="none"/>
          <w:tab w:pos="6894" w:val="left" w:leader="none"/>
          <w:tab w:pos="7583" w:val="left" w:leader="none"/>
        </w:tabs>
        <w:spacing w:line="240" w:lineRule="auto" w:before="165"/>
        <w:ind w:left="4828" w:right="1873"/>
        <w:jc w:val="left"/>
      </w:pPr>
      <w:r>
        <w:rPr/>
        <w:pict>
          <v:group style="position:absolute;margin-left:281.075897pt;margin-top:40.335876pt;width:21.85pt;height:14pt;mso-position-horizontal-relative:page;mso-position-vertical-relative:paragraph;z-index:3400" coordorigin="5622,807" coordsize="437,280">
            <v:shape style="position:absolute;left:5622;top:807;width:437;height:280" coordorigin="5622,807" coordsize="437,280" path="m5920,807l5760,807,5745,808,5687,828,5644,874,5623,941,5622,967,5627,989,5660,1045,5715,1079,5760,1087,5935,1086,5956,1082,5975,1075,5990,1067,5920,1067,5740,1065,5684,1038,5648,984,5641,935,5645,913,5679,858,5737,829,5760,827,5991,827,5985,823,5965,814,5943,809,5920,807xe" filled="true" fillcolor="#999999" stroked="false">
              <v:path arrowok="t"/>
              <v:fill type="solid"/>
            </v:shape>
            <v:shape style="position:absolute;left:5622;top:807;width:437;height:280" coordorigin="5622,807" coordsize="437,280" path="m5991,827l5920,827,5940,828,5960,834,6011,871,6038,933,6039,958,6035,980,6001,1035,5943,1065,5920,1067,5990,1067,6036,1020,6057,953,6058,926,6053,904,6045,884,6034,865,6020,849,6003,834,5991,827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15.075897pt;margin-top:40.335876pt;width:21.85pt;height:14pt;mso-position-horizontal-relative:page;mso-position-vertical-relative:paragraph;z-index:3424" coordorigin="6302,807" coordsize="437,280">
            <v:shape style="position:absolute;left:6302;top:807;width:437;height:280" coordorigin="6302,807" coordsize="437,280" path="m6600,807l6440,807,6425,808,6367,828,6324,874,6303,941,6302,967,6307,989,6340,1045,6395,1079,6440,1087,6615,1086,6636,1082,6655,1075,6670,1067,6600,1067,6420,1065,6364,1038,6328,984,6321,935,6325,913,6359,858,6417,829,6440,827,6671,827,6665,823,6645,814,6623,809,6600,807xe" filled="true" fillcolor="#999999" stroked="false">
              <v:path arrowok="t"/>
              <v:fill type="solid"/>
            </v:shape>
            <v:shape style="position:absolute;left:6302;top:807;width:437;height:280" coordorigin="6302,807" coordsize="437,280" path="m6671,827l6600,827,6620,828,6640,834,6691,871,6718,933,6719,958,6715,980,6681,1035,6623,1065,6600,1067,6670,1067,6716,1020,6737,953,6738,926,6733,904,6725,884,6714,865,6700,849,6683,834,6671,827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9.075897pt;margin-top:40.335876pt;width:22.85pt;height:14pt;mso-position-horizontal-relative:page;mso-position-vertical-relative:paragraph;z-index:3448" coordorigin="6982,807" coordsize="457,280">
            <v:shape style="position:absolute;left:6982;top:807;width:457;height:280" coordorigin="6982,807" coordsize="457,280" path="m7300,807l7120,807,7105,808,7047,828,7004,874,6983,941,6982,967,6987,989,7020,1045,7075,1079,7120,1087,7315,1086,7336,1082,7355,1075,7370,1067,7300,1067,7100,1065,7044,1038,7008,984,7001,935,7005,913,7039,858,7097,829,7120,827,7371,827,7365,823,7345,814,7323,809,7300,807xe" filled="true" fillcolor="#999999" stroked="false">
              <v:path arrowok="t"/>
              <v:fill type="solid"/>
            </v:shape>
            <v:shape style="position:absolute;left:6982;top:807;width:457;height:280" coordorigin="6982,807" coordsize="457,280" path="m7371,827l7300,827,7320,828,7340,834,7391,871,7418,933,7419,958,7415,980,7381,1035,7323,1065,7300,1067,7370,1067,7416,1020,7437,953,7438,926,7433,904,7425,884,7414,865,7400,849,7383,834,7371,827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84.075897pt;margin-top:40.335876pt;width:21.85pt;height:14pt;mso-position-horizontal-relative:page;mso-position-vertical-relative:paragraph;z-index:3472" coordorigin="7682,807" coordsize="437,280">
            <v:shape style="position:absolute;left:7682;top:807;width:437;height:280" coordorigin="7682,807" coordsize="437,280" path="m7980,807l7820,807,7805,808,7747,828,7704,874,7683,941,7682,967,7687,989,7720,1045,7775,1079,7820,1087,7995,1086,8016,1082,8035,1075,8050,1067,7980,1067,7800,1065,7744,1038,7708,984,7701,935,7705,913,7739,858,7797,829,7820,827,8051,827,8045,823,8025,814,8003,809,7980,807xe" filled="true" fillcolor="#999999" stroked="false">
              <v:path arrowok="t"/>
              <v:fill type="solid"/>
            </v:shape>
            <v:shape style="position:absolute;left:7682;top:807;width:437;height:280" coordorigin="7682,807" coordsize="437,280" path="m8051,827l7980,827,8000,828,8020,834,8071,871,8098,933,8099,958,8095,980,8061,1035,8003,1065,7980,1067,8050,1067,8096,1020,8117,953,8118,926,8113,904,8105,884,8094,865,8080,849,8063,834,8051,827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45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7"/>
          <w:szCs w:val="17"/>
        </w:rPr>
      </w:pPr>
    </w:p>
    <w:p>
      <w:pPr>
        <w:spacing w:line="20" w:lineRule="exact"/>
        <w:ind w:left="202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71pt;height:1pt;mso-position-horizontal-relative:char;mso-position-vertical-relative:line" coordorigin="0,0" coordsize="7420,20">
            <v:group style="position:absolute;left:10;top:10;width:7400;height:2" coordorigin="10,10" coordsize="7400,2">
              <v:shape style="position:absolute;left:10;top:10;width:7400;height:2" coordorigin="10,10" coordsize="7400,0" path="m10,10l7410,10e" filled="false" stroked="true" strokeweight="1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type w:val="continuous"/>
          <w:pgSz w:w="11900" w:h="16840"/>
          <w:pgMar w:top="560" w:bottom="1020" w:left="260" w:right="240"/>
        </w:sectPr>
      </w:pPr>
    </w:p>
    <w:p>
      <w:pPr>
        <w:pStyle w:val="BodyText"/>
        <w:spacing w:line="240" w:lineRule="auto"/>
        <w:ind w:left="0" w:right="0"/>
        <w:jc w:val="right"/>
      </w:pPr>
      <w:r>
        <w:rPr/>
        <w:pict>
          <v:group style="position:absolute;margin-left:246.075882pt;margin-top:10.360895pt;width:21.85pt;height:14pt;mso-position-horizontal-relative:page;mso-position-vertical-relative:paragraph;z-index:3376" coordorigin="4922,207" coordsize="437,280">
            <v:shape style="position:absolute;left:4922;top:207;width:437;height:280" coordorigin="4922,207" coordsize="437,280" path="m5220,207l5060,207,5045,208,4987,229,4944,274,4923,341,4922,368,4927,390,4960,445,5015,480,5060,487,5235,486,5256,483,5275,476,5290,467,5220,467,5040,466,4984,439,4948,384,4941,336,4945,314,4979,259,5037,229,5060,227,5291,227,5285,223,5265,215,5243,209,5220,207xe" filled="true" fillcolor="#999999" stroked="false">
              <v:path arrowok="t"/>
              <v:fill type="solid"/>
            </v:shape>
            <v:shape style="position:absolute;left:4922;top:207;width:437;height:280" coordorigin="4922,207" coordsize="437,280" path="m5291,227l5220,227,5240,229,5260,234,5311,271,5338,333,5339,358,5335,381,5301,436,5243,465,5220,467,5290,467,5336,420,5357,353,5358,327,5353,305,5345,284,5334,266,5320,249,5303,235,5291,227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No</w:t>
      </w:r>
      <w:r>
        <w:rPr>
          <w:w w:val="105"/>
        </w:rPr>
        <w:t xml:space="preserve"> voice</w:t>
      </w:r>
      <w:r>
        <w:rPr>
          <w:w w:val="105"/>
        </w:rPr>
        <w:t xml:space="preserve"> at all</w:t>
      </w:r>
      <w:r>
        <w:rPr/>
      </w:r>
    </w:p>
    <w:p>
      <w:pPr>
        <w:pStyle w:val="BodyText"/>
        <w:spacing w:line="240" w:lineRule="auto" w:before="28"/>
        <w:ind w:left="0" w:right="0"/>
        <w:jc w:val="right"/>
      </w:pPr>
      <w:r>
        <w:rPr/>
        <w:t>too</w:t>
      </w:r>
    </w:p>
    <w:p>
      <w:pPr>
        <w:pStyle w:val="BodyText"/>
        <w:spacing w:line="271" w:lineRule="auto"/>
        <w:ind w:left="2282" w:right="2025"/>
        <w:jc w:val="left"/>
      </w:pPr>
      <w:r>
        <w:rPr>
          <w:w w:val="105"/>
        </w:rPr>
        <w:br w:type="column"/>
      </w:r>
      <w:r>
        <w:rPr>
          <w:w w:val="105"/>
        </w:rPr>
        <w:t>Fully</w:t>
      </w:r>
      <w:r>
        <w:rPr>
          <w:w w:val="105"/>
        </w:rPr>
        <w:t xml:space="preserve"> agree</w:t>
      </w:r>
      <w:r>
        <w:rPr/>
      </w:r>
    </w:p>
    <w:p>
      <w:pPr>
        <w:spacing w:after="0" w:line="271" w:lineRule="auto"/>
        <w:jc w:val="left"/>
        <w:sectPr>
          <w:type w:val="continuous"/>
          <w:pgSz w:w="11900" w:h="16840"/>
          <w:pgMar w:top="560" w:bottom="1020" w:left="260" w:right="240"/>
          <w:cols w:num="2" w:equalWidth="0">
            <w:col w:w="4343" w:space="1552"/>
            <w:col w:w="5505"/>
          </w:cols>
        </w:sectPr>
      </w:pPr>
    </w:p>
    <w:p>
      <w:pPr>
        <w:spacing w:line="240" w:lineRule="auto" w:before="1"/>
        <w:rPr>
          <w:rFonts w:ascii="Arial" w:hAnsi="Arial" w:cs="Arial" w:eastAsia="Arial"/>
          <w:sz w:val="8"/>
          <w:szCs w:val="8"/>
        </w:rPr>
      </w:pPr>
    </w:p>
    <w:p>
      <w:pPr>
        <w:spacing w:line="20" w:lineRule="exact"/>
        <w:ind w:left="202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71pt;height:1pt;mso-position-horizontal-relative:char;mso-position-vertical-relative:line" coordorigin="0,0" coordsize="7420,20">
            <v:group style="position:absolute;left:10;top:10;width:7400;height:2" coordorigin="10,10" coordsize="7400,2">
              <v:shape style="position:absolute;left:10;top:10;width:7400;height:2" coordorigin="10,10" coordsize="7400,0" path="m10,10l7410,10e" filled="false" stroked="true" strokeweight="1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sz w:val="18"/>
          <w:szCs w:val="18"/>
        </w:rPr>
      </w:pPr>
    </w:p>
    <w:p>
      <w:pPr>
        <w:pStyle w:val="Heading1"/>
        <w:numPr>
          <w:ilvl w:val="0"/>
          <w:numId w:val="1"/>
        </w:numPr>
        <w:tabs>
          <w:tab w:pos="2039" w:val="left" w:leader="none"/>
        </w:tabs>
        <w:spacing w:line="271" w:lineRule="auto" w:before="79" w:after="0"/>
        <w:ind w:left="2038" w:right="2585" w:hanging="325"/>
        <w:jc w:val="left"/>
        <w:rPr>
          <w:b w:val="0"/>
          <w:bCs w:val="0"/>
        </w:rPr>
      </w:pPr>
      <w:r>
        <w:rPr>
          <w:w w:val="105"/>
        </w:rPr>
        <w:t>I</w:t>
      </w:r>
      <w:r>
        <w:rPr>
          <w:w w:val="105"/>
        </w:rPr>
        <w:t xml:space="preserve"> had to</w:t>
      </w:r>
      <w:r>
        <w:rPr>
          <w:w w:val="105"/>
        </w:rPr>
        <w:t xml:space="preserve"> learn</w:t>
      </w:r>
      <w:r>
        <w:rPr>
          <w:w w:val="105"/>
        </w:rPr>
        <w:t xml:space="preserve"> a</w:t>
      </w:r>
      <w:r>
        <w:rPr>
          <w:w w:val="105"/>
        </w:rPr>
        <w:t xml:space="preserve"> lot</w:t>
      </w:r>
      <w:r>
        <w:rPr>
          <w:w w:val="105"/>
        </w:rPr>
        <w:t xml:space="preserve"> before</w:t>
      </w:r>
      <w:r>
        <w:rPr>
          <w:w w:val="105"/>
        </w:rPr>
        <w:t xml:space="preserve"> I</w:t>
      </w:r>
      <w:r>
        <w:rPr>
          <w:w w:val="105"/>
        </w:rPr>
        <w:t xml:space="preserve"> could</w:t>
      </w:r>
      <w:r>
        <w:rPr>
          <w:w w:val="105"/>
        </w:rPr>
        <w:t xml:space="preserve"> start</w:t>
      </w:r>
      <w:r>
        <w:rPr>
          <w:w w:val="105"/>
        </w:rPr>
        <w:t xml:space="preserve"> using</w:t>
      </w:r>
      <w:r>
        <w:rPr>
          <w:w w:val="105"/>
        </w:rPr>
        <w:t xml:space="preserve"> the</w:t>
      </w:r>
      <w:r>
        <w:rPr>
          <w:w w:val="105"/>
        </w:rPr>
        <w:t xml:space="preserve"> system</w:t>
      </w:r>
      <w:r>
        <w:rPr>
          <w:color w:val="C43B1D"/>
          <w:w w:val="105"/>
        </w:rPr>
        <w:t xml:space="preserve"> *</w:t>
      </w:r>
      <w:r>
        <w:rPr>
          <w:b w:val="0"/>
        </w:rPr>
      </w:r>
    </w:p>
    <w:p>
      <w:pPr>
        <w:spacing w:before="49"/>
        <w:ind w:left="2038" w:right="1873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w w:val="105"/>
          <w:sz w:val="19"/>
        </w:rPr>
        <w:t>Mark</w:t>
      </w:r>
      <w:r>
        <w:rPr>
          <w:rFonts w:ascii="Arial"/>
          <w:i/>
          <w:spacing w:val="-1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only</w:t>
      </w:r>
      <w:r>
        <w:rPr>
          <w:rFonts w:ascii="Arial"/>
          <w:i/>
          <w:spacing w:val="-1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one</w:t>
      </w:r>
      <w:r>
        <w:rPr>
          <w:rFonts w:ascii="Arial"/>
          <w:i/>
          <w:spacing w:val="-1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tabs>
          <w:tab w:pos="5516" w:val="left" w:leader="none"/>
          <w:tab w:pos="6205" w:val="left" w:leader="none"/>
          <w:tab w:pos="6894" w:val="left" w:leader="none"/>
          <w:tab w:pos="7583" w:val="left" w:leader="none"/>
        </w:tabs>
        <w:spacing w:line="240" w:lineRule="auto" w:before="165"/>
        <w:ind w:left="4828" w:right="1873"/>
        <w:jc w:val="left"/>
      </w:pPr>
      <w:r>
        <w:rPr/>
        <w:pict>
          <v:group style="position:absolute;margin-left:281.075897pt;margin-top:40.573395pt;width:21.85pt;height:14pt;mso-position-horizontal-relative:page;mso-position-vertical-relative:paragraph;z-index:3520" coordorigin="5622,811" coordsize="437,280">
            <v:shape style="position:absolute;left:5622;top:811;width:437;height:280" coordorigin="5622,811" coordsize="437,280" path="m5920,811l5760,811,5745,812,5687,833,5644,879,5623,946,5622,972,5627,994,5660,1050,5715,1084,5760,1091,5935,1091,5956,1087,5975,1080,5990,1071,5920,1071,5740,1070,5684,1043,5648,988,5641,940,5645,918,5679,863,5737,834,5760,831,5991,831,5985,827,5965,819,5943,813,5920,811xe" filled="true" fillcolor="#999999" stroked="false">
              <v:path arrowok="t"/>
              <v:fill type="solid"/>
            </v:shape>
            <v:shape style="position:absolute;left:5622;top:811;width:437;height:280" coordorigin="5622,811" coordsize="437,280" path="m5991,831l5920,831,5940,833,5960,839,6011,875,6038,938,6039,963,6035,985,6001,1040,5943,1069,5920,1071,5990,1071,6036,1024,6057,957,6058,931,6053,909,6045,889,6034,870,6020,853,6003,839,5991,831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15.075897pt;margin-top:40.573395pt;width:21.85pt;height:14pt;mso-position-horizontal-relative:page;mso-position-vertical-relative:paragraph;z-index:3544" coordorigin="6302,811" coordsize="437,280">
            <v:shape style="position:absolute;left:6302;top:811;width:437;height:280" coordorigin="6302,811" coordsize="437,280" path="m6600,811l6440,811,6425,812,6367,833,6324,879,6303,946,6302,972,6307,994,6340,1050,6395,1084,6440,1091,6615,1091,6636,1087,6655,1080,6670,1071,6600,1071,6420,1070,6364,1043,6328,988,6321,940,6325,918,6359,863,6417,834,6440,831,6671,831,6665,827,6645,819,6623,813,6600,811xe" filled="true" fillcolor="#999999" stroked="false">
              <v:path arrowok="t"/>
              <v:fill type="solid"/>
            </v:shape>
            <v:shape style="position:absolute;left:6302;top:811;width:437;height:280" coordorigin="6302,811" coordsize="437,280" path="m6671,831l6600,831,6620,833,6640,839,6691,875,6718,938,6719,963,6715,985,6681,1040,6623,1069,6600,1071,6670,1071,6716,1024,6737,957,6738,931,6733,909,6725,889,6714,870,6700,853,6683,839,6671,831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9.075897pt;margin-top:40.573395pt;width:22.85pt;height:14pt;mso-position-horizontal-relative:page;mso-position-vertical-relative:paragraph;z-index:3568" coordorigin="6982,811" coordsize="457,280">
            <v:shape style="position:absolute;left:6982;top:811;width:457;height:280" coordorigin="6982,811" coordsize="457,280" path="m7300,811l7120,811,7105,812,7047,833,7004,879,6983,946,6982,972,6987,994,7020,1050,7075,1084,7120,1091,7315,1091,7336,1087,7355,1080,7370,1071,7300,1071,7100,1070,7044,1043,7008,988,7001,940,7005,918,7039,863,7097,834,7120,831,7371,831,7365,827,7345,819,7323,813,7300,811xe" filled="true" fillcolor="#999999" stroked="false">
              <v:path arrowok="t"/>
              <v:fill type="solid"/>
            </v:shape>
            <v:shape style="position:absolute;left:6982;top:811;width:457;height:280" coordorigin="6982,811" coordsize="457,280" path="m7371,831l7300,831,7320,833,7340,839,7391,875,7418,938,7419,963,7415,985,7381,1040,7323,1069,7300,1071,7370,1071,7416,1024,7437,957,7438,931,7433,909,7425,889,7414,870,7400,853,7383,839,7371,831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84.075897pt;margin-top:40.573395pt;width:21.85pt;height:14pt;mso-position-horizontal-relative:page;mso-position-vertical-relative:paragraph;z-index:3592" coordorigin="7682,811" coordsize="437,280">
            <v:shape style="position:absolute;left:7682;top:811;width:437;height:280" coordorigin="7682,811" coordsize="437,280" path="m7980,811l7820,811,7805,812,7747,833,7704,879,7683,946,7682,972,7687,994,7720,1050,7775,1084,7820,1091,7995,1091,8016,1087,8035,1080,8050,1071,7980,1071,7800,1070,7744,1043,7708,988,7701,940,7705,918,7739,863,7797,834,7820,831,8051,831,8045,827,8025,819,8003,813,7980,811xe" filled="true" fillcolor="#999999" stroked="false">
              <v:path arrowok="t"/>
              <v:fill type="solid"/>
            </v:shape>
            <v:shape style="position:absolute;left:7682;top:811;width:437;height:280" coordorigin="7682,811" coordsize="437,280" path="m8051,831l7980,831,8000,833,8020,839,8071,875,8098,938,8099,963,8095,985,8061,1040,8003,1069,7980,1071,8050,1071,8096,1024,8117,957,8118,931,8113,909,8105,889,8094,870,8080,853,8063,839,8051,831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45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7"/>
          <w:szCs w:val="17"/>
        </w:rPr>
      </w:pPr>
    </w:p>
    <w:p>
      <w:pPr>
        <w:spacing w:line="20" w:lineRule="exact"/>
        <w:ind w:left="202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71pt;height:1pt;mso-position-horizontal-relative:char;mso-position-vertical-relative:line" coordorigin="0,0" coordsize="7420,20">
            <v:group style="position:absolute;left:10;top:10;width:7400;height:2" coordorigin="10,10" coordsize="7400,2">
              <v:shape style="position:absolute;left:10;top:10;width:7400;height:2" coordorigin="10,10" coordsize="7400,0" path="m10,10l7410,10e" filled="false" stroked="true" strokeweight="1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type w:val="continuous"/>
          <w:pgSz w:w="11900" w:h="16840"/>
          <w:pgMar w:top="560" w:bottom="1020" w:left="260" w:right="240"/>
        </w:sectPr>
      </w:pPr>
    </w:p>
    <w:p>
      <w:pPr>
        <w:pStyle w:val="BodyText"/>
        <w:spacing w:line="240" w:lineRule="auto"/>
        <w:ind w:left="0" w:right="0"/>
        <w:jc w:val="right"/>
      </w:pPr>
      <w:r>
        <w:rPr/>
        <w:pict>
          <v:group style="position:absolute;margin-left:246.075882pt;margin-top:10.598383pt;width:21.85pt;height:14pt;mso-position-horizontal-relative:page;mso-position-vertical-relative:paragraph;z-index:3496" coordorigin="4922,212" coordsize="437,280">
            <v:shape style="position:absolute;left:4922;top:212;width:437;height:280" coordorigin="4922,212" coordsize="437,280" path="m5220,212l5060,212,5045,213,4987,233,4944,279,4923,346,4922,373,4927,394,4960,450,5015,485,5060,492,5235,491,5256,487,5275,480,5290,472,5220,472,5040,470,4984,443,4948,389,4941,341,4945,319,4979,263,5037,234,5060,232,5291,232,5285,228,5265,219,5243,214,5220,212xe" filled="true" fillcolor="#999999" stroked="false">
              <v:path arrowok="t"/>
              <v:fill type="solid"/>
            </v:shape>
            <v:shape style="position:absolute;left:4922;top:212;width:437;height:280" coordorigin="4922,212" coordsize="437,280" path="m5291,232l5220,232,5240,234,5260,239,5311,276,5338,338,5339,363,5335,385,5301,440,5243,470,5220,472,5290,472,5336,425,5357,358,5358,331,5353,309,5345,289,5334,270,5320,254,5303,240,5291,232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No</w:t>
      </w:r>
      <w:r>
        <w:rPr>
          <w:w w:val="105"/>
        </w:rPr>
        <w:t xml:space="preserve"> voice</w:t>
      </w:r>
      <w:r>
        <w:rPr>
          <w:w w:val="105"/>
        </w:rPr>
        <w:t xml:space="preserve"> at all</w:t>
      </w:r>
      <w:r>
        <w:rPr/>
      </w:r>
    </w:p>
    <w:p>
      <w:pPr>
        <w:pStyle w:val="BodyText"/>
        <w:spacing w:line="240" w:lineRule="auto" w:before="28"/>
        <w:ind w:left="0" w:right="0"/>
        <w:jc w:val="right"/>
      </w:pPr>
      <w:r>
        <w:rPr/>
        <w:t>too</w:t>
      </w:r>
    </w:p>
    <w:p>
      <w:pPr>
        <w:pStyle w:val="BodyText"/>
        <w:spacing w:line="271" w:lineRule="auto"/>
        <w:ind w:left="2282" w:right="2025"/>
        <w:jc w:val="left"/>
      </w:pPr>
      <w:r>
        <w:rPr>
          <w:w w:val="105"/>
        </w:rPr>
        <w:br w:type="column"/>
      </w:r>
      <w:r>
        <w:rPr>
          <w:w w:val="105"/>
        </w:rPr>
        <w:t>Fully</w:t>
      </w:r>
      <w:r>
        <w:rPr>
          <w:w w:val="105"/>
        </w:rPr>
        <w:t xml:space="preserve"> agree</w:t>
      </w:r>
      <w:r>
        <w:rPr/>
      </w:r>
    </w:p>
    <w:p>
      <w:pPr>
        <w:spacing w:after="0" w:line="271" w:lineRule="auto"/>
        <w:jc w:val="left"/>
        <w:sectPr>
          <w:type w:val="continuous"/>
          <w:pgSz w:w="11900" w:h="16840"/>
          <w:pgMar w:top="560" w:bottom="1020" w:left="260" w:right="240"/>
          <w:cols w:num="2" w:equalWidth="0">
            <w:col w:w="4343" w:space="1552"/>
            <w:col w:w="5505"/>
          </w:cols>
        </w:sectPr>
      </w:pPr>
    </w:p>
    <w:p>
      <w:pPr>
        <w:spacing w:line="240" w:lineRule="auto" w:before="1"/>
        <w:rPr>
          <w:rFonts w:ascii="Arial" w:hAnsi="Arial" w:cs="Arial" w:eastAsia="Arial"/>
          <w:sz w:val="8"/>
          <w:szCs w:val="8"/>
        </w:rPr>
      </w:pPr>
    </w:p>
    <w:p>
      <w:pPr>
        <w:spacing w:line="20" w:lineRule="exact"/>
        <w:ind w:left="202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71pt;height:1pt;mso-position-horizontal-relative:char;mso-position-vertical-relative:line" coordorigin="0,0" coordsize="7420,20">
            <v:group style="position:absolute;left:10;top:10;width:7400;height:2" coordorigin="10,10" coordsize="7400,2">
              <v:shape style="position:absolute;left:10;top:10;width:7400;height:2" coordorigin="10,10" coordsize="7400,0" path="m10,10l7410,10e" filled="false" stroked="true" strokeweight="1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type w:val="continuous"/>
          <w:pgSz w:w="11900" w:h="16840"/>
          <w:pgMar w:top="560" w:bottom="1020" w:left="260" w:right="24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17"/>
          <w:szCs w:val="17"/>
        </w:rPr>
      </w:pPr>
    </w:p>
    <w:p>
      <w:pPr>
        <w:pStyle w:val="Heading1"/>
        <w:numPr>
          <w:ilvl w:val="0"/>
          <w:numId w:val="1"/>
        </w:numPr>
        <w:tabs>
          <w:tab w:pos="2039" w:val="left" w:leader="none"/>
        </w:tabs>
        <w:spacing w:line="240" w:lineRule="auto" w:before="79" w:after="0"/>
        <w:ind w:left="2038" w:right="5121" w:hanging="325"/>
        <w:jc w:val="center"/>
        <w:rPr>
          <w:b w:val="0"/>
          <w:bCs w:val="0"/>
        </w:rPr>
      </w:pPr>
      <w:r>
        <w:rPr>
          <w:w w:val="105"/>
        </w:rPr>
        <w:t>Big Five Inventory (BFI-K)</w:t>
      </w:r>
      <w:r>
        <w:rPr>
          <w:color w:val="C43B1D"/>
          <w:w w:val="105"/>
        </w:rPr>
        <w:t xml:space="preserve"> *</w:t>
      </w:r>
      <w:r>
        <w:rPr>
          <w:b w:val="0"/>
        </w:rPr>
      </w:r>
    </w:p>
    <w:p>
      <w:pPr>
        <w:spacing w:before="76"/>
        <w:ind w:left="0" w:right="4935" w:firstLine="0"/>
        <w:jc w:val="center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w w:val="105"/>
          <w:sz w:val="19"/>
        </w:rPr>
        <w:t>Mark</w:t>
      </w:r>
      <w:r>
        <w:rPr>
          <w:rFonts w:ascii="Arial"/>
          <w:i/>
          <w:spacing w:val="-12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only</w:t>
      </w:r>
      <w:r>
        <w:rPr>
          <w:rFonts w:ascii="Arial"/>
          <w:i/>
          <w:spacing w:val="-12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one</w:t>
      </w:r>
      <w:r>
        <w:rPr>
          <w:rFonts w:ascii="Arial"/>
          <w:i/>
          <w:spacing w:val="-12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oval</w:t>
      </w:r>
      <w:r>
        <w:rPr>
          <w:rFonts w:ascii="Arial"/>
          <w:i/>
          <w:spacing w:val="-12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per</w:t>
      </w:r>
      <w:r>
        <w:rPr>
          <w:rFonts w:ascii="Arial"/>
          <w:i/>
          <w:spacing w:val="-12"/>
          <w:w w:val="105"/>
          <w:sz w:val="19"/>
        </w:rPr>
        <w:t xml:space="preserve"> </w:t>
      </w:r>
      <w:r>
        <w:rPr>
          <w:rFonts w:ascii="Arial"/>
          <w:i/>
          <w:spacing w:val="-3"/>
          <w:w w:val="105"/>
          <w:sz w:val="19"/>
        </w:rPr>
        <w:t>row.</w:t>
      </w:r>
      <w:r>
        <w:rPr>
          <w:rFonts w:ascii="Arial"/>
          <w:spacing w:val="-3"/>
          <w:sz w:val="19"/>
        </w:rPr>
      </w:r>
    </w:p>
    <w:p>
      <w:pPr>
        <w:spacing w:line="240" w:lineRule="auto" w:before="11"/>
        <w:rPr>
          <w:rFonts w:ascii="Arial" w:hAnsi="Arial" w:cs="Arial" w:eastAsia="Arial"/>
          <w:i/>
          <w:sz w:val="20"/>
          <w:szCs w:val="20"/>
        </w:rPr>
      </w:pPr>
    </w:p>
    <w:p>
      <w:pPr>
        <w:spacing w:after="0" w:line="240" w:lineRule="auto"/>
        <w:rPr>
          <w:rFonts w:ascii="Arial" w:hAnsi="Arial" w:cs="Arial" w:eastAsia="Arial"/>
          <w:sz w:val="20"/>
          <w:szCs w:val="20"/>
        </w:rPr>
        <w:sectPr>
          <w:pgSz w:w="11900" w:h="16840"/>
          <w:pgMar w:header="370" w:footer="830" w:top="560" w:bottom="1020" w:left="260" w:right="240"/>
        </w:sectPr>
      </w:pP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spacing w:line="271" w:lineRule="auto" w:before="0"/>
        <w:ind w:left="2263" w:right="0"/>
        <w:jc w:val="left"/>
      </w:pPr>
      <w:r>
        <w:rPr/>
        <w:pict>
          <v:group style="position:absolute;margin-left:231.075882pt;margin-top:11.510864pt;width:23.85pt;height:14pt;mso-position-horizontal-relative:page;mso-position-vertical-relative:paragraph;z-index:3640" coordorigin="4622,230" coordsize="477,280">
            <v:shape style="position:absolute;left:4622;top:230;width:477;height:280" coordorigin="4622,230" coordsize="477,280" path="m4960,230l4760,230,4745,231,4687,252,4644,297,4623,364,4622,391,4627,413,4660,468,4715,503,4760,510,4975,509,4996,506,5015,499,5030,490,4960,490,4740,489,4684,462,4648,407,4641,359,4645,337,4679,282,4737,252,4760,250,5031,250,5025,246,5005,238,4983,232,4960,230xe" filled="true" fillcolor="#999999" stroked="false">
              <v:path arrowok="t"/>
              <v:fill type="solid"/>
            </v:shape>
            <v:shape style="position:absolute;left:4622;top:230;width:477;height:280" coordorigin="4622,230" coordsize="477,280" path="m5031,250l4960,250,4980,252,5000,257,5051,294,5078,356,5079,381,5075,404,5041,459,4983,488,4960,490,5030,490,5076,443,5097,376,5098,350,5093,328,5085,307,5074,289,5060,272,5043,258,5031,25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4.9375pt;margin-top:-.750836pt;width:370pt;height:.1pt;mso-position-horizontal-relative:page;mso-position-vertical-relative:paragraph;z-index:5680" coordorigin="2299,-15" coordsize="7400,2">
            <v:shape style="position:absolute;left:2299;top:-15;width:7400;height:2" coordorigin="2299,-15" coordsize="7400,0" path="m2299,-15l9699,-15e" filled="false" stroked="true" strokeweight="1pt" strokecolor="#d3d8d3">
              <v:path arrowok="t"/>
            </v:shape>
            <w10:wrap type="none"/>
          </v:group>
        </w:pict>
      </w:r>
      <w:r>
        <w:rPr/>
        <w:pict>
          <v:group style="position:absolute;margin-left:114.9375pt;margin-top:37.221764pt;width:370pt;height:.1pt;mso-position-horizontal-relative:page;mso-position-vertical-relative:paragraph;z-index:5704" coordorigin="2299,744" coordsize="7400,2">
            <v:shape style="position:absolute;left:2299;top:744;width:7400;height:2" coordorigin="2299,744" coordsize="7400,0" path="m2299,744l9699,744e" filled="false" stroked="true" strokeweight="1pt" strokecolor="#d3d8d3">
              <v:path arrowok="t"/>
            </v:shape>
            <w10:wrap type="none"/>
          </v:group>
        </w:pict>
      </w:r>
      <w:r>
        <w:rPr>
          <w:w w:val="105"/>
        </w:rPr>
        <w:t>I'm</w:t>
      </w:r>
      <w:r>
        <w:rPr>
          <w:w w:val="105"/>
        </w:rPr>
        <w:t xml:space="preserve"> rather</w:t>
      </w:r>
      <w:r>
        <w:rPr>
          <w:w w:val="105"/>
        </w:rPr>
        <w:t xml:space="preserve"> reserved</w:t>
      </w:r>
      <w:r>
        <w:rPr/>
        <w:t>,</w:t>
      </w:r>
      <w:r>
        <w:rPr>
          <w:spacing w:val="-22"/>
        </w:rPr>
      </w:r>
      <w:r>
        <w:rPr>
          <w:w w:val="105"/>
        </w:rPr>
        <w:t xml:space="preserve"> reserved.</w:t>
      </w:r>
      <w:r>
        <w:rPr/>
      </w:r>
    </w:p>
    <w:p>
      <w:pPr>
        <w:pStyle w:val="BodyText"/>
        <w:spacing w:line="271" w:lineRule="auto" w:before="20"/>
        <w:ind w:left="2263" w:right="0"/>
        <w:jc w:val="left"/>
      </w:pPr>
      <w:r>
        <w:rPr/>
        <w:pict>
          <v:group style="position:absolute;margin-left:231.075882pt;margin-top:12.535889pt;width:23.85pt;height:14pt;mso-position-horizontal-relative:page;mso-position-vertical-relative:paragraph;z-index:3760" coordorigin="4622,251" coordsize="477,280">
            <v:shape style="position:absolute;left:4622;top:251;width:477;height:280" coordorigin="4622,251" coordsize="477,280" path="m4960,251l4760,251,4745,252,4687,272,4644,318,4623,385,4622,411,4627,433,4660,489,4715,523,4760,531,4975,530,4996,526,5015,519,5030,511,4960,511,4740,509,4684,482,4648,428,4641,379,4645,357,4679,302,4737,273,4760,271,5031,271,5025,267,5005,258,4983,253,4960,251xe" filled="true" fillcolor="#999999" stroked="false">
              <v:path arrowok="t"/>
              <v:fill type="solid"/>
            </v:shape>
            <v:shape style="position:absolute;left:4622;top:251;width:477;height:280" coordorigin="4622,251" coordsize="477,280" path="m5031,271l4960,271,4980,272,5000,278,5051,315,5078,377,5079,402,5075,424,5041,479,4983,509,4960,511,5030,511,5076,464,5097,397,5098,370,5093,348,5085,328,5074,309,5060,293,5043,278,5031,271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4.9375pt;margin-top:38.223389pt;width:370pt;height:.1pt;mso-position-horizontal-relative:page;mso-position-vertical-relative:paragraph;z-index:5728" coordorigin="2299,764" coordsize="7400,2">
            <v:shape style="position:absolute;left:2299;top:764;width:7400;height:2" coordorigin="2299,764" coordsize="7400,0" path="m2299,764l9699,764e" filled="false" stroked="true" strokeweight="1pt" strokecolor="#d3d8d3">
              <v:path arrowok="t"/>
            </v:shape>
            <w10:wrap type="none"/>
          </v:group>
        </w:pict>
      </w:r>
      <w:r>
        <w:rPr>
          <w:w w:val="105"/>
        </w:rPr>
        <w:t>I tend</w:t>
      </w:r>
      <w:r>
        <w:rPr>
          <w:w w:val="105"/>
        </w:rPr>
        <w:t xml:space="preserve"> to</w:t>
      </w:r>
      <w:r>
        <w:rPr>
          <w:w w:val="105"/>
        </w:rPr>
        <w:t xml:space="preserve"> criticize</w:t>
      </w:r>
      <w:r>
        <w:rPr>
          <w:w w:val="105"/>
        </w:rPr>
        <w:t xml:space="preserve"> others</w:t>
      </w:r>
      <w:r>
        <w:rPr>
          <w:w w:val="105"/>
        </w:rPr>
        <w:t>.</w:t>
      </w:r>
      <w:r>
        <w:rPr/>
      </w:r>
    </w:p>
    <w:p>
      <w:pPr>
        <w:pStyle w:val="BodyText"/>
        <w:spacing w:line="278" w:lineRule="auto" w:before="20"/>
        <w:ind w:left="2263" w:right="0"/>
        <w:jc w:val="left"/>
      </w:pPr>
      <w:r>
        <w:rPr/>
        <w:pict>
          <v:group style="position:absolute;margin-left:231.075882pt;margin-top:6.560913pt;width:23.85pt;height:14pt;mso-position-horizontal-relative:page;mso-position-vertical-relative:paragraph;z-index:3880" coordorigin="4622,131" coordsize="477,280">
            <v:shape style="position:absolute;left:4622;top:131;width:477;height:280" coordorigin="4622,131" coordsize="477,280" path="m4960,131l4760,131,4745,132,4687,153,4644,198,4623,265,4622,292,4627,314,4660,369,4715,404,4760,411,4975,410,4996,407,5015,400,5030,391,4960,391,4740,390,4684,363,4648,308,4641,260,4645,238,4679,183,4737,153,4760,151,5031,151,5025,147,5005,139,4983,133,4960,131xe" filled="true" fillcolor="#999999" stroked="false">
              <v:path arrowok="t"/>
              <v:fill type="solid"/>
            </v:shape>
            <v:shape style="position:absolute;left:4622;top:131;width:477;height:280" coordorigin="4622,131" coordsize="477,280" path="m5031,151l4960,151,4980,153,5000,158,5051,195,5078,257,5079,282,5075,305,5041,360,4983,389,4960,391,5030,391,5076,344,5097,277,5098,251,5093,229,5085,208,5074,190,5060,173,5043,159,5031,151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5.075897pt;margin-top:6.560913pt;width:24.85pt;height:14pt;mso-position-horizontal-relative:page;mso-position-vertical-relative:paragraph;z-index:3904" coordorigin="5902,131" coordsize="497,280">
            <v:shape style="position:absolute;left:5902;top:131;width:497;height:280" coordorigin="5902,131" coordsize="497,280" path="m6260,131l6040,131,6025,132,5967,153,5924,198,5903,265,5902,292,5907,314,5940,369,5995,404,6040,411,6275,410,6296,407,6315,400,6330,391,6260,391,6020,390,5964,363,5928,308,5921,260,5925,238,5959,183,6017,153,6040,151,6331,151,6325,147,6305,139,6283,133,6260,131xe" filled="true" fillcolor="#999999" stroked="false">
              <v:path arrowok="t"/>
              <v:fill type="solid"/>
            </v:shape>
            <v:shape style="position:absolute;left:5902;top:131;width:497;height:280" coordorigin="5902,131" coordsize="497,280" path="m6331,151l6260,151,6280,153,6300,158,6351,195,6378,257,6379,282,6375,305,6341,360,6283,389,6260,391,6330,391,6376,344,6397,277,6398,251,6393,229,6385,208,6374,190,6360,173,6343,159,6331,151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1.075882pt;margin-top:37.560913pt;width:23.85pt;height:14pt;mso-position-horizontal-relative:page;mso-position-vertical-relative:paragraph;z-index:4000" coordorigin="4622,751" coordsize="477,280">
            <v:shape style="position:absolute;left:4622;top:751;width:477;height:280" coordorigin="4622,751" coordsize="477,280" path="m4960,751l4760,751,4745,752,4687,773,4644,818,4623,885,4622,912,4627,934,4660,989,4715,1024,4760,1031,4975,1030,4996,1027,5015,1020,5030,1011,4960,1011,4740,1010,4684,983,4648,928,4641,880,4645,858,4679,803,4737,773,4760,771,5031,771,5025,767,5005,759,4983,753,4960,751xe" filled="true" fillcolor="#999999" stroked="false">
              <v:path arrowok="t"/>
              <v:fill type="solid"/>
            </v:shape>
            <v:shape style="position:absolute;left:4622;top:751;width:477;height:280" coordorigin="4622,751" coordsize="477,280" path="m5031,771l4960,771,4980,773,5000,778,5051,815,5078,877,5079,902,5075,925,5041,980,4983,1009,4960,1011,5030,1011,5076,964,5097,897,5098,871,5093,849,5085,828,5074,810,5060,793,5043,779,5031,771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5.075897pt;margin-top:37.560913pt;width:24.85pt;height:14pt;mso-position-horizontal-relative:page;mso-position-vertical-relative:paragraph;z-index:4024" coordorigin="5902,751" coordsize="497,280">
            <v:shape style="position:absolute;left:5902;top:751;width:497;height:280" coordorigin="5902,751" coordsize="497,280" path="m6260,751l6040,751,6025,752,5967,773,5924,818,5903,885,5902,912,5907,934,5940,989,5995,1024,6040,1031,6275,1030,6296,1027,6315,1020,6330,1011,6260,1011,6020,1010,5964,983,5928,928,5921,880,5925,858,5959,803,6017,773,6040,771,6331,771,6325,767,6305,759,6283,753,6260,751xe" filled="true" fillcolor="#999999" stroked="false">
              <v:path arrowok="t"/>
              <v:fill type="solid"/>
            </v:shape>
            <v:shape style="position:absolute;left:5902;top:751;width:497;height:280" coordorigin="5902,751" coordsize="497,280" path="m6331,771l6260,771,6280,773,6300,778,6351,815,6378,877,6379,902,6375,925,6341,980,6283,1009,6260,1011,6330,1011,6376,964,6397,897,6398,871,6393,849,6385,828,6374,810,6360,793,6343,779,6331,771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1.075882pt;margin-top:69.560913pt;width:23.85pt;height:14pt;mso-position-horizontal-relative:page;mso-position-vertical-relative:paragraph;z-index:4120" coordorigin="4622,1391" coordsize="477,280">
            <v:shape style="position:absolute;left:4622;top:1391;width:477;height:280" coordorigin="4622,1391" coordsize="477,280" path="m4960,1391l4760,1391,4745,1392,4687,1413,4644,1458,4623,1525,4622,1552,4627,1574,4660,1629,4715,1664,4760,1671,4975,1670,4996,1667,5015,1660,5030,1651,4960,1651,4740,1650,4684,1623,4648,1568,4641,1520,4645,1498,4679,1443,4737,1413,4760,1411,5031,1411,5025,1407,5005,1399,4983,1393,4960,1391xe" filled="true" fillcolor="#999999" stroked="false">
              <v:path arrowok="t"/>
              <v:fill type="solid"/>
            </v:shape>
            <v:shape style="position:absolute;left:4622;top:1391;width:477;height:280" coordorigin="4622,1391" coordsize="477,280" path="m5031,1411l4960,1411,4980,1413,5000,1418,5051,1455,5078,1517,5079,1542,5075,1565,5041,1620,4983,1649,4960,1651,5030,1651,5076,1604,5097,1537,5098,1511,5093,1489,5085,1468,5074,1450,5060,1433,5043,1419,5031,1411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5.075897pt;margin-top:69.560913pt;width:24.85pt;height:14pt;mso-position-horizontal-relative:page;mso-position-vertical-relative:paragraph;z-index:4144" coordorigin="5902,1391" coordsize="497,280">
            <v:shape style="position:absolute;left:5902;top:1391;width:497;height:280" coordorigin="5902,1391" coordsize="497,280" path="m6260,1391l6040,1391,6025,1392,5967,1413,5924,1458,5903,1525,5902,1552,5907,1574,5940,1629,5995,1664,6040,1671,6275,1670,6296,1667,6315,1660,6330,1651,6260,1651,6020,1650,5964,1623,5928,1568,5921,1520,5925,1498,5959,1443,6017,1413,6040,1411,6331,1411,6325,1407,6305,1399,6283,1393,6260,1391xe" filled="true" fillcolor="#999999" stroked="false">
              <v:path arrowok="t"/>
              <v:fill type="solid"/>
            </v:shape>
            <v:shape style="position:absolute;left:5902;top:1391;width:497;height:280" coordorigin="5902,1391" coordsize="497,280" path="m6331,1411l6260,1411,6280,1413,6300,1418,6351,1455,6378,1517,6379,1542,6375,1565,6341,1620,6283,1649,6260,1651,6330,1651,6376,1604,6397,1537,6398,1511,6393,1489,6385,1468,6374,1450,6360,1433,6343,1419,6331,1411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4.9375pt;margin-top:25.896812pt;width:370pt;height:.1pt;mso-position-horizontal-relative:page;mso-position-vertical-relative:paragraph;z-index:-11632" coordorigin="2299,518" coordsize="7400,2">
            <v:shape style="position:absolute;left:2299;top:518;width:7400;height:2" coordorigin="2299,518" coordsize="7400,0" path="m2299,518l9699,518e" filled="false" stroked="true" strokeweight="1pt" strokecolor="#d3d8d3">
              <v:path arrowok="t"/>
            </v:shape>
            <w10:wrap type="none"/>
          </v:group>
        </w:pict>
      </w:r>
      <w:r>
        <w:rPr/>
        <w:pict>
          <v:group style="position:absolute;margin-left:114.9375pt;margin-top:63.873413pt;width:370pt;height:.1pt;mso-position-horizontal-relative:page;mso-position-vertical-relative:paragraph;z-index:-11608" coordorigin="2299,1277" coordsize="7400,2">
            <v:shape style="position:absolute;left:2299;top:1277;width:7400;height:2" coordorigin="2299,1277" coordsize="7400,0" path="m2299,1277l9699,1277e" filled="false" stroked="true" strokeweight="1pt" strokecolor="#d3d8d3">
              <v:path arrowok="t"/>
            </v:shape>
            <w10:wrap type="none"/>
          </v:group>
        </w:pict>
      </w:r>
      <w:r>
        <w:rPr/>
        <w:pict>
          <v:group style="position:absolute;margin-left:114.9375pt;margin-top:89.521812pt;width:370pt;height:.1pt;mso-position-horizontal-relative:page;mso-position-vertical-relative:paragraph;z-index:-11584" coordorigin="2299,1790" coordsize="7400,2">
            <v:shape style="position:absolute;left:2299;top:1790;width:7400;height:2" coordorigin="2299,1790" coordsize="7400,0" path="m2299,1790l9699,1790e" filled="false" stroked="true" strokeweight="1pt" strokecolor="#d3d8d3">
              <v:path arrowok="t"/>
            </v:shape>
            <w10:wrap type="none"/>
          </v:group>
        </w:pict>
      </w:r>
      <w:r>
        <w:rPr>
          <w:w w:val="105"/>
        </w:rPr>
        <w:t>I</w:t>
      </w:r>
      <w:r>
        <w:rPr>
          <w:w w:val="105"/>
        </w:rPr>
        <w:t xml:space="preserve"> complete</w:t>
      </w:r>
      <w:r>
        <w:rPr/>
        <w:t xml:space="preserve"> tasks</w:t>
      </w:r>
      <w:r>
        <w:rPr/>
        <w:t xml:space="preserve"> thoroughly</w:t>
      </w:r>
      <w:r>
        <w:rPr>
          <w:spacing w:val="-50"/>
        </w:rPr>
      </w:r>
      <w:r>
        <w:rPr>
          <w:w w:val="105"/>
        </w:rPr>
        <w:t xml:space="preserve"> I get</w:t>
      </w:r>
      <w:r>
        <w:rPr>
          <w:w w:val="105"/>
        </w:rPr>
        <w:t xml:space="preserve"> slightly</w:t>
      </w:r>
      <w:r>
        <w:rPr>
          <w:w w:val="105"/>
        </w:rPr>
        <w:t xml:space="preserve"> depressed,</w:t>
      </w:r>
      <w:r>
        <w:rPr>
          <w:w w:val="105"/>
        </w:rPr>
        <w:t xml:space="preserve"> depressed</w:t>
      </w:r>
      <w:r>
        <w:rPr>
          <w:w w:val="105"/>
        </w:rPr>
        <w:t xml:space="preserve"> I am</w:t>
      </w:r>
      <w:r>
        <w:rPr>
          <w:w w:val="105"/>
        </w:rPr>
        <w:t xml:space="preserve"> interested in</w:t>
      </w:r>
      <w:r>
        <w:rPr>
          <w:w w:val="105"/>
        </w:rPr>
        <w:t xml:space="preserve"> many things</w:t>
      </w:r>
      <w:r>
        <w:rPr/>
      </w:r>
    </w:p>
    <w:p>
      <w:pPr>
        <w:pStyle w:val="BodyText"/>
        <w:spacing w:line="271" w:lineRule="auto" w:before="14"/>
        <w:ind w:left="2263" w:right="0"/>
        <w:jc w:val="left"/>
      </w:pPr>
      <w:r>
        <w:rPr/>
        <w:pict>
          <v:group style="position:absolute;margin-left:231.075882pt;margin-top:17.985889pt;width:23.85pt;height:14pt;mso-position-horizontal-relative:page;mso-position-vertical-relative:paragraph;z-index:4240" coordorigin="4622,360" coordsize="477,280">
            <v:shape style="position:absolute;left:4622;top:360;width:477;height:280" coordorigin="4622,360" coordsize="477,280" path="m4960,360l4760,360,4745,361,4687,381,4644,427,4623,494,4622,520,4627,542,4660,598,4715,632,4760,640,4975,639,4996,635,5015,628,5030,620,4960,620,4740,618,4684,591,4648,537,4641,488,4645,466,4679,411,4737,382,4760,380,5031,380,5025,376,5005,367,4983,362,4960,360xe" filled="true" fillcolor="#999999" stroked="false">
              <v:path arrowok="t"/>
              <v:fill type="solid"/>
            </v:shape>
            <v:shape style="position:absolute;left:4622;top:360;width:477;height:280" coordorigin="4622,360" coordsize="477,280" path="m5031,380l4960,380,4980,381,5000,387,5051,424,5078,486,5079,511,5075,533,5041,588,4983,618,4960,620,5030,620,5076,573,5097,506,5098,479,5093,457,5085,437,5074,418,5060,402,5043,387,5031,38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5.075897pt;margin-top:17.985889pt;width:24.85pt;height:14pt;mso-position-horizontal-relative:page;mso-position-vertical-relative:paragraph;z-index:4264" coordorigin="5902,360" coordsize="497,280">
            <v:shape style="position:absolute;left:5902;top:360;width:497;height:280" coordorigin="5902,360" coordsize="497,280" path="m6260,360l6040,360,6025,361,5967,381,5924,427,5903,494,5902,520,5907,542,5940,598,5995,632,6040,640,6275,639,6296,635,6315,628,6330,620,6260,620,6020,618,5964,591,5928,537,5921,488,5925,466,5959,411,6017,382,6040,380,6331,380,6325,376,6305,367,6283,362,6260,360xe" filled="true" fillcolor="#999999" stroked="false">
              <v:path arrowok="t"/>
              <v:fill type="solid"/>
            </v:shape>
            <v:shape style="position:absolute;left:5902;top:360;width:497;height:280" coordorigin="5902,360" coordsize="497,280" path="m6331,380l6260,380,6280,381,6300,387,6351,424,6378,486,6379,511,6375,533,6341,588,6283,618,6260,620,6330,620,6376,573,6397,506,6398,479,6393,457,6385,437,6374,418,6360,402,6343,387,6331,38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4.9375pt;margin-top:50.247589pt;width:370pt;height:.1pt;mso-position-horizontal-relative:page;mso-position-vertical-relative:paragraph;z-index:5824" coordorigin="2299,1005" coordsize="7400,2">
            <v:shape style="position:absolute;left:2299;top:1005;width:7400;height:2" coordorigin="2299,1005" coordsize="7400,0" path="m2299,1005l9699,1005e" filled="false" stroked="true" strokeweight="1pt" strokecolor="#d3d8d3">
              <v:path arrowok="t"/>
            </v:shape>
            <w10:wrap type="none"/>
          </v:group>
        </w:pict>
      </w:r>
      <w:r>
        <w:rPr>
          <w:w w:val="105"/>
        </w:rPr>
        <w:t>I</w:t>
      </w:r>
      <w:r>
        <w:rPr>
          <w:w w:val="105"/>
        </w:rPr>
        <w:t xml:space="preserve"> am</w:t>
      </w:r>
      <w:r>
        <w:rPr/>
        <w:t xml:space="preserve"> enthusiastic</w:t>
      </w:r>
      <w:r>
        <w:rPr>
          <w:spacing w:val="-13"/>
        </w:rPr>
      </w:r>
      <w:r>
        <w:rPr>
          <w:w w:val="105"/>
        </w:rPr>
        <w:t xml:space="preserve"> and can</w:t>
      </w:r>
      <w:r>
        <w:rPr>
          <w:w w:val="105"/>
        </w:rPr>
        <w:t xml:space="preserve"> easily</w:t>
      </w:r>
      <w:r>
        <w:rPr>
          <w:w w:val="105"/>
        </w:rPr>
        <w:t xml:space="preserve"> carry</w:t>
      </w:r>
      <w:r>
        <w:rPr>
          <w:w w:val="105"/>
        </w:rPr>
        <w:t xml:space="preserve"> others</w:t>
      </w:r>
      <w:r>
        <w:rPr>
          <w:w w:val="105"/>
        </w:rPr>
        <w:t xml:space="preserve"> along with me</w:t>
      </w:r>
      <w:r>
        <w:rPr/>
      </w:r>
    </w:p>
    <w:p>
      <w:pPr>
        <w:pStyle w:val="BodyText"/>
        <w:spacing w:line="271" w:lineRule="auto" w:before="20"/>
        <w:ind w:left="2263" w:right="0"/>
        <w:jc w:val="left"/>
      </w:pPr>
      <w:r>
        <w:rPr/>
        <w:pict>
          <v:group style="position:absolute;margin-left:231.075882pt;margin-top:24.985901pt;width:23.85pt;height:14pt;mso-position-horizontal-relative:page;mso-position-vertical-relative:paragraph;z-index:4360" coordorigin="4622,500" coordsize="477,280">
            <v:shape style="position:absolute;left:4622;top:500;width:477;height:280" coordorigin="4622,500" coordsize="477,280" path="m4960,500l4760,500,4745,501,4687,521,4644,567,4623,634,4622,660,4627,682,4660,738,4715,772,4760,780,4975,779,4996,775,5015,768,5030,760,4960,760,4740,758,4684,731,4648,677,4641,628,4645,606,4679,551,4737,522,4760,520,5031,520,5025,516,5005,507,4983,502,4960,500xe" filled="true" fillcolor="#999999" stroked="false">
              <v:path arrowok="t"/>
              <v:fill type="solid"/>
            </v:shape>
            <v:shape style="position:absolute;left:4622;top:500;width:477;height:280" coordorigin="4622,500" coordsize="477,280" path="m5031,520l4960,520,4980,521,5000,527,5051,564,5078,626,5079,651,5075,673,5041,728,4983,758,4960,760,5030,760,5076,713,5097,646,5098,619,5093,597,5085,577,5074,558,5060,542,5043,527,5031,52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5.075897pt;margin-top:24.985901pt;width:24.85pt;height:14pt;mso-position-horizontal-relative:page;mso-position-vertical-relative:paragraph;z-index:4384" coordorigin="5902,500" coordsize="497,280">
            <v:shape style="position:absolute;left:5902;top:500;width:497;height:280" coordorigin="5902,500" coordsize="497,280" path="m6260,500l6040,500,6025,501,5967,521,5924,567,5903,634,5902,660,5907,682,5940,738,5995,772,6040,780,6275,779,6296,775,6315,768,6330,760,6260,760,6020,758,5964,731,5928,677,5921,628,5925,606,5959,551,6017,522,6040,520,6331,520,6325,516,6305,507,6283,502,6260,500xe" filled="true" fillcolor="#999999" stroked="false">
              <v:path arrowok="t"/>
              <v:fill type="solid"/>
            </v:shape>
            <v:shape style="position:absolute;left:5902;top:500;width:497;height:280" coordorigin="5902,500" coordsize="497,280" path="m6331,520l6260,520,6280,521,6300,527,6351,564,6378,626,6379,651,6375,673,6341,728,6283,758,6260,760,6330,760,6376,713,6397,646,6398,619,6393,597,6385,577,6374,558,6360,542,6343,527,6331,52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4.9375pt;margin-top:62.872601pt;width:370pt;height:.1pt;mso-position-horizontal-relative:page;mso-position-vertical-relative:paragraph;z-index:5848" coordorigin="2299,1257" coordsize="7400,2">
            <v:shape style="position:absolute;left:2299;top:1257;width:7400;height:2" coordorigin="2299,1257" coordsize="7400,0" path="m2299,1257l9699,1257e" filled="false" stroked="true" strokeweight="1pt" strokecolor="#d3d8d3">
              <v:path arrowok="t"/>
            </v:shape>
            <w10:wrap type="none"/>
          </v:group>
        </w:pict>
      </w:r>
      <w:r>
        <w:rPr>
          <w:w w:val="105"/>
        </w:rPr>
        <w:t>I</w:t>
      </w:r>
      <w:r>
        <w:rPr>
          <w:w w:val="105"/>
        </w:rPr>
        <w:t xml:space="preserve"> easily</w:t>
      </w:r>
      <w:r>
        <w:rPr/>
        <w:t xml:space="preserve"> trust</w:t>
      </w:r>
      <w:r>
        <w:rPr>
          <w:w w:val="105"/>
        </w:rPr>
        <w:t xml:space="preserve"> others</w:t>
      </w:r>
      <w:r>
        <w:rPr/>
        <w:t>,</w:t>
      </w:r>
      <w:r>
        <w:rPr/>
        <w:t xml:space="preserve"> believe in the</w:t>
      </w:r>
      <w:r>
        <w:rPr>
          <w:spacing w:val="-51"/>
        </w:rPr>
      </w:r>
      <w:r>
        <w:rPr>
          <w:w w:val="105"/>
        </w:rPr>
        <w:t xml:space="preserve"> good</w:t>
      </w:r>
      <w:r>
        <w:rPr>
          <w:w w:val="105"/>
        </w:rPr>
        <w:t xml:space="preserve"> in</w:t>
      </w:r>
      <w:r>
        <w:rPr>
          <w:w w:val="105"/>
        </w:rPr>
        <w:t xml:space="preserve"> people</w:t>
      </w:r>
      <w:r>
        <w:rPr/>
      </w:r>
    </w:p>
    <w:p>
      <w:pPr>
        <w:pStyle w:val="BodyText"/>
        <w:spacing w:line="276" w:lineRule="auto" w:before="20"/>
        <w:ind w:left="2263" w:right="10"/>
        <w:jc w:val="left"/>
      </w:pPr>
      <w:r>
        <w:rPr/>
        <w:pict>
          <v:group style="position:absolute;margin-left:231.075882pt;margin-top:6.360901pt;width:23.85pt;height:14pt;mso-position-horizontal-relative:page;mso-position-vertical-relative:paragraph;z-index:4480" coordorigin="4622,127" coordsize="477,280">
            <v:shape style="position:absolute;left:4622;top:127;width:477;height:280" coordorigin="4622,127" coordsize="477,280" path="m4960,127l4760,127,4745,128,4687,149,4644,194,4623,261,4622,288,4627,310,4660,365,4715,400,4760,407,4975,406,4996,403,5015,396,5030,387,4960,387,4740,386,4684,359,4648,304,4641,256,4645,234,4679,179,4737,149,4760,147,5031,147,5025,143,5005,135,4983,129,4960,127xe" filled="true" fillcolor="#999999" stroked="false">
              <v:path arrowok="t"/>
              <v:fill type="solid"/>
            </v:shape>
            <v:shape style="position:absolute;left:4622;top:127;width:477;height:280" coordorigin="4622,127" coordsize="477,280" path="m5031,147l4960,147,4980,149,5000,154,5051,191,5078,253,5079,278,5075,301,5041,356,4983,385,4960,387,5030,387,5076,340,5097,273,5098,247,5093,225,5085,204,5074,186,5060,169,5043,155,5031,147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5.075897pt;margin-top:6.360901pt;width:24.85pt;height:14pt;mso-position-horizontal-relative:page;mso-position-vertical-relative:paragraph;z-index:4504" coordorigin="5902,127" coordsize="497,280">
            <v:shape style="position:absolute;left:5902;top:127;width:497;height:280" coordorigin="5902,127" coordsize="497,280" path="m6260,127l6040,127,6025,128,5967,149,5924,194,5903,261,5902,288,5907,310,5940,365,5995,400,6040,407,6275,406,6296,403,6315,396,6330,387,6260,387,6020,386,5964,359,5928,304,5921,256,5925,234,5959,179,6017,149,6040,147,6331,147,6325,143,6305,135,6283,129,6260,127xe" filled="true" fillcolor="#999999" stroked="false">
              <v:path arrowok="t"/>
              <v:fill type="solid"/>
            </v:shape>
            <v:shape style="position:absolute;left:5902;top:127;width:497;height:280" coordorigin="5902,127" coordsize="497,280" path="m6331,147l6260,147,6280,149,6300,154,6351,191,6378,253,6379,278,6375,301,6341,356,6283,385,6260,387,6330,387,6376,340,6397,273,6398,247,6393,225,6385,204,6374,186,6360,169,6343,155,6331,147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1.075882pt;margin-top:44.360901pt;width:23.85pt;height:14pt;mso-position-horizontal-relative:page;mso-position-vertical-relative:paragraph;z-index:4600" coordorigin="4622,887" coordsize="477,280">
            <v:shape style="position:absolute;left:4622;top:887;width:477;height:280" coordorigin="4622,887" coordsize="477,280" path="m4960,887l4760,887,4745,888,4687,909,4644,954,4623,1021,4622,1048,4627,1070,4660,1125,4715,1160,4760,1167,4975,1166,4996,1163,5015,1156,5030,1147,4960,1147,4740,1146,4684,1119,4648,1064,4641,1016,4645,994,4679,939,4737,909,4760,907,5031,907,5025,903,5005,895,4983,889,4960,887xe" filled="true" fillcolor="#999999" stroked="false">
              <v:path arrowok="t"/>
              <v:fill type="solid"/>
            </v:shape>
            <v:shape style="position:absolute;left:4622;top:887;width:477;height:280" coordorigin="4622,887" coordsize="477,280" path="m5031,907l4960,907,4980,909,5000,914,5051,951,5078,1013,5079,1038,5075,1061,5041,1116,4983,1145,4960,1147,5030,1147,5076,1100,5097,1033,5098,1007,5093,985,5085,964,5074,946,5060,929,5043,915,5031,907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5.075897pt;margin-top:44.360901pt;width:24.85pt;height:14pt;mso-position-horizontal-relative:page;mso-position-vertical-relative:paragraph;z-index:4624" coordorigin="5902,887" coordsize="497,280">
            <v:shape style="position:absolute;left:5902;top:887;width:497;height:280" coordorigin="5902,887" coordsize="497,280" path="m6260,887l6040,887,6025,888,5967,909,5924,954,5903,1021,5902,1048,5907,1070,5940,1125,5995,1160,6040,1167,6275,1166,6296,1163,6315,1156,6330,1147,6260,1147,6020,1146,5964,1119,5928,1064,5921,1016,5925,994,5959,939,6017,909,6040,907,6331,907,6325,903,6305,895,6283,889,6260,887xe" filled="true" fillcolor="#999999" stroked="false">
              <v:path arrowok="t"/>
              <v:fill type="solid"/>
            </v:shape>
            <v:shape style="position:absolute;left:5902;top:887;width:497;height:280" coordorigin="5902,887" coordsize="497,280" path="m6331,907l6260,907,6280,909,6300,914,6351,951,6378,1013,6379,1038,6375,1061,6341,1116,6283,1145,6260,1147,6330,1147,6376,1100,6397,1033,6398,1007,6393,985,6385,964,6374,946,6360,929,6343,915,6331,907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1.075882pt;margin-top:88.360901pt;width:23.85pt;height:14pt;mso-position-horizontal-relative:page;mso-position-vertical-relative:paragraph;z-index:4720" coordorigin="4622,1767" coordsize="477,280">
            <v:shape style="position:absolute;left:4622;top:1767;width:477;height:280" coordorigin="4622,1767" coordsize="477,280" path="m4960,1767l4760,1767,4745,1768,4687,1789,4644,1834,4623,1901,4622,1928,4627,1950,4660,2005,4715,2040,4760,2047,4975,2046,4996,2043,5015,2036,5030,2027,4960,2027,4740,2026,4684,1999,4648,1944,4641,1896,4645,1874,4679,1819,4737,1789,4760,1787,5031,1787,5025,1783,5005,1775,4983,1769,4960,1767xe" filled="true" fillcolor="#999999" stroked="false">
              <v:path arrowok="t"/>
              <v:fill type="solid"/>
            </v:shape>
            <v:shape style="position:absolute;left:4622;top:1767;width:477;height:280" coordorigin="4622,1767" coordsize="477,280" path="m5031,1787l4960,1787,4980,1789,5000,1794,5051,1831,5078,1893,5079,1918,5075,1941,5041,1996,4983,2025,4960,2027,5030,2027,5076,1980,5097,1913,5098,1887,5093,1865,5085,1844,5074,1826,5060,1809,5043,1795,5031,1787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5.075897pt;margin-top:88.360901pt;width:24.85pt;height:14pt;mso-position-horizontal-relative:page;mso-position-vertical-relative:paragraph;z-index:4744" coordorigin="5902,1767" coordsize="497,280">
            <v:shape style="position:absolute;left:5902;top:1767;width:497;height:280" coordorigin="5902,1767" coordsize="497,280" path="m6260,1767l6040,1767,6025,1768,5967,1789,5924,1834,5903,1901,5902,1928,5907,1950,5940,2005,5995,2040,6040,2047,6275,2046,6296,2043,6315,2036,6330,2027,6260,2027,6020,2026,5964,1999,5928,1944,5921,1896,5925,1874,5959,1819,6017,1789,6040,1787,6331,1787,6325,1783,6305,1775,6283,1769,6260,1767xe" filled="true" fillcolor="#999999" stroked="false">
              <v:path arrowok="t"/>
              <v:fill type="solid"/>
            </v:shape>
            <v:shape style="position:absolute;left:5902;top:1767;width:497;height:280" coordorigin="5902,1767" coordsize="497,280" path="m6331,1787l6260,1787,6280,1789,6300,1794,6351,1831,6378,1893,6379,1918,6375,1941,6341,1996,6283,2025,6260,2027,6330,2027,6376,1980,6397,1913,6398,1887,6393,1865,6385,1844,6374,1826,6360,1809,6343,1795,6331,1787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4.9375pt;margin-top:25.900002pt;width:370pt;height:.1pt;mso-position-horizontal-relative:page;mso-position-vertical-relative:paragraph;z-index:-11512" coordorigin="2299,518" coordsize="7400,2">
            <v:shape style="position:absolute;left:2299;top:518;width:7400;height:2" coordorigin="2299,518" coordsize="7400,0" path="m2299,518l9699,518e" filled="false" stroked="true" strokeweight="1pt" strokecolor="#d3d8d3">
              <v:path arrowok="t"/>
            </v:shape>
            <w10:wrap type="none"/>
          </v:group>
        </w:pict>
      </w:r>
      <w:r>
        <w:rPr/>
        <w:pict>
          <v:group style="position:absolute;margin-left:114.9375pt;margin-top:76.1968pt;width:370pt;height:.1pt;mso-position-horizontal-relative:page;mso-position-vertical-relative:paragraph;z-index:-11488" coordorigin="2299,1524" coordsize="7400,2">
            <v:shape style="position:absolute;left:2299;top:1524;width:7400;height:2" coordorigin="2299,1524" coordsize="7400,0" path="m2299,1524l9699,1524e" filled="false" stroked="true" strokeweight="1pt" strokecolor="#d3d8d3">
              <v:path arrowok="t"/>
            </v:shape>
            <w10:wrap type="none"/>
          </v:group>
        </w:pict>
      </w:r>
      <w:r>
        <w:rPr/>
        <w:pict>
          <v:group style="position:absolute;margin-left:114.9375pt;margin-top:114.173401pt;width:370pt;height:.1pt;mso-position-horizontal-relative:page;mso-position-vertical-relative:paragraph;z-index:5920" coordorigin="2299,2283" coordsize="7400,2">
            <v:shape style="position:absolute;left:2299;top:2283;width:7400;height:2" coordorigin="2299,2283" coordsize="7400,0" path="m2299,2283l9699,2283e" filled="false" stroked="true" strokeweight="1pt" strokecolor="#d3d8d3">
              <v:path arrowok="t"/>
            </v:shape>
            <w10:wrap type="none"/>
          </v:group>
        </w:pict>
      </w:r>
      <w:r>
        <w:rPr>
          <w:w w:val="105"/>
        </w:rPr>
        <w:t>I am</w:t>
      </w:r>
      <w:r>
        <w:rPr>
          <w:w w:val="105"/>
        </w:rPr>
        <w:t xml:space="preserve"> comfortable,</w:t>
      </w:r>
      <w:r>
        <w:rPr>
          <w:w w:val="105"/>
        </w:rPr>
        <w:t xml:space="preserve"> inclined to</w:t>
      </w:r>
      <w:r>
        <w:rPr>
          <w:w w:val="105"/>
        </w:rPr>
        <w:t xml:space="preserve"> laziness</w:t>
      </w:r>
      <w:r>
        <w:rPr>
          <w:w w:val="105"/>
        </w:rPr>
        <w:t xml:space="preserve"> I am</w:t>
      </w:r>
      <w:r>
        <w:rPr>
          <w:w w:val="105"/>
        </w:rPr>
        <w:t xml:space="preserve"> relaxed,</w:t>
      </w:r>
      <w:r>
        <w:rPr>
          <w:w w:val="105"/>
        </w:rPr>
        <w:t xml:space="preserve"> do not</w:t>
      </w:r>
      <w:r>
        <w:rPr>
          <w:w w:val="105"/>
        </w:rPr>
        <w:t xml:space="preserve"> let myself be</w:t>
      </w:r>
      <w:r>
        <w:rPr>
          <w:w w:val="105"/>
        </w:rPr>
        <w:t xml:space="preserve"> disturbed</w:t>
      </w:r>
      <w:r>
        <w:rPr>
          <w:w w:val="105"/>
        </w:rPr>
        <w:t xml:space="preserve"> by</w:t>
      </w:r>
      <w:r>
        <w:rPr>
          <w:w w:val="105"/>
        </w:rPr>
        <w:t xml:space="preserve"> stress</w:t>
      </w:r>
      <w:r>
        <w:rPr>
          <w:w w:val="105"/>
        </w:rPr>
        <w:t xml:space="preserve"> I am</w:t>
      </w:r>
      <w:r>
        <w:rPr>
          <w:w w:val="105"/>
        </w:rPr>
        <w:t xml:space="preserve"> profound,</w:t>
      </w:r>
      <w:r>
        <w:rPr>
          <w:w w:val="105"/>
        </w:rPr>
        <w:t xml:space="preserve"> like to</w:t>
      </w:r>
      <w:r>
        <w:rPr>
          <w:w w:val="105"/>
        </w:rPr>
        <w:t xml:space="preserve"> think</w:t>
      </w:r>
      <w:r>
        <w:rPr>
          <w:w w:val="105"/>
        </w:rPr>
        <w:t xml:space="preserve"> about</w:t>
      </w:r>
      <w:r>
        <w:rPr>
          <w:w w:val="105"/>
        </w:rPr>
        <w:t xml:space="preserve"> things</w:t>
      </w:r>
      <w:r>
        <w:rPr/>
      </w:r>
    </w:p>
    <w:p>
      <w:pPr>
        <w:pStyle w:val="BodyText"/>
        <w:spacing w:line="240" w:lineRule="auto" w:before="16"/>
        <w:ind w:left="2263" w:right="0"/>
        <w:jc w:val="left"/>
      </w:pPr>
      <w:r>
        <w:rPr/>
        <w:pict>
          <v:group style="position:absolute;margin-left:231.075882pt;margin-top:12.235883pt;width:23.85pt;height:14pt;mso-position-horizontal-relative:page;mso-position-vertical-relative:paragraph;z-index:4840" coordorigin="4622,245" coordsize="477,280">
            <v:shape style="position:absolute;left:4622;top:245;width:477;height:280" coordorigin="4622,245" coordsize="477,280" path="m4960,245l4760,245,4745,246,4687,266,4644,312,4623,379,4622,405,4627,427,4660,483,4715,517,4760,525,4975,524,4996,520,5015,513,5030,505,4960,505,4740,503,4684,476,4648,422,4641,373,4645,351,4679,296,4737,267,4760,265,5031,265,5025,261,5005,252,4983,247,4960,245xe" filled="true" fillcolor="#999999" stroked="false">
              <v:path arrowok="t"/>
              <v:fill type="solid"/>
            </v:shape>
            <v:shape style="position:absolute;left:4622;top:245;width:477;height:280" coordorigin="4622,245" coordsize="477,280" path="m5031,265l4960,265,4980,266,5000,272,5051,309,5078,371,5079,396,5075,418,5041,473,4983,503,4960,505,5030,505,5076,458,5097,391,5098,364,5093,342,5085,322,5074,303,5060,287,5043,272,5031,265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I'm more of</w:t>
      </w:r>
      <w:r>
        <w:rPr>
          <w:w w:val="105"/>
        </w:rPr>
        <w:t xml:space="preserve"> a</w:t>
      </w:r>
      <w:r>
        <w:rPr/>
      </w:r>
    </w:p>
    <w:p>
      <w:pPr>
        <w:pStyle w:val="BodyText"/>
        <w:spacing w:line="271" w:lineRule="auto" w:before="28"/>
        <w:ind w:left="2263" w:right="0"/>
        <w:jc w:val="left"/>
      </w:pPr>
      <w:r>
        <w:rPr/>
        <w:pict>
          <v:group style="position:absolute;margin-left:114.9375pt;margin-top:26.300001pt;width:370pt;height:.1pt;mso-position-horizontal-relative:page;mso-position-vertical-relative:paragraph;z-index:5944" coordorigin="2299,526" coordsize="7400,2">
            <v:shape style="position:absolute;left:2299;top:526;width:7400;height:2" coordorigin="2299,526" coordsize="7400,0" path="m2299,526l9699,526e" filled="false" stroked="true" strokeweight="1pt" strokecolor="#d3d8d3">
              <v:path arrowok="t"/>
            </v:shape>
            <w10:wrap type="none"/>
          </v:group>
        </w:pict>
      </w:r>
      <w:r>
        <w:rPr>
          <w:w w:val="105"/>
        </w:rPr>
        <w:t>"silent</w:t>
      </w:r>
      <w:r>
        <w:rPr>
          <w:spacing w:val="-3"/>
          <w:w w:val="105"/>
        </w:rPr>
        <w:t xml:space="preserve"> type",</w:t>
      </w:r>
      <w:r>
        <w:rPr>
          <w:w w:val="105"/>
        </w:rPr>
        <w:t xml:space="preserve"> taciturn</w:t>
      </w:r>
      <w:r>
        <w:rPr/>
      </w:r>
    </w:p>
    <w:p>
      <w:pPr>
        <w:pStyle w:val="BodyText"/>
        <w:spacing w:line="271" w:lineRule="auto" w:before="20"/>
        <w:ind w:left="2263" w:right="0"/>
        <w:jc w:val="left"/>
      </w:pPr>
      <w:r>
        <w:rPr/>
        <w:pict>
          <v:group style="position:absolute;margin-left:231.075882pt;margin-top:12.460876pt;width:23.85pt;height:14pt;mso-position-horizontal-relative:page;mso-position-vertical-relative:paragraph;z-index:4960" coordorigin="4622,249" coordsize="477,280">
            <v:shape style="position:absolute;left:4622;top:249;width:477;height:280" coordorigin="4622,249" coordsize="477,280" path="m4960,249l4760,249,4745,250,4687,271,4644,316,4623,383,4622,410,4627,432,4660,487,4715,522,4760,529,4975,528,4996,525,5015,518,5030,509,4960,509,4740,508,4684,481,4648,426,4641,378,4645,356,4679,301,4737,271,4760,269,5031,269,5025,265,5005,257,4983,251,4960,249xe" filled="true" fillcolor="#999999" stroked="false">
              <v:path arrowok="t"/>
              <v:fill type="solid"/>
            </v:shape>
            <v:shape style="position:absolute;left:4622;top:249;width:477;height:280" coordorigin="4622,249" coordsize="477,280" path="m5031,269l4960,269,4980,271,5000,276,5051,313,5078,375,5079,400,5075,423,5041,478,4983,507,4960,509,5030,509,5076,462,5097,395,5098,369,5093,347,5085,326,5074,308,5060,291,5043,277,5031,2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5.075897pt;margin-top:12.460876pt;width:24.85pt;height:14pt;mso-position-horizontal-relative:page;mso-position-vertical-relative:paragraph;z-index:4984" coordorigin="5902,249" coordsize="497,280">
            <v:shape style="position:absolute;left:5902;top:249;width:497;height:280" coordorigin="5902,249" coordsize="497,280" path="m6260,249l6040,249,6025,250,5967,271,5924,316,5903,383,5902,410,5907,432,5940,487,5995,522,6040,529,6275,528,6296,525,6315,518,6330,509,6260,509,6020,508,5964,481,5928,426,5921,378,5925,356,5959,301,6017,271,6040,269,6331,269,6325,265,6305,257,6283,251,6260,249xe" filled="true" fillcolor="#999999" stroked="false">
              <v:path arrowok="t"/>
              <v:fill type="solid"/>
            </v:shape>
            <v:shape style="position:absolute;left:5902;top:249;width:497;height:280" coordorigin="5902,249" coordsize="497,280" path="m6331,269l6260,269,6280,271,6300,276,6351,313,6378,375,6379,400,6375,423,6341,478,6283,507,6260,509,6330,509,6376,462,6397,395,6398,369,6393,347,6385,326,6374,308,6360,291,6343,277,6331,2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4.9375pt;margin-top:38.222576pt;width:370pt;height:.1pt;mso-position-horizontal-relative:page;mso-position-vertical-relative:paragraph;z-index:5968" coordorigin="2299,764" coordsize="7400,2">
            <v:shape style="position:absolute;left:2299;top:764;width:7400;height:2" coordorigin="2299,764" coordsize="7400,0" path="m2299,764l9699,764e" filled="false" stroked="true" strokeweight="1pt" strokecolor="#d3d8d3">
              <v:path arrowok="t"/>
            </v:shape>
            <w10:wrap type="none"/>
          </v:group>
        </w:pict>
      </w:r>
      <w:r>
        <w:rPr>
          <w:w w:val="105"/>
        </w:rPr>
        <w:t>I can</w:t>
      </w:r>
      <w:r>
        <w:rPr>
          <w:w w:val="105"/>
        </w:rPr>
        <w:t xml:space="preserve"> behave</w:t>
      </w:r>
      <w:r>
        <w:rPr>
          <w:w w:val="105"/>
        </w:rPr>
        <w:t xml:space="preserve"> cold</w:t>
      </w:r>
      <w:r>
        <w:rPr>
          <w:w w:val="105"/>
        </w:rPr>
        <w:t xml:space="preserve"> and</w:t>
      </w:r>
      <w:r>
        <w:rPr>
          <w:w w:val="105"/>
        </w:rPr>
        <w:t xml:space="preserve"> distant</w:t>
      </w:r>
      <w:r>
        <w:rPr/>
      </w:r>
    </w:p>
    <w:p>
      <w:pPr>
        <w:pStyle w:val="BodyText"/>
        <w:spacing w:line="271" w:lineRule="auto" w:before="20"/>
        <w:ind w:left="2263" w:right="0"/>
        <w:jc w:val="left"/>
      </w:pPr>
      <w:r>
        <w:rPr/>
        <w:pict>
          <v:group style="position:absolute;margin-left:231.075882pt;margin-top:6.485886pt;width:23.85pt;height:14pt;mso-position-horizontal-relative:page;mso-position-vertical-relative:paragraph;z-index:5080" coordorigin="4622,130" coordsize="477,280">
            <v:shape style="position:absolute;left:4622;top:130;width:477;height:280" coordorigin="4622,130" coordsize="477,280" path="m4960,130l4760,130,4745,131,4687,151,4644,197,4623,264,4622,290,4627,312,4660,368,4715,402,4760,410,4975,409,4996,405,5015,398,5030,390,4960,390,4740,388,4684,361,4648,307,4641,258,4645,236,4679,181,4737,152,4760,150,5031,150,5025,146,5005,137,4983,132,4960,130xe" filled="true" fillcolor="#999999" stroked="false">
              <v:path arrowok="t"/>
              <v:fill type="solid"/>
            </v:shape>
            <v:shape style="position:absolute;left:4622;top:130;width:477;height:280" coordorigin="4622,130" coordsize="477,280" path="m5031,150l4960,150,4980,151,5000,157,5051,194,5078,256,5079,281,5075,303,5041,358,4983,388,4960,390,5030,390,5076,343,5097,276,5098,249,5093,227,5085,207,5074,188,5060,172,5043,157,5031,15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5.075897pt;margin-top:6.485886pt;width:24.85pt;height:14pt;mso-position-horizontal-relative:page;mso-position-vertical-relative:paragraph;z-index:5104" coordorigin="5902,130" coordsize="497,280">
            <v:shape style="position:absolute;left:5902;top:130;width:497;height:280" coordorigin="5902,130" coordsize="497,280" path="m6260,130l6040,130,6025,131,5967,151,5924,197,5903,264,5902,290,5907,312,5940,368,5995,402,6040,410,6275,409,6296,405,6315,398,6330,390,6260,390,6020,388,5964,361,5928,307,5921,258,5925,236,5959,181,6017,152,6040,150,6331,150,6325,146,6305,137,6283,132,6260,130xe" filled="true" fillcolor="#999999" stroked="false">
              <v:path arrowok="t"/>
              <v:fill type="solid"/>
            </v:shape>
            <v:shape style="position:absolute;left:5902;top:130;width:497;height:280" coordorigin="5902,130" coordsize="497,280" path="m6331,150l6260,150,6280,151,6300,157,6351,194,6378,256,6379,281,6375,303,6341,358,6283,388,6260,390,6330,390,6376,343,6397,276,6398,249,6393,227,6385,207,6374,188,6360,172,6343,157,6331,15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4.9375pt;margin-top:25.899986pt;width:370pt;height:.1pt;mso-position-horizontal-relative:page;mso-position-vertical-relative:paragraph;z-index:5992" coordorigin="2299,518" coordsize="7400,2">
            <v:shape style="position:absolute;left:2299;top:518;width:7400;height:2" coordorigin="2299,518" coordsize="7400,0" path="m2299,518l9699,518e" filled="false" stroked="true" strokeweight="1pt" strokecolor="#d3d8d3">
              <v:path arrowok="t"/>
            </v:shape>
            <w10:wrap type="none"/>
          </v:group>
        </w:pict>
      </w:r>
      <w:r>
        <w:rPr>
          <w:w w:val="105"/>
        </w:rPr>
        <w:t>I am efficient</w:t>
      </w:r>
      <w:r>
        <w:rPr>
          <w:w w:val="105"/>
        </w:rPr>
        <w:t xml:space="preserve"> and</w:t>
      </w:r>
      <w:r>
        <w:rPr>
          <w:w w:val="105"/>
        </w:rPr>
        <w:t xml:space="preserve"> work</w:t>
      </w:r>
      <w:r>
        <w:rPr>
          <w:w w:val="105"/>
        </w:rPr>
        <w:t xml:space="preserve"> fast</w:t>
      </w:r>
      <w:r>
        <w:rPr/>
      </w:r>
    </w:p>
    <w:p>
      <w:pPr>
        <w:pStyle w:val="BodyText"/>
        <w:spacing w:line="271" w:lineRule="auto" w:before="20"/>
        <w:ind w:left="2263" w:right="0"/>
        <w:jc w:val="left"/>
      </w:pPr>
      <w:r>
        <w:rPr/>
        <w:pict>
          <v:group style="position:absolute;margin-left:231.075882pt;margin-top:5.835892pt;width:23.85pt;height:14pt;mso-position-horizontal-relative:page;mso-position-vertical-relative:paragraph;z-index:5200" coordorigin="4622,117" coordsize="477,280">
            <v:shape style="position:absolute;left:4622;top:117;width:477;height:280" coordorigin="4622,117" coordsize="477,280" path="m4960,117l4760,117,4745,118,4687,138,4644,184,4623,251,4622,277,4627,299,4660,355,4715,389,4760,397,4975,396,4996,392,5015,385,5030,377,4960,377,4740,375,4684,348,4648,294,4641,245,4645,223,4679,168,4737,139,4760,137,5031,137,5025,133,5005,124,4983,119,4960,117xe" filled="true" fillcolor="#999999" stroked="false">
              <v:path arrowok="t"/>
              <v:fill type="solid"/>
            </v:shape>
            <v:shape style="position:absolute;left:4622;top:117;width:477;height:280" coordorigin="4622,117" coordsize="477,280" path="m5031,137l4960,137,4980,138,5000,144,5051,181,5078,243,5079,268,5075,290,5041,345,4983,375,4960,377,5030,377,5076,330,5097,263,5098,236,5093,214,5085,194,5074,175,5060,159,5043,144,5031,137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5.075897pt;margin-top:5.835892pt;width:24.85pt;height:14pt;mso-position-horizontal-relative:page;mso-position-vertical-relative:paragraph;z-index:5224" coordorigin="5902,117" coordsize="497,280">
            <v:shape style="position:absolute;left:5902;top:117;width:497;height:280" coordorigin="5902,117" coordsize="497,280" path="m6260,117l6040,117,6025,118,5967,138,5924,184,5903,251,5902,277,5907,299,5940,355,5995,389,6040,397,6275,396,6296,392,6315,385,6330,377,6260,377,6020,375,5964,348,5928,294,5921,245,5925,223,5959,168,6017,139,6040,137,6331,137,6325,133,6305,124,6283,119,6260,117xe" filled="true" fillcolor="#999999" stroked="false">
              <v:path arrowok="t"/>
              <v:fill type="solid"/>
            </v:shape>
            <v:shape style="position:absolute;left:5902;top:117;width:497;height:280" coordorigin="5902,117" coordsize="497,280" path="m6331,137l6260,137,6280,138,6300,144,6351,181,6378,243,6379,268,6375,290,6341,345,6283,375,6260,377,6330,377,6376,330,6397,263,6398,236,6393,214,6385,194,6374,175,6360,159,6343,144,6331,137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4.9375pt;margin-top:25.898392pt;width:370pt;height:.1pt;mso-position-horizontal-relative:page;mso-position-vertical-relative:paragraph;z-index:6016" coordorigin="2299,518" coordsize="7400,2">
            <v:shape style="position:absolute;left:2299;top:518;width:7400;height:2" coordorigin="2299,518" coordsize="7400,0" path="m2299,518l9699,518e" filled="false" stroked="true" strokeweight="1pt" strokecolor="#d3d8d3">
              <v:path arrowok="t"/>
            </v:shape>
            <w10:wrap type="none"/>
          </v:group>
        </w:pict>
      </w:r>
      <w:r>
        <w:rPr>
          <w:w w:val="105"/>
        </w:rPr>
        <w:t>I</w:t>
      </w:r>
      <w:r>
        <w:rPr>
          <w:w w:val="105"/>
        </w:rPr>
        <w:t xml:space="preserve"> worry a</w:t>
      </w:r>
      <w:r>
        <w:rPr>
          <w:w w:val="105"/>
        </w:rPr>
        <w:t xml:space="preserve"> lot</w:t>
      </w:r>
      <w:r>
        <w:rPr/>
      </w:r>
    </w:p>
    <w:p>
      <w:pPr>
        <w:pStyle w:val="BodyText"/>
        <w:spacing w:line="276" w:lineRule="auto" w:before="20"/>
        <w:ind w:left="2263" w:right="0"/>
        <w:jc w:val="left"/>
      </w:pPr>
      <w:r>
        <w:rPr/>
        <w:pict>
          <v:group style="position:absolute;margin-left:231.075882pt;margin-top:18.185883pt;width:23.85pt;height:14pt;mso-position-horizontal-relative:page;mso-position-vertical-relative:paragraph;z-index:5320" coordorigin="4622,364" coordsize="477,280">
            <v:shape style="position:absolute;left:4622;top:364;width:477;height:280" coordorigin="4622,364" coordsize="477,280" path="m4960,364l4760,364,4745,365,4687,385,4644,431,4623,498,4622,524,4627,546,4660,602,4715,636,4760,644,4975,643,4996,639,5015,632,5030,624,4960,624,4740,622,4684,595,4648,541,4641,492,4645,470,4679,415,4737,386,4760,384,5031,384,5025,380,5005,371,4983,366,4960,364xe" filled="true" fillcolor="#999999" stroked="false">
              <v:path arrowok="t"/>
              <v:fill type="solid"/>
            </v:shape>
            <v:shape style="position:absolute;left:4622;top:364;width:477;height:280" coordorigin="4622,364" coordsize="477,280" path="m5031,384l4960,384,4980,385,5000,391,5051,428,5078,490,5079,515,5075,537,5041,592,4983,622,4960,624,5030,624,5076,577,5097,510,5098,483,5093,461,5085,441,5074,422,5060,406,5043,391,5031,384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5.075897pt;margin-top:18.185883pt;width:24.85pt;height:14pt;mso-position-horizontal-relative:page;mso-position-vertical-relative:paragraph;z-index:5344" coordorigin="5902,364" coordsize="497,280">
            <v:shape style="position:absolute;left:5902;top:364;width:497;height:280" coordorigin="5902,364" coordsize="497,280" path="m6260,364l6040,364,6025,365,5967,385,5924,431,5903,498,5902,524,5907,546,5940,602,5995,636,6040,644,6275,643,6296,639,6315,632,6330,624,6260,624,6020,622,5964,595,5928,541,5921,492,5925,470,5959,415,6017,386,6040,384,6331,384,6325,380,6305,371,6283,366,6260,364xe" filled="true" fillcolor="#999999" stroked="false">
              <v:path arrowok="t"/>
              <v:fill type="solid"/>
            </v:shape>
            <v:shape style="position:absolute;left:5902;top:364;width:497;height:280" coordorigin="5902,364" coordsize="497,280" path="m6331,384l6260,384,6280,385,6300,391,6351,428,6378,490,6379,515,6375,537,6341,592,6283,622,6260,624,6330,624,6376,577,6397,510,6398,483,6393,461,6385,441,6374,422,6360,406,6343,391,6331,384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1.075882pt;margin-top:56.185883pt;width:23.85pt;height:14pt;mso-position-horizontal-relative:page;mso-position-vertical-relative:paragraph;z-index:5440" coordorigin="4622,1124" coordsize="477,280">
            <v:shape style="position:absolute;left:4622;top:1124;width:477;height:280" coordorigin="4622,1124" coordsize="477,280" path="m4960,1124l4760,1124,4745,1125,4687,1145,4644,1191,4623,1258,4622,1284,4627,1306,4660,1362,4715,1396,4760,1404,4975,1403,4996,1399,5015,1392,5030,1384,4960,1384,4740,1382,4684,1355,4648,1301,4641,1252,4645,1230,4679,1175,4737,1146,4760,1144,5031,1144,5025,1140,5005,1131,4983,1126,4960,1124xe" filled="true" fillcolor="#999999" stroked="false">
              <v:path arrowok="t"/>
              <v:fill type="solid"/>
            </v:shape>
            <v:shape style="position:absolute;left:4622;top:1124;width:477;height:280" coordorigin="4622,1124" coordsize="477,280" path="m5031,1144l4960,1144,4980,1145,5000,1151,5051,1188,5078,1250,5079,1275,5075,1297,5041,1352,4983,1382,4960,1384,5030,1384,5076,1337,5097,1270,5098,1243,5093,1221,5085,1201,5074,1182,5060,1166,5043,1151,5031,1144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5.075897pt;margin-top:56.185883pt;width:24.85pt;height:14pt;mso-position-horizontal-relative:page;mso-position-vertical-relative:paragraph;z-index:5464" coordorigin="5902,1124" coordsize="497,280">
            <v:shape style="position:absolute;left:5902;top:1124;width:497;height:280" coordorigin="5902,1124" coordsize="497,280" path="m6260,1124l6040,1124,6025,1125,5967,1145,5924,1191,5903,1258,5902,1284,5907,1306,5940,1362,5995,1396,6040,1404,6275,1403,6296,1399,6315,1392,6330,1384,6260,1384,6020,1382,5964,1355,5928,1301,5921,1252,5925,1230,5959,1175,6017,1146,6040,1144,6331,1144,6325,1140,6305,1131,6283,1126,6260,1124xe" filled="true" fillcolor="#999999" stroked="false">
              <v:path arrowok="t"/>
              <v:fill type="solid"/>
            </v:shape>
            <v:shape style="position:absolute;left:5902;top:1124;width:497;height:280" coordorigin="5902,1124" coordsize="497,280" path="m6331,1144l6260,1144,6280,1145,6300,1151,6351,1188,6378,1250,6379,1275,6375,1297,6341,1352,6283,1382,6260,1384,6330,1384,6376,1337,6397,1270,6398,1243,6393,1221,6385,1201,6374,1182,6360,1166,6343,1151,6331,1144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1.075882pt;margin-top:91.185883pt;width:23.85pt;height:14pt;mso-position-horizontal-relative:page;mso-position-vertical-relative:paragraph;z-index:5560" coordorigin="4622,1824" coordsize="477,280">
            <v:shape style="position:absolute;left:4622;top:1824;width:477;height:280" coordorigin="4622,1824" coordsize="477,280" path="m4960,1824l4760,1824,4745,1825,4687,1845,4644,1891,4623,1958,4622,1984,4627,2006,4660,2062,4715,2096,4760,2104,4975,2103,4996,2099,5015,2092,5030,2084,4960,2084,4740,2082,4684,2055,4648,2001,4641,1952,4645,1930,4679,1875,4737,1846,4760,1844,5031,1844,5025,1840,5005,1831,4983,1826,4960,1824xe" filled="true" fillcolor="#999999" stroked="false">
              <v:path arrowok="t"/>
              <v:fill type="solid"/>
            </v:shape>
            <v:shape style="position:absolute;left:4622;top:1824;width:477;height:280" coordorigin="4622,1824" coordsize="477,280" path="m5031,1844l4960,1844,4980,1845,5000,1851,5051,1888,5078,1950,5079,1975,5075,1997,5041,2052,4983,2082,4960,2084,5030,2084,5076,2037,5097,1970,5098,1943,5093,1921,5085,1901,5074,1882,5060,1866,5043,1851,5031,1844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5.075897pt;margin-top:91.185883pt;width:24.85pt;height:14pt;mso-position-horizontal-relative:page;mso-position-vertical-relative:paragraph;z-index:5584" coordorigin="5902,1824" coordsize="497,280">
            <v:shape style="position:absolute;left:5902;top:1824;width:497;height:280" coordorigin="5902,1824" coordsize="497,280" path="m6260,1824l6040,1824,6025,1825,5967,1845,5924,1891,5903,1958,5902,1984,5907,2006,5940,2062,5995,2096,6040,2104,6275,2103,6296,2099,6315,2092,6330,2084,6260,2084,6020,2082,5964,2055,5928,2001,5921,1952,5925,1930,5959,1875,6017,1846,6040,1844,6331,1844,6325,1840,6305,1831,6283,1826,6260,1824xe" filled="true" fillcolor="#999999" stroked="false">
              <v:path arrowok="t"/>
              <v:fill type="solid"/>
            </v:shape>
            <v:shape style="position:absolute;left:5902;top:1824;width:497;height:280" coordorigin="5902,1824" coordsize="497,280" path="m6331,1844l6260,1844,6280,1845,6300,1851,6351,1888,6378,1950,6379,1975,6375,1997,6341,2052,6283,2082,6260,2084,6330,2084,6376,2037,6397,1970,6398,1943,6393,1921,6385,1901,6374,1882,6360,1866,6343,1851,6331,1844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4.9375pt;margin-top:50.549183pt;width:370pt;height:.1pt;mso-position-horizontal-relative:page;mso-position-vertical-relative:paragraph;z-index:-11344" coordorigin="2299,1011" coordsize="7400,2">
            <v:shape style="position:absolute;left:2299;top:1011;width:7400;height:2" coordorigin="2299,1011" coordsize="7400,0" path="m2299,1011l9699,1011e" filled="false" stroked="true" strokeweight="1pt" strokecolor="#d3d8d3">
              <v:path arrowok="t"/>
            </v:shape>
            <w10:wrap type="none"/>
          </v:group>
        </w:pict>
      </w:r>
      <w:r>
        <w:rPr/>
        <w:pict>
          <v:group style="position:absolute;margin-left:114.9375pt;margin-top:76.197586pt;width:370pt;height:.1pt;mso-position-horizontal-relative:page;mso-position-vertical-relative:paragraph;z-index:-11320" coordorigin="2299,1524" coordsize="7400,2">
            <v:shape style="position:absolute;left:2299;top:1524;width:7400;height:2" coordorigin="2299,1524" coordsize="7400,0" path="m2299,1524l9699,1524e" filled="false" stroked="true" strokeweight="1pt" strokecolor="#d3d8d3">
              <v:path arrowok="t"/>
            </v:shape>
            <w10:wrap type="none"/>
          </v:group>
        </w:pict>
      </w:r>
      <w:r>
        <w:rPr>
          <w:w w:val="105"/>
        </w:rPr>
        <w:t>I have</w:t>
      </w:r>
      <w:r>
        <w:rPr>
          <w:w w:val="105"/>
        </w:rPr>
        <w:t xml:space="preserve"> an</w:t>
      </w:r>
      <w:r>
        <w:rPr>
          <w:w w:val="105"/>
        </w:rPr>
        <w:t xml:space="preserve"> active</w:t>
      </w:r>
      <w:r>
        <w:rPr>
          <w:w w:val="105"/>
        </w:rPr>
        <w:t xml:space="preserve"> imagination, I</w:t>
      </w:r>
      <w:r>
        <w:rPr>
          <w:w w:val="105"/>
        </w:rPr>
        <w:t xml:space="preserve"> am</w:t>
      </w:r>
      <w:r>
        <w:rPr>
          <w:w w:val="105"/>
        </w:rPr>
        <w:t xml:space="preserve"> imaginative</w:t>
      </w:r>
      <w:r>
        <w:rPr>
          <w:w w:val="105"/>
        </w:rPr>
        <w:t xml:space="preserve"> I go out of</w:t>
      </w:r>
      <w:r>
        <w:rPr>
          <w:w w:val="105"/>
        </w:rPr>
        <w:t xml:space="preserve"> my way</w:t>
      </w:r>
      <w:r>
        <w:rPr>
          <w:w w:val="105"/>
        </w:rPr>
        <w:t>, I am</w:t>
      </w:r>
      <w:r>
        <w:rPr>
          <w:w w:val="105"/>
        </w:rPr>
        <w:t xml:space="preserve"> sociable</w:t>
      </w:r>
      <w:r>
        <w:rPr>
          <w:w w:val="105"/>
        </w:rPr>
        <w:t xml:space="preserve"> I can</w:t>
      </w:r>
      <w:r>
        <w:rPr>
          <w:w w:val="105"/>
        </w:rPr>
        <w:t xml:space="preserve"> be</w:t>
      </w:r>
      <w:r>
        <w:rPr>
          <w:w w:val="105"/>
        </w:rPr>
        <w:t xml:space="preserve"> harsh</w:t>
      </w:r>
      <w:r>
        <w:rPr>
          <w:w w:val="105"/>
        </w:rPr>
        <w:t xml:space="preserve"> and</w:t>
      </w:r>
      <w:r>
        <w:rPr>
          <w:w w:val="105"/>
        </w:rPr>
        <w:t xml:space="preserve"> rejecting</w:t>
      </w:r>
      <w:r>
        <w:rPr/>
      </w:r>
    </w:p>
    <w:p>
      <w:pPr>
        <w:pStyle w:val="BodyText"/>
        <w:spacing w:line="271" w:lineRule="auto" w:before="79"/>
        <w:ind w:left="69" w:right="0" w:firstLine="350"/>
        <w:jc w:val="left"/>
      </w:pPr>
      <w:r>
        <w:rPr>
          <w:w w:val="105"/>
        </w:rPr>
        <w:br w:type="column"/>
      </w:r>
      <w:r>
        <w:rPr>
          <w:w w:val="105"/>
        </w:rPr>
        <w:t>very</w:t>
      </w:r>
      <w:r>
        <w:rPr>
          <w:spacing w:val="-1"/>
        </w:rPr>
        <w:t xml:space="preserve"> incorrect</w:t>
      </w:r>
    </w:p>
    <w:p>
      <w:pPr>
        <w:pStyle w:val="BodyText"/>
        <w:spacing w:line="271" w:lineRule="auto" w:before="79"/>
        <w:ind w:left="173" w:right="0" w:firstLine="345"/>
        <w:jc w:val="left"/>
      </w:pPr>
      <w:r>
        <w:rPr>
          <w:w w:val="105"/>
        </w:rPr>
        <w:br w:type="column"/>
      </w:r>
      <w:r>
        <w:rPr>
          <w:w w:val="105"/>
        </w:rPr>
        <w:t>rather</w:t>
      </w:r>
      <w:r>
        <w:rPr>
          <w:spacing w:val="-1"/>
        </w:rPr>
        <w:t xml:space="preserve"> incorrect</w:t>
      </w:r>
    </w:p>
    <w:p>
      <w:pPr>
        <w:pStyle w:val="BodyText"/>
        <w:spacing w:line="271" w:lineRule="auto" w:before="79"/>
        <w:ind w:left="228" w:right="0" w:hanging="54"/>
        <w:jc w:val="left"/>
      </w:pPr>
      <w:r>
        <w:rPr/>
        <w:br w:type="column"/>
      </w:r>
      <w:r>
        <w:rPr>
          <w:w w:val="105"/>
        </w:rPr>
        <w:t>neither</w:t>
      </w:r>
      <w:r>
        <w:rPr>
          <w:spacing w:val="-41"/>
        </w:rPr>
      </w:r>
      <w:r>
        <w:rPr/>
      </w:r>
    </w:p>
    <w:p>
      <w:pPr>
        <w:pStyle w:val="BodyText"/>
        <w:spacing w:line="271" w:lineRule="auto" w:before="79"/>
        <w:ind w:left="173" w:right="0" w:firstLine="237"/>
        <w:jc w:val="left"/>
      </w:pPr>
      <w:r>
        <w:rPr>
          <w:w w:val="105"/>
        </w:rPr>
        <w:br w:type="column"/>
      </w:r>
      <w:r>
        <w:rPr>
          <w:w w:val="105"/>
        </w:rPr>
        <w:t>rather</w:t>
      </w:r>
      <w:r>
        <w:rPr>
          <w:spacing w:val="-1"/>
        </w:rPr>
        <w:t xml:space="preserve"> true</w:t>
      </w:r>
    </w:p>
    <w:p>
      <w:pPr>
        <w:pStyle w:val="BodyText"/>
        <w:spacing w:line="271" w:lineRule="auto" w:before="79"/>
        <w:ind w:left="173" w:right="1487" w:firstLine="242"/>
        <w:jc w:val="left"/>
      </w:pPr>
      <w:r>
        <w:rPr>
          <w:w w:val="105"/>
        </w:rPr>
        <w:br w:type="column"/>
      </w:r>
      <w:r>
        <w:rPr>
          <w:w w:val="105"/>
        </w:rPr>
        <w:t>very</w:t>
      </w:r>
      <w:r>
        <w:rPr>
          <w:spacing w:val="-1"/>
        </w:rPr>
        <w:t xml:space="preserve"> applicable</w:t>
      </w:r>
    </w:p>
    <w:p>
      <w:pPr>
        <w:spacing w:after="0" w:line="271" w:lineRule="auto"/>
        <w:jc w:val="left"/>
        <w:sectPr>
          <w:type w:val="continuous"/>
          <w:pgSz w:w="11900" w:h="16840"/>
          <w:pgMar w:top="560" w:bottom="1020" w:left="260" w:right="240"/>
          <w:cols w:num="6" w:equalWidth="0">
            <w:col w:w="3945" w:space="40"/>
            <w:col w:w="1152" w:space="40"/>
            <w:col w:w="1255" w:space="40"/>
            <w:col w:w="706" w:space="40"/>
            <w:col w:w="1039" w:space="40"/>
            <w:col w:w="3103"/>
          </w:cols>
        </w:sectPr>
      </w:pPr>
    </w:p>
    <w:p>
      <w:pPr>
        <w:spacing w:line="240" w:lineRule="auto" w:before="9"/>
        <w:rPr>
          <w:rFonts w:ascii="Arial" w:hAnsi="Arial" w:cs="Arial" w:eastAsia="Arial"/>
          <w:sz w:val="8"/>
          <w:szCs w:val="8"/>
        </w:rPr>
      </w:pPr>
      <w:r>
        <w:rPr/>
        <w:pict>
          <v:group style="position:absolute;margin-left:295.075897pt;margin-top:138pt;width:24.85pt;height:14pt;mso-position-horizontal-relative:page;mso-position-vertical-relative:page;z-index:3664" coordorigin="5902,2760" coordsize="497,280">
            <v:shape style="position:absolute;left:5902;top:2760;width:497;height:280" coordorigin="5902,2760" coordsize="497,280" path="m6260,2760l6040,2760,6025,2761,5967,2781,5924,2827,5903,2894,5902,2921,5907,2943,5940,2998,5995,3033,6040,3040,6275,3039,6296,3035,6315,3028,6330,3020,6260,3020,6020,3018,5964,2991,5928,2937,5921,2889,5925,2867,5959,2812,6017,2782,6040,2780,6331,2780,6325,2776,6305,2767,6283,2762,6260,2760xe" filled="true" fillcolor="#999999" stroked="false">
              <v:path arrowok="t"/>
              <v:fill type="solid"/>
            </v:shape>
            <v:shape style="position:absolute;left:5902;top:2760;width:497;height:280" coordorigin="5902,2760" coordsize="497,280" path="m6331,2780l6260,2780,6280,2782,6300,2787,6351,2824,6378,2886,6379,2911,6375,2933,6341,2988,6283,3018,6260,3020,6330,3020,6376,2973,6397,2906,6398,2879,6393,2857,6385,2837,6374,2818,6360,2802,6343,2788,6331,278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6.075897pt;margin-top:138pt;width:24.85pt;height:14pt;mso-position-horizontal-relative:page;mso-position-vertical-relative:page;z-index:3688" coordorigin="6922,2760" coordsize="497,280">
            <v:shape style="position:absolute;left:6922;top:2760;width:497;height:280" coordorigin="6922,2760" coordsize="497,280" path="m7280,2760l7060,2760,7045,2761,6987,2781,6944,2827,6923,2894,6922,2921,6927,2943,6960,2998,7015,3033,7060,3040,7295,3039,7316,3035,7335,3028,7350,3020,7280,3020,7040,3018,6984,2991,6948,2937,6941,2889,6945,2867,6979,2812,7037,2782,7060,2780,7351,2780,7345,2776,7325,2767,7303,2762,7280,2760xe" filled="true" fillcolor="#999999" stroked="false">
              <v:path arrowok="t"/>
              <v:fill type="solid"/>
            </v:shape>
            <v:shape style="position:absolute;left:6922;top:2760;width:497;height:280" coordorigin="6922,2760" coordsize="497,280" path="m7351,2780l7280,2780,7300,2782,7320,2787,7371,2824,7398,2886,7399,2911,7395,2933,7361,2988,7303,3018,7280,3020,7350,3020,7396,2973,7417,2906,7418,2879,7413,2857,7405,2837,7394,2818,7380,2802,7363,2788,7351,278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92.075897pt;margin-top:138pt;width:23.85pt;height:14pt;mso-position-horizontal-relative:page;mso-position-vertical-relative:page;z-index:3712" coordorigin="7842,2760" coordsize="477,280">
            <v:shape style="position:absolute;left:7842;top:2760;width:477;height:280" coordorigin="7842,2760" coordsize="477,280" path="m8180,2760l7980,2760,7965,2761,7907,2781,7864,2827,7843,2894,7842,2921,7847,2943,7880,2998,7935,3033,7980,3040,8195,3039,8216,3035,8235,3028,8250,3020,8180,3020,7960,3018,7904,2991,7868,2937,7861,2889,7865,2867,7899,2812,7957,2782,7980,2780,8251,2780,8245,2776,8225,2767,8203,2762,8180,2760xe" filled="true" fillcolor="#999999" stroked="false">
              <v:path arrowok="t"/>
              <v:fill type="solid"/>
            </v:shape>
            <v:shape style="position:absolute;left:7842;top:2760;width:477;height:280" coordorigin="7842,2760" coordsize="477,280" path="m8251,2780l8180,2780,8200,2782,8220,2787,8271,2824,8298,2886,8299,2911,8295,2933,8261,2988,8203,3018,8180,3020,8250,3020,8296,2973,8317,2906,8318,2879,8313,2857,8305,2837,8294,2818,8280,2802,8263,2788,8251,278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6.075897pt;margin-top:138pt;width:23.85pt;height:14pt;mso-position-horizontal-relative:page;mso-position-vertical-relative:page;z-index:3736" coordorigin="8922,2760" coordsize="477,280">
            <v:shape style="position:absolute;left:8922;top:2760;width:477;height:280" coordorigin="8922,2760" coordsize="477,280" path="m9260,2760l9060,2760,9045,2761,8987,2781,8944,2827,8923,2894,8922,2921,8927,2943,8960,2998,9015,3033,9060,3040,9275,3039,9296,3035,9315,3028,9330,3020,9260,3020,9040,3018,8984,2991,8948,2937,8941,2889,8945,2867,8979,2812,9037,2782,9060,2780,9331,2780,9325,2776,9305,2767,9283,2762,9260,2760xe" filled="true" fillcolor="#999999" stroked="false">
              <v:path arrowok="t"/>
              <v:fill type="solid"/>
            </v:shape>
            <v:shape style="position:absolute;left:8922;top:2760;width:477;height:280" coordorigin="8922,2760" coordsize="477,280" path="m9331,2780l9260,2780,9280,2782,9300,2787,9351,2824,9378,2886,9379,2911,9375,2933,9341,2988,9283,3018,9260,3020,9330,3020,9376,2973,9397,2906,9398,2879,9393,2857,9385,2837,9374,2818,9360,2802,9343,2788,9331,278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5.075897pt;margin-top:176pt;width:24.85pt;height:14pt;mso-position-horizontal-relative:page;mso-position-vertical-relative:page;z-index:3784" coordorigin="5902,3520" coordsize="497,280">
            <v:shape style="position:absolute;left:5902;top:3520;width:497;height:280" coordorigin="5902,3520" coordsize="497,280" path="m6260,3520l6040,3520,6025,3521,5967,3541,5924,3587,5903,3654,5902,3681,5907,3703,5940,3758,5995,3793,6040,3800,6275,3799,6296,3795,6315,3788,6330,3780,6260,3780,6020,3778,5964,3751,5928,3697,5921,3649,5925,3627,5959,3572,6017,3542,6040,3540,6331,3540,6325,3536,6305,3527,6283,3522,6260,3520xe" filled="true" fillcolor="#999999" stroked="false">
              <v:path arrowok="t"/>
              <v:fill type="solid"/>
            </v:shape>
            <v:shape style="position:absolute;left:5902;top:3520;width:497;height:280" coordorigin="5902,3520" coordsize="497,280" path="m6331,3540l6260,3540,6280,3542,6300,3547,6351,3584,6378,3646,6379,3671,6375,3693,6341,3748,6283,3778,6260,3780,6330,3780,6376,3733,6397,3666,6398,3639,6393,3617,6385,3597,6374,3578,6360,3562,6343,3548,6331,354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6.075897pt;margin-top:176pt;width:24.85pt;height:14pt;mso-position-horizontal-relative:page;mso-position-vertical-relative:page;z-index:3808" coordorigin="6922,3520" coordsize="497,280">
            <v:shape style="position:absolute;left:6922;top:3520;width:497;height:280" coordorigin="6922,3520" coordsize="497,280" path="m7280,3520l7060,3520,7045,3521,6987,3541,6944,3587,6923,3654,6922,3681,6927,3703,6960,3758,7015,3793,7060,3800,7295,3799,7316,3795,7335,3788,7350,3780,7280,3780,7040,3778,6984,3751,6948,3697,6941,3649,6945,3627,6979,3572,7037,3542,7060,3540,7351,3540,7345,3536,7325,3527,7303,3522,7280,3520xe" filled="true" fillcolor="#999999" stroked="false">
              <v:path arrowok="t"/>
              <v:fill type="solid"/>
            </v:shape>
            <v:shape style="position:absolute;left:6922;top:3520;width:497;height:280" coordorigin="6922,3520" coordsize="497,280" path="m7351,3540l7280,3540,7300,3542,7320,3547,7371,3584,7398,3646,7399,3671,7395,3693,7361,3748,7303,3778,7280,3780,7350,3780,7396,3733,7417,3666,7418,3639,7413,3617,7405,3597,7394,3578,7380,3562,7363,3548,7351,354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92.075897pt;margin-top:176pt;width:23.85pt;height:14pt;mso-position-horizontal-relative:page;mso-position-vertical-relative:page;z-index:3832" coordorigin="7842,3520" coordsize="477,280">
            <v:shape style="position:absolute;left:7842;top:3520;width:477;height:280" coordorigin="7842,3520" coordsize="477,280" path="m8180,3520l7980,3520,7965,3521,7907,3541,7864,3587,7843,3654,7842,3681,7847,3703,7880,3758,7935,3793,7980,3800,8195,3799,8216,3795,8235,3788,8250,3780,8180,3780,7960,3778,7904,3751,7868,3697,7861,3649,7865,3627,7899,3572,7957,3542,7980,3540,8251,3540,8245,3536,8225,3527,8203,3522,8180,3520xe" filled="true" fillcolor="#999999" stroked="false">
              <v:path arrowok="t"/>
              <v:fill type="solid"/>
            </v:shape>
            <v:shape style="position:absolute;left:7842;top:3520;width:477;height:280" coordorigin="7842,3520" coordsize="477,280" path="m8251,3540l8180,3540,8200,3542,8220,3547,8271,3584,8298,3646,8299,3671,8295,3693,8261,3748,8203,3778,8180,3780,8250,3780,8296,3733,8317,3666,8318,3639,8313,3617,8305,3597,8294,3578,8280,3562,8263,3548,8251,354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6.075897pt;margin-top:176pt;width:23.85pt;height:14pt;mso-position-horizontal-relative:page;mso-position-vertical-relative:page;z-index:3856" coordorigin="8922,3520" coordsize="477,280">
            <v:shape style="position:absolute;left:8922;top:3520;width:477;height:280" coordorigin="8922,3520" coordsize="477,280" path="m9260,3520l9060,3520,9045,3521,8987,3541,8944,3587,8923,3654,8922,3681,8927,3703,8960,3758,9015,3793,9060,3800,9275,3799,9296,3795,9315,3788,9330,3780,9260,3780,9040,3778,8984,3751,8948,3697,8941,3649,8945,3627,8979,3572,9037,3542,9060,3540,9331,3540,9325,3536,9305,3527,9283,3522,9260,3520xe" filled="true" fillcolor="#999999" stroked="false">
              <v:path arrowok="t"/>
              <v:fill type="solid"/>
            </v:shape>
            <v:shape style="position:absolute;left:8922;top:3520;width:477;height:280" coordorigin="8922,3520" coordsize="477,280" path="m9331,3540l9260,3540,9280,3542,9300,3547,9351,3584,9378,3646,9379,3671,9375,3693,9341,3748,9283,3778,9260,3780,9330,3780,9376,3733,9397,3666,9398,3639,9393,3617,9385,3597,9374,3578,9360,3562,9343,3548,9331,354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6.075897pt;margin-top:208pt;width:24.85pt;height:14pt;mso-position-horizontal-relative:page;mso-position-vertical-relative:page;z-index:3928" coordorigin="6922,4160" coordsize="497,280">
            <v:shape style="position:absolute;left:6922;top:4160;width:497;height:280" coordorigin="6922,4160" coordsize="497,280" path="m7280,4160l7060,4160,7045,4161,6987,4181,6944,4227,6923,4294,6922,4321,6927,4343,6960,4398,7015,4433,7060,4440,7295,4439,7316,4435,7335,4428,7350,4420,7280,4420,7040,4418,6984,4391,6948,4337,6941,4289,6945,4267,6979,4212,7037,4182,7060,4180,7351,4180,7345,4176,7325,4167,7303,4162,7280,4160xe" filled="true" fillcolor="#999999" stroked="false">
              <v:path arrowok="t"/>
              <v:fill type="solid"/>
            </v:shape>
            <v:shape style="position:absolute;left:6922;top:4160;width:497;height:280" coordorigin="6922,4160" coordsize="497,280" path="m7351,4180l7280,4180,7300,4182,7320,4187,7371,4224,7398,4286,7399,4311,7395,4333,7361,4388,7303,4418,7280,4420,7350,4420,7396,4373,7417,4306,7418,4279,7413,4257,7405,4237,7394,4218,7380,4202,7363,4188,7351,418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92.075897pt;margin-top:208pt;width:23.85pt;height:14pt;mso-position-horizontal-relative:page;mso-position-vertical-relative:page;z-index:3952" coordorigin="7842,4160" coordsize="477,280">
            <v:shape style="position:absolute;left:7842;top:4160;width:477;height:280" coordorigin="7842,4160" coordsize="477,280" path="m8180,4160l7980,4160,7965,4161,7907,4181,7864,4227,7843,4294,7842,4321,7847,4343,7880,4398,7935,4433,7980,4440,8195,4439,8216,4435,8235,4428,8250,4420,8180,4420,7960,4418,7904,4391,7868,4337,7861,4289,7865,4267,7899,4212,7957,4182,7980,4180,8251,4180,8245,4176,8225,4167,8203,4162,8180,4160xe" filled="true" fillcolor="#999999" stroked="false">
              <v:path arrowok="t"/>
              <v:fill type="solid"/>
            </v:shape>
            <v:shape style="position:absolute;left:7842;top:4160;width:477;height:280" coordorigin="7842,4160" coordsize="477,280" path="m8251,4180l8180,4180,8200,4182,8220,4187,8271,4224,8298,4286,8299,4311,8295,4333,8261,4388,8203,4418,8180,4420,8250,4420,8296,4373,8317,4306,8318,4279,8313,4257,8305,4237,8294,4218,8280,4202,8263,4188,8251,418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6.075897pt;margin-top:208pt;width:23.85pt;height:14pt;mso-position-horizontal-relative:page;mso-position-vertical-relative:page;z-index:3976" coordorigin="8922,4160" coordsize="477,280">
            <v:shape style="position:absolute;left:8922;top:4160;width:477;height:280" coordorigin="8922,4160" coordsize="477,280" path="m9260,4160l9060,4160,9045,4161,8987,4181,8944,4227,8923,4294,8922,4321,8927,4343,8960,4398,9015,4433,9060,4440,9275,4439,9296,4435,9315,4428,9330,4420,9260,4420,9040,4418,8984,4391,8948,4337,8941,4289,8945,4267,8979,4212,9037,4182,9060,4180,9331,4180,9325,4176,9305,4167,9283,4162,9260,4160xe" filled="true" fillcolor="#999999" stroked="false">
              <v:path arrowok="t"/>
              <v:fill type="solid"/>
            </v:shape>
            <v:shape style="position:absolute;left:8922;top:4160;width:477;height:280" coordorigin="8922,4160" coordsize="477,280" path="m9331,4180l9260,4180,9280,4182,9300,4187,9351,4224,9378,4286,9379,4311,9375,4333,9341,4388,9283,4418,9260,4420,9330,4420,9376,4373,9397,4306,9398,4279,9393,4257,9385,4237,9374,4218,9360,4202,9343,4188,9331,418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6.075897pt;margin-top:239pt;width:24.85pt;height:14pt;mso-position-horizontal-relative:page;mso-position-vertical-relative:page;z-index:4048" coordorigin="6922,4780" coordsize="497,280">
            <v:shape style="position:absolute;left:6922;top:4780;width:497;height:280" coordorigin="6922,4780" coordsize="497,280" path="m7280,4780l7060,4780,7045,4781,6987,4801,6944,4847,6923,4914,6922,4941,6927,4963,6960,5018,7015,5053,7060,5060,7295,5059,7316,5055,7335,5048,7350,5040,7280,5040,7040,5038,6984,5011,6948,4957,6941,4909,6945,4887,6979,4832,7037,4802,7060,4800,7351,4800,7345,4796,7325,4787,7303,4782,7280,4780xe" filled="true" fillcolor="#999999" stroked="false">
              <v:path arrowok="t"/>
              <v:fill type="solid"/>
            </v:shape>
            <v:shape style="position:absolute;left:6922;top:4780;width:497;height:280" coordorigin="6922,4780" coordsize="497,280" path="m7351,4800l7280,4800,7300,4802,7320,4807,7371,4844,7398,4906,7399,4931,7395,4953,7361,5008,7303,5038,7280,5040,7350,5040,7396,4993,7417,4926,7418,4899,7413,4877,7405,4857,7394,4838,7380,4822,7363,4808,7351,480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92.075897pt;margin-top:239pt;width:23.85pt;height:14pt;mso-position-horizontal-relative:page;mso-position-vertical-relative:page;z-index:4072" coordorigin="7842,4780" coordsize="477,280">
            <v:shape style="position:absolute;left:7842;top:4780;width:477;height:280" coordorigin="7842,4780" coordsize="477,280" path="m8180,4780l7980,4780,7965,4781,7907,4801,7864,4847,7843,4914,7842,4941,7847,4963,7880,5018,7935,5053,7980,5060,8195,5059,8216,5055,8235,5048,8250,5040,8180,5040,7960,5038,7904,5011,7868,4957,7861,4909,7865,4887,7899,4832,7957,4802,7980,4800,8251,4800,8245,4796,8225,4787,8203,4782,8180,4780xe" filled="true" fillcolor="#999999" stroked="false">
              <v:path arrowok="t"/>
              <v:fill type="solid"/>
            </v:shape>
            <v:shape style="position:absolute;left:7842;top:4780;width:477;height:280" coordorigin="7842,4780" coordsize="477,280" path="m8251,4800l8180,4800,8200,4802,8220,4807,8271,4844,8298,4906,8299,4931,8295,4953,8261,5008,8203,5038,8180,5040,8250,5040,8296,4993,8317,4926,8318,4899,8313,4877,8305,4857,8294,4838,8280,4822,8263,4808,8251,480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6.075897pt;margin-top:239pt;width:23.85pt;height:14pt;mso-position-horizontal-relative:page;mso-position-vertical-relative:page;z-index:4096" coordorigin="8922,4780" coordsize="477,280">
            <v:shape style="position:absolute;left:8922;top:4780;width:477;height:280" coordorigin="8922,4780" coordsize="477,280" path="m9260,4780l9060,4780,9045,4781,8987,4801,8944,4847,8923,4914,8922,4941,8927,4963,8960,5018,9015,5053,9060,5060,9275,5059,9296,5055,9315,5048,9330,5040,9260,5040,9040,5038,8984,5011,8948,4957,8941,4909,8945,4887,8979,4832,9037,4802,9060,4800,9331,4800,9325,4796,9305,4787,9283,4782,9260,4780xe" filled="true" fillcolor="#999999" stroked="false">
              <v:path arrowok="t"/>
              <v:fill type="solid"/>
            </v:shape>
            <v:shape style="position:absolute;left:8922;top:4780;width:477;height:280" coordorigin="8922,4780" coordsize="477,280" path="m9331,4800l9260,4800,9280,4802,9300,4807,9351,4844,9378,4906,9379,4931,9375,4953,9341,5008,9283,5038,9260,5040,9330,5040,9376,4993,9397,4926,9398,4899,9393,4877,9385,4857,9374,4838,9360,4822,9343,4808,9331,480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6.075897pt;margin-top:271pt;width:24.85pt;height:14pt;mso-position-horizontal-relative:page;mso-position-vertical-relative:page;z-index:4168" coordorigin="6922,5420" coordsize="497,280">
            <v:shape style="position:absolute;left:6922;top:5420;width:497;height:280" coordorigin="6922,5420" coordsize="497,280" path="m7280,5420l7060,5420,7045,5421,6987,5441,6944,5487,6923,5554,6922,5581,6927,5603,6960,5658,7015,5693,7060,5700,7295,5699,7316,5695,7335,5688,7350,5680,7280,5680,7040,5678,6984,5651,6948,5597,6941,5549,6945,5527,6979,5472,7037,5442,7060,5440,7351,5440,7345,5436,7325,5427,7303,5422,7280,5420xe" filled="true" fillcolor="#999999" stroked="false">
              <v:path arrowok="t"/>
              <v:fill type="solid"/>
            </v:shape>
            <v:shape style="position:absolute;left:6922;top:5420;width:497;height:280" coordorigin="6922,5420" coordsize="497,280" path="m7351,5440l7280,5440,7300,5442,7320,5447,7371,5484,7398,5546,7399,5571,7395,5593,7361,5648,7303,5678,7280,5680,7350,5680,7396,5633,7417,5566,7418,5539,7413,5517,7405,5497,7394,5478,7380,5462,7363,5448,7351,544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92.075897pt;margin-top:271pt;width:23.85pt;height:14pt;mso-position-horizontal-relative:page;mso-position-vertical-relative:page;z-index:4192" coordorigin="7842,5420" coordsize="477,280">
            <v:shape style="position:absolute;left:7842;top:5420;width:477;height:280" coordorigin="7842,5420" coordsize="477,280" path="m8180,5420l7980,5420,7965,5421,7907,5441,7864,5487,7843,5554,7842,5581,7847,5603,7880,5658,7935,5693,7980,5700,8195,5699,8216,5695,8235,5688,8250,5680,8180,5680,7960,5678,7904,5651,7868,5597,7861,5549,7865,5527,7899,5472,7957,5442,7980,5440,8251,5440,8245,5436,8225,5427,8203,5422,8180,5420xe" filled="true" fillcolor="#999999" stroked="false">
              <v:path arrowok="t"/>
              <v:fill type="solid"/>
            </v:shape>
            <v:shape style="position:absolute;left:7842;top:5420;width:477;height:280" coordorigin="7842,5420" coordsize="477,280" path="m8251,5440l8180,5440,8200,5442,8220,5447,8271,5484,8298,5546,8299,5571,8295,5593,8261,5648,8203,5678,8180,5680,8250,5680,8296,5633,8317,5566,8318,5539,8313,5517,8305,5497,8294,5478,8280,5462,8263,5448,8251,544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6.075897pt;margin-top:271pt;width:23.85pt;height:14pt;mso-position-horizontal-relative:page;mso-position-vertical-relative:page;z-index:4216" coordorigin="8922,5420" coordsize="477,280">
            <v:shape style="position:absolute;left:8922;top:5420;width:477;height:280" coordorigin="8922,5420" coordsize="477,280" path="m9260,5420l9060,5420,9045,5421,8987,5441,8944,5487,8923,5554,8922,5581,8927,5603,8960,5658,9015,5693,9060,5700,9275,5699,9296,5695,9315,5688,9330,5680,9260,5680,9040,5678,8984,5651,8948,5597,8941,5549,8945,5527,8979,5472,9037,5442,9060,5440,9331,5440,9325,5436,9305,5427,9283,5422,9260,5420xe" filled="true" fillcolor="#999999" stroked="false">
              <v:path arrowok="t"/>
              <v:fill type="solid"/>
            </v:shape>
            <v:shape style="position:absolute;left:8922;top:5420;width:477;height:280" coordorigin="8922,5420" coordsize="477,280" path="m9331,5440l9260,5440,9280,5442,9300,5447,9351,5484,9378,5546,9379,5571,9375,5593,9341,5648,9283,5678,9260,5680,9330,5680,9376,5633,9397,5566,9398,5539,9393,5517,9385,5497,9374,5478,9360,5462,9343,5448,9331,544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6.075897pt;margin-top:309pt;width:24.85pt;height:14pt;mso-position-horizontal-relative:page;mso-position-vertical-relative:page;z-index:4288" coordorigin="6922,6180" coordsize="497,280">
            <v:shape style="position:absolute;left:6922;top:6180;width:497;height:280" coordorigin="6922,6180" coordsize="497,280" path="m7280,6180l7060,6180,7045,6181,6987,6201,6944,6247,6923,6314,6922,6341,6927,6363,6960,6418,7015,6453,7060,6460,7295,6459,7316,6455,7335,6448,7350,6440,7280,6440,7040,6438,6984,6411,6948,6357,6941,6309,6945,6287,6979,6232,7037,6202,7060,6200,7351,6200,7345,6196,7325,6187,7303,6182,7280,6180xe" filled="true" fillcolor="#999999" stroked="false">
              <v:path arrowok="t"/>
              <v:fill type="solid"/>
            </v:shape>
            <v:shape style="position:absolute;left:6922;top:6180;width:497;height:280" coordorigin="6922,6180" coordsize="497,280" path="m7351,6200l7280,6200,7300,6202,7320,6207,7371,6244,7398,6306,7399,6331,7395,6353,7361,6408,7303,6438,7280,6440,7350,6440,7396,6393,7417,6326,7418,6299,7413,6277,7405,6257,7394,6238,7380,6222,7363,6208,7351,620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92.075897pt;margin-top:309pt;width:23.85pt;height:14pt;mso-position-horizontal-relative:page;mso-position-vertical-relative:page;z-index:4312" coordorigin="7842,6180" coordsize="477,280">
            <v:shape style="position:absolute;left:7842;top:6180;width:477;height:280" coordorigin="7842,6180" coordsize="477,280" path="m8180,6180l7980,6180,7965,6181,7907,6201,7864,6247,7843,6314,7842,6341,7847,6363,7880,6418,7935,6453,7980,6460,8195,6459,8216,6455,8235,6448,8250,6440,8180,6440,7960,6438,7904,6411,7868,6357,7861,6309,7865,6287,7899,6232,7957,6202,7980,6200,8251,6200,8245,6196,8225,6187,8203,6182,8180,6180xe" filled="true" fillcolor="#999999" stroked="false">
              <v:path arrowok="t"/>
              <v:fill type="solid"/>
            </v:shape>
            <v:shape style="position:absolute;left:7842;top:6180;width:477;height:280" coordorigin="7842,6180" coordsize="477,280" path="m8251,6200l8180,6200,8200,6202,8220,6207,8271,6244,8298,6306,8299,6331,8295,6353,8261,6408,8203,6438,8180,6440,8250,6440,8296,6393,8317,6326,8318,6299,8313,6277,8305,6257,8294,6238,8280,6222,8263,6208,8251,620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6.075897pt;margin-top:309pt;width:23.85pt;height:14pt;mso-position-horizontal-relative:page;mso-position-vertical-relative:page;z-index:4336" coordorigin="8922,6180" coordsize="477,280">
            <v:shape style="position:absolute;left:8922;top:6180;width:477;height:280" coordorigin="8922,6180" coordsize="477,280" path="m9260,6180l9060,6180,9045,6181,8987,6201,8944,6247,8923,6314,8922,6341,8927,6363,8960,6418,9015,6453,9060,6460,9275,6459,9296,6455,9315,6448,9330,6440,9260,6440,9040,6438,8984,6411,8948,6357,8941,6309,8945,6287,8979,6232,9037,6202,9060,6200,9331,6200,9325,6196,9305,6187,9283,6182,9260,6180xe" filled="true" fillcolor="#999999" stroked="false">
              <v:path arrowok="t"/>
              <v:fill type="solid"/>
            </v:shape>
            <v:shape style="position:absolute;left:8922;top:6180;width:477;height:280" coordorigin="8922,6180" coordsize="477,280" path="m9331,6200l9260,6200,9280,6202,9300,6207,9351,6244,9378,6306,9379,6331,9375,6353,9341,6408,9283,6438,9260,6440,9330,6440,9376,6393,9397,6326,9398,6299,9393,6277,9385,6257,9374,6238,9360,6222,9343,6208,9331,620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6.075897pt;margin-top:366pt;width:24.85pt;height:14pt;mso-position-horizontal-relative:page;mso-position-vertical-relative:page;z-index:4408" coordorigin="6922,7320" coordsize="497,280">
            <v:shape style="position:absolute;left:6922;top:7320;width:497;height:280" coordorigin="6922,7320" coordsize="497,280" path="m7280,7320l7060,7320,7045,7321,6987,7341,6944,7387,6923,7454,6922,7481,6927,7503,6960,7558,7015,7593,7060,7600,7295,7599,7316,7595,7335,7588,7350,7580,7280,7580,7040,7578,6984,7551,6948,7497,6941,7449,6945,7427,6979,7372,7037,7342,7060,7340,7351,7340,7345,7336,7325,7327,7303,7322,7280,7320xe" filled="true" fillcolor="#999999" stroked="false">
              <v:path arrowok="t"/>
              <v:fill type="solid"/>
            </v:shape>
            <v:shape style="position:absolute;left:6922;top:7320;width:497;height:280" coordorigin="6922,7320" coordsize="497,280" path="m7351,7340l7280,7340,7300,7342,7320,7347,7371,7384,7398,7446,7399,7471,7395,7493,7361,7548,7303,7578,7280,7580,7350,7580,7396,7533,7417,7466,7418,7439,7413,7417,7405,7397,7394,7378,7380,7362,7363,7348,7351,734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92.075897pt;margin-top:366pt;width:23.85pt;height:14pt;mso-position-horizontal-relative:page;mso-position-vertical-relative:page;z-index:4432" coordorigin="7842,7320" coordsize="477,280">
            <v:shape style="position:absolute;left:7842;top:7320;width:477;height:280" coordorigin="7842,7320" coordsize="477,280" path="m8180,7320l7980,7320,7965,7321,7907,7341,7864,7387,7843,7454,7842,7481,7847,7503,7880,7558,7935,7593,7980,7600,8195,7599,8216,7595,8235,7588,8250,7580,8180,7580,7960,7578,7904,7551,7868,7497,7861,7449,7865,7427,7899,7372,7957,7342,7980,7340,8251,7340,8245,7336,8225,7327,8203,7322,8180,7320xe" filled="true" fillcolor="#999999" stroked="false">
              <v:path arrowok="t"/>
              <v:fill type="solid"/>
            </v:shape>
            <v:shape style="position:absolute;left:7842;top:7320;width:477;height:280" coordorigin="7842,7320" coordsize="477,280" path="m8251,7340l8180,7340,8200,7342,8220,7347,8271,7384,8298,7446,8299,7471,8295,7493,8261,7548,8203,7578,8180,7580,8250,7580,8296,7533,8317,7466,8318,7439,8313,7417,8305,7397,8294,7378,8280,7362,8263,7348,8251,734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6.075897pt;margin-top:366pt;width:23.85pt;height:14pt;mso-position-horizontal-relative:page;mso-position-vertical-relative:page;z-index:4456" coordorigin="8922,7320" coordsize="477,280">
            <v:shape style="position:absolute;left:8922;top:7320;width:477;height:280" coordorigin="8922,7320" coordsize="477,280" path="m9260,7320l9060,7320,9045,7321,8987,7341,8944,7387,8923,7454,8922,7481,8927,7503,8960,7558,9015,7593,9060,7600,9275,7599,9296,7595,9315,7588,9330,7580,9260,7580,9040,7578,8984,7551,8948,7497,8941,7449,8945,7427,8979,7372,9037,7342,9060,7340,9331,7340,9325,7336,9305,7327,9283,7322,9260,7320xe" filled="true" fillcolor="#999999" stroked="false">
              <v:path arrowok="t"/>
              <v:fill type="solid"/>
            </v:shape>
            <v:shape style="position:absolute;left:8922;top:7320;width:477;height:280" coordorigin="8922,7320" coordsize="477,280" path="m9331,7340l9260,7340,9280,7342,9300,7347,9351,7384,9378,7446,9379,7471,9375,7493,9341,7548,9283,7578,9260,7580,9330,7580,9376,7533,9397,7466,9398,7439,9393,7417,9385,7397,9374,7378,9360,7362,9343,7348,9331,734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6.075897pt;margin-top:410pt;width:24.85pt;height:14pt;mso-position-horizontal-relative:page;mso-position-vertical-relative:page;z-index:4528" coordorigin="6922,8200" coordsize="497,280">
            <v:shape style="position:absolute;left:6922;top:8200;width:497;height:280" coordorigin="6922,8200" coordsize="497,280" path="m7280,8200l7060,8200,7045,8201,6987,8221,6944,8267,6923,8334,6922,8361,6927,8383,6960,8438,7015,8473,7060,8480,7295,8479,7316,8475,7335,8468,7350,8460,7280,8460,7040,8458,6984,8431,6948,8377,6941,8329,6945,8307,6979,8252,7037,8222,7060,8220,7351,8220,7345,8216,7325,8207,7303,8202,7280,8200xe" filled="true" fillcolor="#999999" stroked="false">
              <v:path arrowok="t"/>
              <v:fill type="solid"/>
            </v:shape>
            <v:shape style="position:absolute;left:6922;top:8200;width:497;height:280" coordorigin="6922,8200" coordsize="497,280" path="m7351,8220l7280,8220,7300,8222,7320,8227,7371,8264,7398,8326,7399,8351,7395,8373,7361,8428,7303,8458,7280,8460,7350,8460,7396,8413,7417,8346,7418,8319,7413,8297,7405,8277,7394,8258,7380,8242,7363,8228,7351,822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92.075897pt;margin-top:410pt;width:23.85pt;height:14pt;mso-position-horizontal-relative:page;mso-position-vertical-relative:page;z-index:4552" coordorigin="7842,8200" coordsize="477,280">
            <v:shape style="position:absolute;left:7842;top:8200;width:477;height:280" coordorigin="7842,8200" coordsize="477,280" path="m8180,8200l7980,8200,7965,8201,7907,8221,7864,8267,7843,8334,7842,8361,7847,8383,7880,8438,7935,8473,7980,8480,8195,8479,8216,8475,8235,8468,8250,8460,8180,8460,7960,8458,7904,8431,7868,8377,7861,8329,7865,8307,7899,8252,7957,8222,7980,8220,8251,8220,8245,8216,8225,8207,8203,8202,8180,8200xe" filled="true" fillcolor="#999999" stroked="false">
              <v:path arrowok="t"/>
              <v:fill type="solid"/>
            </v:shape>
            <v:shape style="position:absolute;left:7842;top:8200;width:477;height:280" coordorigin="7842,8200" coordsize="477,280" path="m8251,8220l8180,8220,8200,8222,8220,8227,8271,8264,8298,8326,8299,8351,8295,8373,8261,8428,8203,8458,8180,8460,8250,8460,8296,8413,8317,8346,8318,8319,8313,8297,8305,8277,8294,8258,8280,8242,8263,8228,8251,822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6.075897pt;margin-top:410pt;width:23.85pt;height:14pt;mso-position-horizontal-relative:page;mso-position-vertical-relative:page;z-index:4576" coordorigin="8922,8200" coordsize="477,280">
            <v:shape style="position:absolute;left:8922;top:8200;width:477;height:280" coordorigin="8922,8200" coordsize="477,280" path="m9260,8200l9060,8200,9045,8201,8987,8221,8944,8267,8923,8334,8922,8361,8927,8383,8960,8438,9015,8473,9060,8480,9275,8479,9296,8475,9315,8468,9330,8460,9260,8460,9040,8458,8984,8431,8948,8377,8941,8329,8945,8307,8979,8252,9037,8222,9060,8220,9331,8220,9325,8216,9305,8207,9283,8202,9260,8200xe" filled="true" fillcolor="#999999" stroked="false">
              <v:path arrowok="t"/>
              <v:fill type="solid"/>
            </v:shape>
            <v:shape style="position:absolute;left:8922;top:8200;width:477;height:280" coordorigin="8922,8200" coordsize="477,280" path="m9331,8220l9260,8220,9280,8222,9300,8227,9351,8264,9378,8326,9379,8351,9375,8373,9341,8428,9283,8458,9260,8460,9330,8460,9376,8413,9397,8346,9398,8319,9393,8297,9385,8277,9374,8258,9360,8242,9343,8228,9331,822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6.075897pt;margin-top:448pt;width:24.85pt;height:14pt;mso-position-horizontal-relative:page;mso-position-vertical-relative:page;z-index:4648" coordorigin="6922,8960" coordsize="497,280">
            <v:shape style="position:absolute;left:6922;top:8960;width:497;height:280" coordorigin="6922,8960" coordsize="497,280" path="m7280,8960l7060,8960,7045,8961,6987,8981,6944,9027,6923,9094,6922,9121,6927,9143,6960,9198,7015,9233,7060,9240,7295,9239,7316,9235,7335,9228,7350,9220,7280,9220,7040,9218,6984,9191,6948,9137,6941,9089,6945,9067,6979,9012,7037,8982,7060,8980,7351,8980,7345,8976,7325,8967,7303,8962,7280,8960xe" filled="true" fillcolor="#999999" stroked="false">
              <v:path arrowok="t"/>
              <v:fill type="solid"/>
            </v:shape>
            <v:shape style="position:absolute;left:6922;top:8960;width:497;height:280" coordorigin="6922,8960" coordsize="497,280" path="m7351,8980l7280,8980,7300,8982,7320,8987,7371,9024,7398,9086,7399,9111,7395,9133,7361,9188,7303,9218,7280,9220,7350,9220,7396,9173,7417,9106,7418,9079,7413,9057,7405,9037,7394,9018,7380,9002,7363,8988,7351,898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92.075897pt;margin-top:448pt;width:23.85pt;height:14pt;mso-position-horizontal-relative:page;mso-position-vertical-relative:page;z-index:4672" coordorigin="7842,8960" coordsize="477,280">
            <v:shape style="position:absolute;left:7842;top:8960;width:477;height:280" coordorigin="7842,8960" coordsize="477,280" path="m8180,8960l7980,8960,7965,8961,7907,8981,7864,9027,7843,9094,7842,9121,7847,9143,7880,9198,7935,9233,7980,9240,8195,9239,8216,9235,8235,9228,8250,9220,8180,9220,7960,9218,7904,9191,7868,9137,7861,9089,7865,9067,7899,9012,7957,8982,7980,8980,8251,8980,8245,8976,8225,8967,8203,8962,8180,8960xe" filled="true" fillcolor="#999999" stroked="false">
              <v:path arrowok="t"/>
              <v:fill type="solid"/>
            </v:shape>
            <v:shape style="position:absolute;left:7842;top:8960;width:477;height:280" coordorigin="7842,8960" coordsize="477,280" path="m8251,8980l8180,8980,8200,8982,8220,8987,8271,9024,8298,9086,8299,9111,8295,9133,8261,9188,8203,9218,8180,9220,8250,9220,8296,9173,8317,9106,8318,9079,8313,9057,8305,9037,8294,9018,8280,9002,8263,8988,8251,898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6.075897pt;margin-top:448pt;width:23.85pt;height:14pt;mso-position-horizontal-relative:page;mso-position-vertical-relative:page;z-index:4696" coordorigin="8922,8960" coordsize="477,280">
            <v:shape style="position:absolute;left:8922;top:8960;width:477;height:280" coordorigin="8922,8960" coordsize="477,280" path="m9260,8960l9060,8960,9045,8961,8987,8981,8944,9027,8923,9094,8922,9121,8927,9143,8960,9198,9015,9233,9060,9240,9275,9239,9296,9235,9315,9228,9330,9220,9260,9220,9040,9218,8984,9191,8948,9137,8941,9089,8945,9067,8979,9012,9037,8982,9060,8980,9331,8980,9325,8976,9305,8967,9283,8962,9260,8960xe" filled="true" fillcolor="#999999" stroked="false">
              <v:path arrowok="t"/>
              <v:fill type="solid"/>
            </v:shape>
            <v:shape style="position:absolute;left:8922;top:8960;width:477;height:280" coordorigin="8922,8960" coordsize="477,280" path="m9331,8980l9260,8980,9280,8982,9300,8987,9351,9024,9378,9086,9379,9111,9375,9133,9341,9188,9283,9218,9260,9220,9330,9220,9376,9173,9397,9106,9398,9079,9393,9057,9385,9037,9374,9018,9360,9002,9343,8988,9331,898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6.075897pt;margin-top:492pt;width:24.85pt;height:14pt;mso-position-horizontal-relative:page;mso-position-vertical-relative:page;z-index:4768" coordorigin="6922,9840" coordsize="497,280">
            <v:shape style="position:absolute;left:6922;top:9840;width:497;height:280" coordorigin="6922,9840" coordsize="497,280" path="m7280,9840l7060,9840,7045,9841,6987,9861,6944,9907,6923,9974,6922,10001,6927,10023,6960,10078,7015,10113,7060,10120,7295,10119,7316,10115,7335,10108,7350,10100,7280,10100,7040,10098,6984,10071,6948,10017,6941,9969,6945,9947,6979,9892,7037,9862,7060,9860,7351,9860,7345,9856,7325,9847,7303,9842,7280,9840xe" filled="true" fillcolor="#999999" stroked="false">
              <v:path arrowok="t"/>
              <v:fill type="solid"/>
            </v:shape>
            <v:shape style="position:absolute;left:6922;top:9840;width:497;height:280" coordorigin="6922,9840" coordsize="497,280" path="m7351,9860l7280,9860,7300,9862,7320,9867,7371,9904,7398,9966,7399,9991,7395,10013,7361,10068,7303,10098,7280,10100,7350,10100,7396,10053,7417,9986,7418,9959,7413,9937,7405,9917,7394,9898,7380,9882,7363,9868,7351,986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92.075897pt;margin-top:492pt;width:23.85pt;height:14pt;mso-position-horizontal-relative:page;mso-position-vertical-relative:page;z-index:4792" coordorigin="7842,9840" coordsize="477,280">
            <v:shape style="position:absolute;left:7842;top:9840;width:477;height:280" coordorigin="7842,9840" coordsize="477,280" path="m8180,9840l7980,9840,7965,9841,7907,9861,7864,9907,7843,9974,7842,10001,7847,10023,7880,10078,7935,10113,7980,10120,8195,10119,8216,10115,8235,10108,8250,10100,8180,10100,7960,10098,7904,10071,7868,10017,7861,9969,7865,9947,7899,9892,7957,9862,7980,9860,8251,9860,8245,9856,8225,9847,8203,9842,8180,9840xe" filled="true" fillcolor="#999999" stroked="false">
              <v:path arrowok="t"/>
              <v:fill type="solid"/>
            </v:shape>
            <v:shape style="position:absolute;left:7842;top:9840;width:477;height:280" coordorigin="7842,9840" coordsize="477,280" path="m8251,9860l8180,9860,8200,9862,8220,9867,8271,9904,8298,9966,8299,9991,8295,10013,8261,10068,8203,10098,8180,10100,8250,10100,8296,10053,8317,9986,8318,9959,8313,9937,8305,9917,8294,9898,8280,9882,8263,9868,8251,986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6.075897pt;margin-top:492pt;width:23.85pt;height:14pt;mso-position-horizontal-relative:page;mso-position-vertical-relative:page;z-index:4816" coordorigin="8922,9840" coordsize="477,280">
            <v:shape style="position:absolute;left:8922;top:9840;width:477;height:280" coordorigin="8922,9840" coordsize="477,280" path="m9260,9840l9060,9840,9045,9841,8987,9861,8944,9907,8923,9974,8922,10001,8927,10023,8960,10078,9015,10113,9060,10120,9275,10119,9296,10115,9315,10108,9330,10100,9260,10100,9040,10098,8984,10071,8948,10017,8941,9969,8945,9947,8979,9892,9037,9862,9060,9860,9331,9860,9325,9856,9305,9847,9283,9842,9260,9840xe" filled="true" fillcolor="#999999" stroked="false">
              <v:path arrowok="t"/>
              <v:fill type="solid"/>
            </v:shape>
            <v:shape style="position:absolute;left:8922;top:9840;width:477;height:280" coordorigin="8922,9840" coordsize="477,280" path="m9331,9860l9260,9860,9280,9862,9300,9867,9351,9904,9378,9966,9379,9991,9375,10013,9341,10068,9283,10098,9260,10100,9330,10100,9376,10053,9397,9986,9398,9959,9393,9937,9385,9917,9374,9898,9360,9882,9343,9868,9331,986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5.075897pt;margin-top:530pt;width:24.85pt;height:14pt;mso-position-horizontal-relative:page;mso-position-vertical-relative:page;z-index:4864" coordorigin="5902,10600" coordsize="497,280">
            <v:shape style="position:absolute;left:5902;top:10600;width:497;height:280" coordorigin="5902,10600" coordsize="497,280" path="m6260,10600l6040,10600,6025,10601,5967,10621,5924,10667,5903,10734,5902,10761,5907,10783,5940,10838,5995,10873,6040,10880,6275,10879,6296,10875,6315,10868,6330,10860,6260,10860,6020,10858,5964,10831,5928,10777,5921,10729,5925,10707,5959,10652,6017,10622,6040,10620,6331,10620,6325,10616,6305,10607,6283,10602,6260,10600xe" filled="true" fillcolor="#999999" stroked="false">
              <v:path arrowok="t"/>
              <v:fill type="solid"/>
            </v:shape>
            <v:shape style="position:absolute;left:5902;top:10600;width:497;height:280" coordorigin="5902,10600" coordsize="497,280" path="m6331,10620l6260,10620,6280,10622,6300,10627,6351,10664,6378,10726,6379,10751,6375,10773,6341,10828,6283,10858,6260,10860,6330,10860,6376,10813,6397,10746,6398,10719,6393,10697,6385,10677,6374,10658,6360,10642,6343,10628,6331,1062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6.075897pt;margin-top:530pt;width:24.85pt;height:14pt;mso-position-horizontal-relative:page;mso-position-vertical-relative:page;z-index:4888" coordorigin="6922,10600" coordsize="497,280">
            <v:shape style="position:absolute;left:6922;top:10600;width:497;height:280" coordorigin="6922,10600" coordsize="497,280" path="m7280,10600l7060,10600,7045,10601,6987,10621,6944,10667,6923,10734,6922,10761,6927,10783,6960,10838,7015,10873,7060,10880,7295,10879,7316,10875,7335,10868,7350,10860,7280,10860,7040,10858,6984,10831,6948,10777,6941,10729,6945,10707,6979,10652,7037,10622,7060,10620,7351,10620,7345,10616,7325,10607,7303,10602,7280,10600xe" filled="true" fillcolor="#999999" stroked="false">
              <v:path arrowok="t"/>
              <v:fill type="solid"/>
            </v:shape>
            <v:shape style="position:absolute;left:6922;top:10600;width:497;height:280" coordorigin="6922,10600" coordsize="497,280" path="m7351,10620l7280,10620,7300,10622,7320,10627,7371,10664,7398,10726,7399,10751,7395,10773,7361,10828,7303,10858,7280,10860,7350,10860,7396,10813,7417,10746,7418,10719,7413,10697,7405,10677,7394,10658,7380,10642,7363,10628,7351,1062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92.075897pt;margin-top:530pt;width:23.85pt;height:14pt;mso-position-horizontal-relative:page;mso-position-vertical-relative:page;z-index:4912" coordorigin="7842,10600" coordsize="477,280">
            <v:shape style="position:absolute;left:7842;top:10600;width:477;height:280" coordorigin="7842,10600" coordsize="477,280" path="m8180,10600l7980,10600,7965,10601,7907,10621,7864,10667,7843,10734,7842,10761,7847,10783,7880,10838,7935,10873,7980,10880,8195,10879,8216,10875,8235,10868,8250,10860,8180,10860,7960,10858,7904,10831,7868,10777,7861,10729,7865,10707,7899,10652,7957,10622,7980,10620,8251,10620,8245,10616,8225,10607,8203,10602,8180,10600xe" filled="true" fillcolor="#999999" stroked="false">
              <v:path arrowok="t"/>
              <v:fill type="solid"/>
            </v:shape>
            <v:shape style="position:absolute;left:7842;top:10600;width:477;height:280" coordorigin="7842,10600" coordsize="477,280" path="m8251,10620l8180,10620,8200,10622,8220,10627,8271,10664,8298,10726,8299,10751,8295,10773,8261,10828,8203,10858,8180,10860,8250,10860,8296,10813,8317,10746,8318,10719,8313,10697,8305,10677,8294,10658,8280,10642,8263,10628,8251,1062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6.075897pt;margin-top:530pt;width:23.85pt;height:14pt;mso-position-horizontal-relative:page;mso-position-vertical-relative:page;z-index:4936" coordorigin="8922,10600" coordsize="477,280">
            <v:shape style="position:absolute;left:8922;top:10600;width:477;height:280" coordorigin="8922,10600" coordsize="477,280" path="m9260,10600l9060,10600,9045,10601,8987,10621,8944,10667,8923,10734,8922,10761,8927,10783,8960,10838,9015,10873,9060,10880,9275,10879,9296,10875,9315,10868,9330,10860,9260,10860,9040,10858,8984,10831,8948,10777,8941,10729,8945,10707,8979,10652,9037,10622,9060,10620,9331,10620,9325,10616,9305,10607,9283,10602,9260,10600xe" filled="true" fillcolor="#999999" stroked="false">
              <v:path arrowok="t"/>
              <v:fill type="solid"/>
            </v:shape>
            <v:shape style="position:absolute;left:8922;top:10600;width:477;height:280" coordorigin="8922,10600" coordsize="477,280" path="m9331,10620l9260,10620,9280,10622,9300,10627,9351,10664,9378,10726,9379,10751,9375,10773,9341,10828,9283,10858,9260,10860,9330,10860,9376,10813,9397,10746,9398,10719,9393,10697,9385,10677,9374,10658,9360,10642,9343,10628,9331,1062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6.075897pt;margin-top:568pt;width:24.85pt;height:14pt;mso-position-horizontal-relative:page;mso-position-vertical-relative:page;z-index:5008" coordorigin="6922,11360" coordsize="497,280">
            <v:shape style="position:absolute;left:6922;top:11360;width:497;height:280" coordorigin="6922,11360" coordsize="497,280" path="m7280,11360l7060,11360,7045,11361,6987,11381,6944,11427,6923,11494,6922,11521,6927,11543,6960,11598,7015,11633,7060,11640,7295,11639,7316,11635,7335,11628,7350,11620,7280,11620,7040,11618,6984,11591,6948,11537,6941,11489,6945,11467,6979,11412,7037,11382,7060,11380,7351,11380,7345,11376,7325,11367,7303,11362,7280,11360xe" filled="true" fillcolor="#999999" stroked="false">
              <v:path arrowok="t"/>
              <v:fill type="solid"/>
            </v:shape>
            <v:shape style="position:absolute;left:6922;top:11360;width:497;height:280" coordorigin="6922,11360" coordsize="497,280" path="m7351,11380l7280,11380,7300,11382,7320,11387,7371,11424,7398,11486,7399,11511,7395,11533,7361,11588,7303,11618,7280,11620,7350,11620,7396,11573,7417,11506,7418,11479,7413,11457,7405,11437,7394,11418,7380,11402,7363,11388,7351,1138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92.075897pt;margin-top:568pt;width:23.85pt;height:14pt;mso-position-horizontal-relative:page;mso-position-vertical-relative:page;z-index:5032" coordorigin="7842,11360" coordsize="477,280">
            <v:shape style="position:absolute;left:7842;top:11360;width:477;height:280" coordorigin="7842,11360" coordsize="477,280" path="m8180,11360l7980,11360,7965,11361,7907,11381,7864,11427,7843,11494,7842,11521,7847,11543,7880,11598,7935,11633,7980,11640,8195,11639,8216,11635,8235,11628,8250,11620,8180,11620,7960,11618,7904,11591,7868,11537,7861,11489,7865,11467,7899,11412,7957,11382,7980,11380,8251,11380,8245,11376,8225,11367,8203,11362,8180,11360xe" filled="true" fillcolor="#999999" stroked="false">
              <v:path arrowok="t"/>
              <v:fill type="solid"/>
            </v:shape>
            <v:shape style="position:absolute;left:7842;top:11360;width:477;height:280" coordorigin="7842,11360" coordsize="477,280" path="m8251,11380l8180,11380,8200,11382,8220,11387,8271,11424,8298,11486,8299,11511,8295,11533,8261,11588,8203,11618,8180,11620,8250,11620,8296,11573,8317,11506,8318,11479,8313,11457,8305,11437,8294,11418,8280,11402,8263,11388,8251,1138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6.075897pt;margin-top:568pt;width:23.85pt;height:14pt;mso-position-horizontal-relative:page;mso-position-vertical-relative:page;z-index:5056" coordorigin="8922,11360" coordsize="477,280">
            <v:shape style="position:absolute;left:8922;top:11360;width:477;height:280" coordorigin="8922,11360" coordsize="477,280" path="m9260,11360l9060,11360,9045,11361,8987,11381,8944,11427,8923,11494,8922,11521,8927,11543,8960,11598,9015,11633,9060,11640,9275,11639,9296,11635,9315,11628,9330,11620,9260,11620,9040,11618,8984,11591,8948,11537,8941,11489,8945,11467,8979,11412,9037,11382,9060,11380,9331,11380,9325,11376,9305,11367,9283,11362,9260,11360xe" filled="true" fillcolor="#999999" stroked="false">
              <v:path arrowok="t"/>
              <v:fill type="solid"/>
            </v:shape>
            <v:shape style="position:absolute;left:8922;top:11360;width:477;height:280" coordorigin="8922,11360" coordsize="477,280" path="m9331,11380l9260,11380,9280,11382,9300,11387,9351,11424,9378,11486,9379,11511,9375,11533,9341,11588,9283,11618,9260,11620,9330,11620,9376,11573,9397,11506,9398,11479,9393,11457,9385,11437,9374,11418,9360,11402,9343,11388,9331,1138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6.075897pt;margin-top:600pt;width:24.85pt;height:14pt;mso-position-horizontal-relative:page;mso-position-vertical-relative:page;z-index:5128" coordorigin="6922,12000" coordsize="497,280">
            <v:shape style="position:absolute;left:6922;top:12000;width:497;height:280" coordorigin="6922,12000" coordsize="497,280" path="m7280,12000l7060,12000,7045,12001,6987,12021,6944,12067,6923,12134,6922,12161,6927,12183,6960,12238,7015,12273,7060,12280,7295,12279,7316,12275,7335,12268,7350,12260,7280,12260,7040,12258,6984,12231,6948,12177,6941,12129,6945,12107,6979,12052,7037,12022,7060,12020,7351,12020,7345,12016,7325,12007,7303,12002,7280,12000xe" filled="true" fillcolor="#999999" stroked="false">
              <v:path arrowok="t"/>
              <v:fill type="solid"/>
            </v:shape>
            <v:shape style="position:absolute;left:6922;top:12000;width:497;height:280" coordorigin="6922,12000" coordsize="497,280" path="m7351,12020l7280,12020,7300,12022,7320,12027,7371,12064,7398,12126,7399,12151,7395,12173,7361,12228,7303,12258,7280,12260,7350,12260,7396,12213,7417,12146,7418,12119,7413,12097,7405,12077,7394,12058,7380,12042,7363,12028,7351,1202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92.075897pt;margin-top:600pt;width:23.85pt;height:14pt;mso-position-horizontal-relative:page;mso-position-vertical-relative:page;z-index:5152" coordorigin="7842,12000" coordsize="477,280">
            <v:shape style="position:absolute;left:7842;top:12000;width:477;height:280" coordorigin="7842,12000" coordsize="477,280" path="m8180,12000l7980,12000,7965,12001,7907,12021,7864,12067,7843,12134,7842,12161,7847,12183,7880,12238,7935,12273,7980,12280,8195,12279,8216,12275,8235,12268,8250,12260,8180,12260,7960,12258,7904,12231,7868,12177,7861,12129,7865,12107,7899,12052,7957,12022,7980,12020,8251,12020,8245,12016,8225,12007,8203,12002,8180,12000xe" filled="true" fillcolor="#999999" stroked="false">
              <v:path arrowok="t"/>
              <v:fill type="solid"/>
            </v:shape>
            <v:shape style="position:absolute;left:7842;top:12000;width:477;height:280" coordorigin="7842,12000" coordsize="477,280" path="m8251,12020l8180,12020,8200,12022,8220,12027,8271,12064,8298,12126,8299,12151,8295,12173,8261,12228,8203,12258,8180,12260,8250,12260,8296,12213,8317,12146,8318,12119,8313,12097,8305,12077,8294,12058,8280,12042,8263,12028,8251,1202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6.075897pt;margin-top:600pt;width:23.85pt;height:14pt;mso-position-horizontal-relative:page;mso-position-vertical-relative:page;z-index:5176" coordorigin="8922,12000" coordsize="477,280">
            <v:shape style="position:absolute;left:8922;top:12000;width:477;height:280" coordorigin="8922,12000" coordsize="477,280" path="m9260,12000l9060,12000,9045,12001,8987,12021,8944,12067,8923,12134,8922,12161,8927,12183,8960,12238,9015,12273,9060,12280,9275,12279,9296,12275,9315,12268,9330,12260,9260,12260,9040,12258,8984,12231,8948,12177,8941,12129,8945,12107,8979,12052,9037,12022,9060,12020,9331,12020,9325,12016,9305,12007,9283,12002,9260,12000xe" filled="true" fillcolor="#999999" stroked="false">
              <v:path arrowok="t"/>
              <v:fill type="solid"/>
            </v:shape>
            <v:shape style="position:absolute;left:8922;top:12000;width:477;height:280" coordorigin="8922,12000" coordsize="477,280" path="m9331,12020l9260,12020,9280,12022,9300,12027,9351,12064,9378,12126,9379,12151,9375,12173,9341,12228,9283,12258,9260,12260,9330,12260,9376,12213,9397,12146,9398,12119,9393,12097,9385,12077,9374,12058,9360,12042,9343,12028,9331,1202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6.075897pt;margin-top:625pt;width:24.85pt;height:14pt;mso-position-horizontal-relative:page;mso-position-vertical-relative:page;z-index:5248" coordorigin="6922,12500" coordsize="497,280">
            <v:shape style="position:absolute;left:6922;top:12500;width:497;height:280" coordorigin="6922,12500" coordsize="497,280" path="m7280,12500l7060,12500,7045,12501,6987,12521,6944,12567,6923,12634,6922,12661,6927,12683,6960,12738,7015,12773,7060,12780,7295,12779,7316,12775,7335,12768,7350,12760,7280,12760,7040,12758,6984,12731,6948,12677,6941,12629,6945,12607,6979,12552,7037,12522,7060,12520,7351,12520,7345,12516,7325,12507,7303,12502,7280,12500xe" filled="true" fillcolor="#999999" stroked="false">
              <v:path arrowok="t"/>
              <v:fill type="solid"/>
            </v:shape>
            <v:shape style="position:absolute;left:6922;top:12500;width:497;height:280" coordorigin="6922,12500" coordsize="497,280" path="m7351,12520l7280,12520,7300,12522,7320,12527,7371,12564,7398,12626,7399,12651,7395,12673,7361,12728,7303,12758,7280,12760,7350,12760,7396,12713,7417,12646,7418,12619,7413,12597,7405,12577,7394,12558,7380,12542,7363,12528,7351,1252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92.075897pt;margin-top:625pt;width:23.85pt;height:14pt;mso-position-horizontal-relative:page;mso-position-vertical-relative:page;z-index:5272" coordorigin="7842,12500" coordsize="477,280">
            <v:shape style="position:absolute;left:7842;top:12500;width:477;height:280" coordorigin="7842,12500" coordsize="477,280" path="m8180,12500l7980,12500,7965,12501,7907,12521,7864,12567,7843,12634,7842,12661,7847,12683,7880,12738,7935,12773,7980,12780,8195,12779,8216,12775,8235,12768,8250,12760,8180,12760,7960,12758,7904,12731,7868,12677,7861,12629,7865,12607,7899,12552,7957,12522,7980,12520,8251,12520,8245,12516,8225,12507,8203,12502,8180,12500xe" filled="true" fillcolor="#999999" stroked="false">
              <v:path arrowok="t"/>
              <v:fill type="solid"/>
            </v:shape>
            <v:shape style="position:absolute;left:7842;top:12500;width:477;height:280" coordorigin="7842,12500" coordsize="477,280" path="m8251,12520l8180,12520,8200,12522,8220,12527,8271,12564,8298,12626,8299,12651,8295,12673,8261,12728,8203,12758,8180,12760,8250,12760,8296,12713,8317,12646,8318,12619,8313,12597,8305,12577,8294,12558,8280,12542,8263,12528,8251,1252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6.075897pt;margin-top:625pt;width:23.85pt;height:14pt;mso-position-horizontal-relative:page;mso-position-vertical-relative:page;z-index:5296" coordorigin="8922,12500" coordsize="477,280">
            <v:shape style="position:absolute;left:8922;top:12500;width:477;height:280" coordorigin="8922,12500" coordsize="477,280" path="m9260,12500l9060,12500,9045,12501,8987,12521,8944,12567,8923,12634,8922,12661,8927,12683,8960,12738,9015,12773,9060,12780,9275,12779,9296,12775,9315,12768,9330,12760,9260,12760,9040,12758,8984,12731,8948,12677,8941,12629,8945,12607,8979,12552,9037,12522,9060,12520,9331,12520,9325,12516,9305,12507,9283,12502,9260,12500xe" filled="true" fillcolor="#999999" stroked="false">
              <v:path arrowok="t"/>
              <v:fill type="solid"/>
            </v:shape>
            <v:shape style="position:absolute;left:8922;top:12500;width:477;height:280" coordorigin="8922,12500" coordsize="477,280" path="m9331,12520l9260,12520,9280,12522,9300,12527,9351,12564,9378,12626,9379,12651,9375,12673,9341,12728,9283,12758,9260,12760,9330,12760,9376,12713,9397,12646,9398,12619,9393,12597,9385,12577,9374,12558,9360,12542,9343,12528,9331,1252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6.075897pt;margin-top:663pt;width:24.85pt;height:14pt;mso-position-horizontal-relative:page;mso-position-vertical-relative:page;z-index:5368" coordorigin="6922,13260" coordsize="497,280">
            <v:shape style="position:absolute;left:6922;top:13260;width:497;height:280" coordorigin="6922,13260" coordsize="497,280" path="m7280,13260l7060,13260,7045,13261,6987,13281,6944,13327,6923,13394,6922,13421,6927,13443,6960,13498,7015,13533,7060,13540,7295,13539,7316,13535,7335,13528,7350,13520,7280,13520,7040,13518,6984,13491,6948,13437,6941,13389,6945,13367,6979,13312,7037,13282,7060,13280,7351,13280,7345,13276,7325,13267,7303,13262,7280,13260xe" filled="true" fillcolor="#999999" stroked="false">
              <v:path arrowok="t"/>
              <v:fill type="solid"/>
            </v:shape>
            <v:shape style="position:absolute;left:6922;top:13260;width:497;height:280" coordorigin="6922,13260" coordsize="497,280" path="m7351,13280l7280,13280,7300,13282,7320,13287,7371,13324,7398,13386,7399,13411,7395,13433,7361,13488,7303,13518,7280,13520,7350,13520,7396,13473,7417,13406,7418,13379,7413,13357,7405,13337,7394,13318,7380,13302,7363,13288,7351,1328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92.075897pt;margin-top:663pt;width:23.85pt;height:14pt;mso-position-horizontal-relative:page;mso-position-vertical-relative:page;z-index:5392" coordorigin="7842,13260" coordsize="477,280">
            <v:shape style="position:absolute;left:7842;top:13260;width:477;height:280" coordorigin="7842,13260" coordsize="477,280" path="m8180,13260l7980,13260,7965,13261,7907,13281,7864,13327,7843,13394,7842,13421,7847,13443,7880,13498,7935,13533,7980,13540,8195,13539,8216,13535,8235,13528,8250,13520,8180,13520,7960,13518,7904,13491,7868,13437,7861,13389,7865,13367,7899,13312,7957,13282,7980,13280,8251,13280,8245,13276,8225,13267,8203,13262,8180,13260xe" filled="true" fillcolor="#999999" stroked="false">
              <v:path arrowok="t"/>
              <v:fill type="solid"/>
            </v:shape>
            <v:shape style="position:absolute;left:7842;top:13260;width:477;height:280" coordorigin="7842,13260" coordsize="477,280" path="m8251,13280l8180,13280,8200,13282,8220,13287,8271,13324,8298,13386,8299,13411,8295,13433,8261,13488,8203,13518,8180,13520,8250,13520,8296,13473,8317,13406,8318,13379,8313,13357,8305,13337,8294,13318,8280,13302,8263,13288,8251,1328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6.075897pt;margin-top:663pt;width:23.85pt;height:14pt;mso-position-horizontal-relative:page;mso-position-vertical-relative:page;z-index:5416" coordorigin="8922,13260" coordsize="477,280">
            <v:shape style="position:absolute;left:8922;top:13260;width:477;height:280" coordorigin="8922,13260" coordsize="477,280" path="m9260,13260l9060,13260,9045,13261,8987,13281,8944,13327,8923,13394,8922,13421,8927,13443,8960,13498,9015,13533,9060,13540,9275,13539,9296,13535,9315,13528,9330,13520,9260,13520,9040,13518,8984,13491,8948,13437,8941,13389,8945,13367,8979,13312,9037,13282,9060,13280,9331,13280,9325,13276,9305,13267,9283,13262,9260,13260xe" filled="true" fillcolor="#999999" stroked="false">
              <v:path arrowok="t"/>
              <v:fill type="solid"/>
            </v:shape>
            <v:shape style="position:absolute;left:8922;top:13260;width:477;height:280" coordorigin="8922,13260" coordsize="477,280" path="m9331,13280l9260,13280,9280,13282,9300,13287,9351,13324,9378,13386,9379,13411,9375,13433,9341,13488,9283,13518,9260,13520,9330,13520,9376,13473,9397,13406,9398,13379,9393,13357,9385,13337,9374,13318,9360,13302,9343,13288,9331,1328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6.075897pt;margin-top:701pt;width:24.85pt;height:14pt;mso-position-horizontal-relative:page;mso-position-vertical-relative:page;z-index:5488" coordorigin="6922,14020" coordsize="497,280">
            <v:shape style="position:absolute;left:6922;top:14020;width:497;height:280" coordorigin="6922,14020" coordsize="497,280" path="m7280,14020l7060,14020,7045,14021,6987,14041,6944,14087,6923,14154,6922,14181,6927,14203,6960,14258,7015,14293,7060,14300,7295,14299,7316,14295,7335,14288,7350,14280,7280,14280,7040,14278,6984,14251,6948,14197,6941,14149,6945,14127,6979,14072,7037,14042,7060,14040,7351,14040,7345,14036,7325,14027,7303,14022,7280,14020xe" filled="true" fillcolor="#999999" stroked="false">
              <v:path arrowok="t"/>
              <v:fill type="solid"/>
            </v:shape>
            <v:shape style="position:absolute;left:6922;top:14020;width:497;height:280" coordorigin="6922,14020" coordsize="497,280" path="m7351,14040l7280,14040,7300,14042,7320,14047,7371,14084,7398,14146,7399,14171,7395,14193,7361,14248,7303,14278,7280,14280,7350,14280,7396,14233,7417,14166,7418,14139,7413,14117,7405,14097,7394,14078,7380,14062,7363,14048,7351,1404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92.075897pt;margin-top:701pt;width:23.85pt;height:14pt;mso-position-horizontal-relative:page;mso-position-vertical-relative:page;z-index:5512" coordorigin="7842,14020" coordsize="477,280">
            <v:shape style="position:absolute;left:7842;top:14020;width:477;height:280" coordorigin="7842,14020" coordsize="477,280" path="m8180,14020l7980,14020,7965,14021,7907,14041,7864,14087,7843,14154,7842,14181,7847,14203,7880,14258,7935,14293,7980,14300,8195,14299,8216,14295,8235,14288,8250,14280,8180,14280,7960,14278,7904,14251,7868,14197,7861,14149,7865,14127,7899,14072,7957,14042,7980,14040,8251,14040,8245,14036,8225,14027,8203,14022,8180,14020xe" filled="true" fillcolor="#999999" stroked="false">
              <v:path arrowok="t"/>
              <v:fill type="solid"/>
            </v:shape>
            <v:shape style="position:absolute;left:7842;top:14020;width:477;height:280" coordorigin="7842,14020" coordsize="477,280" path="m8251,14040l8180,14040,8200,14042,8220,14047,8271,14084,8298,14146,8299,14171,8295,14193,8261,14248,8203,14278,8180,14280,8250,14280,8296,14233,8317,14166,8318,14139,8313,14117,8305,14097,8294,14078,8280,14062,8263,14048,8251,1404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6.075897pt;margin-top:701pt;width:23.85pt;height:14pt;mso-position-horizontal-relative:page;mso-position-vertical-relative:page;z-index:5536" coordorigin="8922,14020" coordsize="477,280">
            <v:shape style="position:absolute;left:8922;top:14020;width:477;height:280" coordorigin="8922,14020" coordsize="477,280" path="m9260,14020l9060,14020,9045,14021,8987,14041,8944,14087,8923,14154,8922,14181,8927,14203,8960,14258,9015,14293,9060,14300,9275,14299,9296,14295,9315,14288,9330,14280,9260,14280,9040,14278,8984,14251,8948,14197,8941,14149,8945,14127,8979,14072,9037,14042,9060,14040,9331,14040,9325,14036,9305,14027,9283,14022,9260,14020xe" filled="true" fillcolor="#999999" stroked="false">
              <v:path arrowok="t"/>
              <v:fill type="solid"/>
            </v:shape>
            <v:shape style="position:absolute;left:8922;top:14020;width:477;height:280" coordorigin="8922,14020" coordsize="477,280" path="m9331,14040l9260,14040,9280,14042,9300,14047,9351,14084,9378,14146,9379,14171,9375,14193,9341,14248,9283,14278,9260,14280,9330,14280,9376,14233,9397,14166,9398,14139,9393,14117,9385,14097,9374,14078,9360,14062,9343,14048,9331,1404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6.075897pt;margin-top:736pt;width:24.85pt;height:14pt;mso-position-horizontal-relative:page;mso-position-vertical-relative:page;z-index:5608" coordorigin="6922,14720" coordsize="497,280">
            <v:shape style="position:absolute;left:6922;top:14720;width:497;height:280" coordorigin="6922,14720" coordsize="497,280" path="m7280,14720l7060,14720,7045,14721,6987,14741,6944,14787,6923,14854,6922,14881,6927,14903,6960,14958,7015,14993,7060,15000,7295,14999,7316,14995,7335,14988,7350,14980,7280,14980,7040,14978,6984,14951,6948,14897,6941,14849,6945,14827,6979,14772,7037,14742,7060,14740,7351,14740,7345,14736,7325,14727,7303,14722,7280,14720xe" filled="true" fillcolor="#999999" stroked="false">
              <v:path arrowok="t"/>
              <v:fill type="solid"/>
            </v:shape>
            <v:shape style="position:absolute;left:6922;top:14720;width:497;height:280" coordorigin="6922,14720" coordsize="497,280" path="m7351,14740l7280,14740,7300,14742,7320,14747,7371,14784,7398,14846,7399,14871,7395,14893,7361,14948,7303,14978,7280,14980,7350,14980,7396,14933,7417,14866,7418,14839,7413,14817,7405,14797,7394,14778,7380,14762,7363,14748,7351,1474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92.075897pt;margin-top:736pt;width:23.85pt;height:14pt;mso-position-horizontal-relative:page;mso-position-vertical-relative:page;z-index:5632" coordorigin="7842,14720" coordsize="477,280">
            <v:shape style="position:absolute;left:7842;top:14720;width:477;height:280" coordorigin="7842,14720" coordsize="477,280" path="m8180,14720l7980,14720,7965,14721,7907,14741,7864,14787,7843,14854,7842,14881,7847,14903,7880,14958,7935,14993,7980,15000,8195,14999,8216,14995,8235,14988,8250,14980,8180,14980,7960,14978,7904,14951,7868,14897,7861,14849,7865,14827,7899,14772,7957,14742,7980,14740,8251,14740,8245,14736,8225,14727,8203,14722,8180,14720xe" filled="true" fillcolor="#999999" stroked="false">
              <v:path arrowok="t"/>
              <v:fill type="solid"/>
            </v:shape>
            <v:shape style="position:absolute;left:7842;top:14720;width:477;height:280" coordorigin="7842,14720" coordsize="477,280" path="m8251,14740l8180,14740,8200,14742,8220,14747,8271,14784,8298,14846,8299,14871,8295,14893,8261,14948,8203,14978,8180,14980,8250,14980,8296,14933,8317,14866,8318,14839,8313,14817,8305,14797,8294,14778,8280,14762,8263,14748,8251,1474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6.075897pt;margin-top:736pt;width:23.85pt;height:14pt;mso-position-horizontal-relative:page;mso-position-vertical-relative:page;z-index:5656" coordorigin="8922,14720" coordsize="477,280">
            <v:shape style="position:absolute;left:8922;top:14720;width:477;height:280" coordorigin="8922,14720" coordsize="477,280" path="m9260,14720l9060,14720,9045,14721,8987,14741,8944,14787,8923,14854,8922,14881,8927,14903,8960,14958,9015,14993,9060,15000,9275,14999,9296,14995,9315,14988,9330,14980,9260,14980,9040,14978,8984,14951,8948,14897,8941,14849,8945,14827,8979,14772,9037,14742,9060,14740,9331,14740,9325,14736,9305,14727,9283,14722,9260,14720xe" filled="true" fillcolor="#999999" stroked="false">
              <v:path arrowok="t"/>
              <v:fill type="solid"/>
            </v:shape>
            <v:shape style="position:absolute;left:8922;top:14720;width:477;height:280" coordorigin="8922,14720" coordsize="477,280" path="m9331,14740l9260,14740,9280,14742,9300,14747,9351,14784,9378,14846,9379,14871,9375,14893,9341,14948,9283,14978,9260,14980,9330,14980,9376,14933,9397,14866,9398,14839,9393,14817,9385,14797,9374,14778,9360,14762,9343,14748,9331,14740xe" filled="true" fillcolor="#999999" stroked="false">
              <v:path arrowok="t"/>
              <v:fill type="solid"/>
            </v:shape>
            <w10:wrap type="none"/>
          </v:group>
        </w:pict>
      </w:r>
    </w:p>
    <w:p>
      <w:pPr>
        <w:spacing w:line="20" w:lineRule="exact"/>
        <w:ind w:left="202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71pt;height:1pt;mso-position-horizontal-relative:char;mso-position-vertical-relative:line" coordorigin="0,0" coordsize="7420,20">
            <v:group style="position:absolute;left:10;top:10;width:7400;height:2" coordorigin="10,10" coordsize="7400,2">
              <v:shape style="position:absolute;left:10;top:10;width:7400;height:2" coordorigin="10,10" coordsize="7400,0" path="m10,10l7410,10e" filled="false" stroked="true" strokeweight="1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type w:val="continuous"/>
          <w:pgSz w:w="11900" w:h="16840"/>
          <w:pgMar w:top="560" w:bottom="1020" w:left="260" w:right="24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sz w:val="26"/>
          <w:szCs w:val="26"/>
        </w:rPr>
      </w:pPr>
    </w:p>
    <w:p>
      <w:pPr>
        <w:spacing w:after="0" w:line="240" w:lineRule="auto"/>
        <w:rPr>
          <w:rFonts w:ascii="Arial" w:hAnsi="Arial" w:cs="Arial" w:eastAsia="Arial"/>
          <w:sz w:val="26"/>
          <w:szCs w:val="26"/>
        </w:rPr>
        <w:sectPr>
          <w:pgSz w:w="11900" w:h="16840"/>
          <w:pgMar w:header="370" w:footer="830" w:top="560" w:bottom="1020" w:left="260" w:right="24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71" w:lineRule="auto" w:before="0"/>
        <w:ind w:left="2263" w:right="28"/>
        <w:jc w:val="left"/>
      </w:pPr>
      <w:r>
        <w:rPr/>
        <w:pict>
          <v:group style="position:absolute;margin-left:114.9375pt;margin-top:-.753211pt;width:370pt;height:.1pt;mso-position-horizontal-relative:page;mso-position-vertical-relative:paragraph;z-index:6616" coordorigin="2299,-15" coordsize="7400,2">
            <v:shape style="position:absolute;left:2299;top:-15;width:7400;height:2" coordorigin="2299,-15" coordsize="7400,0" path="m2299,-15l9699,-15e" filled="false" stroked="true" strokeweight="1pt" strokecolor="#d3d8d3">
              <v:path arrowok="t"/>
            </v:shape>
            <w10:wrap type="none"/>
          </v:group>
        </w:pict>
      </w:r>
      <w:r>
        <w:rPr/>
        <w:pict>
          <v:group style="position:absolute;margin-left:114.9375pt;margin-top:36.223389pt;width:370pt;height:.1pt;mso-position-horizontal-relative:page;mso-position-vertical-relative:paragraph;z-index:-10744" coordorigin="2299,724" coordsize="7400,2">
            <v:shape style="position:absolute;left:2299;top:724;width:7400;height:2" coordorigin="2299,724" coordsize="7400,0" path="m2299,724l9699,724e" filled="false" stroked="true" strokeweight="1pt" strokecolor="#d3d8d3">
              <v:path arrowok="t"/>
            </v:shape>
            <w10:wrap type="none"/>
          </v:group>
        </w:pict>
      </w:r>
      <w:r>
        <w:rPr>
          <w:w w:val="105"/>
        </w:rPr>
        <w:t>behave</w:t>
      </w:r>
      <w:r>
        <w:rPr/>
        <w:t xml:space="preserve"> towards</w:t>
      </w:r>
      <w:r>
        <w:rPr>
          <w:w w:val="105"/>
        </w:rPr>
        <w:t xml:space="preserve"> others</w:t>
      </w:r>
      <w:r>
        <w:rPr/>
      </w:r>
    </w:p>
    <w:p>
      <w:pPr>
        <w:pStyle w:val="BodyText"/>
        <w:spacing w:line="271" w:lineRule="auto" w:before="0"/>
        <w:ind w:left="2263" w:right="28"/>
        <w:jc w:val="left"/>
      </w:pPr>
      <w:r>
        <w:rPr/>
        <w:pict>
          <v:group style="position:absolute;margin-left:231.075882pt;margin-top:11.373413pt;width:23.85pt;height:14pt;mso-position-horizontal-relative:page;mso-position-vertical-relative:paragraph;z-index:6136" coordorigin="4622,227" coordsize="477,280">
            <v:shape style="position:absolute;left:4622;top:227;width:477;height:280" coordorigin="4622,227" coordsize="477,280" path="m4960,227l4760,227,4745,228,4687,249,4644,295,4623,362,4622,388,4627,410,4660,466,4715,500,4760,507,4975,507,4996,503,5015,496,5030,487,4960,487,4740,486,4684,459,4648,404,4641,356,4645,334,4679,279,4737,250,4760,247,5031,247,5025,243,5005,235,4983,229,4960,227xe" filled="true" fillcolor="#999999" stroked="false">
              <v:path arrowok="t"/>
              <v:fill type="solid"/>
            </v:shape>
            <v:shape style="position:absolute;left:4622;top:227;width:477;height:280" coordorigin="4622,227" coordsize="477,280" path="m5031,247l4960,247,4980,249,5000,255,5051,291,5078,354,5079,379,5075,401,5041,456,4983,485,4960,487,5030,487,5076,440,5097,373,5098,347,5093,325,5085,305,5074,286,5060,269,5043,255,5031,247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5.075897pt;margin-top:11.373413pt;width:24.85pt;height:14pt;mso-position-horizontal-relative:page;mso-position-vertical-relative:paragraph;z-index:6160" coordorigin="5902,227" coordsize="497,280">
            <v:shape style="position:absolute;left:5902;top:227;width:497;height:280" coordorigin="5902,227" coordsize="497,280" path="m6260,227l6040,227,6025,228,5967,249,5924,295,5903,362,5902,388,5907,410,5940,466,5995,500,6040,507,6275,507,6296,503,6315,496,6330,487,6260,487,6020,486,5964,459,5928,404,5921,356,5925,334,5959,279,6017,250,6040,247,6331,247,6325,243,6305,235,6283,229,6260,227xe" filled="true" fillcolor="#999999" stroked="false">
              <v:path arrowok="t"/>
              <v:fill type="solid"/>
            </v:shape>
            <v:shape style="position:absolute;left:5902;top:227;width:497;height:280" coordorigin="5902,227" coordsize="497,280" path="m6331,247l6260,247,6280,249,6300,255,6351,291,6378,354,6379,379,6375,401,6341,456,6283,485,6260,487,6330,487,6376,440,6397,373,6398,347,6393,325,6385,305,6374,286,6360,269,6343,255,6331,247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4.9375pt;margin-top:37.225014pt;width:370pt;height:.1pt;mso-position-horizontal-relative:page;mso-position-vertical-relative:paragraph;z-index:6664" coordorigin="2299,745" coordsize="7400,2">
            <v:shape style="position:absolute;left:2299;top:745;width:7400;height:2" coordorigin="2299,745" coordsize="7400,0" path="m2299,745l9699,745e" filled="false" stroked="true" strokeweight="1pt" strokecolor="#d3d8d3">
              <v:path arrowok="t"/>
            </v:shape>
            <w10:wrap type="none"/>
          </v:group>
        </w:pict>
      </w:r>
      <w:r>
        <w:rPr>
          <w:w w:val="105"/>
        </w:rPr>
        <w:t>I make</w:t>
      </w:r>
      <w:r>
        <w:rPr>
          <w:w w:val="105"/>
        </w:rPr>
        <w:t xml:space="preserve"> plans</w:t>
      </w:r>
      <w:r>
        <w:rPr>
          <w:w w:val="105"/>
        </w:rPr>
        <w:t xml:space="preserve"> and I carry them</w:t>
      </w:r>
      <w:r>
        <w:rPr>
          <w:w w:val="105"/>
        </w:rPr>
        <w:t xml:space="preserve"> out</w:t>
      </w:r>
      <w:r>
        <w:rPr>
          <w:w w:val="105"/>
        </w:rPr>
        <w:t xml:space="preserve"> too</w:t>
      </w:r>
      <w:r>
        <w:rPr/>
      </w:r>
    </w:p>
    <w:p>
      <w:pPr>
        <w:pStyle w:val="BodyText"/>
        <w:spacing w:line="271" w:lineRule="auto" w:before="20"/>
        <w:ind w:left="2263" w:right="28"/>
        <w:jc w:val="left"/>
      </w:pPr>
      <w:r>
        <w:rPr/>
        <w:pict>
          <v:group style="position:absolute;margin-left:231.075882pt;margin-top:12.398376pt;width:23.85pt;height:14pt;mso-position-horizontal-relative:page;mso-position-vertical-relative:paragraph;z-index:6256" coordorigin="4622,248" coordsize="477,280">
            <v:shape style="position:absolute;left:4622;top:248;width:477;height:280" coordorigin="4622,248" coordsize="477,280" path="m4960,248l4760,248,4745,249,4687,269,4644,315,4623,382,4622,409,4627,430,4660,486,4715,521,4760,528,4975,527,4996,523,5015,516,5030,508,4960,508,4740,506,4684,479,4648,425,4641,377,4645,355,4679,299,4737,270,4760,268,5031,268,5025,264,5005,255,4983,250,4960,248xe" filled="true" fillcolor="#999999" stroked="false">
              <v:path arrowok="t"/>
              <v:fill type="solid"/>
            </v:shape>
            <v:shape style="position:absolute;left:4622;top:248;width:477;height:280" coordorigin="4622,248" coordsize="477,280" path="m5031,268l4960,268,4980,270,5000,275,5051,312,5078,374,5079,399,5075,421,5041,476,4983,506,4960,508,5030,508,5076,461,5097,394,5098,367,5093,345,5085,325,5074,306,5060,290,5043,276,5031,268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4.9375pt;margin-top:38.222576pt;width:370pt;height:.1pt;mso-position-horizontal-relative:page;mso-position-vertical-relative:paragraph;z-index:6688" coordorigin="2299,764" coordsize="7400,2">
            <v:shape style="position:absolute;left:2299;top:764;width:7400;height:2" coordorigin="2299,764" coordsize="7400,0" path="m2299,764l9699,764e" filled="false" stroked="true" strokeweight="1pt" strokecolor="#d3d8d3">
              <v:path arrowok="t"/>
            </v:shape>
            <w10:wrap type="none"/>
          </v:group>
        </w:pict>
      </w:r>
      <w:r>
        <w:rPr>
          <w:w w:val="105"/>
        </w:rPr>
        <w:t>I get a</w:t>
      </w:r>
      <w:r>
        <w:rPr>
          <w:w w:val="105"/>
        </w:rPr>
        <w:t xml:space="preserve"> little</w:t>
      </w:r>
      <w:r>
        <w:rPr>
          <w:w w:val="105"/>
        </w:rPr>
        <w:t xml:space="preserve"> nervous</w:t>
      </w:r>
      <w:r>
        <w:rPr>
          <w:w w:val="105"/>
        </w:rPr>
        <w:t xml:space="preserve"> and</w:t>
      </w:r>
      <w:r>
        <w:rPr>
          <w:w w:val="105"/>
        </w:rPr>
        <w:t xml:space="preserve"> insecure.</w:t>
      </w:r>
      <w:r>
        <w:rPr/>
      </w:r>
    </w:p>
    <w:p>
      <w:pPr>
        <w:pStyle w:val="BodyText"/>
        <w:spacing w:line="271" w:lineRule="auto" w:before="20"/>
        <w:ind w:left="2263" w:right="28"/>
        <w:jc w:val="left"/>
      </w:pPr>
      <w:r>
        <w:rPr/>
        <w:pict>
          <v:group style="position:absolute;margin-left:231.075882pt;margin-top:18.423401pt;width:23.85pt;height:14pt;mso-position-horizontal-relative:page;mso-position-vertical-relative:paragraph;z-index:6376" coordorigin="4622,368" coordsize="477,280">
            <v:shape style="position:absolute;left:4622;top:368;width:477;height:280" coordorigin="4622,368" coordsize="477,280" path="m4960,368l4760,368,4745,369,4687,390,4644,436,4623,503,4622,529,4627,551,4660,607,4715,641,4760,648,4975,648,4996,644,5015,637,5030,628,4960,628,4740,627,4684,600,4648,545,4641,497,4645,475,4679,420,4737,391,4760,388,5031,388,5025,384,5005,376,4983,370,4960,368xe" filled="true" fillcolor="#999999" stroked="false">
              <v:path arrowok="t"/>
              <v:fill type="solid"/>
            </v:shape>
            <v:shape style="position:absolute;left:4622;top:368;width:477;height:280" coordorigin="4622,368" coordsize="477,280" path="m5031,388l4960,388,4980,390,5000,396,5051,432,5078,495,5079,520,5075,542,5041,597,4983,626,4960,628,5030,628,5076,581,5097,514,5098,488,5093,466,5085,446,5074,427,5060,410,5043,396,5031,388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5.075897pt;margin-top:18.423401pt;width:24.85pt;height:14pt;mso-position-horizontal-relative:page;mso-position-vertical-relative:paragraph;z-index:6400" coordorigin="5902,368" coordsize="497,280">
            <v:shape style="position:absolute;left:5902;top:368;width:497;height:280" coordorigin="5902,368" coordsize="497,280" path="m6260,368l6040,368,6025,369,5967,390,5924,436,5903,503,5902,529,5907,551,5940,607,5995,641,6040,648,6275,648,6296,644,6315,637,6330,628,6260,628,6020,627,5964,600,5928,545,5921,497,5925,475,5959,420,6017,391,6040,388,6331,388,6325,384,6305,376,6283,370,6260,368xe" filled="true" fillcolor="#999999" stroked="false">
              <v:path arrowok="t"/>
              <v:fill type="solid"/>
            </v:shape>
            <v:shape style="position:absolute;left:5902;top:368;width:497;height:280" coordorigin="5902,368" coordsize="497,280" path="m6331,388l6260,388,6280,390,6300,396,6351,432,6378,495,6379,520,6375,542,6341,597,6283,626,6260,628,6330,628,6376,581,6397,514,6398,488,6393,466,6385,446,6374,427,6360,410,6343,396,6331,388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4.9375pt;margin-top:50.548401pt;width:370pt;height:.1pt;mso-position-horizontal-relative:page;mso-position-vertical-relative:paragraph;z-index:6712" coordorigin="2299,1011" coordsize="7400,2">
            <v:shape style="position:absolute;left:2299;top:1011;width:7400;height:2" coordorigin="2299,1011" coordsize="7400,0" path="m2299,1011l9699,1011e" filled="false" stroked="true" strokeweight="1pt" strokecolor="#d3d8d3">
              <v:path arrowok="t"/>
            </v:shape>
            <w10:wrap type="none"/>
          </v:group>
        </w:pict>
      </w:r>
      <w:r>
        <w:rPr>
          <w:w w:val="105"/>
        </w:rPr>
        <w:t>I</w:t>
      </w:r>
      <w:r>
        <w:rPr>
          <w:w w:val="105"/>
        </w:rPr>
        <w:t xml:space="preserve"> appreciate</w:t>
      </w:r>
      <w:r>
        <w:rPr>
          <w:w w:val="105"/>
        </w:rPr>
        <w:t xml:space="preserve"> artistic</w:t>
      </w:r>
      <w:r>
        <w:rPr>
          <w:w w:val="105"/>
        </w:rPr>
        <w:t xml:space="preserve"> and</w:t>
      </w:r>
      <w:r>
        <w:rPr>
          <w:w w:val="105"/>
        </w:rPr>
        <w:t xml:space="preserve"> aesthetic</w:t>
      </w:r>
      <w:r>
        <w:rPr>
          <w:w w:val="105"/>
        </w:rPr>
        <w:t xml:space="preserve"> impressions</w:t>
      </w:r>
      <w:r>
        <w:rPr/>
      </w:r>
    </w:p>
    <w:p>
      <w:pPr>
        <w:pStyle w:val="BodyText"/>
        <w:spacing w:line="271" w:lineRule="auto" w:before="20"/>
        <w:ind w:left="2263" w:right="0"/>
        <w:jc w:val="left"/>
      </w:pPr>
      <w:r>
        <w:rPr/>
        <w:pict>
          <v:group style="position:absolute;margin-left:231.075882pt;margin-top:12.123413pt;width:23.85pt;height:14pt;mso-position-horizontal-relative:page;mso-position-vertical-relative:paragraph;z-index:6496" coordorigin="4622,242" coordsize="477,280">
            <v:shape style="position:absolute;left:4622;top:242;width:477;height:280" coordorigin="4622,242" coordsize="477,280" path="m4960,242l4760,242,4745,243,4687,264,4644,310,4623,377,4622,403,4627,425,4660,481,4715,515,4760,522,4975,522,4996,518,5015,511,5030,502,4960,502,4740,501,4684,474,4648,419,4641,371,4645,349,4679,294,4737,265,4760,262,5031,262,5025,258,5005,250,4983,244,4960,242xe" filled="true" fillcolor="#999999" stroked="false">
              <v:path arrowok="t"/>
              <v:fill type="solid"/>
            </v:shape>
            <v:shape style="position:absolute;left:4622;top:242;width:477;height:280" coordorigin="4622,242" coordsize="477,280" path="m5031,262l4960,262,4980,264,5000,270,5051,306,5078,369,5079,394,5075,416,5041,471,4983,500,4960,502,5030,502,5076,455,5097,388,5098,362,5093,340,5085,320,5074,301,5060,284,5043,270,5031,262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I have</w:t>
      </w:r>
      <w:r>
        <w:rPr>
          <w:w w:val="105"/>
        </w:rPr>
        <w:t xml:space="preserve"> little</w:t>
      </w:r>
      <w:r>
        <w:rPr>
          <w:w w:val="105"/>
        </w:rPr>
        <w:t xml:space="preserve"> artistic</w:t>
      </w:r>
      <w:r>
        <w:rPr>
          <w:w w:val="105"/>
        </w:rPr>
        <w:t xml:space="preserve"> interest.</w:t>
      </w:r>
      <w:r>
        <w:rPr/>
      </w:r>
    </w:p>
    <w:p>
      <w:pPr>
        <w:pStyle w:val="BodyText"/>
        <w:spacing w:line="271" w:lineRule="auto" w:before="79"/>
        <w:ind w:left="102" w:right="0" w:firstLine="350"/>
        <w:jc w:val="left"/>
      </w:pPr>
      <w:r>
        <w:rPr>
          <w:w w:val="105"/>
        </w:rPr>
        <w:br w:type="column"/>
      </w:r>
      <w:r>
        <w:rPr>
          <w:w w:val="105"/>
        </w:rPr>
        <w:t>very</w:t>
      </w:r>
      <w:r>
        <w:rPr>
          <w:spacing w:val="-1"/>
        </w:rPr>
        <w:t xml:space="preserve"> incorrect</w:t>
      </w:r>
    </w:p>
    <w:p>
      <w:pPr>
        <w:pStyle w:val="BodyText"/>
        <w:spacing w:line="271" w:lineRule="auto" w:before="79"/>
        <w:ind w:left="173" w:right="0" w:firstLine="345"/>
        <w:jc w:val="left"/>
      </w:pPr>
      <w:r>
        <w:rPr>
          <w:w w:val="105"/>
        </w:rPr>
        <w:br w:type="column"/>
      </w:r>
      <w:r>
        <w:rPr>
          <w:w w:val="105"/>
        </w:rPr>
        <w:t>rather</w:t>
      </w:r>
      <w:r>
        <w:rPr>
          <w:spacing w:val="-1"/>
        </w:rPr>
        <w:t xml:space="preserve"> incorrect</w:t>
      </w:r>
    </w:p>
    <w:p>
      <w:pPr>
        <w:pStyle w:val="BodyText"/>
        <w:spacing w:line="271" w:lineRule="auto" w:before="79"/>
        <w:ind w:left="228" w:right="0" w:hanging="54"/>
        <w:jc w:val="left"/>
      </w:pPr>
      <w:r>
        <w:rPr/>
        <w:br w:type="column"/>
      </w:r>
      <w:r>
        <w:rPr>
          <w:w w:val="105"/>
        </w:rPr>
        <w:t>neither</w:t>
      </w:r>
      <w:r>
        <w:rPr>
          <w:spacing w:val="-41"/>
        </w:rPr>
      </w:r>
      <w:r>
        <w:rPr/>
      </w:r>
    </w:p>
    <w:p>
      <w:pPr>
        <w:pStyle w:val="BodyText"/>
        <w:spacing w:line="271" w:lineRule="auto" w:before="79"/>
        <w:ind w:left="173" w:right="0" w:firstLine="237"/>
        <w:jc w:val="left"/>
      </w:pPr>
      <w:r>
        <w:rPr>
          <w:w w:val="105"/>
        </w:rPr>
        <w:br w:type="column"/>
      </w:r>
      <w:r>
        <w:rPr>
          <w:w w:val="105"/>
        </w:rPr>
        <w:t>rather</w:t>
      </w:r>
      <w:r>
        <w:rPr>
          <w:spacing w:val="-1"/>
        </w:rPr>
        <w:t xml:space="preserve"> true</w:t>
      </w:r>
    </w:p>
    <w:p>
      <w:pPr>
        <w:pStyle w:val="BodyText"/>
        <w:spacing w:line="271" w:lineRule="auto" w:before="79"/>
        <w:ind w:left="173" w:right="1487" w:firstLine="242"/>
        <w:jc w:val="left"/>
      </w:pPr>
      <w:r>
        <w:rPr>
          <w:w w:val="105"/>
        </w:rPr>
        <w:br w:type="column"/>
      </w:r>
      <w:r>
        <w:rPr>
          <w:w w:val="105"/>
        </w:rPr>
        <w:t>very</w:t>
      </w:r>
      <w:r>
        <w:rPr>
          <w:spacing w:val="-1"/>
        </w:rPr>
        <w:t xml:space="preserve"> applicable</w:t>
      </w:r>
    </w:p>
    <w:p>
      <w:pPr>
        <w:spacing w:after="0" w:line="271" w:lineRule="auto"/>
        <w:jc w:val="left"/>
        <w:sectPr>
          <w:type w:val="continuous"/>
          <w:pgSz w:w="11900" w:h="16840"/>
          <w:pgMar w:top="560" w:bottom="1020" w:left="260" w:right="240"/>
          <w:cols w:num="6" w:equalWidth="0">
            <w:col w:w="3913" w:space="40"/>
            <w:col w:w="1184" w:space="40"/>
            <w:col w:w="1255" w:space="40"/>
            <w:col w:w="706" w:space="40"/>
            <w:col w:w="1039" w:space="40"/>
            <w:col w:w="3103"/>
          </w:cols>
        </w:sectPr>
      </w:pPr>
    </w:p>
    <w:p>
      <w:pPr>
        <w:spacing w:line="20" w:lineRule="exact"/>
        <w:ind w:left="2028" w:right="0" w:firstLine="0"/>
        <w:rPr>
          <w:rFonts w:ascii="Arial" w:hAnsi="Arial" w:cs="Arial" w:eastAsia="Arial"/>
          <w:sz w:val="2"/>
          <w:szCs w:val="2"/>
        </w:rPr>
      </w:pPr>
      <w:r>
        <w:rPr/>
        <w:pict>
          <v:group style="position:absolute;margin-left:346.075897pt;margin-top:137pt;width:24.85pt;height:14pt;mso-position-horizontal-relative:page;mso-position-vertical-relative:page;z-index:6184" coordorigin="6922,2740" coordsize="497,280">
            <v:shape style="position:absolute;left:6922;top:2740;width:497;height:280" coordorigin="6922,2740" coordsize="497,280" path="m7280,2740l7060,2740,7045,2741,6987,2761,6944,2807,6923,2874,6922,2901,6927,2923,6960,2978,7015,3013,7060,3020,7295,3019,7316,3015,7335,3008,7350,3000,7280,3000,7040,2998,6984,2971,6948,2917,6941,2869,6945,2847,6979,2792,7037,2762,7060,2760,7351,2760,7345,2756,7325,2747,7303,2742,7280,2740xe" filled="true" fillcolor="#999999" stroked="false">
              <v:path arrowok="t"/>
              <v:fill type="solid"/>
            </v:shape>
            <v:shape style="position:absolute;left:6922;top:2740;width:497;height:280" coordorigin="6922,2740" coordsize="497,280" path="m7351,2760l7280,2760,7300,2762,7320,2767,7371,2804,7398,2866,7399,2891,7395,2913,7361,2968,7303,2998,7280,3000,7350,3000,7396,2953,7417,2886,7418,2859,7413,2837,7405,2817,7394,2798,7380,2782,7363,2768,7351,276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92.075897pt;margin-top:137pt;width:23.85pt;height:14pt;mso-position-horizontal-relative:page;mso-position-vertical-relative:page;z-index:6208" coordorigin="7842,2740" coordsize="477,280">
            <v:shape style="position:absolute;left:7842;top:2740;width:477;height:280" coordorigin="7842,2740" coordsize="477,280" path="m8180,2740l7980,2740,7965,2741,7907,2761,7864,2807,7843,2874,7842,2901,7847,2923,7880,2978,7935,3013,7980,3020,8195,3019,8216,3015,8235,3008,8250,3000,8180,3000,7960,2998,7904,2971,7868,2917,7861,2869,7865,2847,7899,2792,7957,2762,7980,2760,8251,2760,8245,2756,8225,2747,8203,2742,8180,2740xe" filled="true" fillcolor="#999999" stroked="false">
              <v:path arrowok="t"/>
              <v:fill type="solid"/>
            </v:shape>
            <v:shape style="position:absolute;left:7842;top:2740;width:477;height:280" coordorigin="7842,2740" coordsize="477,280" path="m8251,2760l8180,2760,8200,2762,8220,2767,8271,2804,8298,2866,8299,2891,8295,2913,8261,2968,8203,2998,8180,3000,8250,3000,8296,2953,8317,2886,8318,2859,8313,2837,8305,2817,8294,2798,8280,2782,8263,2768,8251,276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6.075897pt;margin-top:137pt;width:23.85pt;height:14pt;mso-position-horizontal-relative:page;mso-position-vertical-relative:page;z-index:6232" coordorigin="8922,2740" coordsize="477,280">
            <v:shape style="position:absolute;left:8922;top:2740;width:477;height:280" coordorigin="8922,2740" coordsize="477,280" path="m9260,2740l9060,2740,9045,2741,8987,2761,8944,2807,8923,2874,8922,2901,8927,2923,8960,2978,9015,3013,9060,3020,9275,3019,9296,3015,9315,3008,9330,3000,9260,3000,9040,2998,8984,2971,8948,2917,8941,2869,8945,2847,8979,2792,9037,2762,9060,2760,9331,2760,9325,2756,9305,2747,9283,2742,9260,2740xe" filled="true" fillcolor="#999999" stroked="false">
              <v:path arrowok="t"/>
              <v:fill type="solid"/>
            </v:shape>
            <v:shape style="position:absolute;left:8922;top:2740;width:477;height:280" coordorigin="8922,2740" coordsize="477,280" path="m9331,2760l9260,2760,9280,2762,9300,2767,9351,2804,9378,2866,9379,2891,9375,2913,9341,2968,9283,2998,9260,3000,9330,3000,9376,2953,9397,2886,9398,2859,9393,2837,9385,2817,9374,2798,9360,2782,9343,2768,9331,276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5.075897pt;margin-top:175pt;width:24.85pt;height:14pt;mso-position-horizontal-relative:page;mso-position-vertical-relative:page;z-index:6280" coordorigin="5902,3500" coordsize="497,280">
            <v:shape style="position:absolute;left:5902;top:3500;width:497;height:280" coordorigin="5902,3500" coordsize="497,280" path="m6260,3500l6040,3500,6025,3501,5967,3521,5924,3567,5903,3634,5902,3661,5907,3683,5940,3738,5995,3773,6040,3780,6275,3779,6296,3775,6315,3768,6330,3760,6260,3760,6020,3758,5964,3731,5928,3677,5921,3629,5925,3607,5959,3552,6017,3522,6040,3520,6331,3520,6325,3516,6305,3507,6283,3502,6260,3500xe" filled="true" fillcolor="#999999" stroked="false">
              <v:path arrowok="t"/>
              <v:fill type="solid"/>
            </v:shape>
            <v:shape style="position:absolute;left:5902;top:3500;width:497;height:280" coordorigin="5902,3500" coordsize="497,280" path="m6331,3520l6260,3520,6280,3522,6300,3527,6351,3564,6378,3626,6379,3651,6375,3673,6341,3728,6283,3758,6260,3760,6330,3760,6376,3713,6397,3646,6398,3619,6393,3597,6385,3577,6374,3558,6360,3542,6343,3528,6331,352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6.075897pt;margin-top:175pt;width:24.85pt;height:14pt;mso-position-horizontal-relative:page;mso-position-vertical-relative:page;z-index:6304" coordorigin="6922,3500" coordsize="497,280">
            <v:shape style="position:absolute;left:6922;top:3500;width:497;height:280" coordorigin="6922,3500" coordsize="497,280" path="m7280,3500l7060,3500,7045,3501,6987,3521,6944,3567,6923,3634,6922,3661,6927,3683,6960,3738,7015,3773,7060,3780,7295,3779,7316,3775,7335,3768,7350,3760,7280,3760,7040,3758,6984,3731,6948,3677,6941,3629,6945,3607,6979,3552,7037,3522,7060,3520,7351,3520,7345,3516,7325,3507,7303,3502,7280,3500xe" filled="true" fillcolor="#999999" stroked="false">
              <v:path arrowok="t"/>
              <v:fill type="solid"/>
            </v:shape>
            <v:shape style="position:absolute;left:6922;top:3500;width:497;height:280" coordorigin="6922,3500" coordsize="497,280" path="m7351,3520l7280,3520,7300,3522,7320,3527,7371,3564,7398,3626,7399,3651,7395,3673,7361,3728,7303,3758,7280,3760,7350,3760,7396,3713,7417,3646,7418,3619,7413,3597,7405,3577,7394,3558,7380,3542,7363,3528,7351,352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92.075897pt;margin-top:175pt;width:23.85pt;height:14pt;mso-position-horizontal-relative:page;mso-position-vertical-relative:page;z-index:6328" coordorigin="7842,3500" coordsize="477,280">
            <v:shape style="position:absolute;left:7842;top:3500;width:477;height:280" coordorigin="7842,3500" coordsize="477,280" path="m8180,3500l7980,3500,7965,3501,7907,3521,7864,3567,7843,3634,7842,3661,7847,3683,7880,3738,7935,3773,7980,3780,8195,3779,8216,3775,8235,3768,8250,3760,8180,3760,7960,3758,7904,3731,7868,3677,7861,3629,7865,3607,7899,3552,7957,3522,7980,3520,8251,3520,8245,3516,8225,3507,8203,3502,8180,3500xe" filled="true" fillcolor="#999999" stroked="false">
              <v:path arrowok="t"/>
              <v:fill type="solid"/>
            </v:shape>
            <v:shape style="position:absolute;left:7842;top:3500;width:477;height:280" coordorigin="7842,3500" coordsize="477,280" path="m8251,3520l8180,3520,8200,3522,8220,3527,8271,3564,8298,3626,8299,3651,8295,3673,8261,3728,8203,3758,8180,3760,8250,3760,8296,3713,8317,3646,8318,3619,8313,3597,8305,3577,8294,3558,8280,3542,8263,3528,8251,352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6.075897pt;margin-top:175pt;width:23.85pt;height:14pt;mso-position-horizontal-relative:page;mso-position-vertical-relative:page;z-index:6352" coordorigin="8922,3500" coordsize="477,280">
            <v:shape style="position:absolute;left:8922;top:3500;width:477;height:280" coordorigin="8922,3500" coordsize="477,280" path="m9260,3500l9060,3500,9045,3501,8987,3521,8944,3567,8923,3634,8922,3661,8927,3683,8960,3738,9015,3773,9060,3780,9275,3779,9296,3775,9315,3768,9330,3760,9260,3760,9040,3758,8984,3731,8948,3677,8941,3629,8945,3607,8979,3552,9037,3522,9060,3520,9331,3520,9325,3516,9305,3507,9283,3502,9260,3500xe" filled="true" fillcolor="#999999" stroked="false">
              <v:path arrowok="t"/>
              <v:fill type="solid"/>
            </v:shape>
            <v:shape style="position:absolute;left:8922;top:3500;width:477;height:280" coordorigin="8922,3500" coordsize="477,280" path="m9331,3520l9260,3520,9280,3522,9300,3527,9351,3564,9378,3626,9379,3651,9375,3673,9341,3728,9283,3758,9260,3760,9330,3760,9376,3713,9397,3646,9398,3619,9393,3597,9385,3577,9374,3558,9360,3542,9343,3528,9331,352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6.075897pt;margin-top:219pt;width:24.85pt;height:14pt;mso-position-horizontal-relative:page;mso-position-vertical-relative:page;z-index:6424" coordorigin="6922,4380" coordsize="497,280">
            <v:shape style="position:absolute;left:6922;top:4380;width:497;height:280" coordorigin="6922,4380" coordsize="497,280" path="m7280,4380l7060,4380,7045,4381,6987,4401,6944,4447,6923,4514,6922,4541,6927,4563,6960,4618,7015,4653,7060,4660,7295,4659,7316,4655,7335,4648,7350,4640,7280,4640,7040,4638,6984,4611,6948,4557,6941,4509,6945,4487,6979,4432,7037,4402,7060,4400,7351,4400,7345,4396,7325,4387,7303,4382,7280,4380xe" filled="true" fillcolor="#999999" stroked="false">
              <v:path arrowok="t"/>
              <v:fill type="solid"/>
            </v:shape>
            <v:shape style="position:absolute;left:6922;top:4380;width:497;height:280" coordorigin="6922,4380" coordsize="497,280" path="m7351,4400l7280,4400,7300,4402,7320,4407,7371,4444,7398,4506,7399,4531,7395,4553,7361,4608,7303,4638,7280,4640,7350,4640,7396,4593,7417,4526,7418,4499,7413,4477,7405,4457,7394,4438,7380,4422,7363,4408,7351,440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92.075897pt;margin-top:219pt;width:23.85pt;height:14pt;mso-position-horizontal-relative:page;mso-position-vertical-relative:page;z-index:6448" coordorigin="7842,4380" coordsize="477,280">
            <v:shape style="position:absolute;left:7842;top:4380;width:477;height:280" coordorigin="7842,4380" coordsize="477,280" path="m8180,4380l7980,4380,7965,4381,7907,4401,7864,4447,7843,4514,7842,4541,7847,4563,7880,4618,7935,4653,7980,4660,8195,4659,8216,4655,8235,4648,8250,4640,8180,4640,7960,4638,7904,4611,7868,4557,7861,4509,7865,4487,7899,4432,7957,4402,7980,4400,8251,4400,8245,4396,8225,4387,8203,4382,8180,4380xe" filled="true" fillcolor="#999999" stroked="false">
              <v:path arrowok="t"/>
              <v:fill type="solid"/>
            </v:shape>
            <v:shape style="position:absolute;left:7842;top:4380;width:477;height:280" coordorigin="7842,4380" coordsize="477,280" path="m8251,4400l8180,4400,8200,4402,8220,4407,8271,4444,8298,4506,8299,4531,8295,4553,8261,4608,8203,4638,8180,4640,8250,4640,8296,4593,8317,4526,8318,4499,8313,4477,8305,4457,8294,4438,8280,4422,8263,4408,8251,440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6.075897pt;margin-top:219pt;width:23.85pt;height:14pt;mso-position-horizontal-relative:page;mso-position-vertical-relative:page;z-index:6472" coordorigin="8922,4380" coordsize="477,280">
            <v:shape style="position:absolute;left:8922;top:4380;width:477;height:280" coordorigin="8922,4380" coordsize="477,280" path="m9260,4380l9060,4380,9045,4381,8987,4401,8944,4447,8923,4514,8922,4541,8927,4563,8960,4618,9015,4653,9060,4660,9275,4659,9296,4655,9315,4648,9330,4640,9260,4640,9040,4638,8984,4611,8948,4557,8941,4509,8945,4487,8979,4432,9037,4402,9060,4400,9331,4400,9325,4396,9305,4387,9283,4382,9260,4380xe" filled="true" fillcolor="#999999" stroked="false">
              <v:path arrowok="t"/>
              <v:fill type="solid"/>
            </v:shape>
            <v:shape style="position:absolute;left:8922;top:4380;width:477;height:280" coordorigin="8922,4380" coordsize="477,280" path="m9331,4400l9260,4400,9280,4402,9300,4407,9351,4444,9378,4506,9379,4531,9375,4553,9341,4608,9283,4638,9260,4640,9330,4640,9376,4593,9397,4526,9398,4499,9393,4477,9385,4457,9374,4438,9360,4422,9343,4408,9331,4400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rFonts w:ascii="Arial" w:hAnsi="Arial" w:cs="Arial" w:eastAsia="Arial"/>
          <w:sz w:val="2"/>
          <w:szCs w:val="2"/>
        </w:rPr>
        <w:pict>
          <v:group style="width:371pt;height:1pt;mso-position-horizontal-relative:char;mso-position-vertical-relative:line" coordorigin="0,0" coordsize="7420,20">
            <v:group style="position:absolute;left:10;top:10;width:7400;height:2" coordorigin="10,10" coordsize="7400,2">
              <v:shape style="position:absolute;left:10;top:10;width:7400;height:2" coordorigin="10,10" coordsize="7400,0" path="m10,10l7410,10e" filled="false" stroked="true" strokeweight="1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11"/>
          <w:szCs w:val="11"/>
        </w:rPr>
      </w:pPr>
    </w:p>
    <w:p>
      <w:pPr>
        <w:spacing w:line="20" w:lineRule="exact"/>
        <w:ind w:left="1050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49pt;height:1pt;mso-position-horizontal-relative:char;mso-position-vertical-relative:line" coordorigin="0,0" coordsize="8980,20">
            <v:group style="position:absolute;left:10;top:10;width:8960;height:2" coordorigin="10,10" coordsize="8960,2">
              <v:shape style="position:absolute;left:10;top:10;width:8960;height:2" coordorigin="10,10" coordsize="8960,0" path="m10,10l8970,10e" filled="false" stroked="true" strokeweight="1pt" strokecolor="#dddddd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17"/>
          <w:szCs w:val="17"/>
        </w:rPr>
      </w:pPr>
    </w:p>
    <w:p>
      <w:pPr>
        <w:spacing w:before="83"/>
        <w:ind w:left="1648" w:right="1873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295.075897pt;margin-top:-78.571098pt;width:24.85pt;height:14pt;mso-position-horizontal-relative:page;mso-position-vertical-relative:paragraph;z-index:6520" coordorigin="5902,-1571" coordsize="497,280">
            <v:shape style="position:absolute;left:5902;top:-1571;width:497;height:280" coordorigin="5902,-1571" coordsize="497,280" path="m6260,-1571l6040,-1571,6025,-1571,5967,-1550,5924,-1504,5903,-1437,5902,-1411,5907,-1389,5940,-1333,5995,-1299,6040,-1291,6275,-1292,6296,-1296,6315,-1303,6330,-1311,6260,-1311,6020,-1313,5964,-1340,5928,-1394,5921,-1443,5925,-1465,5959,-1520,6017,-1549,6040,-1551,6331,-1551,6325,-1555,6305,-1564,6283,-1570,6260,-1571xe" filled="true" fillcolor="#999999" stroked="false">
              <v:path arrowok="t"/>
              <v:fill type="solid"/>
            </v:shape>
            <v:shape style="position:absolute;left:5902;top:-1571;width:497;height:280" coordorigin="5902,-1571" coordsize="497,280" path="m6331,-1551l6260,-1551,6280,-1550,6300,-1544,6351,-1507,6378,-1445,6379,-1420,6375,-1398,6341,-1343,6283,-1314,6260,-1311,6330,-1311,6376,-1358,6397,-1426,6398,-1452,6393,-1474,6385,-1494,6374,-1513,6360,-1530,6343,-1544,6331,-1551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6.075897pt;margin-top:-78.571098pt;width:24.85pt;height:14pt;mso-position-horizontal-relative:page;mso-position-vertical-relative:paragraph;z-index:6544" coordorigin="6922,-1571" coordsize="497,280">
            <v:shape style="position:absolute;left:6922;top:-1571;width:497;height:280" coordorigin="6922,-1571" coordsize="497,280" path="m7280,-1571l7060,-1571,7045,-1571,6987,-1550,6944,-1504,6923,-1437,6922,-1411,6927,-1389,6960,-1333,7015,-1299,7060,-1291,7295,-1292,7316,-1296,7335,-1303,7350,-1311,7280,-1311,7040,-1313,6984,-1340,6948,-1394,6941,-1443,6945,-1465,6979,-1520,7037,-1549,7060,-1551,7351,-1551,7345,-1555,7325,-1564,7303,-1570,7280,-1571xe" filled="true" fillcolor="#999999" stroked="false">
              <v:path arrowok="t"/>
              <v:fill type="solid"/>
            </v:shape>
            <v:shape style="position:absolute;left:6922;top:-1571;width:497;height:280" coordorigin="6922,-1571" coordsize="497,280" path="m7351,-1551l7280,-1551,7300,-1550,7320,-1544,7371,-1507,7398,-1445,7399,-1420,7395,-1398,7361,-1343,7303,-1314,7280,-1311,7350,-1311,7396,-1358,7417,-1426,7418,-1452,7413,-1474,7405,-1494,7394,-1513,7380,-1530,7363,-1544,7351,-1551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92.075897pt;margin-top:-78.571098pt;width:23.85pt;height:14pt;mso-position-horizontal-relative:page;mso-position-vertical-relative:paragraph;z-index:6568" coordorigin="7842,-1571" coordsize="477,280">
            <v:shape style="position:absolute;left:7842;top:-1571;width:477;height:280" coordorigin="7842,-1571" coordsize="477,280" path="m8180,-1571l7980,-1571,7965,-1571,7907,-1550,7864,-1504,7843,-1437,7842,-1411,7847,-1389,7880,-1333,7935,-1299,7980,-1291,8195,-1292,8216,-1296,8235,-1303,8250,-1311,8180,-1311,7960,-1313,7904,-1340,7868,-1394,7861,-1443,7865,-1465,7899,-1520,7957,-1549,7980,-1551,8251,-1551,8245,-1555,8225,-1564,8203,-1570,8180,-1571xe" filled="true" fillcolor="#999999" stroked="false">
              <v:path arrowok="t"/>
              <v:fill type="solid"/>
            </v:shape>
            <v:shape style="position:absolute;left:7842;top:-1571;width:477;height:280" coordorigin="7842,-1571" coordsize="477,280" path="m8251,-1551l8180,-1551,8200,-1550,8220,-1544,8271,-1507,8298,-1445,8299,-1420,8295,-1398,8261,-1343,8203,-1314,8180,-1311,8250,-1311,8296,-1358,8317,-1426,8318,-1452,8313,-1474,8305,-1494,8294,-1513,8280,-1530,8263,-1544,8251,-1551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6.075897pt;margin-top:-78.571098pt;width:23.85pt;height:14pt;mso-position-horizontal-relative:page;mso-position-vertical-relative:paragraph;z-index:6592" coordorigin="8922,-1571" coordsize="477,280">
            <v:shape style="position:absolute;left:8922;top:-1571;width:477;height:280" coordorigin="8922,-1571" coordsize="477,280" path="m9260,-1571l9060,-1571,9045,-1571,8987,-1550,8944,-1504,8923,-1437,8922,-1411,8927,-1389,8960,-1333,9015,-1299,9060,-1291,9275,-1292,9296,-1296,9315,-1303,9330,-1311,9260,-1311,9040,-1313,8984,-1340,8948,-1394,8941,-1443,8945,-1465,8979,-1520,9037,-1549,9060,-1551,9331,-1551,9325,-1555,9305,-1564,9283,-1570,9260,-1571xe" filled="true" fillcolor="#999999" stroked="false">
              <v:path arrowok="t"/>
              <v:fill type="solid"/>
            </v:shape>
            <v:shape style="position:absolute;left:8922;top:-1571;width:477;height:280" coordorigin="8922,-1571" coordsize="477,280" path="m9331,-1551l9260,-1551,9280,-1550,9300,-1544,9351,-1507,9378,-1445,9379,-1420,9375,-1398,9341,-1343,9283,-1314,9260,-1311,9330,-1311,9376,-1358,9397,-1426,9398,-1452,9393,-1474,9385,-1494,9374,-1513,9360,-1530,9343,-1544,9331,-1551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rFonts w:ascii="Arial"/>
          <w:w w:val="105"/>
          <w:sz w:val="16"/>
        </w:rPr>
        <w:t>Powered</w:t>
      </w:r>
      <w:r>
        <w:rPr>
          <w:rFonts w:ascii="Arial"/>
          <w:w w:val="105"/>
          <w:sz w:val="16"/>
        </w:rPr>
        <w:t xml:space="preserve"> by</w:t>
      </w:r>
      <w:r>
        <w:rPr>
          <w:rFonts w:ascii="Arial"/>
          <w:sz w:val="16"/>
        </w:rPr>
      </w:r>
    </w:p>
    <w:p>
      <w:pPr>
        <w:spacing w:line="240" w:lineRule="auto" w:before="3"/>
        <w:rPr>
          <w:rFonts w:ascii="Arial" w:hAnsi="Arial" w:cs="Arial" w:eastAsia="Arial"/>
          <w:sz w:val="2"/>
          <w:szCs w:val="2"/>
        </w:rPr>
      </w:pPr>
    </w:p>
    <w:p>
      <w:pPr>
        <w:spacing w:line="308" w:lineRule="exact"/>
        <w:ind w:left="1648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5"/>
          <w:sz w:val="20"/>
          <w:szCs w:val="20"/>
        </w:rPr>
        <w:drawing>
          <wp:inline distT="0" distB="0" distL="0" distR="0">
            <wp:extent cx="1008228" cy="196024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228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position w:val="-5"/>
          <w:sz w:val="20"/>
          <w:szCs w:val="20"/>
        </w:rPr>
      </w:r>
    </w:p>
    <w:sectPr>
      <w:type w:val="continuous"/>
      <w:pgSz w:w="11900" w:h="16840"/>
      <w:pgMar w:top="560" w:bottom="1020" w:left="26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pt;margin-top:789.5pt;width:26.35pt;height:12pt;mso-position-horizontal-relative:page;mso-position-vertical-relative:page;z-index:-16312" type="#_x0000_t202" filled="false" stroked="false">
          <v:textbox inset="0,0,0,0">
            <w:txbxContent>
              <w:p>
                <w:pPr>
                  <w:spacing w:line="213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  <w:t xml:space="preserve"> of</w:t>
                </w:r>
                <w:r>
                  <w:rPr>
                    <w:rFonts w:ascii="Times New Roman"/>
                    <w:sz w:val="20"/>
                  </w:rPr>
                  <w:t xml:space="preserve"> 6</w:t>
                </w:r>
              </w:p>
            </w:txbxContent>
          </v:textbox>
          <w10:wrap type="none"/>
        </v:shape>
      </w:pict>
    </w:r>
    <w:r>
      <w:rPr/>
      <w:pict>
        <v:shape style="position:absolute;margin-left:502.674988pt;margin-top:789.5pt;width:75.350pt;height:12pt;mso-position-horizontal-relative:page;mso-position-vertical-relative:page;z-index:-16288" type="#_x0000_t202" filled="false" stroked="false">
          <v:textbox inset="0,0,0,0">
            <w:txbxContent>
              <w:p>
                <w:pPr>
                  <w:spacing w:line="213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w w:val="99"/>
                    <w:sz w:val="20"/>
                  </w:rPr>
                  <w:t>06/05/2019</w:t>
                </w:r>
                <w:r>
                  <w:rPr>
                    <w:rFonts w:ascii="Times New Roman"/>
                    <w:sz w:val="20"/>
                  </w:rPr>
                  <w:t xml:space="preserve">, </w:t>
                </w:r>
                <w:r>
                  <w:rPr>
                    <w:rFonts w:ascii="Times New Roman"/>
                    <w:w w:val="99"/>
                    <w:sz w:val="20"/>
                  </w:rPr>
                  <w:t>10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:</w:t>
                </w:r>
                <w:r>
                  <w:rPr>
                    <w:rFonts w:ascii="Times New Roman"/>
                    <w:sz w:val="20"/>
                  </w:rPr>
                  <w:t>17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pt;margin-top:17.5pt;width:88.1pt;height:12pt;mso-position-horizontal-relative:page;mso-position-vertical-relative:page;z-index:-16360" type="#_x0000_t202" filled="false" stroked="false">
          <v:textbox inset="0,0,0,0">
            <w:txbxContent>
              <w:p>
                <w:pPr>
                  <w:spacing w:line="213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w w:val="99"/>
                    <w:sz w:val="20"/>
                  </w:rPr>
                  <w:t>final questionnaire</w:t>
                </w:r>
              </w:p>
            </w:txbxContent>
          </v:textbox>
          <w10:wrap type="none"/>
        </v:shape>
      </w:pict>
    </w:r>
    <w:r>
      <w:rPr/>
      <w:pict>
        <v:shape style="position:absolute;margin-left:328.274994pt;margin-top:17.5pt;width:249.75pt;height:12pt;mso-position-horizontal-relative:page;mso-position-vertical-relative:page;z-index:-16336" type="#_x0000_t202" filled="false" stroked="false">
          <v:textbox inset="0,0,0,0">
            <w:txbxContent>
              <w:p>
                <w:pPr>
                  <w:spacing w:line="213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https://docs.google. com/forms/d/1orge7QbVaRkQIDWCxH</w:t>
                </w:r>
                <w:r>
                  <w:rPr>
                    <w:rFonts w:ascii="Times New Roman"/>
                    <w:sz w:val="20"/>
                  </w:rPr>
                  <w:t>...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038" w:hanging="217"/>
        <w:jc w:val="right"/>
      </w:pPr>
      <w:rPr>
        <w:rFonts w:hint="default" w:ascii="Arial" w:hAnsi="Arial" w:eastAsia="Arial"/>
        <w:w w:val="102"/>
        <w:sz w:val="19"/>
        <w:szCs w:val="19"/>
      </w:rPr>
    </w:lvl>
    <w:lvl w:ilvl="1">
      <w:start w:val="1"/>
      <w:numFmt w:val="bullet"/>
      <w:lvlText w:val="•"/>
      <w:lvlJc w:val="left"/>
      <w:pPr>
        <w:ind w:left="2840" w:hanging="21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791" w:hanging="21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742" w:hanging="21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693" w:hanging="21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644" w:hanging="21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595" w:hanging="21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546" w:hanging="21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97" w:hanging="21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documentProtection w:edit="forms" w:enforcement="1" w:cryptProviderType="rsaAES" w:cryptAlgorithmClass="hash" w:cryptAlgorithmType="typeAny" w:cryptAlgorithmSid="14" w:cryptSpinCount="100000" w:hash="S79jzJM0xL7GnRcEC0X1FCE/DBXGpxs3zcZJaJTCcoNe++VSe6jxAJ0kOHl4af451iLGf2hKTU5p6bMCYzjnBw==" w:salt="2iM+6JOs+2kf63xprp4ohQ==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02"/>
      <w:ind w:left="2684"/>
    </w:pPr>
    <w:rPr>
      <w:rFonts w:ascii="Arial" w:hAnsi="Arial" w:eastAsia="Arial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79"/>
      <w:ind w:left="2038" w:hanging="325"/>
      <w:outlineLvl w:val="1"/>
    </w:pPr>
    <w:rPr>
      <w:rFonts w:ascii="Arial" w:hAnsi="Arial" w:eastAsia="Arial"/>
      <w:b/>
      <w:bCs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numbering" Target="numbering.xml"/><Relationship Id="rDeepLPNGImage" Type="http://schemas.openxmlformats.org/officeDocument/2006/relationships/image" Target="media/imageDeepL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2019-05-06T10:27:16Z</dcterms:created>
  <dcterms:modified xsi:type="dcterms:W3CDTF">2019-05-06T10:27:16Z</dcterms:modified>
</cp:coreProperties>
</file>