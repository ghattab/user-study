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0"/>
        <w:ind w:left="1648" w:right="1873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sz w:val="34"/>
        </w:rPr>
        <w:t>Abschlussfragebogen</w:t>
      </w:r>
      <w:r>
        <w:rPr>
          <w:rFonts w:ascii="Arial"/>
          <w:sz w:val="34"/>
        </w:rPr>
      </w:r>
    </w:p>
    <w:p>
      <w:pPr>
        <w:pStyle w:val="BodyText"/>
        <w:spacing w:line="271" w:lineRule="auto" w:before="116"/>
        <w:ind w:left="1648" w:right="1873"/>
        <w:jc w:val="left"/>
      </w:pPr>
      <w:r>
        <w:rPr>
          <w:w w:val="105"/>
        </w:rPr>
        <w:t>Vielen</w:t>
      </w:r>
      <w:r>
        <w:rPr>
          <w:spacing w:val="-14"/>
          <w:w w:val="105"/>
        </w:rPr>
        <w:t> </w:t>
      </w:r>
      <w:r>
        <w:rPr>
          <w:w w:val="105"/>
        </w:rPr>
        <w:t>Dank,</w:t>
      </w:r>
      <w:r>
        <w:rPr>
          <w:spacing w:val="-14"/>
          <w:w w:val="105"/>
        </w:rPr>
        <w:t> </w:t>
      </w:r>
      <w:r>
        <w:rPr>
          <w:w w:val="105"/>
        </w:rPr>
        <w:t>dass</w:t>
      </w:r>
      <w:r>
        <w:rPr>
          <w:spacing w:val="-14"/>
          <w:w w:val="105"/>
        </w:rPr>
        <w:t> </w:t>
      </w:r>
      <w:r>
        <w:rPr>
          <w:w w:val="105"/>
        </w:rPr>
        <w:t>Sie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der</w:t>
      </w:r>
      <w:r>
        <w:rPr>
          <w:spacing w:val="-14"/>
          <w:w w:val="105"/>
        </w:rPr>
        <w:t> </w:t>
      </w:r>
      <w:r>
        <w:rPr>
          <w:w w:val="105"/>
        </w:rPr>
        <w:t>Studie</w:t>
      </w:r>
      <w:r>
        <w:rPr>
          <w:spacing w:val="-14"/>
          <w:w w:val="105"/>
        </w:rPr>
        <w:t> </w:t>
      </w:r>
      <w:r>
        <w:rPr>
          <w:w w:val="105"/>
        </w:rPr>
        <w:t>teilgenommen</w:t>
      </w:r>
      <w:r>
        <w:rPr>
          <w:spacing w:val="-14"/>
          <w:w w:val="105"/>
        </w:rPr>
        <w:t> </w:t>
      </w:r>
      <w:r>
        <w:rPr>
          <w:w w:val="105"/>
        </w:rPr>
        <w:t>haben.</w:t>
      </w:r>
      <w:r>
        <w:rPr>
          <w:spacing w:val="-14"/>
          <w:w w:val="105"/>
        </w:rPr>
        <w:t> </w:t>
      </w:r>
      <w:r>
        <w:rPr>
          <w:w w:val="105"/>
        </w:rPr>
        <w:t>Bitte</w:t>
      </w:r>
      <w:r>
        <w:rPr>
          <w:spacing w:val="-14"/>
          <w:w w:val="105"/>
        </w:rPr>
        <w:t> </w:t>
      </w:r>
      <w:r>
        <w:rPr>
          <w:w w:val="105"/>
        </w:rPr>
        <w:t>nehmen</w:t>
      </w:r>
      <w:r>
        <w:rPr>
          <w:spacing w:val="-14"/>
          <w:w w:val="105"/>
        </w:rPr>
        <w:t> </w:t>
      </w:r>
      <w:r>
        <w:rPr>
          <w:w w:val="105"/>
        </w:rPr>
        <w:t>Sie</w:t>
      </w:r>
      <w:r>
        <w:rPr>
          <w:spacing w:val="-14"/>
          <w:w w:val="105"/>
        </w:rPr>
        <w:t> </w:t>
      </w:r>
      <w:r>
        <w:rPr>
          <w:w w:val="105"/>
        </w:rPr>
        <w:t>sich</w:t>
      </w:r>
      <w:r>
        <w:rPr>
          <w:spacing w:val="-14"/>
          <w:w w:val="105"/>
        </w:rPr>
        <w:t> </w:t>
      </w:r>
      <w:r>
        <w:rPr>
          <w:w w:val="105"/>
        </w:rPr>
        <w:t>Zeit</w:t>
      </w:r>
      <w:r>
        <w:rPr>
          <w:spacing w:val="-14"/>
          <w:w w:val="105"/>
        </w:rPr>
        <w:t> </w:t>
      </w:r>
      <w:r>
        <w:rPr>
          <w:w w:val="105"/>
        </w:rPr>
        <w:t>für</w:t>
      </w:r>
      <w:r>
        <w:rPr>
          <w:w w:val="102"/>
        </w:rPr>
        <w:t> </w:t>
      </w:r>
      <w:r>
        <w:rPr>
          <w:w w:val="105"/>
        </w:rPr>
        <w:t>die</w:t>
      </w:r>
      <w:r>
        <w:rPr>
          <w:spacing w:val="-23"/>
          <w:w w:val="105"/>
        </w:rPr>
        <w:t> </w:t>
      </w:r>
      <w:r>
        <w:rPr>
          <w:w w:val="105"/>
        </w:rPr>
        <w:t>Beantwortung</w:t>
      </w:r>
      <w:r>
        <w:rPr>
          <w:spacing w:val="-23"/>
          <w:w w:val="105"/>
        </w:rPr>
        <w:t> </w:t>
      </w:r>
      <w:r>
        <w:rPr>
          <w:w w:val="105"/>
        </w:rPr>
        <w:t>jeder</w:t>
      </w:r>
      <w:r>
        <w:rPr>
          <w:spacing w:val="-23"/>
          <w:w w:val="105"/>
        </w:rPr>
        <w:t> </w:t>
      </w:r>
      <w:r>
        <w:rPr>
          <w:w w:val="105"/>
        </w:rPr>
        <w:t>Frage.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0"/>
        <w:ind w:left="1648" w:right="1873"/>
        <w:jc w:val="left"/>
      </w:pPr>
      <w:r>
        <w:rPr>
          <w:color w:val="C43B1D"/>
          <w:w w:val="105"/>
        </w:rPr>
        <w:t>*Required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Teilnehmer ID</w:t>
      </w:r>
      <w:r>
        <w:rPr>
          <w:spacing w:val="-4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0" w:lineRule="exact"/>
        <w:ind w:left="20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6pt;height:1pt;mso-position-horizontal-relative:char;mso-position-vertical-relative:line" coordorigin="0,0" coordsize="3720,20">
            <v:group style="position:absolute;left:10;top:10;width:3700;height:2" coordorigin="10,10" coordsize="3700,2">
              <v:shape style="position:absolute;left:10;top:10;width:3700;height:2" coordorigin="10,10" coordsize="3700,0" path="m3710,10l10,10e" filled="false" stroked="true" strokeweight="1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Geschlecht</w:t>
      </w:r>
      <w:r>
        <w:rPr>
          <w:rFonts w:ascii="Arial"/>
          <w:b/>
          <w:spacing w:val="-2"/>
          <w:w w:val="105"/>
          <w:sz w:val="19"/>
        </w:rPr>
        <w:t> </w:t>
      </w:r>
      <w:r>
        <w:rPr>
          <w:rFonts w:ascii="Arial"/>
          <w:b/>
          <w:color w:val="C43B1D"/>
          <w:w w:val="105"/>
          <w:sz w:val="19"/>
        </w:rPr>
        <w:t>*</w:t>
      </w:r>
      <w:r>
        <w:rPr>
          <w:rFonts w:ascii="Arial"/>
          <w:sz w:val="19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7933"/>
        <w:jc w:val="both"/>
      </w:pPr>
      <w:r>
        <w:rPr/>
        <w:pict>
          <v:group style="position:absolute;margin-left:119.075882pt;margin-top:-.501587pt;width:21.85pt;height:14pt;mso-position-horizontal-relative:page;mso-position-vertical-relative:paragraph;z-index:1072" coordorigin="2382,-10" coordsize="437,280">
            <v:shape style="position:absolute;left:2382;top:-10;width:437;height:280" coordorigin="2382,-10" coordsize="437,280" path="m2680,-10l2520,-10,2505,-9,2447,11,2404,57,2383,124,2382,151,2387,172,2420,228,2475,263,2520,270,2695,269,2716,265,2735,258,2750,250,2680,250,2500,248,2444,221,2408,167,2401,119,2405,97,2439,41,2497,12,2520,10,2751,10,2745,6,2725,-3,2703,-8,2680,-10xe" filled="true" fillcolor="#999999" stroked="false">
              <v:path arrowok="t"/>
              <v:fill type="solid"/>
            </v:shape>
            <v:shape style="position:absolute;left:2382;top:-10;width:437;height:280" coordorigin="2382,-10" coordsize="437,280" path="m2751,10l2680,10,2700,12,2720,17,2771,54,2798,116,2799,141,2795,163,2761,218,2703,248,2680,250,2750,250,2796,203,2817,136,2818,109,2813,87,2805,67,2794,48,2780,32,2763,18,2751,1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98413pt;width:21.85pt;height:14pt;mso-position-horizontal-relative:page;mso-position-vertical-relative:paragraph;z-index:1096" coordorigin="2382,370" coordsize="437,280">
            <v:shape style="position:absolute;left:2382;top:370;width:437;height:280" coordorigin="2382,370" coordsize="437,280" path="m2680,370l2520,370,2505,371,2447,391,2404,437,2383,504,2382,531,2387,552,2420,608,2475,643,2520,650,2695,649,2716,645,2735,638,2750,630,2680,630,2500,628,2444,601,2408,547,2401,499,2405,477,2439,421,2497,392,2520,390,2751,390,2745,386,2725,377,2703,372,2680,370xe" filled="true" fillcolor="#999999" stroked="false">
              <v:path arrowok="t"/>
              <v:fill type="solid"/>
            </v:shape>
            <v:shape style="position:absolute;left:2382;top:370;width:437;height:280" coordorigin="2382,370" coordsize="437,280" path="m2751,390l2680,390,2700,392,2720,397,2771,434,2798,496,2799,521,2795,543,2761,598,2703,628,2680,630,2750,630,2796,583,2817,516,2818,489,2813,467,2805,447,2794,428,2780,412,2763,398,2751,3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98413pt;width:21.85pt;height:14pt;mso-position-horizontal-relative:page;mso-position-vertical-relative:paragraph;z-index:1120" coordorigin="2382,750" coordsize="437,280">
            <v:shape style="position:absolute;left:2382;top:750;width:437;height:280" coordorigin="2382,750" coordsize="437,280" path="m2680,750l2520,750,2505,751,2447,771,2404,817,2383,884,2382,911,2387,932,2420,988,2475,1023,2520,1030,2695,1029,2716,1025,2735,1018,2750,1010,2680,1010,2500,1008,2444,981,2408,927,2401,879,2405,857,2439,801,2497,772,2520,770,2751,770,2745,766,2725,757,2703,752,2680,750xe" filled="true" fillcolor="#999999" stroked="false">
              <v:path arrowok="t"/>
              <v:fill type="solid"/>
            </v:shape>
            <v:shape style="position:absolute;left:2382;top:750;width:437;height:280" coordorigin="2382,750" coordsize="437,280" path="m2751,770l2680,770,2700,772,2720,777,2771,814,2798,876,2799,901,2795,923,2761,978,2703,1008,2680,1010,2750,1010,2796,963,2817,896,2818,869,2813,847,2805,827,2794,808,2780,792,2763,778,2751,77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98413pt;width:21.85pt;height:14pt;mso-position-horizontal-relative:page;mso-position-vertical-relative:paragraph;z-index:1144" coordorigin="2382,1130" coordsize="437,280">
            <v:shape style="position:absolute;left:2382;top:1130;width:437;height:280" coordorigin="2382,1130" coordsize="437,280" path="m2680,1130l2520,1130,2505,1131,2447,1151,2404,1197,2383,1264,2382,1291,2387,1312,2420,1368,2475,1403,2520,1410,2695,1409,2716,1405,2735,1398,2750,1390,2680,1390,2500,1388,2444,1361,2408,1307,2401,1259,2405,1237,2439,1181,2497,1152,2520,1150,2751,1150,2745,1146,2725,1137,2703,1132,2680,1130xe" filled="true" fillcolor="#999999" stroked="false">
              <v:path arrowok="t"/>
              <v:fill type="solid"/>
            </v:shape>
            <v:shape style="position:absolute;left:2382;top:1130;width:437;height:280" coordorigin="2382,1130" coordsize="437,280" path="m2751,1150l2680,1150,2700,1152,2720,1157,2771,1194,2798,1256,2799,1281,2795,1303,2761,1358,2703,1388,2680,1390,2750,1390,2796,1343,2817,1276,2818,1249,2813,1227,2805,1207,2794,1188,2780,1172,2763,1158,2751,1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Männlich</w:t>
      </w:r>
      <w:r>
        <w:rPr>
          <w:spacing w:val="-35"/>
        </w:rPr>
        <w:t> </w:t>
      </w:r>
      <w:r>
        <w:rPr>
          <w:spacing w:val="-35"/>
        </w:rPr>
      </w:r>
      <w:r>
        <w:rPr>
          <w:w w:val="105"/>
        </w:rPr>
        <w:t>Weiblich</w:t>
      </w:r>
      <w:r>
        <w:rPr>
          <w:w w:val="102"/>
        </w:rPr>
        <w:t> </w:t>
      </w:r>
      <w:r>
        <w:rPr>
          <w:w w:val="105"/>
        </w:rPr>
        <w:t>Divers</w:t>
      </w:r>
      <w:r>
        <w:rPr/>
      </w:r>
    </w:p>
    <w:p>
      <w:pPr>
        <w:pStyle w:val="BodyText"/>
        <w:spacing w:line="240" w:lineRule="auto" w:before="4"/>
        <w:ind w:right="0"/>
        <w:jc w:val="both"/>
      </w:pPr>
      <w:r>
        <w:rPr>
          <w:w w:val="105"/>
        </w:rPr>
        <w:t>Keine</w:t>
      </w:r>
      <w:r>
        <w:rPr>
          <w:spacing w:val="-32"/>
          <w:w w:val="105"/>
        </w:rPr>
        <w:t> </w:t>
      </w:r>
      <w:r>
        <w:rPr>
          <w:w w:val="105"/>
        </w:rPr>
        <w:t>Angabe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Alter</w:t>
      </w:r>
      <w:r>
        <w:rPr>
          <w:spacing w:val="-2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" w:lineRule="exact"/>
        <w:ind w:left="20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6pt;height:1pt;mso-position-horizontal-relative:char;mso-position-vertical-relative:line" coordorigin="0,0" coordsize="3720,20">
            <v:group style="position:absolute;left:10;top:10;width:3700;height:2" coordorigin="10,10" coordsize="3700,2">
              <v:shape style="position:absolute;left:10;top:10;width:3700;height:2" coordorigin="10,10" coordsize="3700,0" path="m3710,10l10,10e" filled="false" stroked="true" strokeweight="1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w w:val="105"/>
          <w:sz w:val="19"/>
        </w:rPr>
        <w:t>Sehbehinderung</w:t>
      </w:r>
      <w:r>
        <w:rPr>
          <w:rFonts w:ascii="Arial"/>
          <w:b/>
          <w:spacing w:val="-3"/>
          <w:w w:val="105"/>
          <w:sz w:val="19"/>
        </w:rPr>
        <w:t> </w:t>
      </w:r>
      <w:r>
        <w:rPr>
          <w:rFonts w:ascii="Arial"/>
          <w:b/>
          <w:color w:val="C43B1D"/>
          <w:w w:val="105"/>
          <w:sz w:val="19"/>
        </w:rPr>
        <w:t>*</w:t>
      </w:r>
      <w:r>
        <w:rPr>
          <w:rFonts w:ascii="Arial"/>
          <w:sz w:val="19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226624pt;width:21.85pt;height:14pt;mso-position-horizontal-relative:page;mso-position-vertical-relative:paragraph;z-index:1168" coordorigin="2382,-5" coordsize="437,280">
            <v:shape style="position:absolute;left:2382;top:-5;width:437;height:280" coordorigin="2382,-5" coordsize="437,280" path="m2680,-5l2520,-5,2505,-4,2447,17,2404,63,2383,130,2382,156,2387,178,2420,234,2475,268,2520,275,2695,275,2716,271,2735,264,2750,255,2680,255,2500,254,2444,227,2408,172,2401,124,2405,102,2439,47,2497,18,2520,15,2751,15,2745,11,2725,3,2703,-3,2680,-5xe" filled="true" fillcolor="#999999" stroked="false">
              <v:path arrowok="t"/>
              <v:fill type="solid"/>
            </v:shape>
            <v:shape style="position:absolute;left:2382;top:-5;width:437;height:280" coordorigin="2382,-5" coordsize="437,280" path="m2751,15l2680,15,2700,17,2720,23,2771,59,2798,122,2799,147,2795,169,2761,224,2703,253,2680,255,2750,255,2796,208,2817,141,2818,115,2813,93,2805,73,2794,54,2780,37,2763,23,2751,1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Normal</w:t>
      </w:r>
      <w:r>
        <w:rPr/>
      </w:r>
    </w:p>
    <w:p>
      <w:pPr>
        <w:pStyle w:val="BodyText"/>
        <w:spacing w:line="415" w:lineRule="auto" w:before="159"/>
        <w:ind w:right="5827"/>
        <w:jc w:val="left"/>
      </w:pPr>
      <w:r>
        <w:rPr/>
        <w:pict>
          <v:group style="position:absolute;margin-left:119.075882pt;margin-top:6.848376pt;width:21.85pt;height:14pt;mso-position-horizontal-relative:page;mso-position-vertical-relative:paragraph;z-index:1192" coordorigin="2382,137" coordsize="437,280">
            <v:shape style="position:absolute;left:2382;top:137;width:437;height:280" coordorigin="2382,137" coordsize="437,280" path="m2680,137l2520,137,2505,138,2447,158,2404,204,2383,271,2382,298,2387,319,2420,375,2475,410,2520,417,2695,416,2716,412,2735,405,2750,397,2680,397,2500,395,2444,368,2408,314,2401,266,2405,244,2439,188,2497,159,2520,157,2751,157,2745,153,2725,144,2703,139,2680,137xe" filled="true" fillcolor="#999999" stroked="false">
              <v:path arrowok="t"/>
              <v:fill type="solid"/>
            </v:shape>
            <v:shape style="position:absolute;left:2382;top:137;width:437;height:280" coordorigin="2382,137" coordsize="437,280" path="m2751,157l2680,157,2700,159,2720,164,2771,201,2798,263,2799,288,2795,310,2761,365,2703,395,2680,397,2750,397,2796,350,2817,283,2818,256,2813,234,2805,214,2794,195,2780,179,2763,165,2751,15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25.848377pt;width:21.85pt;height:14pt;mso-position-horizontal-relative:page;mso-position-vertical-relative:paragraph;z-index:1216" coordorigin="2382,517" coordsize="437,280">
            <v:shape style="position:absolute;left:2382;top:517;width:437;height:280" coordorigin="2382,517" coordsize="437,280" path="m2680,517l2520,517,2505,518,2447,538,2404,584,2383,651,2382,678,2387,699,2420,755,2475,790,2520,797,2695,796,2716,792,2735,785,2750,777,2680,777,2500,775,2444,748,2408,694,2401,646,2405,624,2439,568,2497,539,2520,537,2751,537,2745,533,2725,524,2703,519,2680,517xe" filled="true" fillcolor="#999999" stroked="false">
              <v:path arrowok="t"/>
              <v:fill type="solid"/>
            </v:shape>
            <v:shape style="position:absolute;left:2382;top:517;width:437;height:280" coordorigin="2382,517" coordsize="437,280" path="m2751,537l2680,537,2700,539,2720,544,2771,581,2798,643,2799,668,2795,690,2761,745,2703,775,2680,777,2750,777,2796,730,2817,663,2818,636,2813,614,2805,594,2794,575,2780,559,2763,545,2751,53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Farbblind</w:t>
      </w:r>
      <w:r>
        <w:rPr>
          <w:spacing w:val="-26"/>
          <w:w w:val="105"/>
        </w:rPr>
        <w:t> </w:t>
      </w:r>
      <w:r>
        <w:rPr>
          <w:w w:val="105"/>
        </w:rPr>
        <w:t>oder</w:t>
      </w:r>
      <w:r>
        <w:rPr>
          <w:spacing w:val="-26"/>
          <w:w w:val="105"/>
        </w:rPr>
        <w:t> </w:t>
      </w:r>
      <w:r>
        <w:rPr>
          <w:w w:val="105"/>
        </w:rPr>
        <w:t>-defizient</w:t>
      </w:r>
      <w:r>
        <w:rPr>
          <w:w w:val="102"/>
        </w:rPr>
        <w:t> </w:t>
      </w:r>
      <w:r>
        <w:rPr>
          <w:w w:val="105"/>
        </w:rPr>
        <w:t>Korrigiert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Hintergrund</w:t>
      </w:r>
      <w:r>
        <w:rPr>
          <w:spacing w:val="-3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314117pt;width:21.85pt;height:14pt;mso-position-horizontal-relative:page;mso-position-vertical-relative:paragraph;z-index:1240" coordorigin="2382,-6" coordsize="437,280">
            <v:shape style="position:absolute;left:2382;top:-6;width:437;height:280" coordorigin="2382,-6" coordsize="437,280" path="m2680,-6l2520,-6,2505,-5,2447,15,2404,61,2383,128,2382,154,2387,176,2420,232,2475,266,2520,274,2695,273,2716,269,2735,262,2750,254,2680,254,2500,252,2444,225,2408,171,2401,122,2405,100,2439,45,2497,16,2520,14,2751,14,2745,10,2725,1,2703,-4,2680,-6xe" filled="true" fillcolor="#999999" stroked="false">
              <v:path arrowok="t"/>
              <v:fill type="solid"/>
            </v:shape>
            <v:shape style="position:absolute;left:2382;top:-6;width:437;height:280" coordorigin="2382,-6" coordsize="437,280" path="m2751,14l2680,14,2700,15,2720,21,2771,58,2798,120,2799,145,2795,167,2761,222,2703,252,2680,254,2750,254,2796,207,2817,140,2818,113,2813,91,2805,71,2794,52,2780,36,2763,21,2751,1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Medizinisch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760882pt;width:21.85pt;height:14pt;mso-position-horizontal-relative:page;mso-position-vertical-relative:paragraph;z-index:1264" coordorigin="2382,155" coordsize="437,280">
            <v:shape style="position:absolute;left:2382;top:155;width:437;height:280" coordorigin="2382,155" coordsize="437,280" path="m2680,155l2520,155,2505,156,2447,177,2404,222,2383,289,2382,316,2387,338,2420,393,2475,428,2520,435,2695,434,2716,431,2735,424,2750,415,2680,415,2500,414,2444,387,2408,332,2401,284,2405,262,2439,207,2497,177,2520,175,2751,175,2745,171,2725,163,2703,157,2680,155xe" filled="true" fillcolor="#999999" stroked="false">
              <v:path arrowok="t"/>
              <v:fill type="solid"/>
            </v:shape>
            <v:shape style="position:absolute;left:2382;top:155;width:437;height:280" coordorigin="2382,155" coordsize="437,280" path="m2751,175l2680,175,2700,177,2720,182,2771,219,2798,281,2799,306,2795,329,2761,384,2703,413,2680,415,2750,415,2796,368,2817,301,2818,275,2813,253,2805,232,2794,214,2780,197,2763,183,2751,1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Nicht</w:t>
      </w:r>
      <w:r>
        <w:rPr>
          <w:spacing w:val="33"/>
        </w:rPr>
        <w:t> </w:t>
      </w:r>
      <w:r>
        <w:rPr/>
        <w:t>medizinisch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217"/>
        <w:jc w:val="left"/>
        <w:rPr>
          <w:b w:val="0"/>
          <w:bCs w:val="0"/>
        </w:rPr>
      </w:pPr>
      <w:r>
        <w:rPr>
          <w:w w:val="105"/>
        </w:rPr>
        <w:t>Medizinische Funktion</w:t>
      </w:r>
      <w:r>
        <w:rPr>
          <w:spacing w:val="-5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7183"/>
        <w:jc w:val="left"/>
      </w:pPr>
      <w:r>
        <w:rPr/>
        <w:pict>
          <v:group style="position:absolute;margin-left:119.075882pt;margin-top:-.526611pt;width:21.85pt;height:14pt;mso-position-horizontal-relative:page;mso-position-vertical-relative:paragraph;z-index:1288" coordorigin="2382,-11" coordsize="437,280">
            <v:shape style="position:absolute;left:2382;top:-11;width:437;height:280" coordorigin="2382,-11" coordsize="437,280" path="m2680,-11l2520,-11,2505,-10,2447,11,2404,57,2383,124,2382,150,2387,172,2420,228,2475,262,2520,269,2695,269,2716,265,2735,258,2750,249,2680,249,2500,248,2444,221,2408,166,2401,118,2405,96,2439,41,2497,12,2520,9,2751,9,2745,5,2725,-3,2703,-9,2680,-11xe" filled="true" fillcolor="#999999" stroked="false">
              <v:path arrowok="t"/>
              <v:fill type="solid"/>
            </v:shape>
            <v:shape style="position:absolute;left:2382;top:-11;width:437;height:280" coordorigin="2382,-11" coordsize="437,280" path="m2751,9l2680,9,2700,11,2720,17,2771,53,2798,116,2799,141,2795,163,2761,218,2703,247,2680,249,2750,249,2796,202,2817,135,2818,109,2813,87,2805,67,2794,48,2780,31,2763,17,2751,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73389pt;width:21.85pt;height:14pt;mso-position-horizontal-relative:page;mso-position-vertical-relative:paragraph;z-index:1312" coordorigin="2382,369" coordsize="437,280">
            <v:shape style="position:absolute;left:2382;top:369;width:437;height:280" coordorigin="2382,369" coordsize="437,280" path="m2680,369l2520,369,2505,370,2447,391,2404,437,2383,504,2382,530,2387,552,2420,608,2475,642,2520,649,2695,649,2716,645,2735,638,2750,629,2680,629,2500,628,2444,601,2408,546,2401,498,2405,476,2439,421,2497,392,2520,389,2751,389,2745,385,2725,377,2703,371,2680,369xe" filled="true" fillcolor="#999999" stroked="false">
              <v:path arrowok="t"/>
              <v:fill type="solid"/>
            </v:shape>
            <v:shape style="position:absolute;left:2382;top:369;width:437;height:280" coordorigin="2382,369" coordsize="437,280" path="m2751,389l2680,389,2700,391,2720,397,2771,433,2798,496,2799,521,2795,543,2761,598,2703,627,2680,629,2750,629,2796,582,2817,515,2818,489,2813,467,2805,447,2794,428,2780,411,2763,397,2751,38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73389pt;width:21.85pt;height:14pt;mso-position-horizontal-relative:page;mso-position-vertical-relative:paragraph;z-index:1336" coordorigin="2382,749" coordsize="437,280">
            <v:shape style="position:absolute;left:2382;top:749;width:437;height:280" coordorigin="2382,749" coordsize="437,280" path="m2680,749l2520,749,2505,750,2447,771,2404,817,2383,884,2382,910,2387,932,2420,988,2475,1022,2520,1029,2695,1029,2716,1025,2735,1018,2750,1009,2680,1009,2500,1008,2444,981,2408,926,2401,878,2405,856,2439,801,2497,772,2520,769,2751,769,2745,765,2725,757,2703,751,2680,749xe" filled="true" fillcolor="#999999" stroked="false">
              <v:path arrowok="t"/>
              <v:fill type="solid"/>
            </v:shape>
            <v:shape style="position:absolute;left:2382;top:749;width:437;height:280" coordorigin="2382,749" coordsize="437,280" path="m2751,769l2680,769,2700,771,2720,777,2771,813,2798,876,2799,901,2795,923,2761,978,2703,1007,2680,1009,2750,1009,2796,962,2817,895,2818,869,2813,847,2805,827,2794,808,2780,791,2763,777,2751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73389pt;width:21.85pt;height:14pt;mso-position-horizontal-relative:page;mso-position-vertical-relative:paragraph;z-index:1360" coordorigin="2382,1129" coordsize="437,280">
            <v:shape style="position:absolute;left:2382;top:1129;width:437;height:280" coordorigin="2382,1129" coordsize="437,280" path="m2680,1129l2520,1129,2505,1130,2447,1151,2404,1197,2383,1264,2382,1290,2387,1312,2420,1368,2475,1402,2520,1409,2695,1409,2716,1405,2735,1398,2750,1389,2680,1389,2500,1388,2444,1361,2408,1306,2401,1258,2405,1236,2439,1181,2497,1152,2520,1149,2751,1149,2745,1145,2725,1137,2703,1131,2680,1129xe" filled="true" fillcolor="#999999" stroked="false">
              <v:path arrowok="t"/>
              <v:fill type="solid"/>
            </v:shape>
            <v:shape style="position:absolute;left:2382;top:1129;width:437;height:280" coordorigin="2382,1129" coordsize="437,280" path="m2751,1149l2680,1149,2700,1151,2720,1157,2771,1193,2798,1256,2799,1281,2795,1303,2761,1358,2703,1387,2680,1389,2750,1389,2796,1342,2817,1275,2818,1249,2813,1227,2805,1207,2794,1188,2780,1171,2763,1157,2751,1149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Gilt</w:t>
      </w:r>
      <w:r>
        <w:rPr>
          <w:spacing w:val="-4"/>
          <w:w w:val="105"/>
        </w:rPr>
        <w:t> </w:t>
      </w:r>
      <w:r>
        <w:rPr>
          <w:w w:val="105"/>
        </w:rPr>
        <w:t>nicht</w:t>
      </w:r>
      <w:r>
        <w:rPr>
          <w:w w:val="102"/>
        </w:rPr>
        <w:t> </w:t>
      </w:r>
      <w:r>
        <w:rPr/>
        <w:t>Assistenzarzt</w:t>
      </w:r>
      <w:r>
        <w:rPr>
          <w:spacing w:val="-26"/>
        </w:rPr>
        <w:t> </w:t>
      </w:r>
      <w:r>
        <w:rPr>
          <w:spacing w:val="-26"/>
        </w:rPr>
      </w:r>
      <w:r>
        <w:rPr>
          <w:w w:val="105"/>
        </w:rPr>
        <w:t>Facharzt</w:t>
      </w:r>
      <w:r>
        <w:rPr>
          <w:w w:val="102"/>
        </w:rPr>
        <w:t> </w:t>
      </w:r>
      <w:r>
        <w:rPr>
          <w:w w:val="105"/>
        </w:rPr>
        <w:t>Oberarzt</w:t>
      </w:r>
      <w:r>
        <w:rPr/>
      </w:r>
    </w:p>
    <w:p>
      <w:pPr>
        <w:spacing w:after="0" w:line="415" w:lineRule="auto"/>
        <w:jc w:val="left"/>
        <w:sectPr>
          <w:headerReference w:type="default" r:id="rId5"/>
          <w:footerReference w:type="default" r:id="rId6"/>
          <w:type w:val="continuous"/>
          <w:pgSz w:w="11900" w:h="16840"/>
          <w:pgMar w:header="370" w:footer="830" w:top="560" w:bottom="1020" w:left="260" w:right="240"/>
          <w:pgNumType w:start="1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5207" w:hanging="217"/>
        <w:jc w:val="center"/>
        <w:rPr>
          <w:b w:val="0"/>
          <w:bCs w:val="0"/>
        </w:rPr>
      </w:pPr>
      <w:r>
        <w:rPr>
          <w:w w:val="105"/>
        </w:rPr>
        <w:t>Medizinische Erfahrung</w:t>
      </w:r>
      <w:r>
        <w:rPr>
          <w:spacing w:val="-10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451599pt;width:21.85pt;height:14pt;mso-position-horizontal-relative:page;mso-position-vertical-relative:paragraph;z-index:1408" coordorigin="2382,-9" coordsize="437,280">
            <v:shape style="position:absolute;left:2382;top:-9;width:437;height:280" coordorigin="2382,-9" coordsize="437,280" path="m2680,-9l2520,-9,2505,-8,2447,12,2404,58,2383,125,2382,152,2387,173,2420,229,2475,264,2520,271,2695,270,2716,266,2735,259,2750,251,2680,251,2500,249,2444,222,2408,168,2401,120,2405,98,2439,42,2497,13,2520,11,2751,11,2745,7,2725,-2,2703,-7,2680,-9xe" filled="true" fillcolor="#999999" stroked="false">
              <v:path arrowok="t"/>
              <v:fill type="solid"/>
            </v:shape>
            <v:shape style="position:absolute;left:2382;top:-9;width:437;height:280" coordorigin="2382,-9" coordsize="437,280" path="m2751,11l2680,11,2700,13,2720,18,2771,55,2798,117,2799,142,2795,164,2761,219,2703,249,2680,251,2750,251,2796,204,2817,137,2818,110,2813,88,2805,68,2794,49,2780,33,2763,19,2751,1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2"/>
        </w:rPr>
        <w:t>0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623401pt;width:21.85pt;height:14pt;mso-position-horizontal-relative:page;mso-position-vertical-relative:paragraph;z-index:1432" coordorigin="2382,152" coordsize="437,280">
            <v:shape style="position:absolute;left:2382;top:152;width:437;height:280" coordorigin="2382,152" coordsize="437,280" path="m2680,152l2520,152,2505,153,2447,174,2404,220,2383,287,2382,313,2387,335,2420,391,2475,425,2520,432,2695,432,2716,428,2735,421,2750,412,2680,412,2500,411,2444,384,2408,329,2401,281,2405,259,2439,204,2497,175,2520,172,2751,172,2745,168,2725,160,2703,154,2680,152xe" filled="true" fillcolor="#999999" stroked="false">
              <v:path arrowok="t"/>
              <v:fill type="solid"/>
            </v:shape>
            <v:shape style="position:absolute;left:2382;top:152;width:437;height:280" coordorigin="2382,152" coordsize="437,280" path="m2751,172l2680,172,2700,174,2720,180,2771,216,2798,279,2799,304,2795,326,2761,381,2703,410,2680,412,2750,412,2796,365,2817,298,2818,272,2813,250,2805,230,2794,211,2780,194,2763,180,2751,17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spacing w:val="-20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748401pt;width:21.85pt;height:14pt;mso-position-horizontal-relative:page;mso-position-vertical-relative:paragraph;z-index:1456" coordorigin="2382,155" coordsize="437,280">
            <v:shape style="position:absolute;left:2382;top:155;width:437;height:280" coordorigin="2382,155" coordsize="437,280" path="m2680,155l2520,155,2505,156,2447,176,2404,222,2383,289,2382,316,2387,337,2420,393,2475,428,2520,435,2695,434,2716,430,2735,423,2750,415,2680,415,2500,413,2444,386,2408,332,2401,284,2405,262,2439,206,2497,177,2520,175,2751,175,2745,171,2725,162,2703,157,2680,155xe" filled="true" fillcolor="#999999" stroked="false">
              <v:path arrowok="t"/>
              <v:fill type="solid"/>
            </v:shape>
            <v:shape style="position:absolute;left:2382;top:155;width:437;height:280" coordorigin="2382,155" coordsize="437,280" path="m2751,175l2680,175,2700,177,2720,182,2771,219,2798,281,2799,306,2795,328,2761,383,2703,413,2680,415,2750,415,2796,368,2817,301,2818,274,2813,252,2805,232,2794,213,2780,197,2763,183,2751,17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873401pt;width:21.85pt;height:14pt;mso-position-horizontal-relative:page;mso-position-vertical-relative:paragraph;z-index:1480" coordorigin="2382,137" coordsize="437,280">
            <v:shape style="position:absolute;left:2382;top:137;width:437;height:280" coordorigin="2382,137" coordsize="437,280" path="m2680,137l2520,137,2505,138,2447,159,2404,205,2383,272,2382,298,2387,320,2420,376,2475,410,2520,417,2695,417,2716,413,2735,406,2750,397,2680,397,2500,396,2444,369,2408,314,2401,266,2405,244,2439,189,2497,160,2520,157,2751,157,2745,153,2725,145,2703,139,2680,137xe" filled="true" fillcolor="#999999" stroked="false">
              <v:path arrowok="t"/>
              <v:fill type="solid"/>
            </v:shape>
            <v:shape style="position:absolute;left:2382;top:137;width:437;height:280" coordorigin="2382,137" coordsize="437,280" path="m2751,157l2680,157,2700,159,2720,165,2771,201,2798,264,2799,289,2795,311,2761,366,2703,395,2680,397,2750,397,2796,350,2817,283,2818,257,2813,235,2805,215,2794,196,2780,179,2763,165,2751,15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998401pt;width:21.85pt;height:14pt;mso-position-horizontal-relative:page;mso-position-vertical-relative:paragraph;z-index:1504" coordorigin="2382,140" coordsize="437,280">
            <v:shape style="position:absolute;left:2382;top:140;width:437;height:280" coordorigin="2382,140" coordsize="437,280" path="m2680,140l2520,140,2505,141,2447,161,2404,207,2383,274,2382,301,2387,322,2420,378,2475,413,2520,420,2695,419,2716,415,2735,408,2750,400,2680,400,2500,398,2444,371,2408,317,2401,269,2405,247,2439,191,2497,162,2520,160,2751,160,2745,156,2725,147,2703,142,2680,140xe" filled="true" fillcolor="#999999" stroked="false">
              <v:path arrowok="t"/>
              <v:fill type="solid"/>
            </v:shape>
            <v:shape style="position:absolute;left:2382;top:140;width:437;height:280" coordorigin="2382,140" coordsize="437,280" path="m2751,160l2680,160,2700,162,2720,167,2771,204,2798,266,2799,291,2795,313,2761,368,2703,398,2680,400,2750,400,2796,353,2817,286,2818,259,2813,237,2805,217,2794,198,2780,182,2763,168,2751,16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spacing w:val="-25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23401pt;width:21.85pt;height:14pt;mso-position-horizontal-relative:page;mso-position-vertical-relative:paragraph;z-index:1528" coordorigin="2382,142" coordsize="437,280">
            <v:shape style="position:absolute;left:2382;top:142;width:437;height:280" coordorigin="2382,142" coordsize="437,280" path="m2680,142l2520,142,2505,143,2447,164,2404,210,2383,277,2382,303,2387,325,2420,381,2475,415,2520,422,2695,422,2716,418,2735,411,2750,402,2680,402,2500,401,2444,374,2408,319,2401,271,2405,249,2439,194,2497,165,2520,162,2751,162,2745,158,2725,150,2703,144,2680,142xe" filled="true" fillcolor="#999999" stroked="false">
              <v:path arrowok="t"/>
              <v:fill type="solid"/>
            </v:shape>
            <v:shape style="position:absolute;left:2382;top:142;width:437;height:280" coordorigin="2382,142" coordsize="437,280" path="m2751,162l2680,162,2700,164,2720,170,2771,206,2798,269,2799,294,2795,316,2761,371,2703,400,2680,402,2750,402,2796,355,2817,288,2818,262,2813,240,2805,220,2794,201,2780,184,2763,170,2751,16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Über 10</w:t>
      </w:r>
      <w:r>
        <w:rPr>
          <w:spacing w:val="-31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6063" w:hanging="217"/>
        <w:jc w:val="center"/>
        <w:rPr>
          <w:b w:val="0"/>
          <w:bCs w:val="0"/>
        </w:rPr>
      </w:pPr>
      <w:r>
        <w:rPr>
          <w:w w:val="105"/>
        </w:rPr>
        <w:t>PC experience</w:t>
      </w:r>
      <w:r>
        <w:rPr>
          <w:spacing w:val="-8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164124pt;width:21.85pt;height:14pt;mso-position-horizontal-relative:page;mso-position-vertical-relative:paragraph;z-index:1552" coordorigin="2382,-3" coordsize="437,280">
            <v:shape style="position:absolute;left:2382;top:-3;width:437;height:280" coordorigin="2382,-3" coordsize="437,280" path="m2680,-3l2520,-3,2505,-2,2447,18,2404,64,2383,131,2382,157,2387,179,2420,235,2475,269,2520,277,2695,276,2716,272,2735,265,2750,257,2680,257,2500,255,2444,228,2408,174,2401,125,2405,103,2439,48,2497,19,2520,17,2751,17,2745,13,2725,4,2703,-1,2680,-3xe" filled="true" fillcolor="#999999" stroked="false">
              <v:path arrowok="t"/>
              <v:fill type="solid"/>
            </v:shape>
            <v:shape style="position:absolute;left:2382;top:-3;width:437;height:280" coordorigin="2382,-3" coordsize="437,280" path="m2751,17l2680,17,2700,18,2720,24,2771,61,2798,123,2799,148,2795,170,2761,225,2703,255,2680,257,2750,257,2796,210,2817,143,2818,116,2813,94,2805,74,2794,55,2780,39,2763,24,2751,1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2"/>
        </w:rPr>
        <w:t>0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6.910876pt;width:21.85pt;height:14pt;mso-position-horizontal-relative:page;mso-position-vertical-relative:paragraph;z-index:1576" coordorigin="2382,138" coordsize="437,280">
            <v:shape style="position:absolute;left:2382;top:138;width:437;height:280" coordorigin="2382,138" coordsize="437,280" path="m2680,138l2520,138,2505,139,2447,160,2404,205,2383,272,2382,299,2387,321,2420,376,2475,411,2520,418,2695,417,2716,414,2735,407,2750,398,2680,398,2500,397,2444,370,2408,315,2401,267,2405,245,2439,190,2497,160,2520,158,2751,158,2745,154,2725,146,2703,140,2680,138xe" filled="true" fillcolor="#999999" stroked="false">
              <v:path arrowok="t"/>
              <v:fill type="solid"/>
            </v:shape>
            <v:shape style="position:absolute;left:2382;top:138;width:437;height:280" coordorigin="2382,138" coordsize="437,280" path="m2751,158l2680,158,2700,160,2720,165,2771,202,2798,264,2799,289,2795,312,2761,367,2703,396,2680,398,2750,398,2796,351,2817,284,2818,258,2813,236,2805,215,2794,197,2780,180,2763,166,2751,15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spacing w:val="-20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035876pt;width:21.85pt;height:14pt;mso-position-horizontal-relative:page;mso-position-vertical-relative:paragraph;z-index:1600" coordorigin="2382,141" coordsize="437,280">
            <v:shape style="position:absolute;left:2382;top:141;width:437;height:280" coordorigin="2382,141" coordsize="437,280" path="m2680,141l2520,141,2505,142,2447,162,2404,208,2383,275,2382,301,2387,323,2420,379,2475,413,2520,421,2695,420,2716,416,2735,409,2750,401,2680,401,2500,399,2444,372,2408,318,2401,269,2405,247,2439,192,2497,163,2520,161,2751,161,2745,157,2725,148,2703,143,2680,141xe" filled="true" fillcolor="#999999" stroked="false">
              <v:path arrowok="t"/>
              <v:fill type="solid"/>
            </v:shape>
            <v:shape style="position:absolute;left:2382;top:141;width:437;height:280" coordorigin="2382,141" coordsize="437,280" path="m2751,161l2680,161,2700,162,2720,168,2771,205,2798,267,2799,292,2795,314,2761,369,2703,399,2680,401,2750,401,2796,354,2817,287,2818,260,2813,238,2805,218,2794,199,2780,183,2763,168,2751,16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60876pt;width:21.85pt;height:14pt;mso-position-horizontal-relative:page;mso-position-vertical-relative:paragraph;z-index:1624" coordorigin="2382,143" coordsize="437,280">
            <v:shape style="position:absolute;left:2382;top:143;width:437;height:280" coordorigin="2382,143" coordsize="437,280" path="m2680,143l2520,143,2505,144,2447,165,2404,210,2383,277,2382,304,2387,326,2420,381,2475,416,2520,423,2695,422,2716,419,2735,412,2750,403,2680,403,2500,402,2444,375,2408,320,2401,272,2405,250,2439,195,2497,165,2520,163,2751,163,2745,159,2725,151,2703,145,2680,143xe" filled="true" fillcolor="#999999" stroked="false">
              <v:path arrowok="t"/>
              <v:fill type="solid"/>
            </v:shape>
            <v:shape style="position:absolute;left:2382;top:143;width:437;height:280" coordorigin="2382,143" coordsize="437,280" path="m2751,163l2680,163,2700,165,2720,170,2771,207,2798,269,2799,294,2795,317,2761,372,2703,401,2680,403,2750,403,2796,356,2817,289,2818,263,2813,241,2805,220,2794,202,2780,185,2763,171,2751,163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285876pt;width:21.85pt;height:14pt;mso-position-horizontal-relative:page;mso-position-vertical-relative:paragraph;z-index:1648" coordorigin="2382,146" coordsize="437,280">
            <v:shape style="position:absolute;left:2382;top:146;width:437;height:280" coordorigin="2382,146" coordsize="437,280" path="m2680,146l2520,146,2505,147,2447,167,2404,213,2383,280,2382,306,2387,328,2420,384,2475,418,2520,426,2695,425,2716,421,2735,414,2750,406,2680,406,2500,404,2444,377,2408,323,2401,274,2405,252,2439,197,2497,168,2520,166,2751,166,2745,162,2725,153,2703,148,2680,146xe" filled="true" fillcolor="#999999" stroked="false">
              <v:path arrowok="t"/>
              <v:fill type="solid"/>
            </v:shape>
            <v:shape style="position:absolute;left:2382;top:146;width:437;height:280" coordorigin="2382,146" coordsize="437,280" path="m2751,166l2680,166,2700,167,2720,173,2771,210,2798,272,2799,297,2795,319,2761,374,2703,404,2680,406,2750,406,2796,359,2817,292,2818,265,2813,243,2805,223,2794,204,2780,188,2763,173,2751,16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spacing w:val="-25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410876pt;width:21.85pt;height:14pt;mso-position-horizontal-relative:page;mso-position-vertical-relative:paragraph;z-index:1672" coordorigin="2382,148" coordsize="437,280">
            <v:shape style="position:absolute;left:2382;top:148;width:437;height:280" coordorigin="2382,148" coordsize="437,280" path="m2680,148l2520,148,2505,149,2447,170,2404,215,2383,282,2382,309,2387,331,2420,386,2475,421,2520,428,2695,427,2716,424,2735,417,2750,408,2680,408,2500,407,2444,380,2408,325,2401,277,2405,255,2439,200,2497,170,2520,168,2751,168,2745,164,2725,156,2703,150,2680,148xe" filled="true" fillcolor="#999999" stroked="false">
              <v:path arrowok="t"/>
              <v:fill type="solid"/>
            </v:shape>
            <v:shape style="position:absolute;left:2382;top:148;width:437;height:280" coordorigin="2382,148" coordsize="437,280" path="m2751,168l2680,168,2700,170,2720,175,2771,212,2798,274,2799,299,2795,322,2761,377,2703,406,2680,408,2750,408,2796,361,2817,294,2818,268,2813,246,2805,225,2794,207,2780,190,2763,176,2751,16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Über 10</w:t>
      </w:r>
      <w:r>
        <w:rPr>
          <w:spacing w:val="-31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5102" w:hanging="217"/>
        <w:jc w:val="center"/>
        <w:rPr>
          <w:b w:val="0"/>
          <w:bCs w:val="0"/>
        </w:rPr>
      </w:pPr>
      <w:r>
        <w:rPr>
          <w:w w:val="105"/>
        </w:rPr>
        <w:t>Virtual-Reality-Erfahrung</w:t>
      </w:r>
      <w:r>
        <w:rPr>
          <w:spacing w:val="-7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0"/>
        <w:ind w:right="1873"/>
        <w:jc w:val="left"/>
      </w:pPr>
      <w:r>
        <w:rPr/>
        <w:pict>
          <v:group style="position:absolute;margin-left:119.075882pt;margin-top:-.876617pt;width:21.85pt;height:14pt;mso-position-horizontal-relative:page;mso-position-vertical-relative:paragraph;z-index:1696" coordorigin="2382,-18" coordsize="437,280">
            <v:shape style="position:absolute;left:2382;top:-18;width:437;height:280" coordorigin="2382,-18" coordsize="437,280" path="m2680,-18l2520,-18,2505,-17,2447,4,2404,50,2383,117,2382,143,2387,165,2420,221,2475,255,2520,262,2695,262,2716,258,2735,251,2750,242,2680,242,2500,241,2444,214,2408,159,2401,111,2405,89,2439,34,2497,5,2520,2,2751,2,2745,-2,2725,-10,2703,-16,2680,-18xe" filled="true" fillcolor="#999999" stroked="false">
              <v:path arrowok="t"/>
              <v:fill type="solid"/>
            </v:shape>
            <v:shape style="position:absolute;left:2382;top:-18;width:437;height:280" coordorigin="2382,-18" coordsize="437,280" path="m2751,2l2680,2,2700,4,2720,10,2771,46,2798,109,2799,134,2795,156,2761,211,2703,240,2680,242,2750,242,2796,195,2817,128,2818,102,2813,80,2805,60,2794,41,2780,24,2763,10,2751,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2"/>
        </w:rPr>
        <w:t>0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198382pt;width:21.85pt;height:14pt;mso-position-horizontal-relative:page;mso-position-vertical-relative:paragraph;z-index:1720" coordorigin="2382,144" coordsize="437,280">
            <v:shape style="position:absolute;left:2382;top:144;width:437;height:280" coordorigin="2382,144" coordsize="437,280" path="m2680,144l2520,144,2505,145,2447,165,2404,211,2383,278,2382,305,2387,326,2420,382,2475,417,2520,424,2695,423,2716,419,2735,412,2750,404,2680,404,2500,402,2444,375,2408,321,2401,273,2405,251,2439,195,2497,166,2520,164,2751,164,2745,160,2725,151,2703,146,2680,144xe" filled="true" fillcolor="#999999" stroked="false">
              <v:path arrowok="t"/>
              <v:fill type="solid"/>
            </v:shape>
            <v:shape style="position:absolute;left:2382;top:144;width:437;height:280" coordorigin="2382,144" coordsize="437,280" path="m2751,164l2680,164,2700,166,2720,171,2771,208,2798,270,2799,295,2795,317,2761,372,2703,402,2680,404,2750,404,2796,357,2817,290,2818,263,2813,241,2805,221,2794,202,2780,186,2763,172,2751,16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&lt; 2</w:t>
      </w:r>
      <w:r>
        <w:rPr>
          <w:spacing w:val="-20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323382pt;width:21.85pt;height:14pt;mso-position-horizontal-relative:page;mso-position-vertical-relative:paragraph;z-index:1744" coordorigin="2382,146" coordsize="437,280">
            <v:shape style="position:absolute;left:2382;top:146;width:437;height:280" coordorigin="2382,146" coordsize="437,280" path="m2680,146l2520,146,2505,147,2447,168,2404,214,2383,281,2382,307,2387,329,2420,385,2475,419,2520,426,2695,426,2716,422,2735,415,2750,406,2680,406,2500,405,2444,378,2408,323,2401,275,2405,253,2439,198,2497,169,2520,166,2751,166,2745,162,2725,154,2703,148,2680,146xe" filled="true" fillcolor="#999999" stroked="false">
              <v:path arrowok="t"/>
              <v:fill type="solid"/>
            </v:shape>
            <v:shape style="position:absolute;left:2382;top:146;width:437;height:280" coordorigin="2382,146" coordsize="437,280" path="m2751,166l2680,166,2700,168,2720,174,2771,210,2798,273,2799,298,2795,320,2761,375,2703,404,2680,406,2750,406,2796,359,2817,292,2818,266,2813,244,2805,224,2794,205,2780,188,2763,174,2751,16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2 - 4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448382pt;width:21.85pt;height:14pt;mso-position-horizontal-relative:page;mso-position-vertical-relative:paragraph;z-index:1768" coordorigin="2382,149" coordsize="437,280">
            <v:shape style="position:absolute;left:2382;top:149;width:437;height:280" coordorigin="2382,149" coordsize="437,280" path="m2680,149l2520,149,2505,150,2447,170,2404,216,2383,283,2382,310,2387,331,2420,387,2475,422,2520,429,2695,428,2716,424,2735,417,2750,409,2680,409,2500,407,2444,380,2408,326,2401,278,2405,256,2439,200,2497,171,2520,169,2751,169,2745,165,2725,156,2703,151,2680,149xe" filled="true" fillcolor="#999999" stroked="false">
              <v:path arrowok="t"/>
              <v:fill type="solid"/>
            </v:shape>
            <v:shape style="position:absolute;left:2382;top:149;width:437;height:280" coordorigin="2382,149" coordsize="437,280" path="m2751,169l2680,169,2700,171,2720,176,2771,213,2798,275,2799,300,2795,322,2761,377,2703,407,2680,409,2750,409,2796,362,2817,295,2818,268,2813,246,2805,226,2794,207,2780,191,2763,177,2751,169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4 - 6</w:t>
      </w:r>
      <w:r>
        <w:rPr>
          <w:spacing w:val="-23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573382pt;width:21.85pt;height:14pt;mso-position-horizontal-relative:page;mso-position-vertical-relative:paragraph;z-index:1792" coordorigin="2382,151" coordsize="437,280">
            <v:shape style="position:absolute;left:2382;top:151;width:437;height:280" coordorigin="2382,151" coordsize="437,280" path="m2680,151l2520,151,2505,152,2447,173,2404,219,2383,286,2382,312,2387,334,2420,390,2475,424,2520,431,2695,431,2716,427,2735,420,2750,411,2680,411,2500,410,2444,383,2408,328,2401,280,2405,258,2439,203,2497,174,2520,171,2751,171,2745,167,2725,159,2703,153,2680,151xe" filled="true" fillcolor="#999999" stroked="false">
              <v:path arrowok="t"/>
              <v:fill type="solid"/>
            </v:shape>
            <v:shape style="position:absolute;left:2382;top:151;width:437;height:280" coordorigin="2382,151" coordsize="437,280" path="m2751,171l2680,171,2700,173,2720,179,2771,215,2798,278,2799,303,2795,325,2761,380,2703,409,2680,411,2750,411,2796,364,2817,297,2818,271,2813,249,2805,229,2794,210,2780,193,2763,179,2751,17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6 - 10</w:t>
      </w:r>
      <w:r>
        <w:rPr>
          <w:spacing w:val="-25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pStyle w:val="BodyText"/>
        <w:spacing w:line="240" w:lineRule="auto" w:before="159"/>
        <w:ind w:right="1873"/>
        <w:jc w:val="left"/>
      </w:pPr>
      <w:r>
        <w:rPr/>
        <w:pict>
          <v:group style="position:absolute;margin-left:119.075882pt;margin-top:7.698382pt;width:21.85pt;height:14pt;mso-position-horizontal-relative:page;mso-position-vertical-relative:paragraph;z-index:1816" coordorigin="2382,154" coordsize="437,280">
            <v:shape style="position:absolute;left:2382;top:154;width:437;height:280" coordorigin="2382,154" coordsize="437,280" path="m2680,154l2520,154,2505,155,2447,175,2404,221,2383,288,2382,315,2387,336,2420,392,2475,427,2520,434,2695,433,2716,429,2735,422,2750,414,2680,414,2500,412,2444,385,2408,331,2401,283,2405,261,2439,205,2497,176,2520,174,2751,174,2745,170,2725,161,2703,156,2680,154xe" filled="true" fillcolor="#999999" stroked="false">
              <v:path arrowok="t"/>
              <v:fill type="solid"/>
            </v:shape>
            <v:shape style="position:absolute;left:2382;top:154;width:437;height:280" coordorigin="2382,154" coordsize="437,280" path="m2751,174l2680,174,2700,176,2720,181,2771,218,2798,280,2799,305,2795,327,2761,382,2703,412,2680,414,2750,414,2796,367,2817,300,2818,273,2813,251,2805,231,2794,212,2780,196,2763,182,2751,17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Über 10</w:t>
      </w:r>
      <w:r>
        <w:rPr>
          <w:spacing w:val="-31"/>
          <w:w w:val="105"/>
        </w:rPr>
        <w:t> </w:t>
      </w:r>
      <w:r>
        <w:rPr>
          <w:w w:val="105"/>
        </w:rPr>
        <w:t>Jahre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0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Gruppe</w:t>
      </w:r>
      <w:r>
        <w:rPr>
          <w:spacing w:val="-2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15" w:lineRule="auto" w:before="0"/>
        <w:ind w:right="5280"/>
        <w:jc w:val="left"/>
      </w:pPr>
      <w:r>
        <w:rPr/>
        <w:pict>
          <v:group style="position:absolute;margin-left:119.075882pt;margin-top:-.589111pt;width:21.85pt;height:14pt;mso-position-horizontal-relative:page;mso-position-vertical-relative:paragraph;z-index:1840" coordorigin="2382,-12" coordsize="437,280">
            <v:shape style="position:absolute;left:2382;top:-12;width:437;height:280" coordorigin="2382,-12" coordsize="437,280" path="m2680,-12l2520,-12,2505,-11,2447,10,2404,55,2383,122,2382,149,2387,171,2420,226,2475,261,2520,268,2695,267,2716,264,2735,257,2750,248,2680,248,2500,247,2444,220,2408,165,2401,117,2405,95,2439,40,2497,10,2520,8,2751,8,2745,4,2725,-4,2703,-10,2680,-12xe" filled="true" fillcolor="#999999" stroked="false">
              <v:path arrowok="t"/>
              <v:fill type="solid"/>
            </v:shape>
            <v:shape style="position:absolute;left:2382;top:-12;width:437;height:280" coordorigin="2382,-12" coordsize="437,280" path="m2751,8l2680,8,2700,10,2720,15,2771,52,2798,114,2799,139,2795,162,2761,217,2703,246,2680,248,2750,248,2796,201,2817,134,2818,108,2813,86,2805,65,2794,47,2780,30,2763,16,2751,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18.410889pt;width:21.85pt;height:14pt;mso-position-horizontal-relative:page;mso-position-vertical-relative:paragraph;z-index:1864" coordorigin="2382,368" coordsize="437,280">
            <v:shape style="position:absolute;left:2382;top:368;width:437;height:280" coordorigin="2382,368" coordsize="437,280" path="m2680,368l2520,368,2505,369,2447,390,2404,435,2383,502,2382,529,2387,551,2420,606,2475,641,2520,648,2695,647,2716,644,2735,637,2750,628,2680,628,2500,627,2444,600,2408,545,2401,497,2405,475,2439,420,2497,390,2520,388,2751,388,2745,384,2725,376,2703,370,2680,368xe" filled="true" fillcolor="#999999" stroked="false">
              <v:path arrowok="t"/>
              <v:fill type="solid"/>
            </v:shape>
            <v:shape style="position:absolute;left:2382;top:368;width:437;height:280" coordorigin="2382,368" coordsize="437,280" path="m2751,388l2680,388,2700,390,2720,395,2771,432,2798,494,2799,519,2795,542,2761,597,2703,626,2680,628,2750,628,2796,581,2817,514,2818,488,2813,466,2805,445,2794,427,2780,410,2763,396,275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37.410889pt;width:21.85pt;height:14pt;mso-position-horizontal-relative:page;mso-position-vertical-relative:paragraph;z-index:1888" coordorigin="2382,748" coordsize="437,280">
            <v:shape style="position:absolute;left:2382;top:748;width:437;height:280" coordorigin="2382,748" coordsize="437,280" path="m2680,748l2520,748,2505,749,2447,770,2404,815,2383,882,2382,909,2387,931,2420,986,2475,1021,2520,1028,2695,1027,2716,1024,2735,1017,2750,1008,2680,1008,2500,1007,2444,980,2408,925,2401,877,2405,855,2439,800,2497,770,2520,768,2751,768,2745,764,2725,756,2703,750,2680,748xe" filled="true" fillcolor="#999999" stroked="false">
              <v:path arrowok="t"/>
              <v:fill type="solid"/>
            </v:shape>
            <v:shape style="position:absolute;left:2382;top:748;width:437;height:280" coordorigin="2382,748" coordsize="437,280" path="m2751,768l2680,768,2700,770,2720,775,2771,812,2798,874,2799,899,2795,922,2761,977,2703,1006,2680,1008,2750,1008,2796,961,2817,894,2818,868,2813,846,2805,825,2794,807,2780,790,2763,776,2751,76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9.075882pt;margin-top:56.410889pt;width:21.85pt;height:14pt;mso-position-horizontal-relative:page;mso-position-vertical-relative:paragraph;z-index:1912" coordorigin="2382,1128" coordsize="437,280">
            <v:shape style="position:absolute;left:2382;top:1128;width:437;height:280" coordorigin="2382,1128" coordsize="437,280" path="m2680,1128l2520,1128,2505,1129,2447,1150,2404,1195,2383,1262,2382,1289,2387,1311,2420,1366,2475,1401,2520,1408,2695,1407,2716,1404,2735,1397,2750,1388,2680,1388,2500,1387,2444,1360,2408,1305,2401,1257,2405,1235,2439,1180,2497,1150,2520,1148,2751,1148,2745,1144,2725,1136,2703,1130,2680,1128xe" filled="true" fillcolor="#999999" stroked="false">
              <v:path arrowok="t"/>
              <v:fill type="solid"/>
            </v:shape>
            <v:shape style="position:absolute;left:2382;top:1128;width:437;height:280" coordorigin="2382,1128" coordsize="437,280" path="m2751,1148l2680,1148,2700,1150,2720,1155,2771,1192,2798,1254,2799,1279,2795,1302,2761,1357,2703,1386,2680,1388,2750,1388,2796,1341,2817,1274,2818,1248,2813,1226,2805,1205,2794,1187,2780,1170,2763,1156,2751,114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Leber in der virtuellen</w:t>
      </w:r>
      <w:r>
        <w:rPr>
          <w:spacing w:val="-23"/>
          <w:w w:val="105"/>
        </w:rPr>
        <w:t> </w:t>
      </w:r>
      <w:r>
        <w:rPr>
          <w:w w:val="105"/>
        </w:rPr>
        <w:t>Realität</w:t>
      </w:r>
      <w:r>
        <w:rPr>
          <w:w w:val="102"/>
        </w:rPr>
        <w:t> </w:t>
      </w:r>
      <w:r>
        <w:rPr>
          <w:w w:val="105"/>
        </w:rPr>
        <w:t>Pyramide in der virtuellen</w:t>
      </w:r>
      <w:r>
        <w:rPr>
          <w:spacing w:val="-37"/>
          <w:w w:val="105"/>
        </w:rPr>
        <w:t> </w:t>
      </w:r>
      <w:r>
        <w:rPr>
          <w:w w:val="105"/>
        </w:rPr>
        <w:t>Realität</w:t>
      </w:r>
      <w:r>
        <w:rPr>
          <w:w w:val="102"/>
        </w:rPr>
        <w:t> </w:t>
      </w:r>
      <w:r>
        <w:rPr>
          <w:w w:val="105"/>
        </w:rPr>
        <w:t>Leber</w:t>
      </w:r>
      <w:r>
        <w:rPr>
          <w:spacing w:val="-27"/>
          <w:w w:val="105"/>
        </w:rPr>
        <w:t> </w:t>
      </w:r>
      <w:r>
        <w:rPr>
          <w:w w:val="105"/>
        </w:rPr>
        <w:t>auf</w:t>
      </w:r>
      <w:r>
        <w:rPr>
          <w:spacing w:val="-27"/>
          <w:w w:val="105"/>
        </w:rPr>
        <w:t> </w:t>
      </w:r>
      <w:r>
        <w:rPr>
          <w:w w:val="105"/>
        </w:rPr>
        <w:t>einem</w:t>
      </w:r>
      <w:r>
        <w:rPr>
          <w:spacing w:val="-27"/>
          <w:w w:val="105"/>
        </w:rPr>
        <w:t> </w:t>
      </w:r>
      <w:r>
        <w:rPr>
          <w:w w:val="105"/>
        </w:rPr>
        <w:t>Computerbildschirm</w:t>
      </w:r>
      <w:r>
        <w:rPr/>
      </w:r>
    </w:p>
    <w:p>
      <w:pPr>
        <w:pStyle w:val="BodyText"/>
        <w:spacing w:line="240" w:lineRule="auto" w:before="4"/>
        <w:ind w:right="1873"/>
        <w:jc w:val="left"/>
      </w:pPr>
      <w:r>
        <w:rPr>
          <w:w w:val="105"/>
        </w:rPr>
        <w:t>Pyramide</w:t>
      </w:r>
      <w:r>
        <w:rPr>
          <w:spacing w:val="-30"/>
          <w:w w:val="105"/>
        </w:rPr>
        <w:t> </w:t>
      </w:r>
      <w:r>
        <w:rPr>
          <w:w w:val="105"/>
        </w:rPr>
        <w:t>auf</w:t>
      </w:r>
      <w:r>
        <w:rPr>
          <w:spacing w:val="-30"/>
          <w:w w:val="105"/>
        </w:rPr>
        <w:t> </w:t>
      </w:r>
      <w:r>
        <w:rPr>
          <w:w w:val="105"/>
        </w:rPr>
        <w:t>einem</w:t>
      </w:r>
      <w:r>
        <w:rPr>
          <w:spacing w:val="-30"/>
          <w:w w:val="105"/>
        </w:rPr>
        <w:t> </w:t>
      </w:r>
      <w:r>
        <w:rPr>
          <w:w w:val="105"/>
        </w:rPr>
        <w:t>Computerbildschirm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2"/>
          <w:szCs w:val="22"/>
        </w:rPr>
      </w:pPr>
    </w:p>
    <w:p>
      <w:pPr>
        <w:spacing w:before="65"/>
        <w:ind w:left="1648" w:right="1873" w:firstLine="0"/>
        <w:jc w:val="left"/>
        <w:rPr>
          <w:rFonts w:ascii="Arial" w:hAnsi="Arial" w:cs="Arial" w:eastAsia="Arial"/>
          <w:sz w:val="29"/>
          <w:szCs w:val="29"/>
        </w:rPr>
      </w:pPr>
      <w:r>
        <w:rPr>
          <w:rFonts w:ascii="Arial"/>
          <w:b/>
          <w:sz w:val="29"/>
        </w:rPr>
        <w:t>Fragebogen zur System-Nutzbarkeit</w:t>
      </w:r>
      <w:r>
        <w:rPr>
          <w:rFonts w:ascii="Arial"/>
          <w:b/>
          <w:spacing w:val="42"/>
          <w:sz w:val="29"/>
        </w:rPr>
        <w:t> </w:t>
      </w:r>
      <w:r>
        <w:rPr>
          <w:rFonts w:ascii="Arial"/>
          <w:b/>
          <w:sz w:val="29"/>
        </w:rPr>
        <w:t>(SUS)</w:t>
      </w:r>
      <w:r>
        <w:rPr>
          <w:rFonts w:ascii="Arial"/>
          <w:sz w:val="29"/>
        </w:rPr>
      </w:r>
    </w:p>
    <w:p>
      <w:pPr>
        <w:spacing w:line="20" w:lineRule="exact"/>
        <w:ind w:left="163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91pt;height:1pt;mso-position-horizontal-relative:char;mso-position-vertical-relative:line" coordorigin="0,0" coordsize="7820,20">
            <v:group style="position:absolute;left:10;top:10;width:7800;height:2" coordorigin="10,10" coordsize="7800,2">
              <v:shape style="position:absolute;left:10;top:10;width:7800;height:2" coordorigin="10,10" coordsize="7800,0" path="m7810,10l1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40"/>
          <w:szCs w:val="40"/>
        </w:rPr>
      </w:pPr>
    </w:p>
    <w:p>
      <w:pPr>
        <w:pStyle w:val="BodyText"/>
        <w:spacing w:line="240" w:lineRule="auto" w:before="0"/>
        <w:ind w:left="1648" w:right="1873"/>
        <w:jc w:val="left"/>
      </w:pPr>
      <w:r>
        <w:rPr>
          <w:w w:val="105"/>
        </w:rPr>
        <w:t>System</w:t>
      </w:r>
      <w:r>
        <w:rPr>
          <w:spacing w:val="-24"/>
          <w:w w:val="105"/>
        </w:rPr>
        <w:t> </w:t>
      </w:r>
      <w:r>
        <w:rPr>
          <w:w w:val="105"/>
        </w:rPr>
        <w:t>Usability</w:t>
      </w:r>
      <w:r>
        <w:rPr>
          <w:spacing w:val="-24"/>
          <w:w w:val="105"/>
        </w:rPr>
        <w:t> </w:t>
      </w:r>
      <w:r>
        <w:rPr>
          <w:w w:val="105"/>
        </w:rPr>
        <w:t>Scale</w:t>
      </w:r>
      <w:r>
        <w:rPr>
          <w:spacing w:val="-24"/>
          <w:w w:val="105"/>
        </w:rPr>
        <w:t> </w:t>
      </w:r>
      <w:r>
        <w:rPr>
          <w:w w:val="105"/>
        </w:rPr>
        <w:t>(SUS)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11"/>
        <w:jc w:val="left"/>
        <w:rPr>
          <w:b w:val="0"/>
          <w:bCs w:val="0"/>
        </w:rPr>
      </w:pPr>
      <w:r>
        <w:rPr>
          <w:w w:val="105"/>
        </w:rPr>
        <w:t>Ich denke, dass ich das System gerne häufig benutzen würde</w:t>
      </w:r>
      <w:r>
        <w:rPr>
          <w:spacing w:val="-35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535889pt;width:21.85pt;height:14pt;mso-position-horizontal-relative:page;mso-position-vertical-relative:paragraph;z-index:2248" coordorigin="5622,811" coordsize="437,280">
            <v:shape style="position:absolute;left:5622;top:811;width:437;height:280" coordorigin="5622,811" coordsize="437,280" path="m5920,811l5760,811,5745,812,5687,832,5644,878,5623,945,5622,971,5627,993,5660,1049,5715,1083,5760,1091,5935,1090,5956,1086,5975,1079,5990,1071,5920,1071,5740,1069,5684,1042,5648,988,5641,939,5645,917,5679,862,5737,833,5760,831,5991,831,5985,827,5965,818,5943,813,5920,811xe" filled="true" fillcolor="#999999" stroked="false">
              <v:path arrowok="t"/>
              <v:fill type="solid"/>
            </v:shape>
            <v:shape style="position:absolute;left:5622;top:811;width:437;height:280" coordorigin="5622,811" coordsize="437,280" path="m5991,831l5920,831,5940,832,5960,838,6011,875,6038,937,6039,962,6035,984,6001,1039,5943,1069,5920,1071,5990,1071,6036,1024,6057,957,6058,930,6053,908,6045,888,6034,869,6020,853,6003,838,599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535889pt;width:21.85pt;height:14pt;mso-position-horizontal-relative:page;mso-position-vertical-relative:paragraph;z-index:2272" coordorigin="6302,811" coordsize="437,280">
            <v:shape style="position:absolute;left:6302;top:811;width:437;height:280" coordorigin="6302,811" coordsize="437,280" path="m6600,811l6440,811,6425,812,6367,832,6324,878,6303,945,6302,971,6307,993,6340,1049,6395,1083,6440,1091,6615,1090,6636,1086,6655,1079,6670,1071,6600,1071,6420,1069,6364,1042,6328,988,6321,939,6325,917,6359,862,6417,833,6440,831,6671,831,6665,827,6645,818,6623,813,6600,811xe" filled="true" fillcolor="#999999" stroked="false">
              <v:path arrowok="t"/>
              <v:fill type="solid"/>
            </v:shape>
            <v:shape style="position:absolute;left:6302;top:811;width:437;height:280" coordorigin="6302,811" coordsize="437,280" path="m6671,831l6600,831,6620,832,6640,838,6691,875,6718,937,6719,962,6715,984,6681,1039,6623,1069,6600,1071,6670,1071,6716,1024,6737,957,6738,930,6733,908,6725,888,6714,869,6700,853,6683,838,66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535889pt;width:22.85pt;height:14pt;mso-position-horizontal-relative:page;mso-position-vertical-relative:paragraph;z-index:2296" coordorigin="6982,811" coordsize="457,280">
            <v:shape style="position:absolute;left:6982;top:811;width:457;height:280" coordorigin="6982,811" coordsize="457,280" path="m7300,811l7120,811,7105,812,7047,832,7004,878,6983,945,6982,971,6987,993,7020,1049,7075,1083,7120,1091,7315,1090,7336,1086,7355,1079,7370,1071,7300,1071,7100,1069,7044,1042,7008,988,7001,939,7005,917,7039,862,7097,833,7120,831,7371,831,7365,827,7345,818,7323,813,7300,811xe" filled="true" fillcolor="#999999" stroked="false">
              <v:path arrowok="t"/>
              <v:fill type="solid"/>
            </v:shape>
            <v:shape style="position:absolute;left:6982;top:811;width:457;height:280" coordorigin="6982,811" coordsize="457,280" path="m7371,831l7300,831,7320,832,7340,838,7391,875,7418,937,7419,962,7415,984,7381,1039,7323,1069,7300,1071,7370,1071,7416,1024,7437,957,7438,930,7433,908,7425,888,7414,869,7400,853,7383,838,73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535889pt;width:21.85pt;height:14pt;mso-position-horizontal-relative:page;mso-position-vertical-relative:paragraph;z-index:2320" coordorigin="7682,811" coordsize="437,280">
            <v:shape style="position:absolute;left:7682;top:811;width:437;height:280" coordorigin="7682,811" coordsize="437,280" path="m7980,811l7820,811,7805,812,7747,832,7704,878,7683,945,7682,971,7687,993,7720,1049,7775,1083,7820,1091,7995,1090,8016,1086,8035,1079,8050,1071,7980,1071,7800,1069,7744,1042,7708,988,7701,939,7705,917,7739,862,7797,833,7820,831,8051,831,8045,827,8025,818,8003,813,7980,811xe" filled="true" fillcolor="#999999" stroked="false">
              <v:path arrowok="t"/>
              <v:fill type="solid"/>
            </v:shape>
            <v:shape style="position:absolute;left:7682;top:811;width:437;height:280" coordorigin="7682,811" coordsize="437,280" path="m8051,831l7980,831,8000,832,8020,838,8071,875,8098,937,8099,962,8095,984,8061,1039,8003,1069,7980,1071,8050,1071,8096,1024,8117,957,8118,930,8113,908,8105,888,8094,869,8080,853,8063,838,805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560877pt;width:21.85pt;height:14pt;mso-position-horizontal-relative:page;mso-position-vertical-relative:paragraph;z-index:2224" coordorigin="4922,211" coordsize="437,280">
            <v:shape style="position:absolute;left:4922;top:211;width:437;height:280" coordorigin="4922,211" coordsize="437,280" path="m5220,211l5060,211,5045,212,4987,233,4944,278,4923,345,4922,372,4927,394,4960,449,5015,484,5060,491,5235,490,5256,487,5275,480,5290,471,5220,471,5040,470,4984,443,4948,388,4941,340,4945,318,4979,263,5037,233,5060,231,5291,231,5285,227,5265,219,5243,213,5220,211xe" filled="true" fillcolor="#999999" stroked="false">
              <v:path arrowok="t"/>
              <v:fill type="solid"/>
            </v:shape>
            <v:shape style="position:absolute;left:4922;top:211;width:437;height:280" coordorigin="4922,211" coordsize="437,280" path="m5291,231l5220,231,5240,233,5260,238,5311,275,5338,337,5339,362,5335,385,5301,440,5243,469,5220,471,5290,471,5336,424,5357,357,5358,331,5353,309,5345,288,5334,270,5320,253,5303,239,5291,23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Ich fand das System unnötig komplex</w:t>
      </w:r>
      <w:r>
        <w:rPr>
          <w:spacing w:val="-14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098389pt;width:21.85pt;height:14pt;mso-position-horizontal-relative:page;mso-position-vertical-relative:paragraph;z-index:2368" coordorigin="5622,802" coordsize="437,280">
            <v:shape style="position:absolute;left:5622;top:802;width:437;height:280" coordorigin="5622,802" coordsize="437,280" path="m5920,802l5760,802,5745,803,5687,823,5644,869,5623,936,5622,963,5627,984,5660,1040,5715,1075,5760,1082,5935,1081,5956,1077,5975,1070,5990,1062,5920,1062,5740,1060,5684,1033,5648,979,5641,931,5645,909,5679,853,5737,824,5760,822,5991,822,5985,818,5965,809,5943,804,5920,802xe" filled="true" fillcolor="#999999" stroked="false">
              <v:path arrowok="t"/>
              <v:fill type="solid"/>
            </v:shape>
            <v:shape style="position:absolute;left:5622;top:802;width:437;height:280" coordorigin="5622,802" coordsize="437,280" path="m5991,822l5920,822,5940,824,5960,829,6011,866,6038,928,6039,953,6035,975,6001,1030,5943,1060,5920,1062,5990,1062,6036,1015,6057,948,6058,921,6053,899,6045,879,6034,860,6020,844,6003,830,599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098389pt;width:21.85pt;height:14pt;mso-position-horizontal-relative:page;mso-position-vertical-relative:paragraph;z-index:2392" coordorigin="6302,802" coordsize="437,280">
            <v:shape style="position:absolute;left:6302;top:802;width:437;height:280" coordorigin="6302,802" coordsize="437,280" path="m6600,802l6440,802,6425,803,6367,823,6324,869,6303,936,6302,963,6307,984,6340,1040,6395,1075,6440,1082,6615,1081,6636,1077,6655,1070,6670,1062,6600,1062,6420,1060,6364,1033,6328,979,6321,931,6325,909,6359,853,6417,824,6440,822,6671,822,6665,818,6645,809,6623,804,6600,802xe" filled="true" fillcolor="#999999" stroked="false">
              <v:path arrowok="t"/>
              <v:fill type="solid"/>
            </v:shape>
            <v:shape style="position:absolute;left:6302;top:802;width:437;height:280" coordorigin="6302,802" coordsize="437,280" path="m6671,822l6600,822,6620,824,6640,829,6691,866,6718,928,6719,953,6715,975,6681,1030,6623,1060,6600,1062,6670,1062,6716,1015,6737,948,6738,921,6733,899,6725,879,6714,860,6700,844,6683,830,667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098389pt;width:22.85pt;height:14pt;mso-position-horizontal-relative:page;mso-position-vertical-relative:paragraph;z-index:2416" coordorigin="6982,802" coordsize="457,280">
            <v:shape style="position:absolute;left:6982;top:802;width:457;height:280" coordorigin="6982,802" coordsize="457,280" path="m7300,802l7120,802,7105,803,7047,823,7004,869,6983,936,6982,963,6987,984,7020,1040,7075,1075,7120,1082,7315,1081,7336,1077,7355,1070,7370,1062,7300,1062,7100,1060,7044,1033,7008,979,7001,931,7005,909,7039,853,7097,824,7120,822,7371,822,7365,818,7345,809,7323,804,7300,802xe" filled="true" fillcolor="#999999" stroked="false">
              <v:path arrowok="t"/>
              <v:fill type="solid"/>
            </v:shape>
            <v:shape style="position:absolute;left:6982;top:802;width:457;height:280" coordorigin="6982,802" coordsize="457,280" path="m7371,822l7300,822,7320,824,7340,829,7391,866,7418,928,7419,953,7415,975,7381,1030,7323,1060,7300,1062,7370,1062,7416,1015,7437,948,7438,921,7433,899,7425,879,7414,860,7400,844,7383,830,737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098389pt;width:21.85pt;height:14pt;mso-position-horizontal-relative:page;mso-position-vertical-relative:paragraph;z-index:2440" coordorigin="7682,802" coordsize="437,280">
            <v:shape style="position:absolute;left:7682;top:802;width:437;height:280" coordorigin="7682,802" coordsize="437,280" path="m7980,802l7820,802,7805,803,7747,823,7704,869,7683,936,7682,963,7687,984,7720,1040,7775,1075,7820,1082,7995,1081,8016,1077,8035,1070,8050,1062,7980,1062,7800,1060,7744,1033,7708,979,7701,931,7705,909,7739,853,7797,824,7820,822,8051,822,8045,818,8025,809,8003,804,7980,802xe" filled="true" fillcolor="#999999" stroked="false">
              <v:path arrowok="t"/>
              <v:fill type="solid"/>
            </v:shape>
            <v:shape style="position:absolute;left:7682;top:802;width:437;height:280" coordorigin="7682,802" coordsize="437,280" path="m8051,822l7980,822,8000,824,8020,829,8071,866,8098,928,8099,953,8095,975,8061,1030,8003,1060,7980,1062,8050,1062,8096,1015,8117,948,8118,921,8113,899,8105,879,8094,860,8080,844,8063,830,8051,822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123377pt;width:21.85pt;height:14pt;mso-position-horizontal-relative:page;mso-position-vertical-relative:paragraph;z-index:2344" coordorigin="4922,202" coordsize="437,280">
            <v:shape style="position:absolute;left:4922;top:202;width:437;height:280" coordorigin="4922,202" coordsize="437,280" path="m5220,202l5060,202,5045,203,4987,224,4944,270,4923,337,4922,363,4927,385,4960,441,5015,475,5060,482,5235,482,5256,478,5275,471,5290,462,5220,462,5040,461,4984,434,4948,379,4941,331,4945,309,4979,254,5037,225,5060,222,5291,222,5285,218,5265,210,5243,204,5220,202xe" filled="true" fillcolor="#999999" stroked="false">
              <v:path arrowok="t"/>
              <v:fill type="solid"/>
            </v:shape>
            <v:shape style="position:absolute;left:4922;top:202;width:437;height:280" coordorigin="4922,202" coordsize="437,280" path="m5291,222l5220,222,5240,224,5260,230,5311,266,5338,329,5339,354,5335,376,5301,431,5243,460,5220,462,5290,462,5336,415,5357,348,5358,322,5353,300,5345,280,5334,261,5320,244,5303,230,5291,22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Ich fand das System einfach zu benutzen</w:t>
      </w:r>
      <w:r>
        <w:rPr>
          <w:spacing w:val="-18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660889pt;width:21.85pt;height:14pt;mso-position-horizontal-relative:page;mso-position-vertical-relative:paragraph;z-index:2488" coordorigin="5622,793" coordsize="437,280">
            <v:shape style="position:absolute;left:5622;top:793;width:437;height:280" coordorigin="5622,793" coordsize="437,280" path="m5920,793l5760,793,5745,794,5687,815,5644,860,5623,927,5622,954,5627,976,5660,1031,5715,1066,5760,1073,5935,1072,5956,1069,5975,1062,5990,1053,5920,1053,5740,1052,5684,1025,5648,970,5641,922,5645,900,5679,845,5737,815,5760,813,5991,813,5985,809,5965,801,5943,795,5920,793xe" filled="true" fillcolor="#999999" stroked="false">
              <v:path arrowok="t"/>
              <v:fill type="solid"/>
            </v:shape>
            <v:shape style="position:absolute;left:5622;top:793;width:437;height:280" coordorigin="5622,793" coordsize="437,280" path="m5991,813l5920,813,5940,815,5960,820,6011,857,6038,919,6039,944,6035,967,6001,1022,5943,1051,5920,1053,5990,1053,6036,1006,6057,939,6058,913,6053,891,6045,870,6034,852,6020,835,6003,821,599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660889pt;width:21.85pt;height:14pt;mso-position-horizontal-relative:page;mso-position-vertical-relative:paragraph;z-index:2512" coordorigin="6302,793" coordsize="437,280">
            <v:shape style="position:absolute;left:6302;top:793;width:437;height:280" coordorigin="6302,793" coordsize="437,280" path="m6600,793l6440,793,6425,794,6367,815,6324,860,6303,927,6302,954,6307,976,6340,1031,6395,1066,6440,1073,6615,1072,6636,1069,6655,1062,6670,1053,6600,1053,6420,1052,6364,1025,6328,970,6321,922,6325,900,6359,845,6417,815,6440,813,6671,813,6665,809,6645,801,6623,795,6600,793xe" filled="true" fillcolor="#999999" stroked="false">
              <v:path arrowok="t"/>
              <v:fill type="solid"/>
            </v:shape>
            <v:shape style="position:absolute;left:6302;top:793;width:437;height:280" coordorigin="6302,793" coordsize="437,280" path="m6671,813l6600,813,6620,815,6640,820,6691,857,6718,919,6719,944,6715,967,6681,1022,6623,1051,6600,1053,6670,1053,6716,1006,6737,939,6738,913,6733,891,6725,870,6714,852,6700,835,6683,821,667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660889pt;width:22.85pt;height:14pt;mso-position-horizontal-relative:page;mso-position-vertical-relative:paragraph;z-index:2536" coordorigin="6982,793" coordsize="457,280">
            <v:shape style="position:absolute;left:6982;top:793;width:457;height:280" coordorigin="6982,793" coordsize="457,280" path="m7300,793l7120,793,7105,794,7047,815,7004,860,6983,927,6982,954,6987,976,7020,1031,7075,1066,7120,1073,7315,1072,7336,1069,7355,1062,7370,1053,7300,1053,7100,1052,7044,1025,7008,970,7001,922,7005,900,7039,845,7097,815,7120,813,7371,813,7365,809,7345,801,7323,795,7300,793xe" filled="true" fillcolor="#999999" stroked="false">
              <v:path arrowok="t"/>
              <v:fill type="solid"/>
            </v:shape>
            <v:shape style="position:absolute;left:6982;top:793;width:457;height:280" coordorigin="6982,793" coordsize="457,280" path="m7371,813l7300,813,7320,815,7340,820,7391,857,7418,919,7419,944,7415,967,7381,1022,7323,1051,7300,1053,7370,1053,7416,1006,7437,939,7438,913,7433,891,7425,870,7414,852,7400,835,7383,821,737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660889pt;width:21.85pt;height:14pt;mso-position-horizontal-relative:page;mso-position-vertical-relative:paragraph;z-index:2560" coordorigin="7682,793" coordsize="437,280">
            <v:shape style="position:absolute;left:7682;top:793;width:437;height:280" coordorigin="7682,793" coordsize="437,280" path="m7980,793l7820,793,7805,794,7747,815,7704,860,7683,927,7682,954,7687,976,7720,1031,7775,1066,7820,1073,7995,1072,8016,1069,8035,1062,8050,1053,7980,1053,7800,1052,7744,1025,7708,970,7701,922,7705,900,7739,845,7797,815,7820,813,8051,813,8045,809,8025,801,8003,795,7980,793xe" filled="true" fillcolor="#999999" stroked="false">
              <v:path arrowok="t"/>
              <v:fill type="solid"/>
            </v:shape>
            <v:shape style="position:absolute;left:7682;top:793;width:437;height:280" coordorigin="7682,793" coordsize="437,280" path="m8051,813l7980,813,8000,815,8020,820,8071,857,8098,919,8099,944,8095,967,8061,1022,8003,1051,7980,1053,8050,1053,8096,1006,8117,939,8118,913,8113,891,8105,870,8094,852,8080,835,8063,821,8051,81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685877pt;width:21.85pt;height:14pt;mso-position-horizontal-relative:page;mso-position-vertical-relative:paragraph;z-index:2464" coordorigin="4922,194" coordsize="437,280">
            <v:shape style="position:absolute;left:4922;top:194;width:437;height:280" coordorigin="4922,194" coordsize="437,280" path="m5220,194l5060,194,5045,195,4987,215,4944,261,4923,328,4922,354,4927,376,4960,432,5015,466,5060,474,5235,473,5256,469,5275,462,5290,454,5220,454,5040,452,4984,425,4948,371,4941,322,4945,300,4979,245,5037,216,5060,214,5291,214,5285,210,5265,201,5243,196,5220,194xe" filled="true" fillcolor="#999999" stroked="false">
              <v:path arrowok="t"/>
              <v:fill type="solid"/>
            </v:shape>
            <v:shape style="position:absolute;left:4922;top:194;width:437;height:280" coordorigin="4922,194" coordsize="437,280" path="m5291,214l5220,214,5240,215,5260,221,5311,258,5338,320,5339,345,5335,367,5301,422,5243,452,5220,454,5290,454,5336,407,5357,340,5358,313,5353,291,5345,271,5334,252,5320,236,5303,221,5291,214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1991" w:hanging="325"/>
        <w:jc w:val="left"/>
        <w:rPr>
          <w:b w:val="0"/>
          <w:bCs w:val="0"/>
        </w:rPr>
      </w:pPr>
      <w:r>
        <w:rPr>
          <w:w w:val="105"/>
        </w:rPr>
        <w:t>Ich</w:t>
      </w:r>
      <w:r>
        <w:rPr>
          <w:spacing w:val="-18"/>
          <w:w w:val="105"/>
        </w:rPr>
        <w:t> </w:t>
      </w:r>
      <w:r>
        <w:rPr>
          <w:w w:val="105"/>
        </w:rPr>
        <w:t>glaube,</w:t>
      </w:r>
      <w:r>
        <w:rPr>
          <w:spacing w:val="-18"/>
          <w:w w:val="105"/>
        </w:rPr>
        <w:t> </w:t>
      </w:r>
      <w:r>
        <w:rPr>
          <w:w w:val="105"/>
        </w:rPr>
        <w:t>ich</w:t>
      </w:r>
      <w:r>
        <w:rPr>
          <w:spacing w:val="-18"/>
          <w:w w:val="105"/>
        </w:rPr>
        <w:t> </w:t>
      </w:r>
      <w:r>
        <w:rPr>
          <w:w w:val="105"/>
        </w:rPr>
        <w:t>würde</w:t>
      </w:r>
      <w:r>
        <w:rPr>
          <w:spacing w:val="-18"/>
          <w:w w:val="105"/>
        </w:rPr>
        <w:t> </w:t>
      </w:r>
      <w:r>
        <w:rPr>
          <w:w w:val="105"/>
        </w:rPr>
        <w:t>die</w:t>
      </w:r>
      <w:r>
        <w:rPr>
          <w:spacing w:val="-18"/>
          <w:w w:val="105"/>
        </w:rPr>
        <w:t> </w:t>
      </w:r>
      <w:r>
        <w:rPr>
          <w:w w:val="105"/>
        </w:rPr>
        <w:t>Hilfe</w:t>
      </w:r>
      <w:r>
        <w:rPr>
          <w:spacing w:val="-18"/>
          <w:w w:val="105"/>
        </w:rPr>
        <w:t> </w:t>
      </w:r>
      <w:r>
        <w:rPr>
          <w:w w:val="105"/>
        </w:rPr>
        <w:t>einer</w:t>
      </w:r>
      <w:r>
        <w:rPr>
          <w:spacing w:val="-18"/>
          <w:w w:val="105"/>
        </w:rPr>
        <w:t> </w:t>
      </w:r>
      <w:r>
        <w:rPr>
          <w:w w:val="105"/>
        </w:rPr>
        <w:t>technisch</w:t>
      </w:r>
      <w:r>
        <w:rPr>
          <w:spacing w:val="-18"/>
          <w:w w:val="105"/>
        </w:rPr>
        <w:t> </w:t>
      </w:r>
      <w:r>
        <w:rPr>
          <w:w w:val="105"/>
        </w:rPr>
        <w:t>versierten</w:t>
      </w:r>
      <w:r>
        <w:rPr>
          <w:spacing w:val="-18"/>
          <w:w w:val="105"/>
        </w:rPr>
        <w:t> </w:t>
      </w:r>
      <w:r>
        <w:rPr>
          <w:w w:val="105"/>
        </w:rPr>
        <w:t>Person</w:t>
      </w:r>
      <w:r>
        <w:rPr>
          <w:spacing w:val="-18"/>
          <w:w w:val="105"/>
        </w:rPr>
        <w:t> </w:t>
      </w:r>
      <w:r>
        <w:rPr>
          <w:w w:val="105"/>
        </w:rPr>
        <w:t>benötigen,</w:t>
      </w:r>
      <w:r>
        <w:rPr>
          <w:spacing w:val="-18"/>
          <w:w w:val="105"/>
        </w:rPr>
        <w:t> </w:t>
      </w:r>
      <w:r>
        <w:rPr>
          <w:w w:val="105"/>
        </w:rPr>
        <w:t>um</w:t>
      </w:r>
      <w:r>
        <w:rPr>
          <w:w w:val="102"/>
        </w:rPr>
        <w:t> </w:t>
      </w:r>
      <w:r>
        <w:rPr>
          <w:w w:val="105"/>
        </w:rPr>
        <w:t>das System benutzen zu können</w:t>
      </w:r>
      <w:r>
        <w:rPr>
          <w:spacing w:val="-13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898376pt;width:21.85pt;height:14pt;mso-position-horizontal-relative:page;mso-position-vertical-relative:paragraph;z-index:2608" coordorigin="5622,798" coordsize="437,280">
            <v:shape style="position:absolute;left:5622;top:798;width:437;height:280" coordorigin="5622,798" coordsize="437,280" path="m5920,798l5760,798,5745,799,5687,819,5644,865,5623,932,5622,959,5627,980,5660,1036,5715,1071,5760,1078,5935,1077,5956,1073,5975,1066,5990,1058,5920,1058,5740,1056,5684,1029,5648,975,5641,927,5645,905,5679,849,5737,820,5760,818,5991,818,5985,814,5965,805,5943,800,5920,798xe" filled="true" fillcolor="#999999" stroked="false">
              <v:path arrowok="t"/>
              <v:fill type="solid"/>
            </v:shape>
            <v:shape style="position:absolute;left:5622;top:798;width:437;height:280" coordorigin="5622,798" coordsize="437,280" path="m5991,818l5920,818,5940,820,5960,825,6011,862,6038,924,6039,949,6035,971,6001,1026,5943,1056,5920,1058,5990,1058,6036,1011,6057,944,6058,917,6053,895,6045,875,6034,856,6020,840,6003,826,599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898376pt;width:21.85pt;height:14pt;mso-position-horizontal-relative:page;mso-position-vertical-relative:paragraph;z-index:2632" coordorigin="6302,798" coordsize="437,280">
            <v:shape style="position:absolute;left:6302;top:798;width:437;height:280" coordorigin="6302,798" coordsize="437,280" path="m6600,798l6440,798,6425,799,6367,819,6324,865,6303,932,6302,959,6307,980,6340,1036,6395,1071,6440,1078,6615,1077,6636,1073,6655,1066,6670,1058,6600,1058,6420,1056,6364,1029,6328,975,6321,927,6325,905,6359,849,6417,820,6440,818,6671,818,6665,814,6645,805,6623,800,6600,798xe" filled="true" fillcolor="#999999" stroked="false">
              <v:path arrowok="t"/>
              <v:fill type="solid"/>
            </v:shape>
            <v:shape style="position:absolute;left:6302;top:798;width:437;height:280" coordorigin="6302,798" coordsize="437,280" path="m6671,818l6600,818,6620,820,6640,825,6691,862,6718,924,6719,949,6715,971,6681,1026,6623,1056,6600,1058,6670,1058,6716,1011,6737,944,6738,917,6733,895,6725,875,6714,856,6700,840,6683,826,667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898376pt;width:22.85pt;height:14pt;mso-position-horizontal-relative:page;mso-position-vertical-relative:paragraph;z-index:2656" coordorigin="6982,798" coordsize="457,280">
            <v:shape style="position:absolute;left:6982;top:798;width:457;height:280" coordorigin="6982,798" coordsize="457,280" path="m7300,798l7120,798,7105,799,7047,819,7004,865,6983,932,6982,959,6987,980,7020,1036,7075,1071,7120,1078,7315,1077,7336,1073,7355,1066,7370,1058,7300,1058,7100,1056,7044,1029,7008,975,7001,927,7005,905,7039,849,7097,820,7120,818,7371,818,7365,814,7345,805,7323,800,7300,798xe" filled="true" fillcolor="#999999" stroked="false">
              <v:path arrowok="t"/>
              <v:fill type="solid"/>
            </v:shape>
            <v:shape style="position:absolute;left:6982;top:798;width:457;height:280" coordorigin="6982,798" coordsize="457,280" path="m7371,818l7300,818,7320,820,7340,825,7391,862,7418,924,7419,949,7415,971,7381,1026,7323,1056,7300,1058,7370,1058,7416,1011,7437,944,7438,917,7433,895,7425,875,7414,856,7400,840,7383,826,737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898376pt;width:21.85pt;height:14pt;mso-position-horizontal-relative:page;mso-position-vertical-relative:paragraph;z-index:2680" coordorigin="7682,798" coordsize="437,280">
            <v:shape style="position:absolute;left:7682;top:798;width:437;height:280" coordorigin="7682,798" coordsize="437,280" path="m7980,798l7820,798,7805,799,7747,819,7704,865,7683,932,7682,959,7687,980,7720,1036,7775,1071,7820,1078,7995,1077,8016,1073,8035,1066,8050,1058,7980,1058,7800,1056,7744,1029,7708,975,7701,927,7705,905,7739,849,7797,820,7820,818,8051,818,8045,814,8025,805,8003,800,7980,798xe" filled="true" fillcolor="#999999" stroked="false">
              <v:path arrowok="t"/>
              <v:fill type="solid"/>
            </v:shape>
            <v:shape style="position:absolute;left:7682;top:798;width:437;height:280" coordorigin="7682,798" coordsize="437,280" path="m8051,818l7980,818,8000,820,8020,825,8071,862,8098,924,8099,949,8095,971,8061,1026,8003,1056,7980,1058,8050,1058,8096,1011,8117,944,8118,917,8113,895,8105,875,8094,856,8080,840,8063,826,8051,81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923395pt;width:21.85pt;height:14pt;mso-position-horizontal-relative:page;mso-position-vertical-relative:paragraph;z-index:2584" coordorigin="4922,198" coordsize="437,280">
            <v:shape style="position:absolute;left:4922;top:198;width:437;height:280" coordorigin="4922,198" coordsize="437,280" path="m5220,198l5060,198,5045,199,4987,220,4944,266,4923,333,4922,359,4927,381,4960,437,5015,471,5060,478,5235,478,5256,474,5275,467,5290,458,5220,458,5040,457,4984,430,4948,375,4941,327,4945,305,4979,250,5037,221,5060,218,5291,218,5285,214,5265,206,5243,200,5220,198xe" filled="true" fillcolor="#999999" stroked="false">
              <v:path arrowok="t"/>
              <v:fill type="solid"/>
            </v:shape>
            <v:shape style="position:absolute;left:4922;top:198;width:437;height:280" coordorigin="4922,198" coordsize="437,280" path="m5291,218l5220,218,5240,220,5260,226,5311,262,5338,325,5339,350,5335,372,5301,427,5243,456,5220,458,5290,458,5336,411,5357,344,5358,318,5353,296,5345,276,5334,257,5320,240,5303,226,5291,218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0" w:hanging="325"/>
        <w:jc w:val="left"/>
        <w:rPr>
          <w:b w:val="0"/>
          <w:bCs w:val="0"/>
        </w:rPr>
      </w:pPr>
      <w:r>
        <w:rPr>
          <w:w w:val="105"/>
        </w:rPr>
        <w:t>Ich</w:t>
      </w:r>
      <w:r>
        <w:rPr>
          <w:spacing w:val="-6"/>
          <w:w w:val="105"/>
        </w:rPr>
        <w:t> </w:t>
      </w:r>
      <w:r>
        <w:rPr>
          <w:w w:val="105"/>
        </w:rPr>
        <w:t>fand,</w:t>
      </w:r>
      <w:r>
        <w:rPr>
          <w:spacing w:val="-6"/>
          <w:w w:val="105"/>
        </w:rPr>
        <w:t> </w:t>
      </w:r>
      <w:r>
        <w:rPr>
          <w:w w:val="105"/>
        </w:rPr>
        <w:t>die</w:t>
      </w:r>
      <w:r>
        <w:rPr>
          <w:spacing w:val="-6"/>
          <w:w w:val="105"/>
        </w:rPr>
        <w:t> </w:t>
      </w:r>
      <w:r>
        <w:rPr>
          <w:w w:val="105"/>
        </w:rPr>
        <w:t>verschiedenen</w:t>
      </w:r>
      <w:r>
        <w:rPr>
          <w:spacing w:val="-6"/>
          <w:w w:val="105"/>
        </w:rPr>
        <w:t> </w:t>
      </w:r>
      <w:r>
        <w:rPr>
          <w:w w:val="105"/>
        </w:rPr>
        <w:t>Funktionen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diesem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waren</w:t>
      </w:r>
      <w:r>
        <w:rPr>
          <w:spacing w:val="-6"/>
          <w:w w:val="105"/>
        </w:rPr>
        <w:t> </w:t>
      </w:r>
      <w:r>
        <w:rPr>
          <w:w w:val="105"/>
        </w:rPr>
        <w:t>gut</w:t>
      </w:r>
      <w:r>
        <w:rPr>
          <w:spacing w:val="-6"/>
          <w:w w:val="105"/>
        </w:rPr>
        <w:t> </w:t>
      </w:r>
      <w:r>
        <w:rPr>
          <w:w w:val="105"/>
        </w:rPr>
        <w:t>integriert</w:t>
      </w:r>
      <w:r>
        <w:rPr>
          <w:spacing w:val="-4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460892pt;width:21.85pt;height:14pt;mso-position-horizontal-relative:page;mso-position-vertical-relative:paragraph;z-index:2728" coordorigin="5622,809" coordsize="437,280">
            <v:shape style="position:absolute;left:5622;top:809;width:437;height:280" coordorigin="5622,809" coordsize="437,280" path="m5920,809l5760,809,5745,810,5687,831,5644,876,5623,943,5622,970,5627,992,5660,1047,5715,1082,5760,1089,5935,1088,5956,1085,5975,1078,5990,1069,5920,1069,5740,1068,5684,1041,5648,986,5641,938,5645,916,5679,861,5737,831,5760,829,5991,829,5985,825,5965,817,5943,811,5920,809xe" filled="true" fillcolor="#999999" stroked="false">
              <v:path arrowok="t"/>
              <v:fill type="solid"/>
            </v:shape>
            <v:shape style="position:absolute;left:5622;top:809;width:437;height:280" coordorigin="5622,809" coordsize="437,280" path="m5991,829l5920,829,5940,831,5960,836,6011,873,6038,935,6039,960,6035,983,6001,1038,5943,1067,5920,1069,5990,1069,6036,1022,6057,955,6058,929,6053,907,6045,886,6034,868,6020,851,6003,837,599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460892pt;width:21.85pt;height:14pt;mso-position-horizontal-relative:page;mso-position-vertical-relative:paragraph;z-index:2752" coordorigin="6302,809" coordsize="437,280">
            <v:shape style="position:absolute;left:6302;top:809;width:437;height:280" coordorigin="6302,809" coordsize="437,280" path="m6600,809l6440,809,6425,810,6367,831,6324,876,6303,943,6302,970,6307,992,6340,1047,6395,1082,6440,1089,6615,1088,6636,1085,6655,1078,6670,1069,6600,1069,6420,1068,6364,1041,6328,986,6321,938,6325,916,6359,861,6417,831,6440,829,6671,829,6665,825,6645,817,6623,811,6600,809xe" filled="true" fillcolor="#999999" stroked="false">
              <v:path arrowok="t"/>
              <v:fill type="solid"/>
            </v:shape>
            <v:shape style="position:absolute;left:6302;top:809;width:437;height:280" coordorigin="6302,809" coordsize="437,280" path="m6671,829l6600,829,6620,831,6640,836,6691,873,6718,935,6719,960,6715,983,6681,1038,6623,1067,6600,1069,6670,1069,6716,1022,6737,955,6738,929,6733,907,6725,886,6714,868,6700,851,6683,837,667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460892pt;width:22.85pt;height:14pt;mso-position-horizontal-relative:page;mso-position-vertical-relative:paragraph;z-index:2776" coordorigin="6982,809" coordsize="457,280">
            <v:shape style="position:absolute;left:6982;top:809;width:457;height:280" coordorigin="6982,809" coordsize="457,280" path="m7300,809l7120,809,7105,810,7047,831,7004,876,6983,943,6982,970,6987,992,7020,1047,7075,1082,7120,1089,7315,1088,7336,1085,7355,1078,7370,1069,7300,1069,7100,1068,7044,1041,7008,986,7001,938,7005,916,7039,861,7097,831,7120,829,7371,829,7365,825,7345,817,7323,811,7300,809xe" filled="true" fillcolor="#999999" stroked="false">
              <v:path arrowok="t"/>
              <v:fill type="solid"/>
            </v:shape>
            <v:shape style="position:absolute;left:6982;top:809;width:457;height:280" coordorigin="6982,809" coordsize="457,280" path="m7371,829l7300,829,7320,831,7340,836,7391,873,7418,935,7419,960,7415,983,7381,1038,7323,1067,7300,1069,7370,1069,7416,1022,7437,955,7438,929,7433,907,7425,886,7414,868,7400,851,7383,837,737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460892pt;width:21.85pt;height:14pt;mso-position-horizontal-relative:page;mso-position-vertical-relative:paragraph;z-index:2800" coordorigin="7682,809" coordsize="437,280">
            <v:shape style="position:absolute;left:7682;top:809;width:437;height:280" coordorigin="7682,809" coordsize="437,280" path="m7980,809l7820,809,7805,810,7747,831,7704,876,7683,943,7682,970,7687,992,7720,1047,7775,1082,7820,1089,7995,1088,8016,1085,8035,1078,8050,1069,7980,1069,7800,1068,7744,1041,7708,986,7701,938,7705,916,7739,861,7797,831,7820,829,8051,829,8045,825,8025,817,8003,811,7980,809xe" filled="true" fillcolor="#999999" stroked="false">
              <v:path arrowok="t"/>
              <v:fill type="solid"/>
            </v:shape>
            <v:shape style="position:absolute;left:7682;top:809;width:437;height:280" coordorigin="7682,809" coordsize="437,280" path="m8051,829l7980,829,8000,831,8020,836,8071,873,8098,935,8099,960,8095,983,8061,1038,8003,1067,7980,1069,8050,1069,8096,1022,8117,955,8118,929,8113,907,8105,886,8094,868,8080,851,8063,837,8051,82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485895pt;width:21.85pt;height:14pt;mso-position-horizontal-relative:page;mso-position-vertical-relative:paragraph;z-index:2704" coordorigin="4922,210" coordsize="437,280">
            <v:shape style="position:absolute;left:4922;top:210;width:437;height:280" coordorigin="4922,210" coordsize="437,280" path="m5220,210l5060,210,5045,211,4987,231,4944,277,4923,344,4922,370,4927,392,4960,448,5015,482,5060,490,5235,489,5256,485,5275,478,5290,470,5220,470,5040,468,4984,441,4948,387,4941,338,4945,316,4979,261,5037,232,5060,230,5291,230,5285,226,5265,217,5243,212,5220,210xe" filled="true" fillcolor="#999999" stroked="false">
              <v:path arrowok="t"/>
              <v:fill type="solid"/>
            </v:shape>
            <v:shape style="position:absolute;left:4922;top:210;width:437;height:280" coordorigin="4922,210" coordsize="437,280" path="m5291,230l5220,230,5240,231,5260,237,5311,274,5338,336,5339,361,5335,383,5301,438,5243,468,5220,470,5290,470,5336,423,5357,356,5358,329,5353,307,5345,287,5334,268,5320,252,5303,237,5291,23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Ich denke, das System enthielt zu viele Inkonsistenzen</w:t>
      </w:r>
      <w:r>
        <w:rPr>
          <w:spacing w:val="-25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023392pt;width:21.85pt;height:14pt;mso-position-horizontal-relative:page;mso-position-vertical-relative:paragraph;z-index:2848" coordorigin="5622,800" coordsize="437,280">
            <v:shape style="position:absolute;left:5622;top:800;width:437;height:280" coordorigin="5622,800" coordsize="437,280" path="m5920,800l5760,800,5745,801,5687,822,5644,868,5623,935,5622,961,5627,983,5660,1039,5715,1073,5760,1080,5935,1080,5956,1076,5975,1069,5990,1060,5920,1060,5740,1059,5684,1032,5648,977,5641,929,5645,907,5679,852,5737,823,5760,820,5991,820,5985,816,5965,808,5943,802,5920,800xe" filled="true" fillcolor="#999999" stroked="false">
              <v:path arrowok="t"/>
              <v:fill type="solid"/>
            </v:shape>
            <v:shape style="position:absolute;left:5622;top:800;width:437;height:280" coordorigin="5622,800" coordsize="437,280" path="m5991,820l5920,820,5940,822,5960,828,6011,864,6038,927,6039,952,6035,974,6001,1029,5943,1058,5920,1060,5990,1060,6036,1013,6057,946,6058,920,6053,898,6045,878,6034,859,6020,842,6003,828,599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023392pt;width:21.85pt;height:14pt;mso-position-horizontal-relative:page;mso-position-vertical-relative:paragraph;z-index:2872" coordorigin="6302,800" coordsize="437,280">
            <v:shape style="position:absolute;left:6302;top:800;width:437;height:280" coordorigin="6302,800" coordsize="437,280" path="m6600,800l6440,800,6425,801,6367,822,6324,868,6303,935,6302,961,6307,983,6340,1039,6395,1073,6440,1080,6615,1080,6636,1076,6655,1069,6670,1060,6600,1060,6420,1059,6364,1032,6328,977,6321,929,6325,907,6359,852,6417,823,6440,820,6671,820,6665,816,6645,808,6623,802,6600,800xe" filled="true" fillcolor="#999999" stroked="false">
              <v:path arrowok="t"/>
              <v:fill type="solid"/>
            </v:shape>
            <v:shape style="position:absolute;left:6302;top:800;width:437;height:280" coordorigin="6302,800" coordsize="437,280" path="m6671,820l6600,820,6620,822,6640,828,6691,864,6718,927,6719,952,6715,974,6681,1029,6623,1058,6600,1060,6670,1060,6716,1013,6737,946,6738,920,6733,898,6725,878,6714,859,6700,842,6683,828,667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023392pt;width:22.85pt;height:14pt;mso-position-horizontal-relative:page;mso-position-vertical-relative:paragraph;z-index:2896" coordorigin="6982,800" coordsize="457,280">
            <v:shape style="position:absolute;left:6982;top:800;width:457;height:280" coordorigin="6982,800" coordsize="457,280" path="m7300,800l7120,800,7105,801,7047,822,7004,868,6983,935,6982,961,6987,983,7020,1039,7075,1073,7120,1080,7315,1080,7336,1076,7355,1069,7370,1060,7300,1060,7100,1059,7044,1032,7008,977,7001,929,7005,907,7039,852,7097,823,7120,820,7371,820,7365,816,7345,808,7323,802,7300,800xe" filled="true" fillcolor="#999999" stroked="false">
              <v:path arrowok="t"/>
              <v:fill type="solid"/>
            </v:shape>
            <v:shape style="position:absolute;left:6982;top:800;width:457;height:280" coordorigin="6982,800" coordsize="457,280" path="m7371,820l7300,820,7320,822,7340,828,7391,864,7418,927,7419,952,7415,974,7381,1029,7323,1058,7300,1060,7370,1060,7416,1013,7437,946,7438,920,7433,898,7425,878,7414,859,7400,842,7383,828,737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023392pt;width:21.85pt;height:14pt;mso-position-horizontal-relative:page;mso-position-vertical-relative:paragraph;z-index:2920" coordorigin="7682,800" coordsize="437,280">
            <v:shape style="position:absolute;left:7682;top:800;width:437;height:280" coordorigin="7682,800" coordsize="437,280" path="m7980,800l7820,800,7805,801,7747,822,7704,868,7683,935,7682,961,7687,983,7720,1039,7775,1073,7820,1080,7995,1080,8016,1076,8035,1069,8050,1060,7980,1060,7800,1059,7744,1032,7708,977,7701,929,7705,907,7739,852,7797,823,7820,820,8051,820,8045,816,8025,808,8003,802,7980,800xe" filled="true" fillcolor="#999999" stroked="false">
              <v:path arrowok="t"/>
              <v:fill type="solid"/>
            </v:shape>
            <v:shape style="position:absolute;left:7682;top:800;width:437;height:280" coordorigin="7682,800" coordsize="437,280" path="m8051,820l7980,820,8000,822,8020,828,8071,864,8098,927,8099,952,8095,974,8061,1029,8003,1058,7980,1060,8050,1060,8096,1013,8117,946,8118,920,8113,898,8105,878,8094,859,8080,842,8063,828,8051,8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048388pt;width:21.85pt;height:14pt;mso-position-horizontal-relative:page;mso-position-vertical-relative:paragraph;z-index:2824" coordorigin="4922,201" coordsize="437,280">
            <v:shape style="position:absolute;left:4922;top:201;width:437;height:280" coordorigin="4922,201" coordsize="437,280" path="m5220,201l5060,201,5045,202,4987,222,4944,268,4923,335,4922,362,4927,383,4960,439,5015,474,5060,481,5235,480,5256,476,5275,469,5290,461,5220,461,5040,459,4984,432,4948,378,4941,330,4945,308,4979,252,5037,223,5060,221,5291,221,5285,217,5265,208,5243,203,5220,201xe" filled="true" fillcolor="#999999" stroked="false">
              <v:path arrowok="t"/>
              <v:fill type="solid"/>
            </v:shape>
            <v:shape style="position:absolute;left:4922;top:201;width:437;height:280" coordorigin="4922,201" coordsize="437,280" path="m5291,221l5220,221,5240,223,5260,228,5311,265,5338,327,5339,352,5335,374,5301,429,5243,459,5220,461,5290,461,5336,414,5357,347,5358,320,5353,298,5345,278,5334,259,5320,243,5303,229,5291,22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2239" w:hanging="325"/>
        <w:jc w:val="left"/>
        <w:rPr>
          <w:b w:val="0"/>
          <w:bCs w:val="0"/>
        </w:rPr>
      </w:pPr>
      <w:r>
        <w:rPr>
          <w:w w:val="105"/>
        </w:rPr>
        <w:t>Ich</w:t>
      </w:r>
      <w:r>
        <w:rPr>
          <w:spacing w:val="-17"/>
          <w:w w:val="105"/>
        </w:rPr>
        <w:t> </w:t>
      </w:r>
      <w:r>
        <w:rPr>
          <w:w w:val="105"/>
        </w:rPr>
        <w:t>kann</w:t>
      </w:r>
      <w:r>
        <w:rPr>
          <w:spacing w:val="-17"/>
          <w:w w:val="105"/>
        </w:rPr>
        <w:t> </w:t>
      </w:r>
      <w:r>
        <w:rPr>
          <w:w w:val="105"/>
        </w:rPr>
        <w:t>mir</w:t>
      </w:r>
      <w:r>
        <w:rPr>
          <w:spacing w:val="-17"/>
          <w:w w:val="105"/>
        </w:rPr>
        <w:t> </w:t>
      </w:r>
      <w:r>
        <w:rPr>
          <w:w w:val="105"/>
        </w:rPr>
        <w:t>vorstellen,</w:t>
      </w:r>
      <w:r>
        <w:rPr>
          <w:spacing w:val="-17"/>
          <w:w w:val="105"/>
        </w:rPr>
        <w:t> </w:t>
      </w:r>
      <w:r>
        <w:rPr>
          <w:w w:val="105"/>
        </w:rPr>
        <w:t>dass</w:t>
      </w:r>
      <w:r>
        <w:rPr>
          <w:spacing w:val="-17"/>
          <w:w w:val="105"/>
        </w:rPr>
        <w:t> </w:t>
      </w:r>
      <w:r>
        <w:rPr>
          <w:w w:val="105"/>
        </w:rPr>
        <w:t>die</w:t>
      </w:r>
      <w:r>
        <w:rPr>
          <w:spacing w:val="-17"/>
          <w:w w:val="105"/>
        </w:rPr>
        <w:t> </w:t>
      </w:r>
      <w:r>
        <w:rPr>
          <w:w w:val="105"/>
        </w:rPr>
        <w:t>meisten</w:t>
      </w:r>
      <w:r>
        <w:rPr>
          <w:spacing w:val="-17"/>
          <w:w w:val="105"/>
        </w:rPr>
        <w:t> </w:t>
      </w:r>
      <w:r>
        <w:rPr>
          <w:w w:val="105"/>
        </w:rPr>
        <w:t>Menschen</w:t>
      </w:r>
      <w:r>
        <w:rPr>
          <w:spacing w:val="-17"/>
          <w:w w:val="105"/>
        </w:rPr>
        <w:t> </w:t>
      </w:r>
      <w:r>
        <w:rPr>
          <w:w w:val="105"/>
        </w:rPr>
        <w:t>den</w:t>
      </w:r>
      <w:r>
        <w:rPr>
          <w:spacing w:val="-17"/>
          <w:w w:val="105"/>
        </w:rPr>
        <w:t> </w:t>
      </w:r>
      <w:r>
        <w:rPr>
          <w:w w:val="105"/>
        </w:rPr>
        <w:t>Umgang</w:t>
      </w:r>
      <w:r>
        <w:rPr>
          <w:spacing w:val="-17"/>
          <w:w w:val="105"/>
        </w:rPr>
        <w:t> </w:t>
      </w:r>
      <w:r>
        <w:rPr>
          <w:w w:val="105"/>
        </w:rPr>
        <w:t>mit</w:t>
      </w:r>
      <w:r>
        <w:rPr>
          <w:spacing w:val="-17"/>
          <w:w w:val="105"/>
        </w:rPr>
        <w:t> </w:t>
      </w:r>
      <w:r>
        <w:rPr>
          <w:w w:val="105"/>
        </w:rPr>
        <w:t>diesem</w:t>
      </w:r>
      <w:r>
        <w:rPr>
          <w:w w:val="102"/>
        </w:rPr>
        <w:t> </w:t>
      </w:r>
      <w:r>
        <w:rPr>
          <w:w w:val="105"/>
        </w:rPr>
        <w:t>System sehr schnell lernen</w:t>
      </w:r>
      <w:r>
        <w:rPr>
          <w:spacing w:val="-12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210876pt;width:21.85pt;height:14pt;mso-position-horizontal-relative:page;mso-position-vertical-relative:paragraph;z-index:3160" coordorigin="5622,804" coordsize="437,280">
            <v:shape style="position:absolute;left:5622;top:804;width:437;height:280" coordorigin="5622,804" coordsize="437,280" path="m5920,804l5760,804,5745,805,5687,826,5644,871,5623,938,5622,965,5627,987,5660,1042,5715,1077,5760,1084,5935,1083,5956,1080,5975,1073,5990,1064,5920,1064,5740,1063,5684,1036,5648,981,5641,933,5645,911,5679,856,5737,826,5760,824,5991,824,5985,820,5965,812,5943,806,5920,804xe" filled="true" fillcolor="#999999" stroked="false">
              <v:path arrowok="t"/>
              <v:fill type="solid"/>
            </v:shape>
            <v:shape style="position:absolute;left:5622;top:804;width:437;height:280" coordorigin="5622,804" coordsize="437,280" path="m5991,824l5920,824,5940,826,5960,831,6011,868,6038,930,6039,955,6035,978,6001,1033,5943,1062,5920,1064,5990,1064,6036,1017,6057,950,6058,924,6053,902,6045,881,6034,863,6020,846,6003,832,599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210876pt;width:21.85pt;height:14pt;mso-position-horizontal-relative:page;mso-position-vertical-relative:paragraph;z-index:3184" coordorigin="6302,804" coordsize="437,280">
            <v:shape style="position:absolute;left:6302;top:804;width:437;height:280" coordorigin="6302,804" coordsize="437,280" path="m6600,804l6440,804,6425,805,6367,826,6324,871,6303,938,6302,965,6307,987,6340,1042,6395,1077,6440,1084,6615,1083,6636,1080,6655,1073,6670,1064,6600,1064,6420,1063,6364,1036,6328,981,6321,933,6325,911,6359,856,6417,826,6440,824,6671,824,6665,820,6645,812,6623,806,6600,804xe" filled="true" fillcolor="#999999" stroked="false">
              <v:path arrowok="t"/>
              <v:fill type="solid"/>
            </v:shape>
            <v:shape style="position:absolute;left:6302;top:804;width:437;height:280" coordorigin="6302,804" coordsize="437,280" path="m6671,824l6600,824,6620,826,6640,831,6691,868,6718,930,6719,955,6715,978,6681,1033,6623,1062,6600,1064,6670,1064,6716,1017,6737,950,6738,924,6733,902,6725,881,6714,863,6700,846,6683,832,667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210876pt;width:22.85pt;height:14pt;mso-position-horizontal-relative:page;mso-position-vertical-relative:paragraph;z-index:3208" coordorigin="6982,804" coordsize="457,280">
            <v:shape style="position:absolute;left:6982;top:804;width:457;height:280" coordorigin="6982,804" coordsize="457,280" path="m7300,804l7120,804,7105,805,7047,826,7004,871,6983,938,6982,965,6987,987,7020,1042,7075,1077,7120,1084,7315,1083,7336,1080,7355,1073,7370,1064,7300,1064,7100,1063,7044,1036,7008,981,7001,933,7005,911,7039,856,7097,826,7120,824,7371,824,7365,820,7345,812,7323,806,7300,804xe" filled="true" fillcolor="#999999" stroked="false">
              <v:path arrowok="t"/>
              <v:fill type="solid"/>
            </v:shape>
            <v:shape style="position:absolute;left:6982;top:804;width:457;height:280" coordorigin="6982,804" coordsize="457,280" path="m7371,824l7300,824,7320,826,7340,831,7391,868,7418,930,7419,955,7415,978,7381,1033,7323,1062,7300,1064,7370,1064,7416,1017,7437,950,7438,924,7433,902,7425,881,7414,863,7400,846,7383,832,737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210876pt;width:21.85pt;height:14pt;mso-position-horizontal-relative:page;mso-position-vertical-relative:paragraph;z-index:3232" coordorigin="7682,804" coordsize="437,280">
            <v:shape style="position:absolute;left:7682;top:804;width:437;height:280" coordorigin="7682,804" coordsize="437,280" path="m7980,804l7820,804,7805,805,7747,826,7704,871,7683,938,7682,965,7687,987,7720,1042,7775,1077,7820,1084,7995,1083,8016,1080,8035,1073,8050,1064,7980,1064,7800,1063,7744,1036,7708,981,7701,933,7705,911,7739,856,7797,826,7820,824,8051,824,8045,820,8025,812,8003,806,7980,804xe" filled="true" fillcolor="#999999" stroked="false">
              <v:path arrowok="t"/>
              <v:fill type="solid"/>
            </v:shape>
            <v:shape style="position:absolute;left:7682;top:804;width:437;height:280" coordorigin="7682,804" coordsize="437,280" path="m8051,824l7980,824,8000,826,8020,831,8071,868,8098,930,8099,955,8095,978,8061,1033,8003,1062,7980,1064,8050,1064,8096,1017,8117,950,8118,924,8113,902,8105,881,8094,863,8080,846,8063,832,8051,82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235865pt;width:21.85pt;height:14pt;mso-position-horizontal-relative:page;mso-position-vertical-relative:paragraph;z-index:3136" coordorigin="4922,205" coordsize="437,280">
            <v:shape style="position:absolute;left:4922;top:205;width:437;height:280" coordorigin="4922,205" coordsize="437,280" path="m5220,205l5060,205,5045,206,4987,226,4944,272,4923,339,4922,365,4927,387,4960,443,5015,477,5060,485,5235,484,5256,480,5275,473,5290,465,5220,465,5040,463,4984,436,4948,382,4941,333,4945,311,4979,256,5037,227,5060,225,5291,225,5285,221,5265,212,5243,207,5220,205xe" filled="true" fillcolor="#999999" stroked="false">
              <v:path arrowok="t"/>
              <v:fill type="solid"/>
            </v:shape>
            <v:shape style="position:absolute;left:4922;top:205;width:437;height:280" coordorigin="4922,205" coordsize="437,280" path="m5291,225l5220,225,5240,226,5260,232,5311,269,5338,331,5339,356,5335,378,5301,433,5243,463,5220,465,5290,465,5336,418,5357,351,5358,324,5353,302,5345,282,5334,263,5320,247,5303,232,5291,22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Ich fand das System sehr umständlich zu nutzen</w:t>
      </w:r>
      <w:r>
        <w:rPr>
          <w:spacing w:val="-22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39.773376pt;width:21.85pt;height:14pt;mso-position-horizontal-relative:page;mso-position-vertical-relative:paragraph;z-index:3280" coordorigin="5622,795" coordsize="437,280">
            <v:shape style="position:absolute;left:5622;top:795;width:437;height:280" coordorigin="5622,795" coordsize="437,280" path="m5920,795l5760,795,5745,796,5687,817,5644,863,5623,930,5622,956,5627,978,5660,1034,5715,1068,5760,1075,5935,1075,5956,1071,5975,1064,5990,1055,5920,1055,5740,1054,5684,1027,5648,972,5641,924,5645,902,5679,847,5737,818,5760,815,5991,815,5985,811,5965,803,5943,797,5920,795xe" filled="true" fillcolor="#999999" stroked="false">
              <v:path arrowok="t"/>
              <v:fill type="solid"/>
            </v:shape>
            <v:shape style="position:absolute;left:5622;top:795;width:437;height:280" coordorigin="5622,795" coordsize="437,280" path="m5991,815l5920,815,5940,817,5960,823,6011,859,6038,922,6039,947,6035,969,6001,1024,5943,1053,5920,1055,5990,1055,6036,1008,6057,941,6058,915,6053,893,6045,873,6034,854,6020,837,6003,823,599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39.773376pt;width:21.85pt;height:14pt;mso-position-horizontal-relative:page;mso-position-vertical-relative:paragraph;z-index:3304" coordorigin="6302,795" coordsize="437,280">
            <v:shape style="position:absolute;left:6302;top:795;width:437;height:280" coordorigin="6302,795" coordsize="437,280" path="m6600,795l6440,795,6425,796,6367,817,6324,863,6303,930,6302,956,6307,978,6340,1034,6395,1068,6440,1075,6615,1075,6636,1071,6655,1064,6670,1055,6600,1055,6420,1054,6364,1027,6328,972,6321,924,6325,902,6359,847,6417,818,6440,815,6671,815,6665,811,6645,803,6623,797,6600,795xe" filled="true" fillcolor="#999999" stroked="false">
              <v:path arrowok="t"/>
              <v:fill type="solid"/>
            </v:shape>
            <v:shape style="position:absolute;left:6302;top:795;width:437;height:280" coordorigin="6302,795" coordsize="437,280" path="m6671,815l6600,815,6620,817,6640,823,6691,859,6718,922,6719,947,6715,969,6681,1024,6623,1053,6600,1055,6670,1055,6716,1008,6737,941,6738,915,6733,893,6725,873,6714,854,6700,837,6683,823,667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39.773376pt;width:22.85pt;height:14pt;mso-position-horizontal-relative:page;mso-position-vertical-relative:paragraph;z-index:3328" coordorigin="6982,795" coordsize="457,280">
            <v:shape style="position:absolute;left:6982;top:795;width:457;height:280" coordorigin="6982,795" coordsize="457,280" path="m7300,795l7120,795,7105,796,7047,817,7004,863,6983,930,6982,956,6987,978,7020,1034,7075,1068,7120,1075,7315,1075,7336,1071,7355,1064,7370,1055,7300,1055,7100,1054,7044,1027,7008,972,7001,924,7005,902,7039,847,7097,818,7120,815,7371,815,7365,811,7345,803,7323,797,7300,795xe" filled="true" fillcolor="#999999" stroked="false">
              <v:path arrowok="t"/>
              <v:fill type="solid"/>
            </v:shape>
            <v:shape style="position:absolute;left:6982;top:795;width:457;height:280" coordorigin="6982,795" coordsize="457,280" path="m7371,815l7300,815,7320,817,7340,823,7391,859,7418,922,7419,947,7415,969,7381,1024,7323,1053,7300,1055,7370,1055,7416,1008,7437,941,7438,915,7433,893,7425,873,7414,854,7400,837,7383,823,737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39.773376pt;width:21.85pt;height:14pt;mso-position-horizontal-relative:page;mso-position-vertical-relative:paragraph;z-index:3352" coordorigin="7682,795" coordsize="437,280">
            <v:shape style="position:absolute;left:7682;top:795;width:437;height:280" coordorigin="7682,795" coordsize="437,280" path="m7980,795l7820,795,7805,796,7747,817,7704,863,7683,930,7682,956,7687,978,7720,1034,7775,1068,7820,1075,7995,1075,8016,1071,8035,1064,8050,1055,7980,1055,7800,1054,7744,1027,7708,972,7701,924,7705,902,7739,847,7797,818,7820,815,8051,815,8045,811,8025,803,8003,797,7980,795xe" filled="true" fillcolor="#999999" stroked="false">
              <v:path arrowok="t"/>
              <v:fill type="solid"/>
            </v:shape>
            <v:shape style="position:absolute;left:7682;top:795;width:437;height:280" coordorigin="7682,795" coordsize="437,280" path="m8051,815l7980,815,8000,817,8020,823,8071,859,8098,922,8099,947,8095,969,8061,1024,8003,1053,7980,1055,8050,1055,8096,1008,8117,941,8118,915,8113,893,8105,873,8094,854,8080,837,8063,823,8051,81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9.798365pt;width:21.85pt;height:14pt;mso-position-horizontal-relative:page;mso-position-vertical-relative:paragraph;z-index:3256" coordorigin="4922,196" coordsize="437,280">
            <v:shape style="position:absolute;left:4922;top:196;width:437;height:280" coordorigin="4922,196" coordsize="437,280" path="m5220,196l5060,196,5045,197,4987,217,4944,263,4923,330,4922,357,4927,378,4960,434,5015,469,5060,476,5235,475,5256,471,5275,464,5290,456,5220,456,5040,454,4984,427,4948,373,4941,325,4945,303,4979,247,5037,218,5060,216,5291,216,5285,212,5265,203,5243,198,5220,196xe" filled="true" fillcolor="#999999" stroked="false">
              <v:path arrowok="t"/>
              <v:fill type="solid"/>
            </v:shape>
            <v:shape style="position:absolute;left:4922;top:196;width:437;height:280" coordorigin="4922,196" coordsize="437,280" path="m5291,216l5220,216,5240,218,5260,223,5311,260,5338,322,5339,347,5335,369,5301,424,5243,454,5220,456,5290,456,5336,409,5357,342,5358,315,5353,293,5345,273,5334,254,5320,238,5303,224,5291,216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1873" w:hanging="325"/>
        <w:jc w:val="left"/>
        <w:rPr>
          <w:b w:val="0"/>
          <w:bCs w:val="0"/>
        </w:rPr>
      </w:pPr>
      <w:r>
        <w:rPr>
          <w:w w:val="105"/>
        </w:rPr>
        <w:t>Ich fühlte mich bei der Benutzung des Systems sehr sicher</w:t>
      </w:r>
      <w:r>
        <w:rPr>
          <w:spacing w:val="-33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335876pt;width:21.85pt;height:14pt;mso-position-horizontal-relative:page;mso-position-vertical-relative:paragraph;z-index:3400" coordorigin="5622,807" coordsize="437,280">
            <v:shape style="position:absolute;left:5622;top:807;width:437;height:280" coordorigin="5622,807" coordsize="437,280" path="m5920,807l5760,807,5745,808,5687,828,5644,874,5623,941,5622,967,5627,989,5660,1045,5715,1079,5760,1087,5935,1086,5956,1082,5975,1075,5990,1067,5920,1067,5740,1065,5684,1038,5648,984,5641,935,5645,913,5679,858,5737,829,5760,827,5991,827,5985,823,5965,814,5943,809,5920,807xe" filled="true" fillcolor="#999999" stroked="false">
              <v:path arrowok="t"/>
              <v:fill type="solid"/>
            </v:shape>
            <v:shape style="position:absolute;left:5622;top:807;width:437;height:280" coordorigin="5622,807" coordsize="437,280" path="m5991,827l5920,827,5940,828,5960,834,6011,871,6038,933,6039,958,6035,980,6001,1035,5943,1065,5920,1067,5990,1067,6036,1020,6057,953,6058,926,6053,904,6045,884,6034,865,6020,849,6003,834,599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335876pt;width:21.85pt;height:14pt;mso-position-horizontal-relative:page;mso-position-vertical-relative:paragraph;z-index:3424" coordorigin="6302,807" coordsize="437,280">
            <v:shape style="position:absolute;left:6302;top:807;width:437;height:280" coordorigin="6302,807" coordsize="437,280" path="m6600,807l6440,807,6425,808,6367,828,6324,874,6303,941,6302,967,6307,989,6340,1045,6395,1079,6440,1087,6615,1086,6636,1082,6655,1075,6670,1067,6600,1067,6420,1065,6364,1038,6328,984,6321,935,6325,913,6359,858,6417,829,6440,827,6671,827,6665,823,6645,814,6623,809,6600,807xe" filled="true" fillcolor="#999999" stroked="false">
              <v:path arrowok="t"/>
              <v:fill type="solid"/>
            </v:shape>
            <v:shape style="position:absolute;left:6302;top:807;width:437;height:280" coordorigin="6302,807" coordsize="437,280" path="m6671,827l6600,827,6620,828,6640,834,6691,871,6718,933,6719,958,6715,980,6681,1035,6623,1065,6600,1067,6670,1067,6716,1020,6737,953,6738,926,6733,904,6725,884,6714,865,6700,849,6683,834,667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335876pt;width:22.85pt;height:14pt;mso-position-horizontal-relative:page;mso-position-vertical-relative:paragraph;z-index:3448" coordorigin="6982,807" coordsize="457,280">
            <v:shape style="position:absolute;left:6982;top:807;width:457;height:280" coordorigin="6982,807" coordsize="457,280" path="m7300,807l7120,807,7105,808,7047,828,7004,874,6983,941,6982,967,6987,989,7020,1045,7075,1079,7120,1087,7315,1086,7336,1082,7355,1075,7370,1067,7300,1067,7100,1065,7044,1038,7008,984,7001,935,7005,913,7039,858,7097,829,7120,827,7371,827,7365,823,7345,814,7323,809,7300,807xe" filled="true" fillcolor="#999999" stroked="false">
              <v:path arrowok="t"/>
              <v:fill type="solid"/>
            </v:shape>
            <v:shape style="position:absolute;left:6982;top:807;width:457;height:280" coordorigin="6982,807" coordsize="457,280" path="m7371,827l7300,827,7320,828,7340,834,7391,871,7418,933,7419,958,7415,980,7381,1035,7323,1065,7300,1067,7370,1067,7416,1020,7437,953,7438,926,7433,904,7425,884,7414,865,7400,849,7383,834,737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335876pt;width:21.85pt;height:14pt;mso-position-horizontal-relative:page;mso-position-vertical-relative:paragraph;z-index:3472" coordorigin="7682,807" coordsize="437,280">
            <v:shape style="position:absolute;left:7682;top:807;width:437;height:280" coordorigin="7682,807" coordsize="437,280" path="m7980,807l7820,807,7805,808,7747,828,7704,874,7683,941,7682,967,7687,989,7720,1045,7775,1079,7820,1087,7995,1086,8016,1082,8035,1075,8050,1067,7980,1067,7800,1065,7744,1038,7708,984,7701,935,7705,913,7739,858,7797,829,7820,827,8051,827,8045,823,8025,814,8003,809,7980,807xe" filled="true" fillcolor="#999999" stroked="false">
              <v:path arrowok="t"/>
              <v:fill type="solid"/>
            </v:shape>
            <v:shape style="position:absolute;left:7682;top:807;width:437;height:280" coordorigin="7682,807" coordsize="437,280" path="m8051,827l7980,827,8000,828,8020,834,8071,871,8098,933,8099,958,8095,980,8061,1035,8003,1065,7980,1067,8050,1067,8096,1020,8117,953,8118,926,8113,904,8105,884,8094,865,8080,849,8063,834,8051,82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360895pt;width:21.85pt;height:14pt;mso-position-horizontal-relative:page;mso-position-vertical-relative:paragraph;z-index:3376" coordorigin="4922,207" coordsize="437,280">
            <v:shape style="position:absolute;left:4922;top:207;width:437;height:280" coordorigin="4922,207" coordsize="437,280" path="m5220,207l5060,207,5045,208,4987,229,4944,274,4923,341,4922,368,4927,390,4960,445,5015,480,5060,487,5235,486,5256,483,5275,476,5290,467,5220,467,5040,466,4984,439,4948,384,4941,336,4945,314,4979,259,5037,229,5060,227,5291,227,5285,223,5265,215,5243,209,5220,207xe" filled="true" fillcolor="#999999" stroked="false">
              <v:path arrowok="t"/>
              <v:fill type="solid"/>
            </v:shape>
            <v:shape style="position:absolute;left:4922;top:207;width:437;height:280" coordorigin="4922,207" coordsize="437,280" path="m5291,227l5220,227,5240,229,5260,234,5311,271,5338,333,5339,358,5335,381,5301,436,5243,465,5220,467,5290,467,5336,420,5357,353,5358,327,5353,305,5345,284,5334,266,5320,249,5303,235,5291,227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71" w:lineRule="auto" w:before="79" w:after="0"/>
        <w:ind w:left="2038" w:right="2585" w:hanging="325"/>
        <w:jc w:val="left"/>
        <w:rPr>
          <w:b w:val="0"/>
          <w:bCs w:val="0"/>
        </w:rPr>
      </w:pPr>
      <w:r>
        <w:rPr>
          <w:w w:val="105"/>
        </w:rPr>
        <w:t>Ich</w:t>
      </w:r>
      <w:r>
        <w:rPr>
          <w:spacing w:val="-16"/>
          <w:w w:val="105"/>
        </w:rPr>
        <w:t> </w:t>
      </w:r>
      <w:r>
        <w:rPr>
          <w:w w:val="105"/>
        </w:rPr>
        <w:t>musste</w:t>
      </w:r>
      <w:r>
        <w:rPr>
          <w:spacing w:val="-16"/>
          <w:w w:val="105"/>
        </w:rPr>
        <w:t> </w:t>
      </w:r>
      <w:r>
        <w:rPr>
          <w:w w:val="105"/>
        </w:rPr>
        <w:t>eine</w:t>
      </w:r>
      <w:r>
        <w:rPr>
          <w:spacing w:val="-16"/>
          <w:w w:val="105"/>
        </w:rPr>
        <w:t> </w:t>
      </w:r>
      <w:r>
        <w:rPr>
          <w:w w:val="105"/>
        </w:rPr>
        <w:t>Menge</w:t>
      </w:r>
      <w:r>
        <w:rPr>
          <w:spacing w:val="-16"/>
          <w:w w:val="105"/>
        </w:rPr>
        <w:t> </w:t>
      </w:r>
      <w:r>
        <w:rPr>
          <w:w w:val="105"/>
        </w:rPr>
        <w:t>lernen,</w:t>
      </w:r>
      <w:r>
        <w:rPr>
          <w:spacing w:val="-16"/>
          <w:w w:val="105"/>
        </w:rPr>
        <w:t> </w:t>
      </w:r>
      <w:r>
        <w:rPr>
          <w:w w:val="105"/>
        </w:rPr>
        <w:t>bevor</w:t>
      </w:r>
      <w:r>
        <w:rPr>
          <w:spacing w:val="-16"/>
          <w:w w:val="105"/>
        </w:rPr>
        <w:t> </w:t>
      </w:r>
      <w:r>
        <w:rPr>
          <w:w w:val="105"/>
        </w:rPr>
        <w:t>ich</w:t>
      </w:r>
      <w:r>
        <w:rPr>
          <w:spacing w:val="-16"/>
          <w:w w:val="105"/>
        </w:rPr>
        <w:t> </w:t>
      </w:r>
      <w:r>
        <w:rPr>
          <w:w w:val="105"/>
        </w:rPr>
        <w:t>anfangen</w:t>
      </w:r>
      <w:r>
        <w:rPr>
          <w:spacing w:val="-16"/>
          <w:w w:val="105"/>
        </w:rPr>
        <w:t> </w:t>
      </w:r>
      <w:r>
        <w:rPr>
          <w:w w:val="105"/>
        </w:rPr>
        <w:t>konnte</w:t>
      </w:r>
      <w:r>
        <w:rPr>
          <w:spacing w:val="-16"/>
          <w:w w:val="105"/>
        </w:rPr>
        <w:t> </w:t>
      </w:r>
      <w:r>
        <w:rPr>
          <w:w w:val="105"/>
        </w:rPr>
        <w:t>das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zu</w:t>
      </w:r>
      <w:r>
        <w:rPr>
          <w:w w:val="102"/>
        </w:rPr>
        <w:t> </w:t>
      </w:r>
      <w:r>
        <w:rPr>
          <w:w w:val="105"/>
        </w:rPr>
        <w:t>verwenden</w:t>
      </w:r>
      <w:r>
        <w:rPr>
          <w:spacing w:val="-2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49"/>
        <w:ind w:left="2038" w:right="1873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4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tabs>
          <w:tab w:pos="5516" w:val="left" w:leader="none"/>
          <w:tab w:pos="6205" w:val="left" w:leader="none"/>
          <w:tab w:pos="6894" w:val="left" w:leader="none"/>
          <w:tab w:pos="7583" w:val="left" w:leader="none"/>
        </w:tabs>
        <w:spacing w:line="240" w:lineRule="auto" w:before="165"/>
        <w:ind w:left="4828" w:right="1873"/>
        <w:jc w:val="left"/>
      </w:pPr>
      <w:r>
        <w:rPr/>
        <w:pict>
          <v:group style="position:absolute;margin-left:281.075897pt;margin-top:40.573395pt;width:21.85pt;height:14pt;mso-position-horizontal-relative:page;mso-position-vertical-relative:paragraph;z-index:3520" coordorigin="5622,811" coordsize="437,280">
            <v:shape style="position:absolute;left:5622;top:811;width:437;height:280" coordorigin="5622,811" coordsize="437,280" path="m5920,811l5760,811,5745,812,5687,833,5644,879,5623,946,5622,972,5627,994,5660,1050,5715,1084,5760,1091,5935,1091,5956,1087,5975,1080,5990,1071,5920,1071,5740,1070,5684,1043,5648,988,5641,940,5645,918,5679,863,5737,834,5760,831,5991,831,5985,827,5965,819,5943,813,5920,811xe" filled="true" fillcolor="#999999" stroked="false">
              <v:path arrowok="t"/>
              <v:fill type="solid"/>
            </v:shape>
            <v:shape style="position:absolute;left:5622;top:811;width:437;height:280" coordorigin="5622,811" coordsize="437,280" path="m5991,831l5920,831,5940,833,5960,839,6011,875,6038,938,6039,963,6035,985,6001,1040,5943,1069,5920,1071,5990,1071,6036,1024,6057,957,6058,931,6053,909,6045,889,6034,870,6020,853,6003,839,599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5.075897pt;margin-top:40.573395pt;width:21.85pt;height:14pt;mso-position-horizontal-relative:page;mso-position-vertical-relative:paragraph;z-index:3544" coordorigin="6302,811" coordsize="437,280">
            <v:shape style="position:absolute;left:6302;top:811;width:437;height:280" coordorigin="6302,811" coordsize="437,280" path="m6600,811l6440,811,6425,812,6367,833,6324,879,6303,946,6302,972,6307,994,6340,1050,6395,1084,6440,1091,6615,1091,6636,1087,6655,1080,6670,1071,6600,1071,6420,1070,6364,1043,6328,988,6321,940,6325,918,6359,863,6417,834,6440,831,6671,831,6665,827,6645,819,6623,813,6600,811xe" filled="true" fillcolor="#999999" stroked="false">
              <v:path arrowok="t"/>
              <v:fill type="solid"/>
            </v:shape>
            <v:shape style="position:absolute;left:6302;top:811;width:437;height:280" coordorigin="6302,811" coordsize="437,280" path="m6671,831l6600,831,6620,833,6640,839,6691,875,6718,938,6719,963,6715,985,6681,1040,6623,1069,6600,1071,6670,1071,6716,1024,6737,957,6738,931,6733,909,6725,889,6714,870,6700,853,6683,839,66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9.075897pt;margin-top:40.573395pt;width:22.85pt;height:14pt;mso-position-horizontal-relative:page;mso-position-vertical-relative:paragraph;z-index:3568" coordorigin="6982,811" coordsize="457,280">
            <v:shape style="position:absolute;left:6982;top:811;width:457;height:280" coordorigin="6982,811" coordsize="457,280" path="m7300,811l7120,811,7105,812,7047,833,7004,879,6983,946,6982,972,6987,994,7020,1050,7075,1084,7120,1091,7315,1091,7336,1087,7355,1080,7370,1071,7300,1071,7100,1070,7044,1043,7008,988,7001,940,7005,918,7039,863,7097,834,7120,831,7371,831,7365,827,7345,819,7323,813,7300,811xe" filled="true" fillcolor="#999999" stroked="false">
              <v:path arrowok="t"/>
              <v:fill type="solid"/>
            </v:shape>
            <v:shape style="position:absolute;left:6982;top:811;width:457;height:280" coordorigin="6982,811" coordsize="457,280" path="m7371,831l7300,831,7320,833,7340,839,7391,875,7418,938,7419,963,7415,985,7381,1040,7323,1069,7300,1071,7370,1071,7416,1024,7437,957,7438,931,7433,909,7425,889,7414,870,7400,853,7383,839,737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4.075897pt;margin-top:40.573395pt;width:21.85pt;height:14pt;mso-position-horizontal-relative:page;mso-position-vertical-relative:paragraph;z-index:3592" coordorigin="7682,811" coordsize="437,280">
            <v:shape style="position:absolute;left:7682;top:811;width:437;height:280" coordorigin="7682,811" coordsize="437,280" path="m7980,811l7820,811,7805,812,7747,833,7704,879,7683,946,7682,972,7687,994,7720,1050,7775,1084,7820,1091,7995,1091,8016,1087,8035,1080,8050,1071,7980,1071,7800,1070,7744,1043,7708,988,7701,940,7705,918,7739,863,7797,834,7820,831,8051,831,8045,827,8025,819,8003,813,7980,811xe" filled="true" fillcolor="#999999" stroked="false">
              <v:path arrowok="t"/>
              <v:fill type="solid"/>
            </v:shape>
            <v:shape style="position:absolute;left:7682;top:811;width:437;height:280" coordorigin="7682,811" coordsize="437,280" path="m8051,831l7980,831,8000,833,8020,839,8071,875,8098,938,8099,963,8095,985,8061,1040,8003,1069,7980,1071,8050,1071,8096,1024,8117,957,8118,931,8113,909,8105,889,8094,870,8080,853,8063,839,8051,83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</w:r>
      <w:r>
        <w:rPr>
          <w:w w:val="105"/>
        </w:rPr>
        <w:t>5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/>
        <w:ind w:left="0" w:right="0"/>
        <w:jc w:val="right"/>
      </w:pPr>
      <w:r>
        <w:rPr/>
        <w:pict>
          <v:group style="position:absolute;margin-left:246.075882pt;margin-top:10.598383pt;width:21.85pt;height:14pt;mso-position-horizontal-relative:page;mso-position-vertical-relative:paragraph;z-index:3496" coordorigin="4922,212" coordsize="437,280">
            <v:shape style="position:absolute;left:4922;top:212;width:437;height:280" coordorigin="4922,212" coordsize="437,280" path="m5220,212l5060,212,5045,213,4987,233,4944,279,4923,346,4922,373,4927,394,4960,450,5015,485,5060,492,5235,491,5256,487,5275,480,5290,472,5220,472,5040,470,4984,443,4948,389,4941,341,4945,319,4979,263,5037,234,5060,232,5291,232,5285,228,5265,219,5243,214,5220,212xe" filled="true" fillcolor="#999999" stroked="false">
              <v:path arrowok="t"/>
              <v:fill type="solid"/>
            </v:shape>
            <v:shape style="position:absolute;left:4922;top:212;width:437;height:280" coordorigin="4922,212" coordsize="437,280" path="m5291,232l5220,232,5240,234,5260,239,5311,276,5338,338,5339,363,5335,385,5301,440,5243,470,5220,472,5290,472,5336,425,5357,358,5358,331,5353,309,5345,289,5334,270,5320,254,5303,240,5291,23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Stimme</w:t>
      </w:r>
      <w:r>
        <w:rPr>
          <w:spacing w:val="-26"/>
          <w:w w:val="105"/>
        </w:rPr>
        <w:t> </w:t>
      </w:r>
      <w:r>
        <w:rPr>
          <w:w w:val="105"/>
        </w:rPr>
        <w:t>überhaupt</w:t>
      </w:r>
      <w:r>
        <w:rPr>
          <w:spacing w:val="-26"/>
          <w:w w:val="105"/>
        </w:rPr>
        <w:t> </w:t>
      </w:r>
      <w:r>
        <w:rPr>
          <w:w w:val="105"/>
        </w:rPr>
        <w:t>nicht</w:t>
      </w:r>
      <w:r>
        <w:rPr/>
      </w:r>
    </w:p>
    <w:p>
      <w:pPr>
        <w:pStyle w:val="BodyText"/>
        <w:spacing w:line="240" w:lineRule="auto" w:before="28"/>
        <w:ind w:left="0" w:right="0"/>
        <w:jc w:val="right"/>
      </w:pPr>
      <w:r>
        <w:rPr/>
        <w:t>zu</w:t>
      </w:r>
    </w:p>
    <w:p>
      <w:pPr>
        <w:pStyle w:val="BodyText"/>
        <w:spacing w:line="271" w:lineRule="auto"/>
        <w:ind w:left="2282" w:right="2025"/>
        <w:jc w:val="left"/>
      </w:pPr>
      <w:r>
        <w:rPr>
          <w:w w:val="105"/>
        </w:rPr>
        <w:br w:type="column"/>
      </w:r>
      <w:r>
        <w:rPr>
          <w:w w:val="105"/>
        </w:rPr>
        <w:t>Stimme</w:t>
      </w:r>
      <w:r>
        <w:rPr>
          <w:spacing w:val="-24"/>
          <w:w w:val="105"/>
        </w:rPr>
        <w:t> </w:t>
      </w:r>
      <w:r>
        <w:rPr>
          <w:w w:val="105"/>
        </w:rPr>
        <w:t>voll</w:t>
      </w:r>
      <w:r>
        <w:rPr>
          <w:w w:val="102"/>
        </w:rPr>
        <w:t> </w:t>
      </w:r>
      <w:r>
        <w:rPr>
          <w:w w:val="105"/>
        </w:rPr>
        <w:t>zu</w:t>
      </w:r>
      <w:r>
        <w:rPr/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4343" w:space="1552"/>
            <w:col w:w="5505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0"/>
          <w:numId w:val="1"/>
        </w:numPr>
        <w:tabs>
          <w:tab w:pos="2039" w:val="left" w:leader="none"/>
        </w:tabs>
        <w:spacing w:line="240" w:lineRule="auto" w:before="79" w:after="0"/>
        <w:ind w:left="2038" w:right="5121" w:hanging="325"/>
        <w:jc w:val="center"/>
        <w:rPr>
          <w:b w:val="0"/>
          <w:bCs w:val="0"/>
        </w:rPr>
      </w:pPr>
      <w:r>
        <w:rPr>
          <w:w w:val="105"/>
        </w:rPr>
        <w:t>Big Five Inventory (BFI-K)</w:t>
      </w:r>
      <w:r>
        <w:rPr>
          <w:spacing w:val="-20"/>
          <w:w w:val="105"/>
        </w:rPr>
        <w:t> </w:t>
      </w:r>
      <w:r>
        <w:rPr>
          <w:color w:val="C43B1D"/>
          <w:w w:val="105"/>
        </w:rPr>
        <w:t>*</w:t>
      </w:r>
      <w:r>
        <w:rPr>
          <w:b w:val="0"/>
        </w:rPr>
      </w:r>
    </w:p>
    <w:p>
      <w:pPr>
        <w:spacing w:before="76"/>
        <w:ind w:left="0" w:right="4935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w w:val="105"/>
          <w:sz w:val="19"/>
        </w:rPr>
        <w:t>Mark</w:t>
      </w:r>
      <w:r>
        <w:rPr>
          <w:rFonts w:ascii="Arial"/>
          <w:i/>
          <w:spacing w:val="-1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only</w:t>
      </w:r>
      <w:r>
        <w:rPr>
          <w:rFonts w:ascii="Arial"/>
          <w:i/>
          <w:spacing w:val="-1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one</w:t>
      </w:r>
      <w:r>
        <w:rPr>
          <w:rFonts w:ascii="Arial"/>
          <w:i/>
          <w:spacing w:val="-1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oval</w:t>
      </w:r>
      <w:r>
        <w:rPr>
          <w:rFonts w:ascii="Arial"/>
          <w:i/>
          <w:spacing w:val="-1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per</w:t>
      </w:r>
      <w:r>
        <w:rPr>
          <w:rFonts w:ascii="Arial"/>
          <w:i/>
          <w:spacing w:val="-12"/>
          <w:w w:val="105"/>
          <w:sz w:val="19"/>
        </w:rPr>
        <w:t> </w:t>
      </w:r>
      <w:r>
        <w:rPr>
          <w:rFonts w:ascii="Arial"/>
          <w:i/>
          <w:spacing w:val="-3"/>
          <w:w w:val="105"/>
          <w:sz w:val="19"/>
        </w:rPr>
        <w:t>row.</w:t>
      </w:r>
      <w:r>
        <w:rPr>
          <w:rFonts w:ascii="Arial"/>
          <w:spacing w:val="-3"/>
          <w:sz w:val="19"/>
        </w:rPr>
      </w:r>
    </w:p>
    <w:p>
      <w:pPr>
        <w:spacing w:line="240" w:lineRule="auto" w:before="11"/>
        <w:rPr>
          <w:rFonts w:ascii="Arial" w:hAnsi="Arial" w:cs="Arial" w:eastAsia="Arial"/>
          <w:i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71" w:lineRule="auto" w:before="0"/>
        <w:ind w:left="2263" w:right="0"/>
        <w:jc w:val="left"/>
      </w:pPr>
      <w:r>
        <w:rPr/>
        <w:pict>
          <v:group style="position:absolute;margin-left:231.075882pt;margin-top:11.510864pt;width:23.85pt;height:14pt;mso-position-horizontal-relative:page;mso-position-vertical-relative:paragraph;z-index:3640" coordorigin="4622,230" coordsize="477,280">
            <v:shape style="position:absolute;left:4622;top:230;width:477;height:280" coordorigin="4622,230" coordsize="477,280" path="m4960,230l4760,230,4745,231,4687,252,4644,297,4623,364,4622,391,4627,413,4660,468,4715,503,4760,510,4975,509,4996,506,5015,499,5030,490,4960,490,4740,489,4684,462,4648,407,4641,359,4645,337,4679,282,4737,252,4760,250,5031,250,5025,246,5005,238,4983,232,4960,230xe" filled="true" fillcolor="#999999" stroked="false">
              <v:path arrowok="t"/>
              <v:fill type="solid"/>
            </v:shape>
            <v:shape style="position:absolute;left:4622;top:230;width:477;height:280" coordorigin="4622,230" coordsize="477,280" path="m5031,250l4960,250,4980,252,5000,257,5051,294,5078,356,5079,381,5075,404,5041,459,4983,488,4960,490,5030,490,5076,443,5097,376,5098,350,5093,328,5085,307,5074,289,5060,272,5043,258,5031,2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-.750836pt;width:370pt;height:.1pt;mso-position-horizontal-relative:page;mso-position-vertical-relative:paragraph;z-index:5680" coordorigin="2299,-15" coordsize="7400,2">
            <v:shape style="position:absolute;left:2299;top:-15;width:7400;height:2" coordorigin="2299,-15" coordsize="7400,0" path="m2299,-15l9699,-15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37.221764pt;width:370pt;height:.1pt;mso-position-horizontal-relative:page;mso-position-vertical-relative:paragraph;z-index:5704" coordorigin="2299,744" coordsize="7400,2">
            <v:shape style="position:absolute;left:2299;top:744;width:7400;height:2" coordorigin="2299,744" coordsize="7400,0" path="m2299,744l9699,74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bin</w:t>
      </w:r>
      <w:r>
        <w:rPr>
          <w:spacing w:val="-10"/>
          <w:w w:val="105"/>
        </w:rPr>
        <w:t> </w:t>
      </w:r>
      <w:r>
        <w:rPr>
          <w:w w:val="105"/>
        </w:rPr>
        <w:t>eher</w:t>
      </w:r>
      <w:r>
        <w:rPr>
          <w:w w:val="102"/>
        </w:rPr>
        <w:t> </w:t>
      </w:r>
      <w:r>
        <w:rPr/>
        <w:t>zurückhaltend,</w:t>
      </w:r>
      <w:r>
        <w:rPr>
          <w:spacing w:val="-22"/>
        </w:rPr>
        <w:t> </w:t>
      </w:r>
      <w:r>
        <w:rPr>
          <w:spacing w:val="-22"/>
        </w:rPr>
      </w:r>
      <w:r>
        <w:rPr>
          <w:w w:val="105"/>
        </w:rPr>
        <w:t>reserviert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535889pt;width:23.85pt;height:14pt;mso-position-horizontal-relative:page;mso-position-vertical-relative:paragraph;z-index:3760" coordorigin="4622,251" coordsize="477,280">
            <v:shape style="position:absolute;left:4622;top:251;width:477;height:280" coordorigin="4622,251" coordsize="477,280" path="m4960,251l4760,251,4745,252,4687,272,4644,318,4623,385,4622,411,4627,433,4660,489,4715,523,4760,531,4975,530,4996,526,5015,519,5030,511,4960,511,4740,509,4684,482,4648,428,4641,379,4645,357,4679,302,4737,273,4760,271,5031,271,5025,267,5005,258,4983,253,4960,251xe" filled="true" fillcolor="#999999" stroked="false">
              <v:path arrowok="t"/>
              <v:fill type="solid"/>
            </v:shape>
            <v:shape style="position:absolute;left:4622;top:251;width:477;height:280" coordorigin="4622,251" coordsize="477,280" path="m5031,271l4960,271,4980,272,5000,278,5051,315,5078,377,5079,402,5075,424,5041,479,4983,509,4960,511,5030,511,5076,464,5097,397,5098,370,5093,348,5085,328,5074,309,5060,293,5043,278,5031,2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3389pt;width:370pt;height:.1pt;mso-position-horizontal-relative:page;mso-position-vertical-relative:paragraph;z-index:572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neige</w:t>
      </w:r>
      <w:r>
        <w:rPr>
          <w:spacing w:val="-31"/>
          <w:w w:val="105"/>
        </w:rPr>
        <w:t> </w:t>
      </w:r>
      <w:r>
        <w:rPr>
          <w:w w:val="105"/>
        </w:rPr>
        <w:t>dazu,</w:t>
      </w:r>
      <w:r>
        <w:rPr>
          <w:w w:val="102"/>
        </w:rPr>
        <w:t> </w:t>
      </w:r>
      <w:r>
        <w:rPr>
          <w:w w:val="105"/>
        </w:rPr>
        <w:t>andere</w:t>
      </w:r>
      <w:r>
        <w:rPr>
          <w:spacing w:val="-4"/>
          <w:w w:val="105"/>
        </w:rPr>
        <w:t> </w:t>
      </w:r>
      <w:r>
        <w:rPr>
          <w:w w:val="105"/>
        </w:rPr>
        <w:t>zu</w:t>
      </w:r>
      <w:r>
        <w:rPr>
          <w:w w:val="102"/>
        </w:rPr>
        <w:t> </w:t>
      </w:r>
      <w:r>
        <w:rPr>
          <w:w w:val="105"/>
        </w:rPr>
        <w:t>kritisieren</w:t>
      </w:r>
      <w:r>
        <w:rPr/>
      </w:r>
    </w:p>
    <w:p>
      <w:pPr>
        <w:pStyle w:val="BodyText"/>
        <w:spacing w:line="278" w:lineRule="auto" w:before="20"/>
        <w:ind w:left="2263" w:right="0"/>
        <w:jc w:val="left"/>
      </w:pPr>
      <w:r>
        <w:rPr/>
        <w:pict>
          <v:group style="position:absolute;margin-left:231.075882pt;margin-top:6.560913pt;width:23.85pt;height:14pt;mso-position-horizontal-relative:page;mso-position-vertical-relative:paragraph;z-index:3880" coordorigin="4622,131" coordsize="477,280">
            <v:shape style="position:absolute;left:4622;top:131;width:477;height:280" coordorigin="4622,131" coordsize="477,280" path="m4960,131l4760,131,4745,132,4687,153,4644,198,4623,265,4622,292,4627,314,4660,369,4715,404,4760,411,4975,410,4996,407,5015,400,5030,391,4960,391,4740,390,4684,363,4648,308,4641,260,4645,238,4679,183,4737,153,4760,151,5031,151,5025,147,5005,139,4983,133,4960,131xe" filled="true" fillcolor="#999999" stroked="false">
              <v:path arrowok="t"/>
              <v:fill type="solid"/>
            </v:shape>
            <v:shape style="position:absolute;left:4622;top:131;width:477;height:280" coordorigin="4622,131" coordsize="477,280" path="m5031,151l4960,151,4980,153,5000,158,5051,195,5078,257,5079,282,5075,305,5041,360,4983,389,4960,391,5030,391,5076,344,5097,277,5098,251,5093,229,5085,208,5074,190,5060,173,5043,159,5031,1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560913pt;width:24.85pt;height:14pt;mso-position-horizontal-relative:page;mso-position-vertical-relative:paragraph;z-index:3904" coordorigin="5902,131" coordsize="497,280">
            <v:shape style="position:absolute;left:5902;top:131;width:497;height:280" coordorigin="5902,131" coordsize="497,280" path="m6260,131l6040,131,6025,132,5967,153,5924,198,5903,265,5902,292,5907,314,5940,369,5995,404,6040,411,6275,410,6296,407,6315,400,6330,391,6260,391,6020,390,5964,363,5928,308,5921,260,5925,238,5959,183,6017,153,6040,151,6331,151,6325,147,6305,139,6283,133,6260,131xe" filled="true" fillcolor="#999999" stroked="false">
              <v:path arrowok="t"/>
              <v:fill type="solid"/>
            </v:shape>
            <v:shape style="position:absolute;left:5902;top:131;width:497;height:280" coordorigin="5902,131" coordsize="497,280" path="m6331,151l6260,151,6280,153,6300,158,6351,195,6378,257,6379,282,6375,305,6341,360,6283,389,6260,391,6330,391,6376,344,6397,277,6398,251,6393,229,6385,208,6374,190,6360,173,6343,159,6331,1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37.560913pt;width:23.85pt;height:14pt;mso-position-horizontal-relative:page;mso-position-vertical-relative:paragraph;z-index:4000" coordorigin="4622,751" coordsize="477,280">
            <v:shape style="position:absolute;left:4622;top:751;width:477;height:280" coordorigin="4622,751" coordsize="477,280" path="m4960,751l4760,751,4745,752,4687,773,4644,818,4623,885,4622,912,4627,934,4660,989,4715,1024,4760,1031,4975,1030,4996,1027,5015,1020,5030,1011,4960,1011,4740,1010,4684,983,4648,928,4641,880,4645,858,4679,803,4737,773,4760,771,5031,771,5025,767,5005,759,4983,753,4960,751xe" filled="true" fillcolor="#999999" stroked="false">
              <v:path arrowok="t"/>
              <v:fill type="solid"/>
            </v:shape>
            <v:shape style="position:absolute;left:4622;top:751;width:477;height:280" coordorigin="4622,751" coordsize="477,280" path="m5031,771l4960,771,4980,773,5000,778,5051,815,5078,877,5079,902,5075,925,5041,980,4983,1009,4960,1011,5030,1011,5076,964,5097,897,5098,871,5093,849,5085,828,5074,810,5060,793,5043,779,5031,7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37.560913pt;width:24.85pt;height:14pt;mso-position-horizontal-relative:page;mso-position-vertical-relative:paragraph;z-index:4024" coordorigin="5902,751" coordsize="497,280">
            <v:shape style="position:absolute;left:5902;top:751;width:497;height:280" coordorigin="5902,751" coordsize="497,280" path="m6260,751l6040,751,6025,752,5967,773,5924,818,5903,885,5902,912,5907,934,5940,989,5995,1024,6040,1031,6275,1030,6296,1027,6315,1020,6330,1011,6260,1011,6020,1010,5964,983,5928,928,5921,880,5925,858,5959,803,6017,773,6040,771,6331,771,6325,767,6305,759,6283,753,6260,751xe" filled="true" fillcolor="#999999" stroked="false">
              <v:path arrowok="t"/>
              <v:fill type="solid"/>
            </v:shape>
            <v:shape style="position:absolute;left:5902;top:751;width:497;height:280" coordorigin="5902,751" coordsize="497,280" path="m6331,771l6260,771,6280,773,6300,778,6351,815,6378,877,6379,902,6375,925,6341,980,6283,1009,6260,1011,6330,1011,6376,964,6397,897,6398,871,6393,849,6385,828,6374,810,6360,793,6343,779,6331,77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69.560913pt;width:23.85pt;height:14pt;mso-position-horizontal-relative:page;mso-position-vertical-relative:paragraph;z-index:4120" coordorigin="4622,1391" coordsize="477,280">
            <v:shape style="position:absolute;left:4622;top:1391;width:477;height:280" coordorigin="4622,1391" coordsize="477,280" path="m4960,1391l4760,1391,4745,1392,4687,1413,4644,1458,4623,1525,4622,1552,4627,1574,4660,1629,4715,1664,4760,1671,4975,1670,4996,1667,5015,1660,5030,1651,4960,1651,4740,1650,4684,1623,4648,1568,4641,1520,4645,1498,4679,1443,4737,1413,4760,1411,5031,1411,5025,1407,5005,1399,4983,1393,4960,1391xe" filled="true" fillcolor="#999999" stroked="false">
              <v:path arrowok="t"/>
              <v:fill type="solid"/>
            </v:shape>
            <v:shape style="position:absolute;left:4622;top:1391;width:477;height:280" coordorigin="4622,1391" coordsize="477,280" path="m5031,1411l4960,1411,4980,1413,5000,1418,5051,1455,5078,1517,5079,1542,5075,1565,5041,1620,4983,1649,4960,1651,5030,1651,5076,1604,5097,1537,5098,1511,5093,1489,5085,1468,5074,1450,5060,1433,5043,1419,5031,14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9.560913pt;width:24.85pt;height:14pt;mso-position-horizontal-relative:page;mso-position-vertical-relative:paragraph;z-index:4144" coordorigin="5902,1391" coordsize="497,280">
            <v:shape style="position:absolute;left:5902;top:1391;width:497;height:280" coordorigin="5902,1391" coordsize="497,280" path="m6260,1391l6040,1391,6025,1392,5967,1413,5924,1458,5903,1525,5902,1552,5907,1574,5940,1629,5995,1664,6040,1671,6275,1670,6296,1667,6315,1660,6330,1651,6260,1651,6020,1650,5964,1623,5928,1568,5921,1520,5925,1498,5959,1443,6017,1413,6040,1411,6331,1411,6325,1407,6305,1399,6283,1393,6260,1391xe" filled="true" fillcolor="#999999" stroked="false">
              <v:path arrowok="t"/>
              <v:fill type="solid"/>
            </v:shape>
            <v:shape style="position:absolute;left:5902;top:1391;width:497;height:280" coordorigin="5902,1391" coordsize="497,280" path="m6331,1411l6260,1411,6280,1413,6300,1418,6351,1455,6378,1517,6379,1542,6375,1565,6341,1620,6283,1649,6260,1651,6330,1651,6376,1604,6397,1537,6398,1511,6393,1489,6385,1468,6374,1450,6360,1433,6343,1419,6331,14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6812pt;width:370pt;height:.1pt;mso-position-horizontal-relative:page;mso-position-vertical-relative:paragraph;z-index:-1163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63.873413pt;width:370pt;height:.1pt;mso-position-horizontal-relative:page;mso-position-vertical-relative:paragraph;z-index:-11608" coordorigin="2299,1277" coordsize="7400,2">
            <v:shape style="position:absolute;left:2299;top:1277;width:7400;height:2" coordorigin="2299,1277" coordsize="7400,0" path="m2299,1277l9699,1277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89.521812pt;width:370pt;height:.1pt;mso-position-horizontal-relative:page;mso-position-vertical-relative:paragraph;z-index:-11584" coordorigin="2299,1790" coordsize="7400,2">
            <v:shape style="position:absolute;left:2299;top:1790;width:7400;height:2" coordorigin="2299,1790" coordsize="7400,0" path="m2299,1790l9699,1790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</w:t>
      </w:r>
      <w:r>
        <w:rPr>
          <w:spacing w:val="-4"/>
          <w:w w:val="105"/>
        </w:rPr>
        <w:t> </w:t>
      </w:r>
      <w:r>
        <w:rPr>
          <w:w w:val="105"/>
        </w:rPr>
        <w:t>erledige</w:t>
      </w:r>
      <w:r>
        <w:rPr>
          <w:w w:val="102"/>
        </w:rPr>
        <w:t> </w:t>
      </w:r>
      <w:r>
        <w:rPr/>
        <w:t>Aufgaben</w:t>
      </w:r>
      <w:r>
        <w:rPr>
          <w:spacing w:val="36"/>
        </w:rPr>
        <w:t> </w:t>
      </w:r>
      <w:r>
        <w:rPr/>
        <w:t>gründlich</w:t>
      </w:r>
      <w:r>
        <w:rPr>
          <w:spacing w:val="-50"/>
        </w:rPr>
        <w:t> </w:t>
      </w:r>
      <w:r>
        <w:rPr>
          <w:spacing w:val="-50"/>
        </w:rPr>
      </w:r>
      <w:r>
        <w:rPr>
          <w:w w:val="105"/>
        </w:rPr>
        <w:t>Ich werde</w:t>
      </w:r>
      <w:r>
        <w:rPr>
          <w:spacing w:val="-12"/>
          <w:w w:val="105"/>
        </w:rPr>
        <w:t> </w:t>
      </w:r>
      <w:r>
        <w:rPr>
          <w:w w:val="105"/>
        </w:rPr>
        <w:t>leicht</w:t>
      </w:r>
      <w:r>
        <w:rPr>
          <w:w w:val="102"/>
        </w:rPr>
        <w:t> </w:t>
      </w:r>
      <w:r>
        <w:rPr>
          <w:w w:val="105"/>
        </w:rPr>
        <w:t>deprimiert,</w:t>
      </w:r>
      <w:r>
        <w:rPr>
          <w:w w:val="102"/>
        </w:rPr>
        <w:t> </w:t>
      </w:r>
      <w:r>
        <w:rPr>
          <w:w w:val="105"/>
        </w:rPr>
        <w:t>niedergeschlagen</w:t>
      </w:r>
      <w:r>
        <w:rPr>
          <w:w w:val="102"/>
        </w:rPr>
        <w:t> </w:t>
      </w:r>
      <w:r>
        <w:rPr>
          <w:w w:val="105"/>
        </w:rPr>
        <w:t>Ich bin</w:t>
      </w:r>
      <w:r>
        <w:rPr>
          <w:spacing w:val="-13"/>
          <w:w w:val="105"/>
        </w:rPr>
        <w:t> </w:t>
      </w:r>
      <w:r>
        <w:rPr>
          <w:w w:val="105"/>
        </w:rPr>
        <w:t>vielseitig</w:t>
      </w:r>
      <w:r>
        <w:rPr>
          <w:w w:val="102"/>
        </w:rPr>
        <w:t> </w:t>
      </w:r>
      <w:r>
        <w:rPr>
          <w:w w:val="105"/>
        </w:rPr>
        <w:t>interessiert</w:t>
      </w:r>
      <w:r>
        <w:rPr/>
      </w:r>
    </w:p>
    <w:p>
      <w:pPr>
        <w:pStyle w:val="BodyText"/>
        <w:spacing w:line="271" w:lineRule="auto" w:before="14"/>
        <w:ind w:left="2263" w:right="0"/>
        <w:jc w:val="left"/>
      </w:pPr>
      <w:r>
        <w:rPr/>
        <w:pict>
          <v:group style="position:absolute;margin-left:231.075882pt;margin-top:17.985889pt;width:23.85pt;height:14pt;mso-position-horizontal-relative:page;mso-position-vertical-relative:paragraph;z-index:4240" coordorigin="4622,360" coordsize="477,280">
            <v:shape style="position:absolute;left:4622;top:360;width:477;height:280" coordorigin="4622,360" coordsize="477,280" path="m4960,360l4760,360,4745,361,4687,381,4644,427,4623,494,4622,520,4627,542,4660,598,4715,632,4760,640,4975,639,4996,635,5015,628,5030,620,4960,620,4740,618,4684,591,4648,537,4641,488,4645,466,4679,411,4737,382,4760,380,5031,380,5025,376,5005,367,4983,362,4960,360xe" filled="true" fillcolor="#999999" stroked="false">
              <v:path arrowok="t"/>
              <v:fill type="solid"/>
            </v:shape>
            <v:shape style="position:absolute;left:4622;top:360;width:477;height:280" coordorigin="4622,360" coordsize="477,280" path="m5031,380l4960,380,4980,381,5000,387,5051,424,5078,486,5079,511,5075,533,5041,588,4983,618,4960,620,5030,620,5076,573,5097,506,5098,479,5093,457,5085,437,5074,418,5060,402,5043,387,5031,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.985889pt;width:24.85pt;height:14pt;mso-position-horizontal-relative:page;mso-position-vertical-relative:paragraph;z-index:4264" coordorigin="5902,360" coordsize="497,280">
            <v:shape style="position:absolute;left:5902;top:360;width:497;height:280" coordorigin="5902,360" coordsize="497,280" path="m6260,360l6040,360,6025,361,5967,381,5924,427,5903,494,5902,520,5907,542,5940,598,5995,632,6040,640,6275,639,6296,635,6315,628,6330,620,6260,620,6020,618,5964,591,5928,537,5921,488,5925,466,5959,411,6017,382,6040,380,6331,380,6325,376,6305,367,6283,362,6260,360xe" filled="true" fillcolor="#999999" stroked="false">
              <v:path arrowok="t"/>
              <v:fill type="solid"/>
            </v:shape>
            <v:shape style="position:absolute;left:5902;top:360;width:497;height:280" coordorigin="5902,360" coordsize="497,280" path="m6331,380l6260,380,6280,381,6300,387,6351,424,6378,486,6379,511,6375,533,6341,588,6283,618,6260,620,6330,620,6376,573,6397,506,6398,479,6393,457,6385,437,6374,418,6360,402,6343,387,6331,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247589pt;width:370pt;height:.1pt;mso-position-horizontal-relative:page;mso-position-vertical-relative:paragraph;z-index:5824" coordorigin="2299,1005" coordsize="7400,2">
            <v:shape style="position:absolute;left:2299;top:1005;width:7400;height:2" coordorigin="2299,1005" coordsize="7400,0" path="m2299,1005l9699,1005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</w:t>
      </w:r>
      <w:r>
        <w:rPr>
          <w:spacing w:val="-3"/>
          <w:w w:val="105"/>
        </w:rPr>
        <w:t> </w:t>
      </w:r>
      <w:r>
        <w:rPr>
          <w:w w:val="105"/>
        </w:rPr>
        <w:t>bin</w:t>
      </w:r>
      <w:r>
        <w:rPr>
          <w:w w:val="102"/>
        </w:rPr>
        <w:t> </w:t>
      </w:r>
      <w:r>
        <w:rPr/>
        <w:t>begeisterungsfähig</w:t>
      </w:r>
      <w:r>
        <w:rPr>
          <w:spacing w:val="-13"/>
        </w:rPr>
        <w:t> </w:t>
      </w:r>
      <w:r>
        <w:rPr>
          <w:spacing w:val="-13"/>
        </w:rPr>
      </w:r>
      <w:r>
        <w:rPr>
          <w:w w:val="105"/>
        </w:rPr>
        <w:t>und kann</w:t>
      </w:r>
      <w:r>
        <w:rPr>
          <w:spacing w:val="-15"/>
          <w:w w:val="105"/>
        </w:rPr>
        <w:t> </w:t>
      </w:r>
      <w:r>
        <w:rPr>
          <w:w w:val="105"/>
        </w:rPr>
        <w:t>andere</w:t>
      </w:r>
      <w:r>
        <w:rPr>
          <w:w w:val="102"/>
        </w:rPr>
        <w:t> </w:t>
      </w:r>
      <w:r>
        <w:rPr>
          <w:w w:val="105"/>
        </w:rPr>
        <w:t>leicht</w:t>
      </w:r>
      <w:r>
        <w:rPr>
          <w:spacing w:val="-36"/>
          <w:w w:val="105"/>
        </w:rPr>
        <w:t> </w:t>
      </w:r>
      <w:r>
        <w:rPr>
          <w:w w:val="105"/>
        </w:rPr>
        <w:t>mitreißen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24.985901pt;width:23.85pt;height:14pt;mso-position-horizontal-relative:page;mso-position-vertical-relative:paragraph;z-index:4360" coordorigin="4622,500" coordsize="477,280">
            <v:shape style="position:absolute;left:4622;top:500;width:477;height:280" coordorigin="4622,500" coordsize="477,280" path="m4960,500l4760,500,4745,501,4687,521,4644,567,4623,634,4622,660,4627,682,4660,738,4715,772,4760,780,4975,779,4996,775,5015,768,5030,760,4960,760,4740,758,4684,731,4648,677,4641,628,4645,606,4679,551,4737,522,4760,520,5031,520,5025,516,5005,507,4983,502,4960,500xe" filled="true" fillcolor="#999999" stroked="false">
              <v:path arrowok="t"/>
              <v:fill type="solid"/>
            </v:shape>
            <v:shape style="position:absolute;left:4622;top:500;width:477;height:280" coordorigin="4622,500" coordsize="477,280" path="m5031,520l4960,520,4980,521,5000,527,5051,564,5078,626,5079,651,5075,673,5041,728,4983,758,4960,760,5030,760,5076,713,5097,646,5098,619,5093,597,5085,577,5074,558,5060,542,5043,527,5031,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24.985901pt;width:24.85pt;height:14pt;mso-position-horizontal-relative:page;mso-position-vertical-relative:paragraph;z-index:4384" coordorigin="5902,500" coordsize="497,280">
            <v:shape style="position:absolute;left:5902;top:500;width:497;height:280" coordorigin="5902,500" coordsize="497,280" path="m6260,500l6040,500,6025,501,5967,521,5924,567,5903,634,5902,660,5907,682,5940,738,5995,772,6040,780,6275,779,6296,775,6315,768,6330,760,6260,760,6020,758,5964,731,5928,677,5921,628,5925,606,5959,551,6017,522,6040,520,6331,520,6325,516,6305,507,6283,502,6260,500xe" filled="true" fillcolor="#999999" stroked="false">
              <v:path arrowok="t"/>
              <v:fill type="solid"/>
            </v:shape>
            <v:shape style="position:absolute;left:5902;top:500;width:497;height:280" coordorigin="5902,500" coordsize="497,280" path="m6331,520l6260,520,6280,521,6300,527,6351,564,6378,626,6379,651,6375,673,6341,728,6283,758,6260,760,6330,760,6376,713,6397,646,6398,619,6393,597,6385,577,6374,558,6360,542,6343,527,6331,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62.872601pt;width:370pt;height:.1pt;mso-position-horizontal-relative:page;mso-position-vertical-relative:paragraph;z-index:5848" coordorigin="2299,1257" coordsize="7400,2">
            <v:shape style="position:absolute;left:2299;top:1257;width:7400;height:2" coordorigin="2299,1257" coordsize="7400,0" path="m2299,1257l9699,1257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</w:t>
      </w:r>
      <w:r>
        <w:rPr>
          <w:spacing w:val="-4"/>
          <w:w w:val="105"/>
        </w:rPr>
        <w:t> </w:t>
      </w:r>
      <w:r>
        <w:rPr>
          <w:w w:val="105"/>
        </w:rPr>
        <w:t>schenke</w:t>
      </w:r>
      <w:r>
        <w:rPr>
          <w:w w:val="102"/>
        </w:rPr>
        <w:t> </w:t>
      </w:r>
      <w:r>
        <w:rPr>
          <w:w w:val="105"/>
        </w:rPr>
        <w:t>anderen</w:t>
      </w:r>
      <w:r>
        <w:rPr>
          <w:spacing w:val="-6"/>
          <w:w w:val="105"/>
        </w:rPr>
        <w:t> </w:t>
      </w:r>
      <w:r>
        <w:rPr>
          <w:w w:val="105"/>
        </w:rPr>
        <w:t>leicht</w:t>
      </w:r>
      <w:r>
        <w:rPr>
          <w:w w:val="102"/>
        </w:rPr>
        <w:t> </w:t>
      </w:r>
      <w:r>
        <w:rPr/>
        <w:t>Vertrauen,</w:t>
      </w:r>
      <w:r>
        <w:rPr>
          <w:spacing w:val="24"/>
        </w:rPr>
        <w:t> </w:t>
      </w:r>
      <w:r>
        <w:rPr/>
        <w:t>glaube</w:t>
      </w:r>
      <w:r>
        <w:rPr>
          <w:spacing w:val="-51"/>
        </w:rPr>
        <w:t> </w:t>
      </w:r>
      <w:r>
        <w:rPr>
          <w:spacing w:val="-51"/>
        </w:rPr>
      </w:r>
      <w:r>
        <w:rPr>
          <w:w w:val="105"/>
        </w:rPr>
        <w:t>an das Gute</w:t>
      </w:r>
      <w:r>
        <w:rPr>
          <w:spacing w:val="-17"/>
          <w:w w:val="105"/>
        </w:rPr>
        <w:t> </w:t>
      </w:r>
      <w:r>
        <w:rPr>
          <w:w w:val="105"/>
        </w:rPr>
        <w:t>im</w:t>
      </w:r>
      <w:r>
        <w:rPr>
          <w:w w:val="102"/>
        </w:rPr>
        <w:t> </w:t>
      </w:r>
      <w:r>
        <w:rPr>
          <w:w w:val="105"/>
        </w:rPr>
        <w:t>Menschen</w:t>
      </w:r>
      <w:r>
        <w:rPr/>
      </w:r>
    </w:p>
    <w:p>
      <w:pPr>
        <w:pStyle w:val="BodyText"/>
        <w:spacing w:line="276" w:lineRule="auto" w:before="20"/>
        <w:ind w:left="2263" w:right="10"/>
        <w:jc w:val="left"/>
      </w:pPr>
      <w:r>
        <w:rPr/>
        <w:pict>
          <v:group style="position:absolute;margin-left:231.075882pt;margin-top:6.360901pt;width:23.85pt;height:14pt;mso-position-horizontal-relative:page;mso-position-vertical-relative:paragraph;z-index:4480" coordorigin="4622,127" coordsize="477,280">
            <v:shape style="position:absolute;left:4622;top:127;width:477;height:280" coordorigin="4622,127" coordsize="477,280" path="m4960,127l4760,127,4745,128,4687,149,4644,194,4623,261,4622,288,4627,310,4660,365,4715,400,4760,407,4975,406,4996,403,5015,396,5030,387,4960,387,4740,386,4684,359,4648,304,4641,256,4645,234,4679,179,4737,149,4760,147,5031,147,5025,143,5005,135,4983,129,4960,127xe" filled="true" fillcolor="#999999" stroked="false">
              <v:path arrowok="t"/>
              <v:fill type="solid"/>
            </v:shape>
            <v:shape style="position:absolute;left:4622;top:127;width:477;height:280" coordorigin="4622,127" coordsize="477,280" path="m5031,147l4960,147,4980,149,5000,154,5051,191,5078,253,5079,278,5075,301,5041,356,4983,385,4960,387,5030,387,5076,340,5097,273,5098,247,5093,225,5085,204,5074,186,5060,169,5043,155,5031,1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360901pt;width:24.85pt;height:14pt;mso-position-horizontal-relative:page;mso-position-vertical-relative:paragraph;z-index:4504" coordorigin="5902,127" coordsize="497,280">
            <v:shape style="position:absolute;left:5902;top:127;width:497;height:280" coordorigin="5902,127" coordsize="497,280" path="m6260,127l6040,127,6025,128,5967,149,5924,194,5903,261,5902,288,5907,310,5940,365,5995,400,6040,407,6275,406,6296,403,6315,396,6330,387,6260,387,6020,386,5964,359,5928,304,5921,256,5925,234,5959,179,6017,149,6040,147,6331,147,6325,143,6305,135,6283,129,6260,127xe" filled="true" fillcolor="#999999" stroked="false">
              <v:path arrowok="t"/>
              <v:fill type="solid"/>
            </v:shape>
            <v:shape style="position:absolute;left:5902;top:127;width:497;height:280" coordorigin="5902,127" coordsize="497,280" path="m6331,147l6260,147,6280,149,6300,154,6351,191,6378,253,6379,278,6375,301,6341,356,6283,385,6260,387,6330,387,6376,340,6397,273,6398,247,6393,225,6385,204,6374,186,6360,169,6343,155,6331,1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44.360901pt;width:23.85pt;height:14pt;mso-position-horizontal-relative:page;mso-position-vertical-relative:paragraph;z-index:4600" coordorigin="4622,887" coordsize="477,280">
            <v:shape style="position:absolute;left:4622;top:887;width:477;height:280" coordorigin="4622,887" coordsize="477,280" path="m4960,887l4760,887,4745,888,4687,909,4644,954,4623,1021,4622,1048,4627,1070,4660,1125,4715,1160,4760,1167,4975,1166,4996,1163,5015,1156,5030,1147,4960,1147,4740,1146,4684,1119,4648,1064,4641,1016,4645,994,4679,939,4737,909,4760,907,5031,907,5025,903,5005,895,4983,889,4960,887xe" filled="true" fillcolor="#999999" stroked="false">
              <v:path arrowok="t"/>
              <v:fill type="solid"/>
            </v:shape>
            <v:shape style="position:absolute;left:4622;top:887;width:477;height:280" coordorigin="4622,887" coordsize="477,280" path="m5031,907l4960,907,4980,909,5000,914,5051,951,5078,1013,5079,1038,5075,1061,5041,1116,4983,1145,4960,1147,5030,1147,5076,1100,5097,1033,5098,1007,5093,985,5085,964,5074,946,5060,929,5043,915,5031,90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44.360901pt;width:24.85pt;height:14pt;mso-position-horizontal-relative:page;mso-position-vertical-relative:paragraph;z-index:4624" coordorigin="5902,887" coordsize="497,280">
            <v:shape style="position:absolute;left:5902;top:887;width:497;height:280" coordorigin="5902,887" coordsize="497,280" path="m6260,887l6040,887,6025,888,5967,909,5924,954,5903,1021,5902,1048,5907,1070,5940,1125,5995,1160,6040,1167,6275,1166,6296,1163,6315,1156,6330,1147,6260,1147,6020,1146,5964,1119,5928,1064,5921,1016,5925,994,5959,939,6017,909,6040,907,6331,907,6325,903,6305,895,6283,889,6260,887xe" filled="true" fillcolor="#999999" stroked="false">
              <v:path arrowok="t"/>
              <v:fill type="solid"/>
            </v:shape>
            <v:shape style="position:absolute;left:5902;top:887;width:497;height:280" coordorigin="5902,887" coordsize="497,280" path="m6331,907l6260,907,6280,909,6300,914,6351,951,6378,1013,6379,1038,6375,1061,6341,1116,6283,1145,6260,1147,6330,1147,6376,1100,6397,1033,6398,1007,6393,985,6385,964,6374,946,6360,929,6343,915,6331,90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88.360901pt;width:23.85pt;height:14pt;mso-position-horizontal-relative:page;mso-position-vertical-relative:paragraph;z-index:4720" coordorigin="4622,1767" coordsize="477,280">
            <v:shape style="position:absolute;left:4622;top:1767;width:477;height:280" coordorigin="4622,1767" coordsize="477,280" path="m4960,1767l4760,1767,4745,1768,4687,1789,4644,1834,4623,1901,4622,1928,4627,1950,4660,2005,4715,2040,4760,2047,4975,2046,4996,2043,5015,2036,5030,2027,4960,2027,4740,2026,4684,1999,4648,1944,4641,1896,4645,1874,4679,1819,4737,1789,4760,1787,5031,1787,5025,1783,5005,1775,4983,1769,4960,1767xe" filled="true" fillcolor="#999999" stroked="false">
              <v:path arrowok="t"/>
              <v:fill type="solid"/>
            </v:shape>
            <v:shape style="position:absolute;left:4622;top:1767;width:477;height:280" coordorigin="4622,1767" coordsize="477,280" path="m5031,1787l4960,1787,4980,1789,5000,1794,5051,1831,5078,1893,5079,1918,5075,1941,5041,1996,4983,2025,4960,2027,5030,2027,5076,1980,5097,1913,5098,1887,5093,1865,5085,1844,5074,1826,5060,1809,5043,1795,5031,178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88.360901pt;width:24.85pt;height:14pt;mso-position-horizontal-relative:page;mso-position-vertical-relative:paragraph;z-index:4744" coordorigin="5902,1767" coordsize="497,280">
            <v:shape style="position:absolute;left:5902;top:1767;width:497;height:280" coordorigin="5902,1767" coordsize="497,280" path="m6260,1767l6040,1767,6025,1768,5967,1789,5924,1834,5903,1901,5902,1928,5907,1950,5940,2005,5995,2040,6040,2047,6275,2046,6296,2043,6315,2036,6330,2027,6260,2027,6020,2026,5964,1999,5928,1944,5921,1896,5925,1874,5959,1819,6017,1789,6040,1787,6331,1787,6325,1783,6305,1775,6283,1769,6260,1767xe" filled="true" fillcolor="#999999" stroked="false">
              <v:path arrowok="t"/>
              <v:fill type="solid"/>
            </v:shape>
            <v:shape style="position:absolute;left:5902;top:1767;width:497;height:280" coordorigin="5902,1767" coordsize="497,280" path="m6331,1787l6260,1787,6280,1789,6300,1794,6351,1831,6378,1893,6379,1918,6375,1941,6341,1996,6283,2025,6260,2027,6330,2027,6376,1980,6397,1913,6398,1887,6393,1865,6385,1844,6374,1826,6360,1809,6343,1795,6331,178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900002pt;width:370pt;height:.1pt;mso-position-horizontal-relative:page;mso-position-vertical-relative:paragraph;z-index:-1151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76.1968pt;width:370pt;height:.1pt;mso-position-horizontal-relative:page;mso-position-vertical-relative:paragraph;z-index:-11488" coordorigin="2299,1524" coordsize="7400,2">
            <v:shape style="position:absolute;left:2299;top:1524;width:7400;height:2" coordorigin="2299,1524" coordsize="7400,0" path="m2299,1524l9699,1524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114.173401pt;width:370pt;height:.1pt;mso-position-horizontal-relative:page;mso-position-vertical-relative:paragraph;z-index:5920" coordorigin="2299,2283" coordsize="7400,2">
            <v:shape style="position:absolute;left:2299;top:2283;width:7400;height:2" coordorigin="2299,2283" coordsize="7400,0" path="m2299,2283l9699,2283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bin</w:t>
      </w:r>
      <w:r>
        <w:rPr>
          <w:spacing w:val="-16"/>
          <w:w w:val="105"/>
        </w:rPr>
        <w:t> </w:t>
      </w:r>
      <w:r>
        <w:rPr>
          <w:w w:val="105"/>
        </w:rPr>
        <w:t>bequem,</w:t>
      </w:r>
      <w:r>
        <w:rPr>
          <w:w w:val="102"/>
        </w:rPr>
        <w:t> </w:t>
      </w:r>
      <w:r>
        <w:rPr>
          <w:w w:val="105"/>
        </w:rPr>
        <w:t>neige zur</w:t>
      </w:r>
      <w:r>
        <w:rPr>
          <w:spacing w:val="-38"/>
          <w:w w:val="105"/>
        </w:rPr>
        <w:t> </w:t>
      </w:r>
      <w:r>
        <w:rPr>
          <w:w w:val="105"/>
        </w:rPr>
        <w:t>Faulheit</w:t>
      </w:r>
      <w:r>
        <w:rPr>
          <w:w w:val="102"/>
        </w:rPr>
        <w:t> </w:t>
      </w:r>
      <w:r>
        <w:rPr>
          <w:w w:val="105"/>
        </w:rPr>
        <w:t>Ich bin</w:t>
      </w:r>
      <w:r>
        <w:rPr>
          <w:spacing w:val="-33"/>
          <w:w w:val="105"/>
        </w:rPr>
        <w:t> </w:t>
      </w:r>
      <w:r>
        <w:rPr>
          <w:w w:val="105"/>
        </w:rPr>
        <w:t>entspannt,</w:t>
      </w:r>
      <w:r>
        <w:rPr>
          <w:w w:val="102"/>
        </w:rPr>
        <w:t> </w:t>
      </w:r>
      <w:r>
        <w:rPr>
          <w:w w:val="105"/>
        </w:rPr>
        <w:t>lasse mich</w:t>
      </w:r>
      <w:r>
        <w:rPr>
          <w:spacing w:val="-21"/>
          <w:w w:val="105"/>
        </w:rPr>
        <w:t> </w:t>
      </w:r>
      <w:r>
        <w:rPr>
          <w:w w:val="105"/>
        </w:rPr>
        <w:t>durch</w:t>
      </w:r>
      <w:r>
        <w:rPr>
          <w:w w:val="102"/>
        </w:rPr>
        <w:t> </w:t>
      </w:r>
      <w:r>
        <w:rPr>
          <w:w w:val="105"/>
        </w:rPr>
        <w:t>Stress nicht</w:t>
      </w:r>
      <w:r>
        <w:rPr>
          <w:spacing w:val="-16"/>
          <w:w w:val="105"/>
        </w:rPr>
        <w:t> </w:t>
      </w:r>
      <w:r>
        <w:rPr>
          <w:w w:val="105"/>
        </w:rPr>
        <w:t>aus</w:t>
      </w:r>
      <w:r>
        <w:rPr>
          <w:w w:val="102"/>
        </w:rPr>
        <w:t> </w:t>
      </w:r>
      <w:r>
        <w:rPr>
          <w:w w:val="105"/>
        </w:rPr>
        <w:t>der Ruhe</w:t>
      </w:r>
      <w:r>
        <w:rPr>
          <w:spacing w:val="-27"/>
          <w:w w:val="105"/>
        </w:rPr>
        <w:t> </w:t>
      </w:r>
      <w:r>
        <w:rPr>
          <w:w w:val="105"/>
        </w:rPr>
        <w:t>bringen</w:t>
      </w:r>
      <w:r>
        <w:rPr>
          <w:w w:val="102"/>
        </w:rPr>
        <w:t> </w:t>
      </w:r>
      <w:r>
        <w:rPr>
          <w:w w:val="105"/>
        </w:rPr>
        <w:t>Ich bin</w:t>
      </w:r>
      <w:r>
        <w:rPr>
          <w:spacing w:val="-21"/>
          <w:w w:val="105"/>
        </w:rPr>
        <w:t> </w:t>
      </w:r>
      <w:r>
        <w:rPr>
          <w:w w:val="105"/>
        </w:rPr>
        <w:t>tiefsinnig,</w:t>
      </w:r>
      <w:r>
        <w:rPr>
          <w:w w:val="102"/>
        </w:rPr>
        <w:t> </w:t>
      </w:r>
      <w:r>
        <w:rPr>
          <w:w w:val="105"/>
        </w:rPr>
        <w:t>denke gerne</w:t>
      </w:r>
      <w:r>
        <w:rPr>
          <w:spacing w:val="-30"/>
          <w:w w:val="105"/>
        </w:rPr>
        <w:t> </w:t>
      </w:r>
      <w:r>
        <w:rPr>
          <w:w w:val="105"/>
        </w:rPr>
        <w:t>über</w:t>
      </w:r>
      <w:r>
        <w:rPr>
          <w:w w:val="102"/>
        </w:rPr>
        <w:t> </w:t>
      </w:r>
      <w:r>
        <w:rPr>
          <w:w w:val="105"/>
        </w:rPr>
        <w:t>Sachen</w:t>
      </w:r>
      <w:r>
        <w:rPr>
          <w:spacing w:val="-28"/>
          <w:w w:val="105"/>
        </w:rPr>
        <w:t> </w:t>
      </w:r>
      <w:r>
        <w:rPr>
          <w:w w:val="105"/>
        </w:rPr>
        <w:t>nach</w:t>
      </w:r>
      <w:r>
        <w:rPr/>
      </w:r>
    </w:p>
    <w:p>
      <w:pPr>
        <w:pStyle w:val="BodyText"/>
        <w:spacing w:line="240" w:lineRule="auto" w:before="16"/>
        <w:ind w:left="2263" w:right="0"/>
        <w:jc w:val="left"/>
      </w:pPr>
      <w:r>
        <w:rPr/>
        <w:pict>
          <v:group style="position:absolute;margin-left:231.075882pt;margin-top:12.235883pt;width:23.85pt;height:14pt;mso-position-horizontal-relative:page;mso-position-vertical-relative:paragraph;z-index:4840" coordorigin="4622,245" coordsize="477,280">
            <v:shape style="position:absolute;left:4622;top:245;width:477;height:280" coordorigin="4622,245" coordsize="477,280" path="m4960,245l4760,245,4745,246,4687,266,4644,312,4623,379,4622,405,4627,427,4660,483,4715,517,4760,525,4975,524,4996,520,5015,513,5030,505,4960,505,4740,503,4684,476,4648,422,4641,373,4645,351,4679,296,4737,267,4760,265,5031,265,5025,261,5005,252,4983,247,4960,245xe" filled="true" fillcolor="#999999" stroked="false">
              <v:path arrowok="t"/>
              <v:fill type="solid"/>
            </v:shape>
            <v:shape style="position:absolute;left:4622;top:245;width:477;height:280" coordorigin="4622,245" coordsize="477,280" path="m5031,265l4960,265,4980,266,5000,272,5051,309,5078,371,5079,396,5075,418,5041,473,4983,503,4960,505,5030,505,5076,458,5097,391,5098,364,5093,342,5085,322,5074,303,5060,287,5043,272,5031,265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Ich bin eher</w:t>
      </w:r>
      <w:r>
        <w:rPr>
          <w:spacing w:val="-34"/>
          <w:w w:val="105"/>
        </w:rPr>
        <w:t> </w:t>
      </w:r>
      <w:r>
        <w:rPr>
          <w:w w:val="105"/>
        </w:rPr>
        <w:t>der</w:t>
      </w:r>
      <w:r>
        <w:rPr/>
      </w:r>
    </w:p>
    <w:p>
      <w:pPr>
        <w:pStyle w:val="BodyText"/>
        <w:spacing w:line="271" w:lineRule="auto" w:before="28"/>
        <w:ind w:left="2263" w:right="0"/>
        <w:jc w:val="left"/>
      </w:pPr>
      <w:r>
        <w:rPr/>
        <w:pict>
          <v:group style="position:absolute;margin-left:114.9375pt;margin-top:26.300001pt;width:370pt;height:.1pt;mso-position-horizontal-relative:page;mso-position-vertical-relative:paragraph;z-index:5944" coordorigin="2299,526" coordsize="7400,2">
            <v:shape style="position:absolute;left:2299;top:526;width:7400;height:2" coordorigin="2299,526" coordsize="7400,0" path="m2299,526l9699,526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„stille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Typ“,</w:t>
      </w:r>
      <w:r>
        <w:rPr>
          <w:w w:val="102"/>
        </w:rPr>
        <w:t> </w:t>
      </w:r>
      <w:r>
        <w:rPr>
          <w:w w:val="105"/>
        </w:rPr>
        <w:t>wortkarg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460876pt;width:23.85pt;height:14pt;mso-position-horizontal-relative:page;mso-position-vertical-relative:paragraph;z-index:4960" coordorigin="4622,249" coordsize="477,280">
            <v:shape style="position:absolute;left:4622;top:249;width:477;height:280" coordorigin="4622,249" coordsize="477,280" path="m4960,249l4760,249,4745,250,4687,271,4644,316,4623,383,4622,410,4627,432,4660,487,4715,522,4760,529,4975,528,4996,525,5015,518,5030,509,4960,509,4740,508,4684,481,4648,426,4641,378,4645,356,4679,301,4737,271,4760,269,5031,269,5025,265,5005,257,4983,251,4960,249xe" filled="true" fillcolor="#999999" stroked="false">
              <v:path arrowok="t"/>
              <v:fill type="solid"/>
            </v:shape>
            <v:shape style="position:absolute;left:4622;top:249;width:477;height:280" coordorigin="4622,249" coordsize="477,280" path="m5031,269l4960,269,4980,271,5000,276,5051,313,5078,375,5079,400,5075,423,5041,478,4983,507,4960,509,5030,509,5076,462,5097,395,5098,369,5093,347,5085,326,5074,308,5060,291,5043,277,5031,2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2.460876pt;width:24.85pt;height:14pt;mso-position-horizontal-relative:page;mso-position-vertical-relative:paragraph;z-index:4984" coordorigin="5902,249" coordsize="497,280">
            <v:shape style="position:absolute;left:5902;top:249;width:497;height:280" coordorigin="5902,249" coordsize="497,280" path="m6260,249l6040,249,6025,250,5967,271,5924,316,5903,383,5902,410,5907,432,5940,487,5995,522,6040,529,6275,528,6296,525,6315,518,6330,509,6260,509,6020,508,5964,481,5928,426,5921,378,5925,356,5959,301,6017,271,6040,269,6331,269,6325,265,6305,257,6283,251,6260,249xe" filled="true" fillcolor="#999999" stroked="false">
              <v:path arrowok="t"/>
              <v:fill type="solid"/>
            </v:shape>
            <v:shape style="position:absolute;left:5902;top:249;width:497;height:280" coordorigin="5902,249" coordsize="497,280" path="m6331,269l6260,269,6280,271,6300,276,6351,313,6378,375,6379,400,6375,423,6341,478,6283,507,6260,509,6330,509,6376,462,6397,395,6398,369,6393,347,6385,326,6374,308,6360,291,6343,277,6331,2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2576pt;width:370pt;height:.1pt;mso-position-horizontal-relative:page;mso-position-vertical-relative:paragraph;z-index:596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kann mich</w:t>
      </w:r>
      <w:r>
        <w:rPr>
          <w:spacing w:val="-38"/>
          <w:w w:val="105"/>
        </w:rPr>
        <w:t> </w:t>
      </w:r>
      <w:r>
        <w:rPr>
          <w:w w:val="105"/>
        </w:rPr>
        <w:t>kalt</w:t>
      </w:r>
      <w:r>
        <w:rPr>
          <w:w w:val="102"/>
        </w:rPr>
        <w:t> </w:t>
      </w:r>
      <w:r>
        <w:rPr>
          <w:w w:val="105"/>
        </w:rPr>
        <w:t>und</w:t>
      </w:r>
      <w:r>
        <w:rPr>
          <w:spacing w:val="-7"/>
          <w:w w:val="105"/>
        </w:rPr>
        <w:t> </w:t>
      </w:r>
      <w:r>
        <w:rPr>
          <w:w w:val="105"/>
        </w:rPr>
        <w:t>distanziert</w:t>
      </w:r>
      <w:r>
        <w:rPr>
          <w:w w:val="102"/>
        </w:rPr>
        <w:t> </w:t>
      </w:r>
      <w:r>
        <w:rPr>
          <w:w w:val="105"/>
        </w:rPr>
        <w:t>verhalten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6.485886pt;width:23.85pt;height:14pt;mso-position-horizontal-relative:page;mso-position-vertical-relative:paragraph;z-index:5080" coordorigin="4622,130" coordsize="477,280">
            <v:shape style="position:absolute;left:4622;top:130;width:477;height:280" coordorigin="4622,130" coordsize="477,280" path="m4960,130l4760,130,4745,131,4687,151,4644,197,4623,264,4622,290,4627,312,4660,368,4715,402,4760,410,4975,409,4996,405,5015,398,5030,390,4960,390,4740,388,4684,361,4648,307,4641,258,4645,236,4679,181,4737,152,4760,150,5031,150,5025,146,5005,137,4983,132,4960,130xe" filled="true" fillcolor="#999999" stroked="false">
              <v:path arrowok="t"/>
              <v:fill type="solid"/>
            </v:shape>
            <v:shape style="position:absolute;left:4622;top:130;width:477;height:280" coordorigin="4622,130" coordsize="477,280" path="m5031,150l4960,150,4980,151,5000,157,5051,194,5078,256,5079,281,5075,303,5041,358,4983,388,4960,390,5030,390,5076,343,5097,276,5098,249,5093,227,5085,207,5074,188,5060,172,5043,157,5031,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6.485886pt;width:24.85pt;height:14pt;mso-position-horizontal-relative:page;mso-position-vertical-relative:paragraph;z-index:5104" coordorigin="5902,130" coordsize="497,280">
            <v:shape style="position:absolute;left:5902;top:130;width:497;height:280" coordorigin="5902,130" coordsize="497,280" path="m6260,130l6040,130,6025,131,5967,151,5924,197,5903,264,5902,290,5907,312,5940,368,5995,402,6040,410,6275,409,6296,405,6315,398,6330,390,6260,390,6020,388,5964,361,5928,307,5921,258,5925,236,5959,181,6017,152,6040,150,6331,150,6325,146,6305,137,6283,132,6260,130xe" filled="true" fillcolor="#999999" stroked="false">
              <v:path arrowok="t"/>
              <v:fill type="solid"/>
            </v:shape>
            <v:shape style="position:absolute;left:5902;top:130;width:497;height:280" coordorigin="5902,130" coordsize="497,280" path="m6331,150l6260,150,6280,151,6300,157,6351,194,6378,256,6379,281,6375,303,6341,358,6283,388,6260,390,6330,390,6376,343,6397,276,6398,249,6393,227,6385,207,6374,188,6360,172,6343,157,6331,1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9986pt;width:370pt;height:.1pt;mso-position-horizontal-relative:page;mso-position-vertical-relative:paragraph;z-index:5992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bin tüchtig</w:t>
      </w:r>
      <w:r>
        <w:rPr>
          <w:spacing w:val="-38"/>
          <w:w w:val="105"/>
        </w:rPr>
        <w:t> </w:t>
      </w:r>
      <w:r>
        <w:rPr>
          <w:w w:val="105"/>
        </w:rPr>
        <w:t>und</w:t>
      </w:r>
      <w:r>
        <w:rPr>
          <w:w w:val="102"/>
        </w:rPr>
        <w:t> </w:t>
      </w:r>
      <w:r>
        <w:rPr>
          <w:w w:val="105"/>
        </w:rPr>
        <w:t>arbeite</w:t>
      </w:r>
      <w:r>
        <w:rPr>
          <w:spacing w:val="-25"/>
          <w:w w:val="105"/>
        </w:rPr>
        <w:t> </w:t>
      </w:r>
      <w:r>
        <w:rPr>
          <w:w w:val="105"/>
        </w:rPr>
        <w:t>flott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5.835892pt;width:23.85pt;height:14pt;mso-position-horizontal-relative:page;mso-position-vertical-relative:paragraph;z-index:5200" coordorigin="4622,117" coordsize="477,280">
            <v:shape style="position:absolute;left:4622;top:117;width:477;height:280" coordorigin="4622,117" coordsize="477,280" path="m4960,117l4760,117,4745,118,4687,138,4644,184,4623,251,4622,277,4627,299,4660,355,4715,389,4760,397,4975,396,4996,392,5015,385,5030,377,4960,377,4740,375,4684,348,4648,294,4641,245,4645,223,4679,168,4737,139,4760,137,5031,137,5025,133,5005,124,4983,119,4960,117xe" filled="true" fillcolor="#999999" stroked="false">
              <v:path arrowok="t"/>
              <v:fill type="solid"/>
            </v:shape>
            <v:shape style="position:absolute;left:4622;top:117;width:477;height:280" coordorigin="4622,117" coordsize="477,280" path="m5031,137l4960,137,4980,138,5000,144,5051,181,5078,243,5079,268,5075,290,5041,345,4983,375,4960,377,5030,377,5076,330,5097,263,5098,236,5093,214,5085,194,5074,175,5060,159,5043,144,5031,13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.835892pt;width:24.85pt;height:14pt;mso-position-horizontal-relative:page;mso-position-vertical-relative:paragraph;z-index:5224" coordorigin="5902,117" coordsize="497,280">
            <v:shape style="position:absolute;left:5902;top:117;width:497;height:280" coordorigin="5902,117" coordsize="497,280" path="m6260,117l6040,117,6025,118,5967,138,5924,184,5903,251,5902,277,5907,299,5940,355,5995,389,6040,397,6275,396,6296,392,6315,385,6330,377,6260,377,6020,375,5964,348,5928,294,5921,245,5925,223,5959,168,6017,139,6040,137,6331,137,6325,133,6305,124,6283,119,6260,117xe" filled="true" fillcolor="#999999" stroked="false">
              <v:path arrowok="t"/>
              <v:fill type="solid"/>
            </v:shape>
            <v:shape style="position:absolute;left:5902;top:117;width:497;height:280" coordorigin="5902,117" coordsize="497,280" path="m6331,137l6260,137,6280,138,6300,144,6351,181,6378,243,6379,268,6375,290,6341,345,6283,375,6260,377,6330,377,6376,330,6397,263,6398,236,6393,214,6385,194,6374,175,6360,159,6343,144,6331,13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25.898392pt;width:370pt;height:.1pt;mso-position-horizontal-relative:page;mso-position-vertical-relative:paragraph;z-index:6016" coordorigin="2299,518" coordsize="7400,2">
            <v:shape style="position:absolute;left:2299;top:518;width:7400;height:2" coordorigin="2299,518" coordsize="7400,0" path="m2299,518l9699,518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mache mir</w:t>
      </w:r>
      <w:r>
        <w:rPr>
          <w:spacing w:val="-42"/>
          <w:w w:val="105"/>
        </w:rPr>
        <w:t> </w:t>
      </w:r>
      <w:r>
        <w:rPr>
          <w:w w:val="105"/>
        </w:rPr>
        <w:t>viele</w:t>
      </w:r>
      <w:r>
        <w:rPr>
          <w:w w:val="102"/>
        </w:rPr>
        <w:t> </w:t>
      </w:r>
      <w:r>
        <w:rPr>
          <w:w w:val="105"/>
        </w:rPr>
        <w:t>Sorgen</w:t>
      </w:r>
      <w:r>
        <w:rPr/>
      </w:r>
    </w:p>
    <w:p>
      <w:pPr>
        <w:pStyle w:val="BodyText"/>
        <w:spacing w:line="276" w:lineRule="auto" w:before="20"/>
        <w:ind w:left="2263" w:right="0"/>
        <w:jc w:val="left"/>
      </w:pPr>
      <w:r>
        <w:rPr/>
        <w:pict>
          <v:group style="position:absolute;margin-left:231.075882pt;margin-top:18.185883pt;width:23.85pt;height:14pt;mso-position-horizontal-relative:page;mso-position-vertical-relative:paragraph;z-index:5320" coordorigin="4622,364" coordsize="477,280">
            <v:shape style="position:absolute;left:4622;top:364;width:477;height:280" coordorigin="4622,364" coordsize="477,280" path="m4960,364l4760,364,4745,365,4687,385,4644,431,4623,498,4622,524,4627,546,4660,602,4715,636,4760,644,4975,643,4996,639,5015,632,5030,624,4960,624,4740,622,4684,595,4648,541,4641,492,4645,470,4679,415,4737,386,4760,384,5031,384,5025,380,5005,371,4983,366,4960,364xe" filled="true" fillcolor="#999999" stroked="false">
              <v:path arrowok="t"/>
              <v:fill type="solid"/>
            </v:shape>
            <v:shape style="position:absolute;left:4622;top:364;width:477;height:280" coordorigin="4622,364" coordsize="477,280" path="m5031,384l4960,384,4980,385,5000,391,5051,428,5078,490,5079,515,5075,537,5041,592,4983,622,4960,624,5030,624,5076,577,5097,510,5098,483,5093,461,5085,441,5074,422,5060,406,5043,391,5031,38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8.185883pt;width:24.85pt;height:14pt;mso-position-horizontal-relative:page;mso-position-vertical-relative:paragraph;z-index:5344" coordorigin="5902,364" coordsize="497,280">
            <v:shape style="position:absolute;left:5902;top:364;width:497;height:280" coordorigin="5902,364" coordsize="497,280" path="m6260,364l6040,364,6025,365,5967,385,5924,431,5903,498,5902,524,5907,546,5940,602,5995,636,6040,644,6275,643,6296,639,6315,632,6330,624,6260,624,6020,622,5964,595,5928,541,5921,492,5925,470,5959,415,6017,386,6040,384,6331,384,6325,380,6305,371,6283,366,6260,364xe" filled="true" fillcolor="#999999" stroked="false">
              <v:path arrowok="t"/>
              <v:fill type="solid"/>
            </v:shape>
            <v:shape style="position:absolute;left:5902;top:364;width:497;height:280" coordorigin="5902,364" coordsize="497,280" path="m6331,384l6260,384,6280,385,6300,391,6351,428,6378,490,6379,515,6375,537,6341,592,6283,622,6260,624,6330,624,6376,577,6397,510,6398,483,6393,461,6385,441,6374,422,6360,406,6343,391,6331,38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56.185883pt;width:23.85pt;height:14pt;mso-position-horizontal-relative:page;mso-position-vertical-relative:paragraph;z-index:5440" coordorigin="4622,1124" coordsize="477,280">
            <v:shape style="position:absolute;left:4622;top:1124;width:477;height:280" coordorigin="4622,1124" coordsize="477,280" path="m4960,1124l4760,1124,4745,1125,4687,1145,4644,1191,4623,1258,4622,1284,4627,1306,4660,1362,4715,1396,4760,1404,4975,1403,4996,1399,5015,1392,5030,1384,4960,1384,4740,1382,4684,1355,4648,1301,4641,1252,4645,1230,4679,1175,4737,1146,4760,1144,5031,1144,5025,1140,5005,1131,4983,1126,4960,1124xe" filled="true" fillcolor="#999999" stroked="false">
              <v:path arrowok="t"/>
              <v:fill type="solid"/>
            </v:shape>
            <v:shape style="position:absolute;left:4622;top:1124;width:477;height:280" coordorigin="4622,1124" coordsize="477,280" path="m5031,1144l4960,1144,4980,1145,5000,1151,5051,1188,5078,1250,5079,1275,5075,1297,5041,1352,4983,1382,4960,1384,5030,1384,5076,1337,5097,1270,5098,1243,5093,1221,5085,1201,5074,1182,5060,1166,5043,1151,5031,11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6.185883pt;width:24.85pt;height:14pt;mso-position-horizontal-relative:page;mso-position-vertical-relative:paragraph;z-index:5464" coordorigin="5902,1124" coordsize="497,280">
            <v:shape style="position:absolute;left:5902;top:1124;width:497;height:280" coordorigin="5902,1124" coordsize="497,280" path="m6260,1124l6040,1124,6025,1125,5967,1145,5924,1191,5903,1258,5902,1284,5907,1306,5940,1362,5995,1396,6040,1404,6275,1403,6296,1399,6315,1392,6330,1384,6260,1384,6020,1382,5964,1355,5928,1301,5921,1252,5925,1230,5959,1175,6017,1146,6040,1144,6331,1144,6325,1140,6305,1131,6283,1126,6260,1124xe" filled="true" fillcolor="#999999" stroked="false">
              <v:path arrowok="t"/>
              <v:fill type="solid"/>
            </v:shape>
            <v:shape style="position:absolute;left:5902;top:1124;width:497;height:280" coordorigin="5902,1124" coordsize="497,280" path="m6331,1144l6260,1144,6280,1145,6300,1151,6351,1188,6378,1250,6379,1275,6375,1297,6341,1352,6283,1382,6260,1384,6330,1384,6376,1337,6397,1270,6398,1243,6393,1221,6385,1201,6374,1182,6360,1166,6343,1151,6331,11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1.075882pt;margin-top:91.185883pt;width:23.85pt;height:14pt;mso-position-horizontal-relative:page;mso-position-vertical-relative:paragraph;z-index:5560" coordorigin="4622,1824" coordsize="477,280">
            <v:shape style="position:absolute;left:4622;top:1824;width:477;height:280" coordorigin="4622,1824" coordsize="477,280" path="m4960,1824l4760,1824,4745,1825,4687,1845,4644,1891,4623,1958,4622,1984,4627,2006,4660,2062,4715,2096,4760,2104,4975,2103,4996,2099,5015,2092,5030,2084,4960,2084,4740,2082,4684,2055,4648,2001,4641,1952,4645,1930,4679,1875,4737,1846,4760,1844,5031,1844,5025,1840,5005,1831,4983,1826,4960,1824xe" filled="true" fillcolor="#999999" stroked="false">
              <v:path arrowok="t"/>
              <v:fill type="solid"/>
            </v:shape>
            <v:shape style="position:absolute;left:4622;top:1824;width:477;height:280" coordorigin="4622,1824" coordsize="477,280" path="m5031,1844l4960,1844,4980,1845,5000,1851,5051,1888,5078,1950,5079,1975,5075,1997,5041,2052,4983,2082,4960,2084,5030,2084,5076,2037,5097,1970,5098,1943,5093,1921,5085,1901,5074,1882,5060,1866,5043,1851,5031,18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91.185883pt;width:24.85pt;height:14pt;mso-position-horizontal-relative:page;mso-position-vertical-relative:paragraph;z-index:5584" coordorigin="5902,1824" coordsize="497,280">
            <v:shape style="position:absolute;left:5902;top:1824;width:497;height:280" coordorigin="5902,1824" coordsize="497,280" path="m6260,1824l6040,1824,6025,1825,5967,1845,5924,1891,5903,1958,5902,1984,5907,2006,5940,2062,5995,2096,6040,2104,6275,2103,6296,2099,6315,2092,6330,2084,6260,2084,6020,2082,5964,2055,5928,2001,5921,1952,5925,1930,5959,1875,6017,1846,6040,1844,6331,1844,6325,1840,6305,1831,6283,1826,6260,1824xe" filled="true" fillcolor="#999999" stroked="false">
              <v:path arrowok="t"/>
              <v:fill type="solid"/>
            </v:shape>
            <v:shape style="position:absolute;left:5902;top:1824;width:497;height:280" coordorigin="5902,1824" coordsize="497,280" path="m6331,1844l6260,1844,6280,1845,6300,1851,6351,1888,6378,1950,6379,1975,6375,1997,6341,2052,6283,2082,6260,2084,6330,2084,6376,2037,6397,1970,6398,1943,6393,1921,6385,1901,6374,1882,6360,1866,6343,1851,6331,1844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549183pt;width:370pt;height:.1pt;mso-position-horizontal-relative:page;mso-position-vertical-relative:paragraph;z-index:-11344" coordorigin="2299,1011" coordsize="7400,2">
            <v:shape style="position:absolute;left:2299;top:1011;width:7400;height:2" coordorigin="2299,1011" coordsize="7400,0" path="m2299,1011l9699,1011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76.197586pt;width:370pt;height:.1pt;mso-position-horizontal-relative:page;mso-position-vertical-relative:paragraph;z-index:-11320" coordorigin="2299,1524" coordsize="7400,2">
            <v:shape style="position:absolute;left:2299;top:1524;width:7400;height:2" coordorigin="2299,1524" coordsize="7400,0" path="m2299,1524l9699,152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habe</w:t>
      </w:r>
      <w:r>
        <w:rPr>
          <w:spacing w:val="-8"/>
          <w:w w:val="105"/>
        </w:rPr>
        <w:t> </w:t>
      </w:r>
      <w:r>
        <w:rPr>
          <w:w w:val="105"/>
        </w:rPr>
        <w:t>eine</w:t>
      </w:r>
      <w:r>
        <w:rPr>
          <w:w w:val="102"/>
        </w:rPr>
        <w:t> </w:t>
      </w:r>
      <w:r>
        <w:rPr>
          <w:w w:val="105"/>
        </w:rPr>
        <w:t>aktive</w:t>
      </w:r>
      <w:r>
        <w:rPr>
          <w:w w:val="102"/>
        </w:rPr>
        <w:t> </w:t>
      </w:r>
      <w:r>
        <w:rPr>
          <w:w w:val="105"/>
        </w:rPr>
        <w:t>Vorstellungskraft,</w:t>
      </w:r>
      <w:r>
        <w:rPr>
          <w:w w:val="102"/>
        </w:rPr>
        <w:t> </w:t>
      </w:r>
      <w:r>
        <w:rPr>
          <w:w w:val="105"/>
        </w:rPr>
        <w:t>bin</w:t>
      </w:r>
      <w:r>
        <w:rPr>
          <w:spacing w:val="-9"/>
          <w:w w:val="105"/>
        </w:rPr>
        <w:t> </w:t>
      </w:r>
      <w:r>
        <w:rPr>
          <w:w w:val="105"/>
        </w:rPr>
        <w:t>phantasievoll</w:t>
      </w:r>
      <w:r>
        <w:rPr>
          <w:w w:val="102"/>
        </w:rPr>
        <w:t> </w:t>
      </w:r>
      <w:r>
        <w:rPr>
          <w:w w:val="105"/>
        </w:rPr>
        <w:t>Ich gehe aus</w:t>
      </w:r>
      <w:r>
        <w:rPr>
          <w:spacing w:val="-18"/>
          <w:w w:val="105"/>
        </w:rPr>
        <w:t> </w:t>
      </w:r>
      <w:r>
        <w:rPr>
          <w:w w:val="105"/>
        </w:rPr>
        <w:t>mir</w:t>
      </w:r>
      <w:r>
        <w:rPr>
          <w:w w:val="102"/>
        </w:rPr>
        <w:t> </w:t>
      </w:r>
      <w:r>
        <w:rPr>
          <w:w w:val="105"/>
        </w:rPr>
        <w:t>heraus, bin</w:t>
      </w:r>
      <w:r>
        <w:rPr>
          <w:spacing w:val="-41"/>
          <w:w w:val="105"/>
        </w:rPr>
        <w:t> </w:t>
      </w:r>
      <w:r>
        <w:rPr>
          <w:w w:val="105"/>
        </w:rPr>
        <w:t>gesellig</w:t>
      </w:r>
      <w:r>
        <w:rPr>
          <w:w w:val="102"/>
        </w:rPr>
        <w:t> </w:t>
      </w:r>
      <w:r>
        <w:rPr>
          <w:w w:val="105"/>
        </w:rPr>
        <w:t>Ich kann</w:t>
      </w:r>
      <w:r>
        <w:rPr>
          <w:spacing w:val="-9"/>
          <w:w w:val="105"/>
        </w:rPr>
        <w:t> </w:t>
      </w:r>
      <w:r>
        <w:rPr>
          <w:w w:val="105"/>
        </w:rPr>
        <w:t>mich</w:t>
      </w:r>
      <w:r>
        <w:rPr>
          <w:w w:val="102"/>
        </w:rPr>
        <w:t> </w:t>
      </w:r>
      <w:r>
        <w:rPr>
          <w:w w:val="105"/>
        </w:rPr>
        <w:t>schroff</w:t>
      </w:r>
      <w:r>
        <w:rPr>
          <w:spacing w:val="-4"/>
          <w:w w:val="105"/>
        </w:rPr>
        <w:t> </w:t>
      </w:r>
      <w:r>
        <w:rPr>
          <w:w w:val="105"/>
        </w:rPr>
        <w:t>und</w:t>
      </w:r>
      <w:r>
        <w:rPr>
          <w:w w:val="102"/>
        </w:rPr>
        <w:t> </w:t>
      </w:r>
      <w:r>
        <w:rPr>
          <w:w w:val="105"/>
        </w:rPr>
        <w:t>abweisend</w:t>
      </w:r>
      <w:r>
        <w:rPr/>
      </w:r>
    </w:p>
    <w:p>
      <w:pPr>
        <w:pStyle w:val="BodyText"/>
        <w:spacing w:line="271" w:lineRule="auto" w:before="79"/>
        <w:ind w:left="69" w:right="0" w:firstLine="350"/>
        <w:jc w:val="left"/>
      </w:pPr>
      <w:r>
        <w:rPr>
          <w:w w:val="105"/>
        </w:rPr>
        <w:br w:type="column"/>
      </w:r>
      <w:r>
        <w:rPr>
          <w:w w:val="105"/>
        </w:rPr>
        <w:t>sehr</w:t>
      </w:r>
      <w:r>
        <w:rPr>
          <w:w w:val="102"/>
        </w:rPr>
        <w:t> </w:t>
      </w:r>
      <w:r>
        <w:rPr>
          <w:spacing w:val="-1"/>
        </w:rPr>
        <w:t>unzutreffend</w:t>
      </w:r>
    </w:p>
    <w:p>
      <w:pPr>
        <w:pStyle w:val="BodyText"/>
        <w:spacing w:line="271" w:lineRule="auto" w:before="79"/>
        <w:ind w:left="173" w:right="0" w:firstLine="345"/>
        <w:jc w:val="left"/>
      </w:pPr>
      <w:r>
        <w:rPr>
          <w:w w:val="105"/>
        </w:rPr>
        <w:br w:type="column"/>
      </w:r>
      <w:r>
        <w:rPr>
          <w:w w:val="105"/>
        </w:rPr>
        <w:t>eher</w:t>
      </w:r>
      <w:r>
        <w:rPr>
          <w:w w:val="102"/>
        </w:rPr>
        <w:t> </w:t>
      </w:r>
      <w:r>
        <w:rPr>
          <w:spacing w:val="-1"/>
        </w:rPr>
        <w:t>unzutreffend</w:t>
      </w:r>
    </w:p>
    <w:p>
      <w:pPr>
        <w:pStyle w:val="BodyText"/>
        <w:spacing w:line="271" w:lineRule="auto" w:before="79"/>
        <w:ind w:left="228" w:right="0" w:hanging="54"/>
        <w:jc w:val="left"/>
      </w:pPr>
      <w:r>
        <w:rPr/>
        <w:br w:type="column"/>
      </w:r>
      <w:r>
        <w:rPr/>
        <w:t>weder</w:t>
      </w:r>
      <w:r>
        <w:rPr>
          <w:spacing w:val="-41"/>
        </w:rPr>
        <w:t> </w:t>
      </w:r>
      <w:r>
        <w:rPr>
          <w:spacing w:val="-41"/>
        </w:rPr>
      </w:r>
      <w:r>
        <w:rPr>
          <w:w w:val="105"/>
        </w:rPr>
        <w:t>noch</w:t>
      </w:r>
      <w:r>
        <w:rPr/>
      </w:r>
    </w:p>
    <w:p>
      <w:pPr>
        <w:pStyle w:val="BodyText"/>
        <w:spacing w:line="271" w:lineRule="auto" w:before="79"/>
        <w:ind w:left="173" w:right="0" w:firstLine="237"/>
        <w:jc w:val="left"/>
      </w:pPr>
      <w:r>
        <w:rPr>
          <w:w w:val="105"/>
        </w:rPr>
        <w:br w:type="column"/>
      </w:r>
      <w:r>
        <w:rPr>
          <w:w w:val="105"/>
        </w:rPr>
        <w:t>eher</w:t>
      </w:r>
      <w:r>
        <w:rPr>
          <w:w w:val="102"/>
        </w:rPr>
        <w:t> </w:t>
      </w:r>
      <w:r>
        <w:rPr>
          <w:spacing w:val="-1"/>
        </w:rPr>
        <w:t>zutreffend</w:t>
      </w:r>
    </w:p>
    <w:p>
      <w:pPr>
        <w:pStyle w:val="BodyText"/>
        <w:spacing w:line="271" w:lineRule="auto" w:before="79"/>
        <w:ind w:left="173" w:right="1487" w:firstLine="242"/>
        <w:jc w:val="left"/>
      </w:pPr>
      <w:r>
        <w:rPr>
          <w:w w:val="105"/>
        </w:rPr>
        <w:br w:type="column"/>
      </w:r>
      <w:r>
        <w:rPr>
          <w:w w:val="105"/>
        </w:rPr>
        <w:t>sehr</w:t>
      </w:r>
      <w:r>
        <w:rPr>
          <w:w w:val="102"/>
        </w:rPr>
        <w:t> </w:t>
      </w:r>
      <w:r>
        <w:rPr>
          <w:spacing w:val="-1"/>
        </w:rPr>
        <w:t>zutreffend</w:t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6" w:equalWidth="0">
            <w:col w:w="3945" w:space="40"/>
            <w:col w:w="1152" w:space="40"/>
            <w:col w:w="1255" w:space="40"/>
            <w:col w:w="706" w:space="40"/>
            <w:col w:w="1039" w:space="40"/>
            <w:col w:w="3103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8"/>
          <w:szCs w:val="8"/>
        </w:rPr>
      </w:pPr>
      <w:r>
        <w:rPr/>
        <w:pict>
          <v:group style="position:absolute;margin-left:295.075897pt;margin-top:138pt;width:24.85pt;height:14pt;mso-position-horizontal-relative:page;mso-position-vertical-relative:page;z-index:3664" coordorigin="5902,2760" coordsize="497,280">
            <v:shape style="position:absolute;left:5902;top:2760;width:497;height:280" coordorigin="5902,2760" coordsize="497,280" path="m6260,2760l6040,2760,6025,2761,5967,2781,5924,2827,5903,2894,5902,2921,5907,2943,5940,2998,5995,3033,6040,3040,6275,3039,6296,3035,6315,3028,6330,3020,6260,3020,6020,3018,5964,2991,5928,2937,5921,2889,5925,2867,5959,2812,6017,2782,6040,2780,6331,2780,6325,2776,6305,2767,6283,2762,6260,2760xe" filled="true" fillcolor="#999999" stroked="false">
              <v:path arrowok="t"/>
              <v:fill type="solid"/>
            </v:shape>
            <v:shape style="position:absolute;left:5902;top:2760;width:497;height:280" coordorigin="5902,2760" coordsize="497,280" path="m6331,2780l6260,2780,6280,2782,6300,2787,6351,2824,6378,2886,6379,2911,6375,2933,6341,2988,6283,3018,6260,3020,6330,3020,6376,2973,6397,2906,6398,2879,6393,2857,6385,2837,6374,2818,6360,2802,6343,2788,633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38pt;width:24.85pt;height:14pt;mso-position-horizontal-relative:page;mso-position-vertical-relative:page;z-index:3688" coordorigin="6922,2760" coordsize="497,280">
            <v:shape style="position:absolute;left:6922;top:2760;width:497;height:280" coordorigin="6922,2760" coordsize="497,280" path="m7280,2760l7060,2760,7045,2761,6987,2781,6944,2827,6923,2894,6922,2921,6927,2943,6960,2998,7015,3033,7060,3040,7295,3039,7316,3035,7335,3028,7350,3020,7280,3020,7040,3018,6984,2991,6948,2937,6941,2889,6945,2867,6979,2812,7037,2782,7060,2780,7351,2780,7345,2776,7325,2767,7303,2762,7280,2760xe" filled="true" fillcolor="#999999" stroked="false">
              <v:path arrowok="t"/>
              <v:fill type="solid"/>
            </v:shape>
            <v:shape style="position:absolute;left:6922;top:2760;width:497;height:280" coordorigin="6922,2760" coordsize="497,280" path="m7351,2780l7280,2780,7300,2782,7320,2787,7371,2824,7398,2886,7399,2911,7395,2933,7361,2988,7303,3018,7280,3020,7350,3020,7396,2973,7417,2906,7418,2879,7413,2857,7405,2837,7394,2818,7380,2802,7363,2788,735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38pt;width:23.85pt;height:14pt;mso-position-horizontal-relative:page;mso-position-vertical-relative:page;z-index:3712" coordorigin="7842,2760" coordsize="477,280">
            <v:shape style="position:absolute;left:7842;top:2760;width:477;height:280" coordorigin="7842,2760" coordsize="477,280" path="m8180,2760l7980,2760,7965,2761,7907,2781,7864,2827,7843,2894,7842,2921,7847,2943,7880,2998,7935,3033,7980,3040,8195,3039,8216,3035,8235,3028,8250,3020,8180,3020,7960,3018,7904,2991,7868,2937,7861,2889,7865,2867,7899,2812,7957,2782,7980,2780,8251,2780,8245,2776,8225,2767,8203,2762,8180,2760xe" filled="true" fillcolor="#999999" stroked="false">
              <v:path arrowok="t"/>
              <v:fill type="solid"/>
            </v:shape>
            <v:shape style="position:absolute;left:7842;top:2760;width:477;height:280" coordorigin="7842,2760" coordsize="477,280" path="m8251,2780l8180,2780,8200,2782,8220,2787,8271,2824,8298,2886,8299,2911,8295,2933,8261,2988,8203,3018,8180,3020,8250,3020,8296,2973,8317,2906,8318,2879,8313,2857,8305,2837,8294,2818,8280,2802,8263,2788,825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38pt;width:23.85pt;height:14pt;mso-position-horizontal-relative:page;mso-position-vertical-relative:page;z-index:3736" coordorigin="8922,2760" coordsize="477,280">
            <v:shape style="position:absolute;left:8922;top:2760;width:477;height:280" coordorigin="8922,2760" coordsize="477,280" path="m9260,2760l9060,2760,9045,2761,8987,2781,8944,2827,8923,2894,8922,2921,8927,2943,8960,2998,9015,3033,9060,3040,9275,3039,9296,3035,9315,3028,9330,3020,9260,3020,9040,3018,8984,2991,8948,2937,8941,2889,8945,2867,8979,2812,9037,2782,9060,2780,9331,2780,9325,2776,9305,2767,9283,2762,9260,2760xe" filled="true" fillcolor="#999999" stroked="false">
              <v:path arrowok="t"/>
              <v:fill type="solid"/>
            </v:shape>
            <v:shape style="position:absolute;left:8922;top:2760;width:477;height:280" coordorigin="8922,2760" coordsize="477,280" path="m9331,2780l9260,2780,9280,2782,9300,2787,9351,2824,9378,2886,9379,2911,9375,2933,9341,2988,9283,3018,9260,3020,9330,3020,9376,2973,9397,2906,9398,2879,9393,2857,9385,2837,9374,2818,9360,2802,9343,2788,9331,27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6pt;width:24.85pt;height:14pt;mso-position-horizontal-relative:page;mso-position-vertical-relative:page;z-index:3784" coordorigin="5902,3520" coordsize="497,280">
            <v:shape style="position:absolute;left:5902;top:3520;width:497;height:280" coordorigin="5902,3520" coordsize="497,280" path="m6260,3520l6040,3520,6025,3521,5967,3541,5924,3587,5903,3654,5902,3681,5907,3703,5940,3758,5995,3793,6040,3800,6275,3799,6296,3795,6315,3788,6330,3780,6260,3780,6020,3778,5964,3751,5928,3697,5921,3649,5925,3627,5959,3572,6017,3542,6040,3540,6331,3540,6325,3536,6305,3527,6283,3522,6260,3520xe" filled="true" fillcolor="#999999" stroked="false">
              <v:path arrowok="t"/>
              <v:fill type="solid"/>
            </v:shape>
            <v:shape style="position:absolute;left:5902;top:3520;width:497;height:280" coordorigin="5902,3520" coordsize="497,280" path="m6331,3540l6260,3540,6280,3542,6300,3547,6351,3584,6378,3646,6379,3671,6375,3693,6341,3748,6283,3778,6260,3780,6330,3780,6376,3733,6397,3666,6398,3639,6393,3617,6385,3597,6374,3578,6360,3562,6343,3548,633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76pt;width:24.85pt;height:14pt;mso-position-horizontal-relative:page;mso-position-vertical-relative:page;z-index:3808" coordorigin="6922,3520" coordsize="497,280">
            <v:shape style="position:absolute;left:6922;top:3520;width:497;height:280" coordorigin="6922,3520" coordsize="497,280" path="m7280,3520l7060,3520,7045,3521,6987,3541,6944,3587,6923,3654,6922,3681,6927,3703,6960,3758,7015,3793,7060,3800,7295,3799,7316,3795,7335,3788,7350,3780,7280,3780,7040,3778,6984,3751,6948,3697,6941,3649,6945,3627,6979,3572,7037,3542,7060,3540,7351,3540,7345,3536,7325,3527,7303,3522,7280,3520xe" filled="true" fillcolor="#999999" stroked="false">
              <v:path arrowok="t"/>
              <v:fill type="solid"/>
            </v:shape>
            <v:shape style="position:absolute;left:6922;top:3520;width:497;height:280" coordorigin="6922,3520" coordsize="497,280" path="m7351,3540l7280,3540,7300,3542,7320,3547,7371,3584,7398,3646,7399,3671,7395,3693,7361,3748,7303,3778,7280,3780,7350,3780,7396,3733,7417,3666,7418,3639,7413,3617,7405,3597,7394,3578,7380,3562,7363,3548,735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76pt;width:23.85pt;height:14pt;mso-position-horizontal-relative:page;mso-position-vertical-relative:page;z-index:3832" coordorigin="7842,3520" coordsize="477,280">
            <v:shape style="position:absolute;left:7842;top:3520;width:477;height:280" coordorigin="7842,3520" coordsize="477,280" path="m8180,3520l7980,3520,7965,3521,7907,3541,7864,3587,7843,3654,7842,3681,7847,3703,7880,3758,7935,3793,7980,3800,8195,3799,8216,3795,8235,3788,8250,3780,8180,3780,7960,3778,7904,3751,7868,3697,7861,3649,7865,3627,7899,3572,7957,3542,7980,3540,8251,3540,8245,3536,8225,3527,8203,3522,8180,3520xe" filled="true" fillcolor="#999999" stroked="false">
              <v:path arrowok="t"/>
              <v:fill type="solid"/>
            </v:shape>
            <v:shape style="position:absolute;left:7842;top:3520;width:477;height:280" coordorigin="7842,3520" coordsize="477,280" path="m8251,3540l8180,3540,8200,3542,8220,3547,8271,3584,8298,3646,8299,3671,8295,3693,8261,3748,8203,3778,8180,3780,8250,3780,8296,3733,8317,3666,8318,3639,8313,3617,8305,3597,8294,3578,8280,3562,8263,3548,825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76pt;width:23.85pt;height:14pt;mso-position-horizontal-relative:page;mso-position-vertical-relative:page;z-index:3856" coordorigin="8922,3520" coordsize="477,280">
            <v:shape style="position:absolute;left:8922;top:3520;width:477;height:280" coordorigin="8922,3520" coordsize="477,280" path="m9260,3520l9060,3520,9045,3521,8987,3541,8944,3587,8923,3654,8922,3681,8927,3703,8960,3758,9015,3793,9060,3800,9275,3799,9296,3795,9315,3788,9330,3780,9260,3780,9040,3778,8984,3751,8948,3697,8941,3649,8945,3627,8979,3572,9037,3542,9060,3540,9331,3540,9325,3536,9305,3527,9283,3522,9260,3520xe" filled="true" fillcolor="#999999" stroked="false">
              <v:path arrowok="t"/>
              <v:fill type="solid"/>
            </v:shape>
            <v:shape style="position:absolute;left:8922;top:3520;width:477;height:280" coordorigin="8922,3520" coordsize="477,280" path="m9331,3540l9260,3540,9280,3542,9300,3547,9351,3584,9378,3646,9379,3671,9375,3693,9341,3748,9283,3778,9260,3780,9330,3780,9376,3733,9397,3666,9398,3639,9393,3617,9385,3597,9374,3578,9360,3562,9343,3548,9331,3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08pt;width:24.85pt;height:14pt;mso-position-horizontal-relative:page;mso-position-vertical-relative:page;z-index:3928" coordorigin="6922,4160" coordsize="497,280">
            <v:shape style="position:absolute;left:6922;top:4160;width:497;height:280" coordorigin="6922,4160" coordsize="497,280" path="m7280,4160l7060,4160,7045,4161,6987,4181,6944,4227,6923,4294,6922,4321,6927,4343,6960,4398,7015,4433,7060,4440,7295,4439,7316,4435,7335,4428,7350,4420,7280,4420,7040,4418,6984,4391,6948,4337,6941,4289,6945,4267,6979,4212,7037,4182,7060,4180,7351,4180,7345,4176,7325,4167,7303,4162,7280,4160xe" filled="true" fillcolor="#999999" stroked="false">
              <v:path arrowok="t"/>
              <v:fill type="solid"/>
            </v:shape>
            <v:shape style="position:absolute;left:6922;top:4160;width:497;height:280" coordorigin="6922,4160" coordsize="497,280" path="m7351,4180l7280,4180,7300,4182,7320,4187,7371,4224,7398,4286,7399,4311,7395,4333,7361,4388,7303,4418,7280,4420,7350,4420,7396,4373,7417,4306,7418,4279,7413,4257,7405,4237,7394,4218,7380,4202,7363,4188,735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08pt;width:23.85pt;height:14pt;mso-position-horizontal-relative:page;mso-position-vertical-relative:page;z-index:3952" coordorigin="7842,4160" coordsize="477,280">
            <v:shape style="position:absolute;left:7842;top:4160;width:477;height:280" coordorigin="7842,4160" coordsize="477,280" path="m8180,4160l7980,4160,7965,4161,7907,4181,7864,4227,7843,4294,7842,4321,7847,4343,7880,4398,7935,4433,7980,4440,8195,4439,8216,4435,8235,4428,8250,4420,8180,4420,7960,4418,7904,4391,7868,4337,7861,4289,7865,4267,7899,4212,7957,4182,7980,4180,8251,4180,8245,4176,8225,4167,8203,4162,8180,4160xe" filled="true" fillcolor="#999999" stroked="false">
              <v:path arrowok="t"/>
              <v:fill type="solid"/>
            </v:shape>
            <v:shape style="position:absolute;left:7842;top:4160;width:477;height:280" coordorigin="7842,4160" coordsize="477,280" path="m8251,4180l8180,4180,8200,4182,8220,4187,8271,4224,8298,4286,8299,4311,8295,4333,8261,4388,8203,4418,8180,4420,8250,4420,8296,4373,8317,4306,8318,4279,8313,4257,8305,4237,8294,4218,8280,4202,8263,4188,825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08pt;width:23.85pt;height:14pt;mso-position-horizontal-relative:page;mso-position-vertical-relative:page;z-index:3976" coordorigin="8922,4160" coordsize="477,280">
            <v:shape style="position:absolute;left:8922;top:4160;width:477;height:280" coordorigin="8922,4160" coordsize="477,280" path="m9260,4160l9060,4160,9045,4161,8987,4181,8944,4227,8923,4294,8922,4321,8927,4343,8960,4398,9015,4433,9060,4440,9275,4439,9296,4435,9315,4428,9330,4420,9260,4420,9040,4418,8984,4391,8948,4337,8941,4289,8945,4267,8979,4212,9037,4182,9060,4180,9331,4180,9325,4176,9305,4167,9283,4162,9260,4160xe" filled="true" fillcolor="#999999" stroked="false">
              <v:path arrowok="t"/>
              <v:fill type="solid"/>
            </v:shape>
            <v:shape style="position:absolute;left:8922;top:4160;width:477;height:280" coordorigin="8922,4160" coordsize="477,280" path="m9331,4180l9260,4180,9280,4182,9300,4187,9351,4224,9378,4286,9379,4311,9375,4333,9341,4388,9283,4418,9260,4420,9330,4420,9376,4373,9397,4306,9398,4279,9393,4257,9385,4237,9374,4218,9360,4202,9343,4188,9331,41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39pt;width:24.85pt;height:14pt;mso-position-horizontal-relative:page;mso-position-vertical-relative:page;z-index:4048" coordorigin="6922,4780" coordsize="497,280">
            <v:shape style="position:absolute;left:6922;top:4780;width:497;height:280" coordorigin="6922,4780" coordsize="497,280" path="m7280,4780l7060,4780,7045,4781,6987,4801,6944,4847,6923,4914,6922,4941,6927,4963,6960,5018,7015,5053,7060,5060,7295,5059,7316,5055,7335,5048,7350,5040,7280,5040,7040,5038,6984,5011,6948,4957,6941,4909,6945,4887,6979,4832,7037,4802,7060,4800,7351,4800,7345,4796,7325,4787,7303,4782,7280,4780xe" filled="true" fillcolor="#999999" stroked="false">
              <v:path arrowok="t"/>
              <v:fill type="solid"/>
            </v:shape>
            <v:shape style="position:absolute;left:6922;top:4780;width:497;height:280" coordorigin="6922,4780" coordsize="497,280" path="m7351,4800l7280,4800,7300,4802,7320,4807,7371,4844,7398,4906,7399,4931,7395,4953,7361,5008,7303,5038,7280,5040,7350,5040,7396,4993,7417,4926,7418,4899,7413,4877,7405,4857,7394,4838,7380,4822,7363,4808,735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39pt;width:23.85pt;height:14pt;mso-position-horizontal-relative:page;mso-position-vertical-relative:page;z-index:4072" coordorigin="7842,4780" coordsize="477,280">
            <v:shape style="position:absolute;left:7842;top:4780;width:477;height:280" coordorigin="7842,4780" coordsize="477,280" path="m8180,4780l7980,4780,7965,4781,7907,4801,7864,4847,7843,4914,7842,4941,7847,4963,7880,5018,7935,5053,7980,5060,8195,5059,8216,5055,8235,5048,8250,5040,8180,5040,7960,5038,7904,5011,7868,4957,7861,4909,7865,4887,7899,4832,7957,4802,7980,4800,8251,4800,8245,4796,8225,4787,8203,4782,8180,4780xe" filled="true" fillcolor="#999999" stroked="false">
              <v:path arrowok="t"/>
              <v:fill type="solid"/>
            </v:shape>
            <v:shape style="position:absolute;left:7842;top:4780;width:477;height:280" coordorigin="7842,4780" coordsize="477,280" path="m8251,4800l8180,4800,8200,4802,8220,4807,8271,4844,8298,4906,8299,4931,8295,4953,8261,5008,8203,5038,8180,5040,8250,5040,8296,4993,8317,4926,8318,4899,8313,4877,8305,4857,8294,4838,8280,4822,8263,4808,825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39pt;width:23.85pt;height:14pt;mso-position-horizontal-relative:page;mso-position-vertical-relative:page;z-index:4096" coordorigin="8922,4780" coordsize="477,280">
            <v:shape style="position:absolute;left:8922;top:4780;width:477;height:280" coordorigin="8922,4780" coordsize="477,280" path="m9260,4780l9060,4780,9045,4781,8987,4801,8944,4847,8923,4914,8922,4941,8927,4963,8960,5018,9015,5053,9060,5060,9275,5059,9296,5055,9315,5048,9330,5040,9260,5040,9040,5038,8984,5011,8948,4957,8941,4909,8945,4887,8979,4832,9037,4802,9060,4800,9331,4800,9325,4796,9305,4787,9283,4782,9260,4780xe" filled="true" fillcolor="#999999" stroked="false">
              <v:path arrowok="t"/>
              <v:fill type="solid"/>
            </v:shape>
            <v:shape style="position:absolute;left:8922;top:4780;width:477;height:280" coordorigin="8922,4780" coordsize="477,280" path="m9331,4800l9260,4800,9280,4802,9300,4807,9351,4844,9378,4906,9379,4931,9375,4953,9341,5008,9283,5038,9260,5040,9330,5040,9376,4993,9397,4926,9398,4899,9393,4877,9385,4857,9374,4838,9360,4822,9343,4808,9331,48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71pt;width:24.85pt;height:14pt;mso-position-horizontal-relative:page;mso-position-vertical-relative:page;z-index:4168" coordorigin="6922,5420" coordsize="497,280">
            <v:shape style="position:absolute;left:6922;top:5420;width:497;height:280" coordorigin="6922,5420" coordsize="497,280" path="m7280,5420l7060,5420,7045,5421,6987,5441,6944,5487,6923,5554,6922,5581,6927,5603,6960,5658,7015,5693,7060,5700,7295,5699,7316,5695,7335,5688,7350,5680,7280,5680,7040,5678,6984,5651,6948,5597,6941,5549,6945,5527,6979,5472,7037,5442,7060,5440,7351,5440,7345,5436,7325,5427,7303,5422,7280,5420xe" filled="true" fillcolor="#999999" stroked="false">
              <v:path arrowok="t"/>
              <v:fill type="solid"/>
            </v:shape>
            <v:shape style="position:absolute;left:6922;top:5420;width:497;height:280" coordorigin="6922,5420" coordsize="497,280" path="m7351,5440l7280,5440,7300,5442,7320,5447,7371,5484,7398,5546,7399,5571,7395,5593,7361,5648,7303,5678,7280,5680,7350,5680,7396,5633,7417,5566,7418,5539,7413,5517,7405,5497,7394,5478,7380,5462,7363,5448,735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71pt;width:23.85pt;height:14pt;mso-position-horizontal-relative:page;mso-position-vertical-relative:page;z-index:4192" coordorigin="7842,5420" coordsize="477,280">
            <v:shape style="position:absolute;left:7842;top:5420;width:477;height:280" coordorigin="7842,5420" coordsize="477,280" path="m8180,5420l7980,5420,7965,5421,7907,5441,7864,5487,7843,5554,7842,5581,7847,5603,7880,5658,7935,5693,7980,5700,8195,5699,8216,5695,8235,5688,8250,5680,8180,5680,7960,5678,7904,5651,7868,5597,7861,5549,7865,5527,7899,5472,7957,5442,7980,5440,8251,5440,8245,5436,8225,5427,8203,5422,8180,5420xe" filled="true" fillcolor="#999999" stroked="false">
              <v:path arrowok="t"/>
              <v:fill type="solid"/>
            </v:shape>
            <v:shape style="position:absolute;left:7842;top:5420;width:477;height:280" coordorigin="7842,5420" coordsize="477,280" path="m8251,5440l8180,5440,8200,5442,8220,5447,8271,5484,8298,5546,8299,5571,8295,5593,8261,5648,8203,5678,8180,5680,8250,5680,8296,5633,8317,5566,8318,5539,8313,5517,8305,5497,8294,5478,8280,5462,8263,5448,825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71pt;width:23.85pt;height:14pt;mso-position-horizontal-relative:page;mso-position-vertical-relative:page;z-index:4216" coordorigin="8922,5420" coordsize="477,280">
            <v:shape style="position:absolute;left:8922;top:5420;width:477;height:280" coordorigin="8922,5420" coordsize="477,280" path="m9260,5420l9060,5420,9045,5421,8987,5441,8944,5487,8923,5554,8922,5581,8927,5603,8960,5658,9015,5693,9060,5700,9275,5699,9296,5695,9315,5688,9330,5680,9260,5680,9040,5678,8984,5651,8948,5597,8941,5549,8945,5527,8979,5472,9037,5442,9060,5440,9331,5440,9325,5436,9305,5427,9283,5422,9260,5420xe" filled="true" fillcolor="#999999" stroked="false">
              <v:path arrowok="t"/>
              <v:fill type="solid"/>
            </v:shape>
            <v:shape style="position:absolute;left:8922;top:5420;width:477;height:280" coordorigin="8922,5420" coordsize="477,280" path="m9331,5440l9260,5440,9280,5442,9300,5447,9351,5484,9378,5546,9379,5571,9375,5593,9341,5648,9283,5678,9260,5680,9330,5680,9376,5633,9397,5566,9398,5539,9393,5517,9385,5497,9374,5478,9360,5462,9343,5448,9331,54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309pt;width:24.85pt;height:14pt;mso-position-horizontal-relative:page;mso-position-vertical-relative:page;z-index:4288" coordorigin="6922,6180" coordsize="497,280">
            <v:shape style="position:absolute;left:6922;top:6180;width:497;height:280" coordorigin="6922,6180" coordsize="497,280" path="m7280,6180l7060,6180,7045,6181,6987,6201,6944,6247,6923,6314,6922,6341,6927,6363,6960,6418,7015,6453,7060,6460,7295,6459,7316,6455,7335,6448,7350,6440,7280,6440,7040,6438,6984,6411,6948,6357,6941,6309,6945,6287,6979,6232,7037,6202,7060,6200,7351,6200,7345,6196,7325,6187,7303,6182,7280,6180xe" filled="true" fillcolor="#999999" stroked="false">
              <v:path arrowok="t"/>
              <v:fill type="solid"/>
            </v:shape>
            <v:shape style="position:absolute;left:6922;top:6180;width:497;height:280" coordorigin="6922,6180" coordsize="497,280" path="m7351,6200l7280,6200,7300,6202,7320,6207,7371,6244,7398,6306,7399,6331,7395,6353,7361,6408,7303,6438,7280,6440,7350,6440,7396,6393,7417,6326,7418,6299,7413,6277,7405,6257,7394,6238,7380,6222,7363,6208,735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309pt;width:23.85pt;height:14pt;mso-position-horizontal-relative:page;mso-position-vertical-relative:page;z-index:4312" coordorigin="7842,6180" coordsize="477,280">
            <v:shape style="position:absolute;left:7842;top:6180;width:477;height:280" coordorigin="7842,6180" coordsize="477,280" path="m8180,6180l7980,6180,7965,6181,7907,6201,7864,6247,7843,6314,7842,6341,7847,6363,7880,6418,7935,6453,7980,6460,8195,6459,8216,6455,8235,6448,8250,6440,8180,6440,7960,6438,7904,6411,7868,6357,7861,6309,7865,6287,7899,6232,7957,6202,7980,6200,8251,6200,8245,6196,8225,6187,8203,6182,8180,6180xe" filled="true" fillcolor="#999999" stroked="false">
              <v:path arrowok="t"/>
              <v:fill type="solid"/>
            </v:shape>
            <v:shape style="position:absolute;left:7842;top:6180;width:477;height:280" coordorigin="7842,6180" coordsize="477,280" path="m8251,6200l8180,6200,8200,6202,8220,6207,8271,6244,8298,6306,8299,6331,8295,6353,8261,6408,8203,6438,8180,6440,8250,6440,8296,6393,8317,6326,8318,6299,8313,6277,8305,6257,8294,6238,8280,6222,8263,6208,825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309pt;width:23.85pt;height:14pt;mso-position-horizontal-relative:page;mso-position-vertical-relative:page;z-index:4336" coordorigin="8922,6180" coordsize="477,280">
            <v:shape style="position:absolute;left:8922;top:6180;width:477;height:280" coordorigin="8922,6180" coordsize="477,280" path="m9260,6180l9060,6180,9045,6181,8987,6201,8944,6247,8923,6314,8922,6341,8927,6363,8960,6418,9015,6453,9060,6460,9275,6459,9296,6455,9315,6448,9330,6440,9260,6440,9040,6438,8984,6411,8948,6357,8941,6309,8945,6287,8979,6232,9037,6202,9060,6200,9331,6200,9325,6196,9305,6187,9283,6182,9260,6180xe" filled="true" fillcolor="#999999" stroked="false">
              <v:path arrowok="t"/>
              <v:fill type="solid"/>
            </v:shape>
            <v:shape style="position:absolute;left:8922;top:6180;width:477;height:280" coordorigin="8922,6180" coordsize="477,280" path="m9331,6200l9260,6200,9280,6202,9300,6207,9351,6244,9378,6306,9379,6331,9375,6353,9341,6408,9283,6438,9260,6440,9330,6440,9376,6393,9397,6326,9398,6299,9393,6277,9385,6257,9374,6238,9360,6222,9343,6208,9331,62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366pt;width:24.85pt;height:14pt;mso-position-horizontal-relative:page;mso-position-vertical-relative:page;z-index:4408" coordorigin="6922,7320" coordsize="497,280">
            <v:shape style="position:absolute;left:6922;top:7320;width:497;height:280" coordorigin="6922,7320" coordsize="497,280" path="m7280,7320l7060,7320,7045,7321,6987,7341,6944,7387,6923,7454,6922,7481,6927,7503,6960,7558,7015,7593,7060,7600,7295,7599,7316,7595,7335,7588,7350,7580,7280,7580,7040,7578,6984,7551,6948,7497,6941,7449,6945,7427,6979,7372,7037,7342,7060,7340,7351,7340,7345,7336,7325,7327,7303,7322,7280,7320xe" filled="true" fillcolor="#999999" stroked="false">
              <v:path arrowok="t"/>
              <v:fill type="solid"/>
            </v:shape>
            <v:shape style="position:absolute;left:6922;top:7320;width:497;height:280" coordorigin="6922,7320" coordsize="497,280" path="m7351,7340l7280,7340,7300,7342,7320,7347,7371,7384,7398,7446,7399,7471,7395,7493,7361,7548,7303,7578,7280,7580,7350,7580,7396,7533,7417,7466,7418,7439,7413,7417,7405,7397,7394,7378,7380,7362,7363,7348,735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366pt;width:23.85pt;height:14pt;mso-position-horizontal-relative:page;mso-position-vertical-relative:page;z-index:4432" coordorigin="7842,7320" coordsize="477,280">
            <v:shape style="position:absolute;left:7842;top:7320;width:477;height:280" coordorigin="7842,7320" coordsize="477,280" path="m8180,7320l7980,7320,7965,7321,7907,7341,7864,7387,7843,7454,7842,7481,7847,7503,7880,7558,7935,7593,7980,7600,8195,7599,8216,7595,8235,7588,8250,7580,8180,7580,7960,7578,7904,7551,7868,7497,7861,7449,7865,7427,7899,7372,7957,7342,7980,7340,8251,7340,8245,7336,8225,7327,8203,7322,8180,7320xe" filled="true" fillcolor="#999999" stroked="false">
              <v:path arrowok="t"/>
              <v:fill type="solid"/>
            </v:shape>
            <v:shape style="position:absolute;left:7842;top:7320;width:477;height:280" coordorigin="7842,7320" coordsize="477,280" path="m8251,7340l8180,7340,8200,7342,8220,7347,8271,7384,8298,7446,8299,7471,8295,7493,8261,7548,8203,7578,8180,7580,8250,7580,8296,7533,8317,7466,8318,7439,8313,7417,8305,7397,8294,7378,8280,7362,8263,7348,825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366pt;width:23.85pt;height:14pt;mso-position-horizontal-relative:page;mso-position-vertical-relative:page;z-index:4456" coordorigin="8922,7320" coordsize="477,280">
            <v:shape style="position:absolute;left:8922;top:7320;width:477;height:280" coordorigin="8922,7320" coordsize="477,280" path="m9260,7320l9060,7320,9045,7321,8987,7341,8944,7387,8923,7454,8922,7481,8927,7503,8960,7558,9015,7593,9060,7600,9275,7599,9296,7595,9315,7588,9330,7580,9260,7580,9040,7578,8984,7551,8948,7497,8941,7449,8945,7427,8979,7372,9037,7342,9060,7340,9331,7340,9325,7336,9305,7327,9283,7322,9260,7320xe" filled="true" fillcolor="#999999" stroked="false">
              <v:path arrowok="t"/>
              <v:fill type="solid"/>
            </v:shape>
            <v:shape style="position:absolute;left:8922;top:7320;width:477;height:280" coordorigin="8922,7320" coordsize="477,280" path="m9331,7340l9260,7340,9280,7342,9300,7347,9351,7384,9378,7446,9379,7471,9375,7493,9341,7548,9283,7578,9260,7580,9330,7580,9376,7533,9397,7466,9398,7439,9393,7417,9385,7397,9374,7378,9360,7362,9343,7348,9331,73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10pt;width:24.85pt;height:14pt;mso-position-horizontal-relative:page;mso-position-vertical-relative:page;z-index:4528" coordorigin="6922,8200" coordsize="497,280">
            <v:shape style="position:absolute;left:6922;top:8200;width:497;height:280" coordorigin="6922,8200" coordsize="497,280" path="m7280,8200l7060,8200,7045,8201,6987,8221,6944,8267,6923,8334,6922,8361,6927,8383,6960,8438,7015,8473,7060,8480,7295,8479,7316,8475,7335,8468,7350,8460,7280,8460,7040,8458,6984,8431,6948,8377,6941,8329,6945,8307,6979,8252,7037,8222,7060,8220,7351,8220,7345,8216,7325,8207,7303,8202,7280,8200xe" filled="true" fillcolor="#999999" stroked="false">
              <v:path arrowok="t"/>
              <v:fill type="solid"/>
            </v:shape>
            <v:shape style="position:absolute;left:6922;top:8200;width:497;height:280" coordorigin="6922,8200" coordsize="497,280" path="m7351,8220l7280,8220,7300,8222,7320,8227,7371,8264,7398,8326,7399,8351,7395,8373,7361,8428,7303,8458,7280,8460,7350,8460,7396,8413,7417,8346,7418,8319,7413,8297,7405,8277,7394,8258,7380,8242,7363,8228,735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10pt;width:23.85pt;height:14pt;mso-position-horizontal-relative:page;mso-position-vertical-relative:page;z-index:4552" coordorigin="7842,8200" coordsize="477,280">
            <v:shape style="position:absolute;left:7842;top:8200;width:477;height:280" coordorigin="7842,8200" coordsize="477,280" path="m8180,8200l7980,8200,7965,8201,7907,8221,7864,8267,7843,8334,7842,8361,7847,8383,7880,8438,7935,8473,7980,8480,8195,8479,8216,8475,8235,8468,8250,8460,8180,8460,7960,8458,7904,8431,7868,8377,7861,8329,7865,8307,7899,8252,7957,8222,7980,8220,8251,8220,8245,8216,8225,8207,8203,8202,8180,8200xe" filled="true" fillcolor="#999999" stroked="false">
              <v:path arrowok="t"/>
              <v:fill type="solid"/>
            </v:shape>
            <v:shape style="position:absolute;left:7842;top:8200;width:477;height:280" coordorigin="7842,8200" coordsize="477,280" path="m8251,8220l8180,8220,8200,8222,8220,8227,8271,8264,8298,8326,8299,8351,8295,8373,8261,8428,8203,8458,8180,8460,8250,8460,8296,8413,8317,8346,8318,8319,8313,8297,8305,8277,8294,8258,8280,8242,8263,8228,825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10pt;width:23.85pt;height:14pt;mso-position-horizontal-relative:page;mso-position-vertical-relative:page;z-index:4576" coordorigin="8922,8200" coordsize="477,280">
            <v:shape style="position:absolute;left:8922;top:8200;width:477;height:280" coordorigin="8922,8200" coordsize="477,280" path="m9260,8200l9060,8200,9045,8201,8987,8221,8944,8267,8923,8334,8922,8361,8927,8383,8960,8438,9015,8473,9060,8480,9275,8479,9296,8475,9315,8468,9330,8460,9260,8460,9040,8458,8984,8431,8948,8377,8941,8329,8945,8307,8979,8252,9037,8222,9060,8220,9331,8220,9325,8216,9305,8207,9283,8202,9260,8200xe" filled="true" fillcolor="#999999" stroked="false">
              <v:path arrowok="t"/>
              <v:fill type="solid"/>
            </v:shape>
            <v:shape style="position:absolute;left:8922;top:8200;width:477;height:280" coordorigin="8922,8200" coordsize="477,280" path="m9331,8220l9260,8220,9280,8222,9300,8227,9351,8264,9378,8326,9379,8351,9375,8373,9341,8428,9283,8458,9260,8460,9330,8460,9376,8413,9397,8346,9398,8319,9393,8297,9385,8277,9374,8258,9360,8242,9343,8228,9331,82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48pt;width:24.85pt;height:14pt;mso-position-horizontal-relative:page;mso-position-vertical-relative:page;z-index:4648" coordorigin="6922,8960" coordsize="497,280">
            <v:shape style="position:absolute;left:6922;top:8960;width:497;height:280" coordorigin="6922,8960" coordsize="497,280" path="m7280,8960l7060,8960,7045,8961,6987,8981,6944,9027,6923,9094,6922,9121,6927,9143,6960,9198,7015,9233,7060,9240,7295,9239,7316,9235,7335,9228,7350,9220,7280,9220,7040,9218,6984,9191,6948,9137,6941,9089,6945,9067,6979,9012,7037,8982,7060,8980,7351,8980,7345,8976,7325,8967,7303,8962,7280,8960xe" filled="true" fillcolor="#999999" stroked="false">
              <v:path arrowok="t"/>
              <v:fill type="solid"/>
            </v:shape>
            <v:shape style="position:absolute;left:6922;top:8960;width:497;height:280" coordorigin="6922,8960" coordsize="497,280" path="m7351,8980l7280,8980,7300,8982,7320,8987,7371,9024,7398,9086,7399,9111,7395,9133,7361,9188,7303,9218,7280,9220,7350,9220,7396,9173,7417,9106,7418,9079,7413,9057,7405,9037,7394,9018,7380,9002,7363,8988,735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48pt;width:23.85pt;height:14pt;mso-position-horizontal-relative:page;mso-position-vertical-relative:page;z-index:4672" coordorigin="7842,8960" coordsize="477,280">
            <v:shape style="position:absolute;left:7842;top:8960;width:477;height:280" coordorigin="7842,8960" coordsize="477,280" path="m8180,8960l7980,8960,7965,8961,7907,8981,7864,9027,7843,9094,7842,9121,7847,9143,7880,9198,7935,9233,7980,9240,8195,9239,8216,9235,8235,9228,8250,9220,8180,9220,7960,9218,7904,9191,7868,9137,7861,9089,7865,9067,7899,9012,7957,8982,7980,8980,8251,8980,8245,8976,8225,8967,8203,8962,8180,8960xe" filled="true" fillcolor="#999999" stroked="false">
              <v:path arrowok="t"/>
              <v:fill type="solid"/>
            </v:shape>
            <v:shape style="position:absolute;left:7842;top:8960;width:477;height:280" coordorigin="7842,8960" coordsize="477,280" path="m8251,8980l8180,8980,8200,8982,8220,8987,8271,9024,8298,9086,8299,9111,8295,9133,8261,9188,8203,9218,8180,9220,8250,9220,8296,9173,8317,9106,8318,9079,8313,9057,8305,9037,8294,9018,8280,9002,8263,8988,825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48pt;width:23.85pt;height:14pt;mso-position-horizontal-relative:page;mso-position-vertical-relative:page;z-index:4696" coordorigin="8922,8960" coordsize="477,280">
            <v:shape style="position:absolute;left:8922;top:8960;width:477;height:280" coordorigin="8922,8960" coordsize="477,280" path="m9260,8960l9060,8960,9045,8961,8987,8981,8944,9027,8923,9094,8922,9121,8927,9143,8960,9198,9015,9233,9060,9240,9275,9239,9296,9235,9315,9228,9330,9220,9260,9220,9040,9218,8984,9191,8948,9137,8941,9089,8945,9067,8979,9012,9037,8982,9060,8980,9331,8980,9325,8976,9305,8967,9283,8962,9260,8960xe" filled="true" fillcolor="#999999" stroked="false">
              <v:path arrowok="t"/>
              <v:fill type="solid"/>
            </v:shape>
            <v:shape style="position:absolute;left:8922;top:8960;width:477;height:280" coordorigin="8922,8960" coordsize="477,280" path="m9331,8980l9260,8980,9280,8982,9300,8987,9351,9024,9378,9086,9379,9111,9375,9133,9341,9188,9283,9218,9260,9220,9330,9220,9376,9173,9397,9106,9398,9079,9393,9057,9385,9037,9374,9018,9360,9002,9343,8988,9331,89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492pt;width:24.85pt;height:14pt;mso-position-horizontal-relative:page;mso-position-vertical-relative:page;z-index:4768" coordorigin="6922,9840" coordsize="497,280">
            <v:shape style="position:absolute;left:6922;top:9840;width:497;height:280" coordorigin="6922,9840" coordsize="497,280" path="m7280,9840l7060,9840,7045,9841,6987,9861,6944,9907,6923,9974,6922,10001,6927,10023,6960,10078,7015,10113,7060,10120,7295,10119,7316,10115,7335,10108,7350,10100,7280,10100,7040,10098,6984,10071,6948,10017,6941,9969,6945,9947,6979,9892,7037,9862,7060,9860,7351,9860,7345,9856,7325,9847,7303,9842,7280,9840xe" filled="true" fillcolor="#999999" stroked="false">
              <v:path arrowok="t"/>
              <v:fill type="solid"/>
            </v:shape>
            <v:shape style="position:absolute;left:6922;top:9840;width:497;height:280" coordorigin="6922,9840" coordsize="497,280" path="m7351,9860l7280,9860,7300,9862,7320,9867,7371,9904,7398,9966,7399,9991,7395,10013,7361,10068,7303,10098,7280,10100,7350,10100,7396,10053,7417,9986,7418,9959,7413,9937,7405,9917,7394,9898,7380,9882,7363,9868,735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492pt;width:23.85pt;height:14pt;mso-position-horizontal-relative:page;mso-position-vertical-relative:page;z-index:4792" coordorigin="7842,9840" coordsize="477,280">
            <v:shape style="position:absolute;left:7842;top:9840;width:477;height:280" coordorigin="7842,9840" coordsize="477,280" path="m8180,9840l7980,9840,7965,9841,7907,9861,7864,9907,7843,9974,7842,10001,7847,10023,7880,10078,7935,10113,7980,10120,8195,10119,8216,10115,8235,10108,8250,10100,8180,10100,7960,10098,7904,10071,7868,10017,7861,9969,7865,9947,7899,9892,7957,9862,7980,9860,8251,9860,8245,9856,8225,9847,8203,9842,8180,9840xe" filled="true" fillcolor="#999999" stroked="false">
              <v:path arrowok="t"/>
              <v:fill type="solid"/>
            </v:shape>
            <v:shape style="position:absolute;left:7842;top:9840;width:477;height:280" coordorigin="7842,9840" coordsize="477,280" path="m8251,9860l8180,9860,8200,9862,8220,9867,8271,9904,8298,9966,8299,9991,8295,10013,8261,10068,8203,10098,8180,10100,8250,10100,8296,10053,8317,9986,8318,9959,8313,9937,8305,9917,8294,9898,8280,9882,8263,9868,825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492pt;width:23.85pt;height:14pt;mso-position-horizontal-relative:page;mso-position-vertical-relative:page;z-index:4816" coordorigin="8922,9840" coordsize="477,280">
            <v:shape style="position:absolute;left:8922;top:9840;width:477;height:280" coordorigin="8922,9840" coordsize="477,280" path="m9260,9840l9060,9840,9045,9841,8987,9861,8944,9907,8923,9974,8922,10001,8927,10023,8960,10078,9015,10113,9060,10120,9275,10119,9296,10115,9315,10108,9330,10100,9260,10100,9040,10098,8984,10071,8948,10017,8941,9969,8945,9947,8979,9892,9037,9862,9060,9860,9331,9860,9325,9856,9305,9847,9283,9842,9260,9840xe" filled="true" fillcolor="#999999" stroked="false">
              <v:path arrowok="t"/>
              <v:fill type="solid"/>
            </v:shape>
            <v:shape style="position:absolute;left:8922;top:9840;width:477;height:280" coordorigin="8922,9840" coordsize="477,280" path="m9331,9860l9260,9860,9280,9862,9300,9867,9351,9904,9378,9966,9379,9991,9375,10013,9341,10068,9283,10098,9260,10100,9330,10100,9376,10053,9397,9986,9398,9959,9393,9937,9385,9917,9374,9898,9360,9882,9343,9868,9331,98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530pt;width:24.85pt;height:14pt;mso-position-horizontal-relative:page;mso-position-vertical-relative:page;z-index:4864" coordorigin="5902,10600" coordsize="497,280">
            <v:shape style="position:absolute;left:5902;top:10600;width:497;height:280" coordorigin="5902,10600" coordsize="497,280" path="m6260,10600l6040,10600,6025,10601,5967,10621,5924,10667,5903,10734,5902,10761,5907,10783,5940,10838,5995,10873,6040,10880,6275,10879,6296,10875,6315,10868,6330,10860,6260,10860,6020,10858,5964,10831,5928,10777,5921,10729,5925,10707,5959,10652,6017,10622,6040,10620,6331,10620,6325,10616,6305,10607,6283,10602,6260,10600xe" filled="true" fillcolor="#999999" stroked="false">
              <v:path arrowok="t"/>
              <v:fill type="solid"/>
            </v:shape>
            <v:shape style="position:absolute;left:5902;top:10600;width:497;height:280" coordorigin="5902,10600" coordsize="497,280" path="m6331,10620l6260,10620,6280,10622,6300,10627,6351,10664,6378,10726,6379,10751,6375,10773,6341,10828,6283,10858,6260,10860,6330,10860,6376,10813,6397,10746,6398,10719,6393,10697,6385,10677,6374,10658,6360,10642,6343,10628,633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530pt;width:24.85pt;height:14pt;mso-position-horizontal-relative:page;mso-position-vertical-relative:page;z-index:4888" coordorigin="6922,10600" coordsize="497,280">
            <v:shape style="position:absolute;left:6922;top:10600;width:497;height:280" coordorigin="6922,10600" coordsize="497,280" path="m7280,10600l7060,10600,7045,10601,6987,10621,6944,10667,6923,10734,6922,10761,6927,10783,6960,10838,7015,10873,7060,10880,7295,10879,7316,10875,7335,10868,7350,10860,7280,10860,7040,10858,6984,10831,6948,10777,6941,10729,6945,10707,6979,10652,7037,10622,7060,10620,7351,10620,7345,10616,7325,10607,7303,10602,7280,10600xe" filled="true" fillcolor="#999999" stroked="false">
              <v:path arrowok="t"/>
              <v:fill type="solid"/>
            </v:shape>
            <v:shape style="position:absolute;left:6922;top:10600;width:497;height:280" coordorigin="6922,10600" coordsize="497,280" path="m7351,10620l7280,10620,7300,10622,7320,10627,7371,10664,7398,10726,7399,10751,7395,10773,7361,10828,7303,10858,7280,10860,7350,10860,7396,10813,7417,10746,7418,10719,7413,10697,7405,10677,7394,10658,7380,10642,7363,10628,735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530pt;width:23.85pt;height:14pt;mso-position-horizontal-relative:page;mso-position-vertical-relative:page;z-index:4912" coordorigin="7842,10600" coordsize="477,280">
            <v:shape style="position:absolute;left:7842;top:10600;width:477;height:280" coordorigin="7842,10600" coordsize="477,280" path="m8180,10600l7980,10600,7965,10601,7907,10621,7864,10667,7843,10734,7842,10761,7847,10783,7880,10838,7935,10873,7980,10880,8195,10879,8216,10875,8235,10868,8250,10860,8180,10860,7960,10858,7904,10831,7868,10777,7861,10729,7865,10707,7899,10652,7957,10622,7980,10620,8251,10620,8245,10616,8225,10607,8203,10602,8180,10600xe" filled="true" fillcolor="#999999" stroked="false">
              <v:path arrowok="t"/>
              <v:fill type="solid"/>
            </v:shape>
            <v:shape style="position:absolute;left:7842;top:10600;width:477;height:280" coordorigin="7842,10600" coordsize="477,280" path="m8251,10620l8180,10620,8200,10622,8220,10627,8271,10664,8298,10726,8299,10751,8295,10773,8261,10828,8203,10858,8180,10860,8250,10860,8296,10813,8317,10746,8318,10719,8313,10697,8305,10677,8294,10658,8280,10642,8263,10628,825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530pt;width:23.85pt;height:14pt;mso-position-horizontal-relative:page;mso-position-vertical-relative:page;z-index:4936" coordorigin="8922,10600" coordsize="477,280">
            <v:shape style="position:absolute;left:8922;top:10600;width:477;height:280" coordorigin="8922,10600" coordsize="477,280" path="m9260,10600l9060,10600,9045,10601,8987,10621,8944,10667,8923,10734,8922,10761,8927,10783,8960,10838,9015,10873,9060,10880,9275,10879,9296,10875,9315,10868,9330,10860,9260,10860,9040,10858,8984,10831,8948,10777,8941,10729,8945,10707,8979,10652,9037,10622,9060,10620,9331,10620,9325,10616,9305,10607,9283,10602,9260,10600xe" filled="true" fillcolor="#999999" stroked="false">
              <v:path arrowok="t"/>
              <v:fill type="solid"/>
            </v:shape>
            <v:shape style="position:absolute;left:8922;top:10600;width:477;height:280" coordorigin="8922,10600" coordsize="477,280" path="m9331,10620l9260,10620,9280,10622,9300,10627,9351,10664,9378,10726,9379,10751,9375,10773,9341,10828,9283,10858,9260,10860,9330,10860,9376,10813,9397,10746,9398,10719,9393,10697,9385,10677,9374,10658,9360,10642,9343,10628,9331,106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568pt;width:24.85pt;height:14pt;mso-position-horizontal-relative:page;mso-position-vertical-relative:page;z-index:5008" coordorigin="6922,11360" coordsize="497,280">
            <v:shape style="position:absolute;left:6922;top:11360;width:497;height:280" coordorigin="6922,11360" coordsize="497,280" path="m7280,11360l7060,11360,7045,11361,6987,11381,6944,11427,6923,11494,6922,11521,6927,11543,6960,11598,7015,11633,7060,11640,7295,11639,7316,11635,7335,11628,7350,11620,7280,11620,7040,11618,6984,11591,6948,11537,6941,11489,6945,11467,6979,11412,7037,11382,7060,11380,7351,11380,7345,11376,7325,11367,7303,11362,7280,11360xe" filled="true" fillcolor="#999999" stroked="false">
              <v:path arrowok="t"/>
              <v:fill type="solid"/>
            </v:shape>
            <v:shape style="position:absolute;left:6922;top:11360;width:497;height:280" coordorigin="6922,11360" coordsize="497,280" path="m7351,11380l7280,11380,7300,11382,7320,11387,7371,11424,7398,11486,7399,11511,7395,11533,7361,11588,7303,11618,7280,11620,7350,11620,7396,11573,7417,11506,7418,11479,7413,11457,7405,11437,7394,11418,7380,11402,7363,11388,735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568pt;width:23.85pt;height:14pt;mso-position-horizontal-relative:page;mso-position-vertical-relative:page;z-index:5032" coordorigin="7842,11360" coordsize="477,280">
            <v:shape style="position:absolute;left:7842;top:11360;width:477;height:280" coordorigin="7842,11360" coordsize="477,280" path="m8180,11360l7980,11360,7965,11361,7907,11381,7864,11427,7843,11494,7842,11521,7847,11543,7880,11598,7935,11633,7980,11640,8195,11639,8216,11635,8235,11628,8250,11620,8180,11620,7960,11618,7904,11591,7868,11537,7861,11489,7865,11467,7899,11412,7957,11382,7980,11380,8251,11380,8245,11376,8225,11367,8203,11362,8180,11360xe" filled="true" fillcolor="#999999" stroked="false">
              <v:path arrowok="t"/>
              <v:fill type="solid"/>
            </v:shape>
            <v:shape style="position:absolute;left:7842;top:11360;width:477;height:280" coordorigin="7842,11360" coordsize="477,280" path="m8251,11380l8180,11380,8200,11382,8220,11387,8271,11424,8298,11486,8299,11511,8295,11533,8261,11588,8203,11618,8180,11620,8250,11620,8296,11573,8317,11506,8318,11479,8313,11457,8305,11437,8294,11418,8280,11402,8263,11388,825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568pt;width:23.85pt;height:14pt;mso-position-horizontal-relative:page;mso-position-vertical-relative:page;z-index:5056" coordorigin="8922,11360" coordsize="477,280">
            <v:shape style="position:absolute;left:8922;top:11360;width:477;height:280" coordorigin="8922,11360" coordsize="477,280" path="m9260,11360l9060,11360,9045,11361,8987,11381,8944,11427,8923,11494,8922,11521,8927,11543,8960,11598,9015,11633,9060,11640,9275,11639,9296,11635,9315,11628,9330,11620,9260,11620,9040,11618,8984,11591,8948,11537,8941,11489,8945,11467,8979,11412,9037,11382,9060,11380,9331,11380,9325,11376,9305,11367,9283,11362,9260,11360xe" filled="true" fillcolor="#999999" stroked="false">
              <v:path arrowok="t"/>
              <v:fill type="solid"/>
            </v:shape>
            <v:shape style="position:absolute;left:8922;top:11360;width:477;height:280" coordorigin="8922,11360" coordsize="477,280" path="m9331,11380l9260,11380,9280,11382,9300,11387,9351,11424,9378,11486,9379,11511,9375,11533,9341,11588,9283,11618,9260,11620,9330,11620,9376,11573,9397,11506,9398,11479,9393,11457,9385,11437,9374,11418,9360,11402,9343,11388,9331,113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00pt;width:24.85pt;height:14pt;mso-position-horizontal-relative:page;mso-position-vertical-relative:page;z-index:5128" coordorigin="6922,12000" coordsize="497,280">
            <v:shape style="position:absolute;left:6922;top:12000;width:497;height:280" coordorigin="6922,12000" coordsize="497,280" path="m7280,12000l7060,12000,7045,12001,6987,12021,6944,12067,6923,12134,6922,12161,6927,12183,6960,12238,7015,12273,7060,12280,7295,12279,7316,12275,7335,12268,7350,12260,7280,12260,7040,12258,6984,12231,6948,12177,6941,12129,6945,12107,6979,12052,7037,12022,7060,12020,7351,12020,7345,12016,7325,12007,7303,12002,7280,12000xe" filled="true" fillcolor="#999999" stroked="false">
              <v:path arrowok="t"/>
              <v:fill type="solid"/>
            </v:shape>
            <v:shape style="position:absolute;left:6922;top:12000;width:497;height:280" coordorigin="6922,12000" coordsize="497,280" path="m7351,12020l7280,12020,7300,12022,7320,12027,7371,12064,7398,12126,7399,12151,7395,12173,7361,12228,7303,12258,7280,12260,7350,12260,7396,12213,7417,12146,7418,12119,7413,12097,7405,12077,7394,12058,7380,12042,7363,12028,735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00pt;width:23.85pt;height:14pt;mso-position-horizontal-relative:page;mso-position-vertical-relative:page;z-index:5152" coordorigin="7842,12000" coordsize="477,280">
            <v:shape style="position:absolute;left:7842;top:12000;width:477;height:280" coordorigin="7842,12000" coordsize="477,280" path="m8180,12000l7980,12000,7965,12001,7907,12021,7864,12067,7843,12134,7842,12161,7847,12183,7880,12238,7935,12273,7980,12280,8195,12279,8216,12275,8235,12268,8250,12260,8180,12260,7960,12258,7904,12231,7868,12177,7861,12129,7865,12107,7899,12052,7957,12022,7980,12020,8251,12020,8245,12016,8225,12007,8203,12002,8180,12000xe" filled="true" fillcolor="#999999" stroked="false">
              <v:path arrowok="t"/>
              <v:fill type="solid"/>
            </v:shape>
            <v:shape style="position:absolute;left:7842;top:12000;width:477;height:280" coordorigin="7842,12000" coordsize="477,280" path="m8251,12020l8180,12020,8200,12022,8220,12027,8271,12064,8298,12126,8299,12151,8295,12173,8261,12228,8203,12258,8180,12260,8250,12260,8296,12213,8317,12146,8318,12119,8313,12097,8305,12077,8294,12058,8280,12042,8263,12028,825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00pt;width:23.85pt;height:14pt;mso-position-horizontal-relative:page;mso-position-vertical-relative:page;z-index:5176" coordorigin="8922,12000" coordsize="477,280">
            <v:shape style="position:absolute;left:8922;top:12000;width:477;height:280" coordorigin="8922,12000" coordsize="477,280" path="m9260,12000l9060,12000,9045,12001,8987,12021,8944,12067,8923,12134,8922,12161,8927,12183,8960,12238,9015,12273,9060,12280,9275,12279,9296,12275,9315,12268,9330,12260,9260,12260,9040,12258,8984,12231,8948,12177,8941,12129,8945,12107,8979,12052,9037,12022,9060,12020,9331,12020,9325,12016,9305,12007,9283,12002,9260,12000xe" filled="true" fillcolor="#999999" stroked="false">
              <v:path arrowok="t"/>
              <v:fill type="solid"/>
            </v:shape>
            <v:shape style="position:absolute;left:8922;top:12000;width:477;height:280" coordorigin="8922,12000" coordsize="477,280" path="m9331,12020l9260,12020,9280,12022,9300,12027,9351,12064,9378,12126,9379,12151,9375,12173,9341,12228,9283,12258,9260,12260,9330,12260,9376,12213,9397,12146,9398,12119,9393,12097,9385,12077,9374,12058,9360,12042,9343,12028,9331,120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25pt;width:24.85pt;height:14pt;mso-position-horizontal-relative:page;mso-position-vertical-relative:page;z-index:5248" coordorigin="6922,12500" coordsize="497,280">
            <v:shape style="position:absolute;left:6922;top:12500;width:497;height:280" coordorigin="6922,12500" coordsize="497,280" path="m7280,12500l7060,12500,7045,12501,6987,12521,6944,12567,6923,12634,6922,12661,6927,12683,6960,12738,7015,12773,7060,12780,7295,12779,7316,12775,7335,12768,7350,12760,7280,12760,7040,12758,6984,12731,6948,12677,6941,12629,6945,12607,6979,12552,7037,12522,7060,12520,7351,12520,7345,12516,7325,12507,7303,12502,7280,12500xe" filled="true" fillcolor="#999999" stroked="false">
              <v:path arrowok="t"/>
              <v:fill type="solid"/>
            </v:shape>
            <v:shape style="position:absolute;left:6922;top:12500;width:497;height:280" coordorigin="6922,12500" coordsize="497,280" path="m7351,12520l7280,12520,7300,12522,7320,12527,7371,12564,7398,12626,7399,12651,7395,12673,7361,12728,7303,12758,7280,12760,7350,12760,7396,12713,7417,12646,7418,12619,7413,12597,7405,12577,7394,12558,7380,12542,7363,12528,735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25pt;width:23.85pt;height:14pt;mso-position-horizontal-relative:page;mso-position-vertical-relative:page;z-index:5272" coordorigin="7842,12500" coordsize="477,280">
            <v:shape style="position:absolute;left:7842;top:12500;width:477;height:280" coordorigin="7842,12500" coordsize="477,280" path="m8180,12500l7980,12500,7965,12501,7907,12521,7864,12567,7843,12634,7842,12661,7847,12683,7880,12738,7935,12773,7980,12780,8195,12779,8216,12775,8235,12768,8250,12760,8180,12760,7960,12758,7904,12731,7868,12677,7861,12629,7865,12607,7899,12552,7957,12522,7980,12520,8251,12520,8245,12516,8225,12507,8203,12502,8180,12500xe" filled="true" fillcolor="#999999" stroked="false">
              <v:path arrowok="t"/>
              <v:fill type="solid"/>
            </v:shape>
            <v:shape style="position:absolute;left:7842;top:12500;width:477;height:280" coordorigin="7842,12500" coordsize="477,280" path="m8251,12520l8180,12520,8200,12522,8220,12527,8271,12564,8298,12626,8299,12651,8295,12673,8261,12728,8203,12758,8180,12760,8250,12760,8296,12713,8317,12646,8318,12619,8313,12597,8305,12577,8294,12558,8280,12542,8263,12528,825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25pt;width:23.85pt;height:14pt;mso-position-horizontal-relative:page;mso-position-vertical-relative:page;z-index:5296" coordorigin="8922,12500" coordsize="477,280">
            <v:shape style="position:absolute;left:8922;top:12500;width:477;height:280" coordorigin="8922,12500" coordsize="477,280" path="m9260,12500l9060,12500,9045,12501,8987,12521,8944,12567,8923,12634,8922,12661,8927,12683,8960,12738,9015,12773,9060,12780,9275,12779,9296,12775,9315,12768,9330,12760,9260,12760,9040,12758,8984,12731,8948,12677,8941,12629,8945,12607,8979,12552,9037,12522,9060,12520,9331,12520,9325,12516,9305,12507,9283,12502,9260,12500xe" filled="true" fillcolor="#999999" stroked="false">
              <v:path arrowok="t"/>
              <v:fill type="solid"/>
            </v:shape>
            <v:shape style="position:absolute;left:8922;top:12500;width:477;height:280" coordorigin="8922,12500" coordsize="477,280" path="m9331,12520l9260,12520,9280,12522,9300,12527,9351,12564,9378,12626,9379,12651,9375,12673,9341,12728,9283,12758,9260,12760,9330,12760,9376,12713,9397,12646,9398,12619,9393,12597,9385,12577,9374,12558,9360,12542,9343,12528,9331,12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663pt;width:24.85pt;height:14pt;mso-position-horizontal-relative:page;mso-position-vertical-relative:page;z-index:5368" coordorigin="6922,13260" coordsize="497,280">
            <v:shape style="position:absolute;left:6922;top:13260;width:497;height:280" coordorigin="6922,13260" coordsize="497,280" path="m7280,13260l7060,13260,7045,13261,6987,13281,6944,13327,6923,13394,6922,13421,6927,13443,6960,13498,7015,13533,7060,13540,7295,13539,7316,13535,7335,13528,7350,13520,7280,13520,7040,13518,6984,13491,6948,13437,6941,13389,6945,13367,6979,13312,7037,13282,7060,13280,7351,13280,7345,13276,7325,13267,7303,13262,7280,13260xe" filled="true" fillcolor="#999999" stroked="false">
              <v:path arrowok="t"/>
              <v:fill type="solid"/>
            </v:shape>
            <v:shape style="position:absolute;left:6922;top:13260;width:497;height:280" coordorigin="6922,13260" coordsize="497,280" path="m7351,13280l7280,13280,7300,13282,7320,13287,7371,13324,7398,13386,7399,13411,7395,13433,7361,13488,7303,13518,7280,13520,7350,13520,7396,13473,7417,13406,7418,13379,7413,13357,7405,13337,7394,13318,7380,13302,7363,13288,735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663pt;width:23.85pt;height:14pt;mso-position-horizontal-relative:page;mso-position-vertical-relative:page;z-index:5392" coordorigin="7842,13260" coordsize="477,280">
            <v:shape style="position:absolute;left:7842;top:13260;width:477;height:280" coordorigin="7842,13260" coordsize="477,280" path="m8180,13260l7980,13260,7965,13261,7907,13281,7864,13327,7843,13394,7842,13421,7847,13443,7880,13498,7935,13533,7980,13540,8195,13539,8216,13535,8235,13528,8250,13520,8180,13520,7960,13518,7904,13491,7868,13437,7861,13389,7865,13367,7899,13312,7957,13282,7980,13280,8251,13280,8245,13276,8225,13267,8203,13262,8180,13260xe" filled="true" fillcolor="#999999" stroked="false">
              <v:path arrowok="t"/>
              <v:fill type="solid"/>
            </v:shape>
            <v:shape style="position:absolute;left:7842;top:13260;width:477;height:280" coordorigin="7842,13260" coordsize="477,280" path="m8251,13280l8180,13280,8200,13282,8220,13287,8271,13324,8298,13386,8299,13411,8295,13433,8261,13488,8203,13518,8180,13520,8250,13520,8296,13473,8317,13406,8318,13379,8313,13357,8305,13337,8294,13318,8280,13302,8263,13288,825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663pt;width:23.85pt;height:14pt;mso-position-horizontal-relative:page;mso-position-vertical-relative:page;z-index:5416" coordorigin="8922,13260" coordsize="477,280">
            <v:shape style="position:absolute;left:8922;top:13260;width:477;height:280" coordorigin="8922,13260" coordsize="477,280" path="m9260,13260l9060,13260,9045,13261,8987,13281,8944,13327,8923,13394,8922,13421,8927,13443,8960,13498,9015,13533,9060,13540,9275,13539,9296,13535,9315,13528,9330,13520,9260,13520,9040,13518,8984,13491,8948,13437,8941,13389,8945,13367,8979,13312,9037,13282,9060,13280,9331,13280,9325,13276,9305,13267,9283,13262,9260,13260xe" filled="true" fillcolor="#999999" stroked="false">
              <v:path arrowok="t"/>
              <v:fill type="solid"/>
            </v:shape>
            <v:shape style="position:absolute;left:8922;top:13260;width:477;height:280" coordorigin="8922,13260" coordsize="477,280" path="m9331,13280l9260,13280,9280,13282,9300,13287,9351,13324,9378,13386,9379,13411,9375,13433,9341,13488,9283,13518,9260,13520,9330,13520,9376,13473,9397,13406,9398,13379,9393,13357,9385,13337,9374,13318,9360,13302,9343,13288,9331,1328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701pt;width:24.85pt;height:14pt;mso-position-horizontal-relative:page;mso-position-vertical-relative:page;z-index:5488" coordorigin="6922,14020" coordsize="497,280">
            <v:shape style="position:absolute;left:6922;top:14020;width:497;height:280" coordorigin="6922,14020" coordsize="497,280" path="m7280,14020l7060,14020,7045,14021,6987,14041,6944,14087,6923,14154,6922,14181,6927,14203,6960,14258,7015,14293,7060,14300,7295,14299,7316,14295,7335,14288,7350,14280,7280,14280,7040,14278,6984,14251,6948,14197,6941,14149,6945,14127,6979,14072,7037,14042,7060,14040,7351,14040,7345,14036,7325,14027,7303,14022,7280,14020xe" filled="true" fillcolor="#999999" stroked="false">
              <v:path arrowok="t"/>
              <v:fill type="solid"/>
            </v:shape>
            <v:shape style="position:absolute;left:6922;top:14020;width:497;height:280" coordorigin="6922,14020" coordsize="497,280" path="m7351,14040l7280,14040,7300,14042,7320,14047,7371,14084,7398,14146,7399,14171,7395,14193,7361,14248,7303,14278,7280,14280,7350,14280,7396,14233,7417,14166,7418,14139,7413,14117,7405,14097,7394,14078,7380,14062,7363,14048,735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701pt;width:23.85pt;height:14pt;mso-position-horizontal-relative:page;mso-position-vertical-relative:page;z-index:5512" coordorigin="7842,14020" coordsize="477,280">
            <v:shape style="position:absolute;left:7842;top:14020;width:477;height:280" coordorigin="7842,14020" coordsize="477,280" path="m8180,14020l7980,14020,7965,14021,7907,14041,7864,14087,7843,14154,7842,14181,7847,14203,7880,14258,7935,14293,7980,14300,8195,14299,8216,14295,8235,14288,8250,14280,8180,14280,7960,14278,7904,14251,7868,14197,7861,14149,7865,14127,7899,14072,7957,14042,7980,14040,8251,14040,8245,14036,8225,14027,8203,14022,8180,14020xe" filled="true" fillcolor="#999999" stroked="false">
              <v:path arrowok="t"/>
              <v:fill type="solid"/>
            </v:shape>
            <v:shape style="position:absolute;left:7842;top:14020;width:477;height:280" coordorigin="7842,14020" coordsize="477,280" path="m8251,14040l8180,14040,8200,14042,8220,14047,8271,14084,8298,14146,8299,14171,8295,14193,8261,14248,8203,14278,8180,14280,8250,14280,8296,14233,8317,14166,8318,14139,8313,14117,8305,14097,8294,14078,8280,14062,8263,14048,825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701pt;width:23.85pt;height:14pt;mso-position-horizontal-relative:page;mso-position-vertical-relative:page;z-index:5536" coordorigin="8922,14020" coordsize="477,280">
            <v:shape style="position:absolute;left:8922;top:14020;width:477;height:280" coordorigin="8922,14020" coordsize="477,280" path="m9260,14020l9060,14020,9045,14021,8987,14041,8944,14087,8923,14154,8922,14181,8927,14203,8960,14258,9015,14293,9060,14300,9275,14299,9296,14295,9315,14288,9330,14280,9260,14280,9040,14278,8984,14251,8948,14197,8941,14149,8945,14127,8979,14072,9037,14042,9060,14040,9331,14040,9325,14036,9305,14027,9283,14022,9260,14020xe" filled="true" fillcolor="#999999" stroked="false">
              <v:path arrowok="t"/>
              <v:fill type="solid"/>
            </v:shape>
            <v:shape style="position:absolute;left:8922;top:14020;width:477;height:280" coordorigin="8922,14020" coordsize="477,280" path="m9331,14040l9260,14040,9280,14042,9300,14047,9351,14084,9378,14146,9379,14171,9375,14193,9341,14248,9283,14278,9260,14280,9330,14280,9376,14233,9397,14166,9398,14139,9393,14117,9385,14097,9374,14078,9360,14062,9343,14048,9331,140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736pt;width:24.85pt;height:14pt;mso-position-horizontal-relative:page;mso-position-vertical-relative:page;z-index:5608" coordorigin="6922,14720" coordsize="497,280">
            <v:shape style="position:absolute;left:6922;top:14720;width:497;height:280" coordorigin="6922,14720" coordsize="497,280" path="m7280,14720l7060,14720,7045,14721,6987,14741,6944,14787,6923,14854,6922,14881,6927,14903,6960,14958,7015,14993,7060,15000,7295,14999,7316,14995,7335,14988,7350,14980,7280,14980,7040,14978,6984,14951,6948,14897,6941,14849,6945,14827,6979,14772,7037,14742,7060,14740,7351,14740,7345,14736,7325,14727,7303,14722,7280,14720xe" filled="true" fillcolor="#999999" stroked="false">
              <v:path arrowok="t"/>
              <v:fill type="solid"/>
            </v:shape>
            <v:shape style="position:absolute;left:6922;top:14720;width:497;height:280" coordorigin="6922,14720" coordsize="497,280" path="m7351,14740l7280,14740,7300,14742,7320,14747,7371,14784,7398,14846,7399,14871,7395,14893,7361,14948,7303,14978,7280,14980,7350,14980,7396,14933,7417,14866,7418,14839,7413,14817,7405,14797,7394,14778,7380,14762,7363,14748,7351,147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736pt;width:23.85pt;height:14pt;mso-position-horizontal-relative:page;mso-position-vertical-relative:page;z-index:5632" coordorigin="7842,14720" coordsize="477,280">
            <v:shape style="position:absolute;left:7842;top:14720;width:477;height:280" coordorigin="7842,14720" coordsize="477,280" path="m8180,14720l7980,14720,7965,14721,7907,14741,7864,14787,7843,14854,7842,14881,7847,14903,7880,14958,7935,14993,7980,15000,8195,14999,8216,14995,8235,14988,8250,14980,8180,14980,7960,14978,7904,14951,7868,14897,7861,14849,7865,14827,7899,14772,7957,14742,7980,14740,8251,14740,8245,14736,8225,14727,8203,14722,8180,14720xe" filled="true" fillcolor="#999999" stroked="false">
              <v:path arrowok="t"/>
              <v:fill type="solid"/>
            </v:shape>
            <v:shape style="position:absolute;left:7842;top:14720;width:477;height:280" coordorigin="7842,14720" coordsize="477,280" path="m8251,14740l8180,14740,8200,14742,8220,14747,8271,14784,8298,14846,8299,14871,8295,14893,8261,14948,8203,14978,8180,14980,8250,14980,8296,14933,8317,14866,8318,14839,8313,14817,8305,14797,8294,14778,8280,14762,8263,14748,8251,147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736pt;width:23.85pt;height:14pt;mso-position-horizontal-relative:page;mso-position-vertical-relative:page;z-index:5656" coordorigin="8922,14720" coordsize="477,280">
            <v:shape style="position:absolute;left:8922;top:14720;width:477;height:280" coordorigin="8922,14720" coordsize="477,280" path="m9260,14720l9060,14720,9045,14721,8987,14741,8944,14787,8923,14854,8922,14881,8927,14903,8960,14958,9015,14993,9060,15000,9275,14999,9296,14995,9315,14988,9330,14980,9260,14980,9040,14978,8984,14951,8948,14897,8941,14849,8945,14827,8979,14772,9037,14742,9060,14740,9331,14740,9325,14736,9305,14727,9283,14722,9260,14720xe" filled="true" fillcolor="#999999" stroked="false">
              <v:path arrowok="t"/>
              <v:fill type="solid"/>
            </v:shape>
            <v:shape style="position:absolute;left:8922;top:14720;width:477;height:280" coordorigin="8922,14720" coordsize="477,280" path="m9331,14740l9260,14740,9280,14742,9300,14747,9351,14784,9378,14846,9379,14871,9375,14893,9341,14948,9283,14978,9260,14980,9330,14980,9376,14933,9397,14866,9398,14839,9393,14817,9385,14797,9374,14778,9360,14762,9343,14748,9331,14740xe" filled="true" fillcolor="#999999" stroked="false">
              <v:path arrowok="t"/>
              <v:fill type="solid"/>
            </v:shape>
            <w10:wrap type="none"/>
          </v:group>
        </w:pict>
      </w: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sz w:val="26"/>
          <w:szCs w:val="26"/>
        </w:rPr>
      </w:pPr>
    </w:p>
    <w:p>
      <w:pPr>
        <w:spacing w:after="0" w:line="240" w:lineRule="auto"/>
        <w:rPr>
          <w:rFonts w:ascii="Arial" w:hAnsi="Arial" w:cs="Arial" w:eastAsia="Arial"/>
          <w:sz w:val="26"/>
          <w:szCs w:val="26"/>
        </w:rPr>
        <w:sectPr>
          <w:pgSz w:w="11900" w:h="16840"/>
          <w:pgMar w:header="370" w:footer="830"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71" w:lineRule="auto" w:before="0"/>
        <w:ind w:left="2263" w:right="28"/>
        <w:jc w:val="left"/>
      </w:pPr>
      <w:r>
        <w:rPr/>
        <w:pict>
          <v:group style="position:absolute;margin-left:114.9375pt;margin-top:-.753211pt;width:370pt;height:.1pt;mso-position-horizontal-relative:page;mso-position-vertical-relative:paragraph;z-index:6616" coordorigin="2299,-15" coordsize="7400,2">
            <v:shape style="position:absolute;left:2299;top:-15;width:7400;height:2" coordorigin="2299,-15" coordsize="7400,0" path="m2299,-15l9699,-15e" filled="false" stroked="true" strokeweight="1pt" strokecolor="#d3d8d3">
              <v:path arrowok="t"/>
            </v:shape>
            <w10:wrap type="none"/>
          </v:group>
        </w:pict>
      </w:r>
      <w:r>
        <w:rPr/>
        <w:pict>
          <v:group style="position:absolute;margin-left:114.9375pt;margin-top:36.223389pt;width:370pt;height:.1pt;mso-position-horizontal-relative:page;mso-position-vertical-relative:paragraph;z-index:-10744" coordorigin="2299,724" coordsize="7400,2">
            <v:shape style="position:absolute;left:2299;top:724;width:7400;height:2" coordorigin="2299,724" coordsize="7400,0" path="m2299,724l9699,72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anderen</w:t>
      </w:r>
      <w:r>
        <w:rPr>
          <w:w w:val="102"/>
        </w:rPr>
        <w:t> </w:t>
      </w:r>
      <w:r>
        <w:rPr/>
        <w:t>gegenüber</w:t>
      </w:r>
      <w:r>
        <w:rPr>
          <w:spacing w:val="-29"/>
        </w:rPr>
        <w:t> </w:t>
      </w:r>
      <w:r>
        <w:rPr>
          <w:w w:val="105"/>
        </w:rPr>
        <w:t>verhalten</w:t>
      </w:r>
      <w:r>
        <w:rPr/>
      </w:r>
    </w:p>
    <w:p>
      <w:pPr>
        <w:pStyle w:val="BodyText"/>
        <w:spacing w:line="271" w:lineRule="auto" w:before="0"/>
        <w:ind w:left="2263" w:right="28"/>
        <w:jc w:val="left"/>
      </w:pPr>
      <w:r>
        <w:rPr/>
        <w:pict>
          <v:group style="position:absolute;margin-left:231.075882pt;margin-top:11.373413pt;width:23.85pt;height:14pt;mso-position-horizontal-relative:page;mso-position-vertical-relative:paragraph;z-index:6136" coordorigin="4622,227" coordsize="477,280">
            <v:shape style="position:absolute;left:4622;top:227;width:477;height:280" coordorigin="4622,227" coordsize="477,280" path="m4960,227l4760,227,4745,228,4687,249,4644,295,4623,362,4622,388,4627,410,4660,466,4715,500,4760,507,4975,507,4996,503,5015,496,5030,487,4960,487,4740,486,4684,459,4648,404,4641,356,4645,334,4679,279,4737,250,4760,247,5031,247,5025,243,5005,235,4983,229,4960,227xe" filled="true" fillcolor="#999999" stroked="false">
              <v:path arrowok="t"/>
              <v:fill type="solid"/>
            </v:shape>
            <v:shape style="position:absolute;left:4622;top:227;width:477;height:280" coordorigin="4622,227" coordsize="477,280" path="m5031,247l4960,247,4980,249,5000,255,5051,291,5078,354,5079,379,5075,401,5041,456,4983,485,4960,487,5030,487,5076,440,5097,373,5098,347,5093,325,5085,305,5074,286,5060,269,5043,255,5031,2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1.373413pt;width:24.85pt;height:14pt;mso-position-horizontal-relative:page;mso-position-vertical-relative:paragraph;z-index:6160" coordorigin="5902,227" coordsize="497,280">
            <v:shape style="position:absolute;left:5902;top:227;width:497;height:280" coordorigin="5902,227" coordsize="497,280" path="m6260,227l6040,227,6025,228,5967,249,5924,295,5903,362,5902,388,5907,410,5940,466,5995,500,6040,507,6275,507,6296,503,6315,496,6330,487,6260,487,6020,486,5964,459,5928,404,5921,356,5925,334,5959,279,6017,250,6040,247,6331,247,6325,243,6305,235,6283,229,6260,227xe" filled="true" fillcolor="#999999" stroked="false">
              <v:path arrowok="t"/>
              <v:fill type="solid"/>
            </v:shape>
            <v:shape style="position:absolute;left:5902;top:227;width:497;height:280" coordorigin="5902,227" coordsize="497,280" path="m6331,247l6260,247,6280,249,6300,255,6351,291,6378,354,6379,379,6375,401,6341,456,6283,485,6260,487,6330,487,6376,440,6397,373,6398,347,6393,325,6385,305,6374,286,6360,269,6343,255,6331,247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7.225014pt;width:370pt;height:.1pt;mso-position-horizontal-relative:page;mso-position-vertical-relative:paragraph;z-index:6664" coordorigin="2299,745" coordsize="7400,2">
            <v:shape style="position:absolute;left:2299;top:745;width:7400;height:2" coordorigin="2299,745" coordsize="7400,0" path="m2299,745l9699,745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mache</w:t>
      </w:r>
      <w:r>
        <w:rPr>
          <w:spacing w:val="-17"/>
          <w:w w:val="105"/>
        </w:rPr>
        <w:t> </w:t>
      </w:r>
      <w:r>
        <w:rPr>
          <w:w w:val="105"/>
        </w:rPr>
        <w:t>Pläne</w:t>
      </w:r>
      <w:r>
        <w:rPr>
          <w:w w:val="102"/>
        </w:rPr>
        <w:t> </w:t>
      </w:r>
      <w:r>
        <w:rPr>
          <w:w w:val="105"/>
        </w:rPr>
        <w:t>und führe sie</w:t>
      </w:r>
      <w:r>
        <w:rPr>
          <w:spacing w:val="-38"/>
          <w:w w:val="105"/>
        </w:rPr>
        <w:t> </w:t>
      </w:r>
      <w:r>
        <w:rPr>
          <w:w w:val="105"/>
        </w:rPr>
        <w:t>auch</w:t>
      </w:r>
      <w:r>
        <w:rPr>
          <w:w w:val="102"/>
        </w:rPr>
        <w:t> </w:t>
      </w:r>
      <w:r>
        <w:rPr>
          <w:w w:val="105"/>
        </w:rPr>
        <w:t>durch</w:t>
      </w:r>
      <w:r>
        <w:rPr/>
      </w:r>
    </w:p>
    <w:p>
      <w:pPr>
        <w:pStyle w:val="BodyText"/>
        <w:spacing w:line="271" w:lineRule="auto" w:before="20"/>
        <w:ind w:left="2263" w:right="28"/>
        <w:jc w:val="left"/>
      </w:pPr>
      <w:r>
        <w:rPr/>
        <w:pict>
          <v:group style="position:absolute;margin-left:231.075882pt;margin-top:12.398376pt;width:23.85pt;height:14pt;mso-position-horizontal-relative:page;mso-position-vertical-relative:paragraph;z-index:6256" coordorigin="4622,248" coordsize="477,280">
            <v:shape style="position:absolute;left:4622;top:248;width:477;height:280" coordorigin="4622,248" coordsize="477,280" path="m4960,248l4760,248,4745,249,4687,269,4644,315,4623,382,4622,409,4627,430,4660,486,4715,521,4760,528,4975,527,4996,523,5015,516,5030,508,4960,508,4740,506,4684,479,4648,425,4641,377,4645,355,4679,299,4737,270,4760,268,5031,268,5025,264,5005,255,4983,250,4960,248xe" filled="true" fillcolor="#999999" stroked="false">
              <v:path arrowok="t"/>
              <v:fill type="solid"/>
            </v:shape>
            <v:shape style="position:absolute;left:4622;top:248;width:477;height:280" coordorigin="4622,248" coordsize="477,280" path="m5031,268l4960,268,4980,270,5000,275,5051,312,5078,374,5079,399,5075,421,5041,476,4983,506,4960,508,5030,508,5076,461,5097,394,5098,367,5093,345,5085,325,5074,306,5060,290,5043,276,5031,26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38.222576pt;width:370pt;height:.1pt;mso-position-horizontal-relative:page;mso-position-vertical-relative:paragraph;z-index:6688" coordorigin="2299,764" coordsize="7400,2">
            <v:shape style="position:absolute;left:2299;top:764;width:7400;height:2" coordorigin="2299,764" coordsize="7400,0" path="m2299,764l9699,764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 werde</w:t>
      </w:r>
      <w:r>
        <w:rPr>
          <w:spacing w:val="-33"/>
          <w:w w:val="105"/>
        </w:rPr>
        <w:t> </w:t>
      </w:r>
      <w:r>
        <w:rPr>
          <w:w w:val="105"/>
        </w:rPr>
        <w:t>leicht</w:t>
      </w:r>
      <w:r>
        <w:rPr>
          <w:w w:val="102"/>
        </w:rPr>
        <w:t> </w:t>
      </w:r>
      <w:r>
        <w:rPr>
          <w:w w:val="105"/>
        </w:rPr>
        <w:t>nervös</w:t>
      </w:r>
      <w:r>
        <w:rPr>
          <w:spacing w:val="-5"/>
          <w:w w:val="105"/>
        </w:rPr>
        <w:t> </w:t>
      </w:r>
      <w:r>
        <w:rPr>
          <w:w w:val="105"/>
        </w:rPr>
        <w:t>und</w:t>
      </w:r>
      <w:r>
        <w:rPr>
          <w:w w:val="102"/>
        </w:rPr>
        <w:t> </w:t>
      </w:r>
      <w:r>
        <w:rPr>
          <w:w w:val="105"/>
        </w:rPr>
        <w:t>unsicher</w:t>
      </w:r>
      <w:r>
        <w:rPr/>
      </w:r>
    </w:p>
    <w:p>
      <w:pPr>
        <w:pStyle w:val="BodyText"/>
        <w:spacing w:line="271" w:lineRule="auto" w:before="20"/>
        <w:ind w:left="2263" w:right="28"/>
        <w:jc w:val="left"/>
      </w:pPr>
      <w:r>
        <w:rPr/>
        <w:pict>
          <v:group style="position:absolute;margin-left:231.075882pt;margin-top:18.423401pt;width:23.85pt;height:14pt;mso-position-horizontal-relative:page;mso-position-vertical-relative:paragraph;z-index:6376" coordorigin="4622,368" coordsize="477,280">
            <v:shape style="position:absolute;left:4622;top:368;width:477;height:280" coordorigin="4622,368" coordsize="477,280" path="m4960,368l4760,368,4745,369,4687,390,4644,436,4623,503,4622,529,4627,551,4660,607,4715,641,4760,648,4975,648,4996,644,5015,637,5030,628,4960,628,4740,627,4684,600,4648,545,4641,497,4645,475,4679,420,4737,391,4760,388,5031,388,5025,384,5005,376,4983,370,4960,368xe" filled="true" fillcolor="#999999" stroked="false">
              <v:path arrowok="t"/>
              <v:fill type="solid"/>
            </v:shape>
            <v:shape style="position:absolute;left:4622;top:368;width:477;height:280" coordorigin="4622,368" coordsize="477,280" path="m5031,388l4960,388,4980,390,5000,396,5051,432,5078,495,5079,520,5075,542,5041,597,4983,626,4960,628,5030,628,5076,581,5097,514,5098,488,5093,466,5085,446,5074,427,5060,410,5043,396,503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8.423401pt;width:24.85pt;height:14pt;mso-position-horizontal-relative:page;mso-position-vertical-relative:paragraph;z-index:6400" coordorigin="5902,368" coordsize="497,280">
            <v:shape style="position:absolute;left:5902;top:368;width:497;height:280" coordorigin="5902,368" coordsize="497,280" path="m6260,368l6040,368,6025,369,5967,390,5924,436,5903,503,5902,529,5907,551,5940,607,5995,641,6040,648,6275,648,6296,644,6315,637,6330,628,6260,628,6020,627,5964,600,5928,545,5921,497,5925,475,5959,420,6017,391,6040,388,6331,388,6325,384,6305,376,6283,370,6260,368xe" filled="true" fillcolor="#999999" stroked="false">
              <v:path arrowok="t"/>
              <v:fill type="solid"/>
            </v:shape>
            <v:shape style="position:absolute;left:5902;top:368;width:497;height:280" coordorigin="5902,368" coordsize="497,280" path="m6331,388l6260,388,6280,390,6300,396,6351,432,6378,495,6379,520,6375,542,6341,597,6283,626,6260,628,6330,628,6376,581,6397,514,6398,488,6393,466,6385,446,6374,427,6360,410,6343,396,6331,388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4.9375pt;margin-top:50.548401pt;width:370pt;height:.1pt;mso-position-horizontal-relative:page;mso-position-vertical-relative:paragraph;z-index:6712" coordorigin="2299,1011" coordsize="7400,2">
            <v:shape style="position:absolute;left:2299;top:1011;width:7400;height:2" coordorigin="2299,1011" coordsize="7400,0" path="m2299,1011l9699,1011e" filled="false" stroked="true" strokeweight="1pt" strokecolor="#d3d8d3">
              <v:path arrowok="t"/>
            </v:shape>
            <w10:wrap type="none"/>
          </v:group>
        </w:pict>
      </w:r>
      <w:r>
        <w:rPr>
          <w:w w:val="105"/>
        </w:rPr>
        <w:t>Ich</w:t>
      </w:r>
      <w:r>
        <w:rPr>
          <w:spacing w:val="-4"/>
          <w:w w:val="105"/>
        </w:rPr>
        <w:t> </w:t>
      </w:r>
      <w:r>
        <w:rPr>
          <w:w w:val="105"/>
        </w:rPr>
        <w:t>schätze</w:t>
      </w:r>
      <w:r>
        <w:rPr>
          <w:w w:val="102"/>
        </w:rPr>
        <w:t> </w:t>
      </w:r>
      <w:r>
        <w:rPr>
          <w:w w:val="105"/>
        </w:rPr>
        <w:t>künstlerische</w:t>
      </w:r>
      <w:r>
        <w:rPr>
          <w:spacing w:val="-34"/>
          <w:w w:val="105"/>
        </w:rPr>
        <w:t> </w:t>
      </w:r>
      <w:r>
        <w:rPr>
          <w:w w:val="105"/>
        </w:rPr>
        <w:t>und</w:t>
      </w:r>
      <w:r>
        <w:rPr>
          <w:w w:val="102"/>
        </w:rPr>
        <w:t> </w:t>
      </w:r>
      <w:r>
        <w:rPr>
          <w:w w:val="105"/>
        </w:rPr>
        <w:t>ästhetische</w:t>
      </w:r>
      <w:r>
        <w:rPr>
          <w:w w:val="102"/>
        </w:rPr>
        <w:t> </w:t>
      </w:r>
      <w:r>
        <w:rPr>
          <w:w w:val="105"/>
        </w:rPr>
        <w:t>Eindrücke</w:t>
      </w:r>
      <w:r>
        <w:rPr/>
      </w:r>
    </w:p>
    <w:p>
      <w:pPr>
        <w:pStyle w:val="BodyText"/>
        <w:spacing w:line="271" w:lineRule="auto" w:before="20"/>
        <w:ind w:left="2263" w:right="0"/>
        <w:jc w:val="left"/>
      </w:pPr>
      <w:r>
        <w:rPr/>
        <w:pict>
          <v:group style="position:absolute;margin-left:231.075882pt;margin-top:12.123413pt;width:23.85pt;height:14pt;mso-position-horizontal-relative:page;mso-position-vertical-relative:paragraph;z-index:6496" coordorigin="4622,242" coordsize="477,280">
            <v:shape style="position:absolute;left:4622;top:242;width:477;height:280" coordorigin="4622,242" coordsize="477,280" path="m4960,242l4760,242,4745,243,4687,264,4644,310,4623,377,4622,403,4627,425,4660,481,4715,515,4760,522,4975,522,4996,518,5015,511,5030,502,4960,502,4740,501,4684,474,4648,419,4641,371,4645,349,4679,294,4737,265,4760,262,5031,262,5025,258,5005,250,4983,244,4960,242xe" filled="true" fillcolor="#999999" stroked="false">
              <v:path arrowok="t"/>
              <v:fill type="solid"/>
            </v:shape>
            <v:shape style="position:absolute;left:4622;top:242;width:477;height:280" coordorigin="4622,242" coordsize="477,280" path="m5031,262l4960,262,4980,264,5000,270,5051,306,5078,369,5079,394,5075,416,5041,471,4983,500,4960,502,5030,502,5076,455,5097,388,5098,362,5093,340,5085,320,5074,301,5060,284,5043,270,5031,262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Ich habe nur</w:t>
      </w:r>
      <w:r>
        <w:rPr>
          <w:spacing w:val="-40"/>
          <w:w w:val="105"/>
        </w:rPr>
        <w:t> </w:t>
      </w:r>
      <w:r>
        <w:rPr>
          <w:w w:val="105"/>
        </w:rPr>
        <w:t>wenig</w:t>
      </w:r>
      <w:r>
        <w:rPr>
          <w:w w:val="102"/>
        </w:rPr>
        <w:t> </w:t>
      </w:r>
      <w:r>
        <w:rPr>
          <w:w w:val="105"/>
        </w:rPr>
        <w:t>künstlerisches</w:t>
      </w:r>
      <w:r>
        <w:rPr>
          <w:w w:val="102"/>
        </w:rPr>
        <w:t> </w:t>
      </w:r>
      <w:r>
        <w:rPr>
          <w:w w:val="105"/>
        </w:rPr>
        <w:t>Interesse</w:t>
      </w:r>
      <w:r>
        <w:rPr/>
      </w:r>
    </w:p>
    <w:p>
      <w:pPr>
        <w:pStyle w:val="BodyText"/>
        <w:spacing w:line="271" w:lineRule="auto" w:before="79"/>
        <w:ind w:left="102" w:right="0" w:firstLine="350"/>
        <w:jc w:val="left"/>
      </w:pPr>
      <w:r>
        <w:rPr>
          <w:w w:val="105"/>
        </w:rPr>
        <w:br w:type="column"/>
      </w:r>
      <w:r>
        <w:rPr>
          <w:w w:val="105"/>
        </w:rPr>
        <w:t>sehr</w:t>
      </w:r>
      <w:r>
        <w:rPr>
          <w:w w:val="102"/>
        </w:rPr>
        <w:t> </w:t>
      </w:r>
      <w:r>
        <w:rPr>
          <w:spacing w:val="-1"/>
        </w:rPr>
        <w:t>unzutreffend</w:t>
      </w:r>
    </w:p>
    <w:p>
      <w:pPr>
        <w:pStyle w:val="BodyText"/>
        <w:spacing w:line="271" w:lineRule="auto" w:before="79"/>
        <w:ind w:left="173" w:right="0" w:firstLine="345"/>
        <w:jc w:val="left"/>
      </w:pPr>
      <w:r>
        <w:rPr>
          <w:w w:val="105"/>
        </w:rPr>
        <w:br w:type="column"/>
      </w:r>
      <w:r>
        <w:rPr>
          <w:w w:val="105"/>
        </w:rPr>
        <w:t>eher</w:t>
      </w:r>
      <w:r>
        <w:rPr>
          <w:w w:val="102"/>
        </w:rPr>
        <w:t> </w:t>
      </w:r>
      <w:r>
        <w:rPr>
          <w:spacing w:val="-1"/>
        </w:rPr>
        <w:t>unzutreffend</w:t>
      </w:r>
    </w:p>
    <w:p>
      <w:pPr>
        <w:pStyle w:val="BodyText"/>
        <w:spacing w:line="271" w:lineRule="auto" w:before="79"/>
        <w:ind w:left="228" w:right="0" w:hanging="54"/>
        <w:jc w:val="left"/>
      </w:pPr>
      <w:r>
        <w:rPr/>
        <w:br w:type="column"/>
      </w:r>
      <w:r>
        <w:rPr/>
        <w:t>weder</w:t>
      </w:r>
      <w:r>
        <w:rPr>
          <w:spacing w:val="-41"/>
        </w:rPr>
        <w:t> </w:t>
      </w:r>
      <w:r>
        <w:rPr>
          <w:spacing w:val="-41"/>
        </w:rPr>
      </w:r>
      <w:r>
        <w:rPr>
          <w:w w:val="105"/>
        </w:rPr>
        <w:t>noch</w:t>
      </w:r>
      <w:r>
        <w:rPr/>
      </w:r>
    </w:p>
    <w:p>
      <w:pPr>
        <w:pStyle w:val="BodyText"/>
        <w:spacing w:line="271" w:lineRule="auto" w:before="79"/>
        <w:ind w:left="173" w:right="0" w:firstLine="237"/>
        <w:jc w:val="left"/>
      </w:pPr>
      <w:r>
        <w:rPr>
          <w:w w:val="105"/>
        </w:rPr>
        <w:br w:type="column"/>
      </w:r>
      <w:r>
        <w:rPr>
          <w:w w:val="105"/>
        </w:rPr>
        <w:t>eher</w:t>
      </w:r>
      <w:r>
        <w:rPr>
          <w:w w:val="102"/>
        </w:rPr>
        <w:t> </w:t>
      </w:r>
      <w:r>
        <w:rPr>
          <w:spacing w:val="-1"/>
        </w:rPr>
        <w:t>zutreffend</w:t>
      </w:r>
    </w:p>
    <w:p>
      <w:pPr>
        <w:pStyle w:val="BodyText"/>
        <w:spacing w:line="271" w:lineRule="auto" w:before="79"/>
        <w:ind w:left="173" w:right="1487" w:firstLine="242"/>
        <w:jc w:val="left"/>
      </w:pPr>
      <w:r>
        <w:rPr>
          <w:w w:val="105"/>
        </w:rPr>
        <w:br w:type="column"/>
      </w:r>
      <w:r>
        <w:rPr>
          <w:w w:val="105"/>
        </w:rPr>
        <w:t>sehr</w:t>
      </w:r>
      <w:r>
        <w:rPr>
          <w:w w:val="102"/>
        </w:rPr>
        <w:t> </w:t>
      </w:r>
      <w:r>
        <w:rPr>
          <w:spacing w:val="-1"/>
        </w:rPr>
        <w:t>zutreffend</w:t>
      </w:r>
    </w:p>
    <w:p>
      <w:pPr>
        <w:spacing w:after="0" w:line="271" w:lineRule="auto"/>
        <w:jc w:val="left"/>
        <w:sectPr>
          <w:type w:val="continuous"/>
          <w:pgSz w:w="11900" w:h="16840"/>
          <w:pgMar w:top="560" w:bottom="1020" w:left="260" w:right="240"/>
          <w:cols w:num="6" w:equalWidth="0">
            <w:col w:w="3913" w:space="40"/>
            <w:col w:w="1184" w:space="40"/>
            <w:col w:w="1255" w:space="40"/>
            <w:col w:w="706" w:space="40"/>
            <w:col w:w="1039" w:space="40"/>
            <w:col w:w="3103"/>
          </w:cols>
        </w:sectPr>
      </w:pPr>
    </w:p>
    <w:p>
      <w:pPr>
        <w:spacing w:line="20" w:lineRule="exact"/>
        <w:ind w:left="2028" w:right="0" w:firstLine="0"/>
        <w:rPr>
          <w:rFonts w:ascii="Arial" w:hAnsi="Arial" w:cs="Arial" w:eastAsia="Arial"/>
          <w:sz w:val="2"/>
          <w:szCs w:val="2"/>
        </w:rPr>
      </w:pPr>
      <w:r>
        <w:rPr/>
        <w:pict>
          <v:group style="position:absolute;margin-left:346.075897pt;margin-top:137pt;width:24.85pt;height:14pt;mso-position-horizontal-relative:page;mso-position-vertical-relative:page;z-index:6184" coordorigin="6922,2740" coordsize="497,280">
            <v:shape style="position:absolute;left:6922;top:2740;width:497;height:280" coordorigin="6922,2740" coordsize="497,280" path="m7280,2740l7060,2740,7045,2741,6987,2761,6944,2807,6923,2874,6922,2901,6927,2923,6960,2978,7015,3013,7060,3020,7295,3019,7316,3015,7335,3008,7350,3000,7280,3000,7040,2998,6984,2971,6948,2917,6941,2869,6945,2847,6979,2792,7037,2762,7060,2760,7351,2760,7345,2756,7325,2747,7303,2742,7280,2740xe" filled="true" fillcolor="#999999" stroked="false">
              <v:path arrowok="t"/>
              <v:fill type="solid"/>
            </v:shape>
            <v:shape style="position:absolute;left:6922;top:2740;width:497;height:280" coordorigin="6922,2740" coordsize="497,280" path="m7351,2760l7280,2760,7300,2762,7320,2767,7371,2804,7398,2866,7399,2891,7395,2913,7361,2968,7303,2998,7280,3000,7350,3000,7396,2953,7417,2886,7418,2859,7413,2837,7405,2817,7394,2798,7380,2782,7363,2768,735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37pt;width:23.85pt;height:14pt;mso-position-horizontal-relative:page;mso-position-vertical-relative:page;z-index:6208" coordorigin="7842,2740" coordsize="477,280">
            <v:shape style="position:absolute;left:7842;top:2740;width:477;height:280" coordorigin="7842,2740" coordsize="477,280" path="m8180,2740l7980,2740,7965,2741,7907,2761,7864,2807,7843,2874,7842,2901,7847,2923,7880,2978,7935,3013,7980,3020,8195,3019,8216,3015,8235,3008,8250,3000,8180,3000,7960,2998,7904,2971,7868,2917,7861,2869,7865,2847,7899,2792,7957,2762,7980,2760,8251,2760,8245,2756,8225,2747,8203,2742,8180,2740xe" filled="true" fillcolor="#999999" stroked="false">
              <v:path arrowok="t"/>
              <v:fill type="solid"/>
            </v:shape>
            <v:shape style="position:absolute;left:7842;top:2740;width:477;height:280" coordorigin="7842,2740" coordsize="477,280" path="m8251,2760l8180,2760,8200,2762,8220,2767,8271,2804,8298,2866,8299,2891,8295,2913,8261,2968,8203,2998,8180,3000,8250,3000,8296,2953,8317,2886,8318,2859,8313,2837,8305,2817,8294,2798,8280,2782,8263,2768,825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37pt;width:23.85pt;height:14pt;mso-position-horizontal-relative:page;mso-position-vertical-relative:page;z-index:6232" coordorigin="8922,2740" coordsize="477,280">
            <v:shape style="position:absolute;left:8922;top:2740;width:477;height:280" coordorigin="8922,2740" coordsize="477,280" path="m9260,2740l9060,2740,9045,2741,8987,2761,8944,2807,8923,2874,8922,2901,8927,2923,8960,2978,9015,3013,9060,3020,9275,3019,9296,3015,9315,3008,9330,3000,9260,3000,9040,2998,8984,2971,8948,2917,8941,2869,8945,2847,8979,2792,9037,2762,9060,2760,9331,2760,9325,2756,9305,2747,9283,2742,9260,2740xe" filled="true" fillcolor="#999999" stroked="false">
              <v:path arrowok="t"/>
              <v:fill type="solid"/>
            </v:shape>
            <v:shape style="position:absolute;left:8922;top:2740;width:477;height:280" coordorigin="8922,2740" coordsize="477,280" path="m9331,2760l9260,2760,9280,2762,9300,2767,9351,2804,9378,2866,9379,2891,9375,2913,9341,2968,9283,2998,9260,3000,9330,3000,9376,2953,9397,2886,9398,2859,9393,2837,9385,2817,9374,2798,9360,2782,9343,2768,9331,276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5.075897pt;margin-top:175pt;width:24.85pt;height:14pt;mso-position-horizontal-relative:page;mso-position-vertical-relative:page;z-index:6280" coordorigin="5902,3500" coordsize="497,280">
            <v:shape style="position:absolute;left:5902;top:3500;width:497;height:280" coordorigin="5902,3500" coordsize="497,280" path="m6260,3500l6040,3500,6025,3501,5967,3521,5924,3567,5903,3634,5902,3661,5907,3683,5940,3738,5995,3773,6040,3780,6275,3779,6296,3775,6315,3768,6330,3760,6260,3760,6020,3758,5964,3731,5928,3677,5921,3629,5925,3607,5959,3552,6017,3522,6040,3520,6331,3520,6325,3516,6305,3507,6283,3502,6260,3500xe" filled="true" fillcolor="#999999" stroked="false">
              <v:path arrowok="t"/>
              <v:fill type="solid"/>
            </v:shape>
            <v:shape style="position:absolute;left:5902;top:3500;width:497;height:280" coordorigin="5902,3500" coordsize="497,280" path="m6331,3520l6260,3520,6280,3522,6300,3527,6351,3564,6378,3626,6379,3651,6375,3673,6341,3728,6283,3758,6260,3760,6330,3760,6376,3713,6397,3646,6398,3619,6393,3597,6385,3577,6374,3558,6360,3542,6343,3528,633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175pt;width:24.85pt;height:14pt;mso-position-horizontal-relative:page;mso-position-vertical-relative:page;z-index:6304" coordorigin="6922,3500" coordsize="497,280">
            <v:shape style="position:absolute;left:6922;top:3500;width:497;height:280" coordorigin="6922,3500" coordsize="497,280" path="m7280,3500l7060,3500,7045,3501,6987,3521,6944,3567,6923,3634,6922,3661,6927,3683,6960,3738,7015,3773,7060,3780,7295,3779,7316,3775,7335,3768,7350,3760,7280,3760,7040,3758,6984,3731,6948,3677,6941,3629,6945,3607,6979,3552,7037,3522,7060,3520,7351,3520,7345,3516,7325,3507,7303,3502,7280,3500xe" filled="true" fillcolor="#999999" stroked="false">
              <v:path arrowok="t"/>
              <v:fill type="solid"/>
            </v:shape>
            <v:shape style="position:absolute;left:6922;top:3500;width:497;height:280" coordorigin="6922,3500" coordsize="497,280" path="m7351,3520l7280,3520,7300,3522,7320,3527,7371,3564,7398,3626,7399,3651,7395,3673,7361,3728,7303,3758,7280,3760,7350,3760,7396,3713,7417,3646,7418,3619,7413,3597,7405,3577,7394,3558,7380,3542,7363,3528,735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175pt;width:23.85pt;height:14pt;mso-position-horizontal-relative:page;mso-position-vertical-relative:page;z-index:6328" coordorigin="7842,3500" coordsize="477,280">
            <v:shape style="position:absolute;left:7842;top:3500;width:477;height:280" coordorigin="7842,3500" coordsize="477,280" path="m8180,3500l7980,3500,7965,3501,7907,3521,7864,3567,7843,3634,7842,3661,7847,3683,7880,3738,7935,3773,7980,3780,8195,3779,8216,3775,8235,3768,8250,3760,8180,3760,7960,3758,7904,3731,7868,3677,7861,3629,7865,3607,7899,3552,7957,3522,7980,3520,8251,3520,8245,3516,8225,3507,8203,3502,8180,3500xe" filled="true" fillcolor="#999999" stroked="false">
              <v:path arrowok="t"/>
              <v:fill type="solid"/>
            </v:shape>
            <v:shape style="position:absolute;left:7842;top:3500;width:477;height:280" coordorigin="7842,3500" coordsize="477,280" path="m8251,3520l8180,3520,8200,3522,8220,3527,8271,3564,8298,3626,8299,3651,8295,3673,8261,3728,8203,3758,8180,3760,8250,3760,8296,3713,8317,3646,8318,3619,8313,3597,8305,3577,8294,3558,8280,3542,8263,3528,825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175pt;width:23.85pt;height:14pt;mso-position-horizontal-relative:page;mso-position-vertical-relative:page;z-index:6352" coordorigin="8922,3500" coordsize="477,280">
            <v:shape style="position:absolute;left:8922;top:3500;width:477;height:280" coordorigin="8922,3500" coordsize="477,280" path="m9260,3500l9060,3500,9045,3501,8987,3521,8944,3567,8923,3634,8922,3661,8927,3683,8960,3738,9015,3773,9060,3780,9275,3779,9296,3775,9315,3768,9330,3760,9260,3760,9040,3758,8984,3731,8948,3677,8941,3629,8945,3607,8979,3552,9037,3522,9060,3520,9331,3520,9325,3516,9305,3507,9283,3502,9260,3500xe" filled="true" fillcolor="#999999" stroked="false">
              <v:path arrowok="t"/>
              <v:fill type="solid"/>
            </v:shape>
            <v:shape style="position:absolute;left:8922;top:3500;width:477;height:280" coordorigin="8922,3500" coordsize="477,280" path="m9331,3520l9260,3520,9280,3522,9300,3527,9351,3564,9378,3626,9379,3651,9375,3673,9341,3728,9283,3758,9260,3760,9330,3760,9376,3713,9397,3646,9398,3619,9393,3597,9385,3577,9374,3558,9360,3542,9343,3528,9331,35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219pt;width:24.85pt;height:14pt;mso-position-horizontal-relative:page;mso-position-vertical-relative:page;z-index:6424" coordorigin="6922,4380" coordsize="497,280">
            <v:shape style="position:absolute;left:6922;top:4380;width:497;height:280" coordorigin="6922,4380" coordsize="497,280" path="m7280,4380l7060,4380,7045,4381,6987,4401,6944,4447,6923,4514,6922,4541,6927,4563,6960,4618,7015,4653,7060,4660,7295,4659,7316,4655,7335,4648,7350,4640,7280,4640,7040,4638,6984,4611,6948,4557,6941,4509,6945,4487,6979,4432,7037,4402,7060,4400,7351,4400,7345,4396,7325,4387,7303,4382,7280,4380xe" filled="true" fillcolor="#999999" stroked="false">
              <v:path arrowok="t"/>
              <v:fill type="solid"/>
            </v:shape>
            <v:shape style="position:absolute;left:6922;top:4380;width:497;height:280" coordorigin="6922,4380" coordsize="497,280" path="m7351,4400l7280,4400,7300,4402,7320,4407,7371,4444,7398,4506,7399,4531,7395,4553,7361,4608,7303,4638,7280,4640,7350,4640,7396,4593,7417,4526,7418,4499,7413,4477,7405,4457,7394,4438,7380,4422,7363,4408,7351,44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219pt;width:23.85pt;height:14pt;mso-position-horizontal-relative:page;mso-position-vertical-relative:page;z-index:6448" coordorigin="7842,4380" coordsize="477,280">
            <v:shape style="position:absolute;left:7842;top:4380;width:477;height:280" coordorigin="7842,4380" coordsize="477,280" path="m8180,4380l7980,4380,7965,4381,7907,4401,7864,4447,7843,4514,7842,4541,7847,4563,7880,4618,7935,4653,7980,4660,8195,4659,8216,4655,8235,4648,8250,4640,8180,4640,7960,4638,7904,4611,7868,4557,7861,4509,7865,4487,7899,4432,7957,4402,7980,4400,8251,4400,8245,4396,8225,4387,8203,4382,8180,4380xe" filled="true" fillcolor="#999999" stroked="false">
              <v:path arrowok="t"/>
              <v:fill type="solid"/>
            </v:shape>
            <v:shape style="position:absolute;left:7842;top:4380;width:477;height:280" coordorigin="7842,4380" coordsize="477,280" path="m8251,4400l8180,4400,8200,4402,8220,4407,8271,4444,8298,4506,8299,4531,8295,4553,8261,4608,8203,4638,8180,4640,8250,4640,8296,4593,8317,4526,8318,4499,8313,4477,8305,4457,8294,4438,8280,4422,8263,4408,8251,440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219pt;width:23.85pt;height:14pt;mso-position-horizontal-relative:page;mso-position-vertical-relative:page;z-index:6472" coordorigin="8922,4380" coordsize="477,280">
            <v:shape style="position:absolute;left:8922;top:4380;width:477;height:280" coordorigin="8922,4380" coordsize="477,280" path="m9260,4380l9060,4380,9045,4381,8987,4401,8944,4447,8923,4514,8922,4541,8927,4563,8960,4618,9015,4653,9060,4660,9275,4659,9296,4655,9315,4648,9330,4640,9260,4640,9040,4638,8984,4611,8948,4557,8941,4509,8945,4487,8979,4432,9037,4402,9060,4400,9331,4400,9325,4396,9305,4387,9283,4382,9260,4380xe" filled="true" fillcolor="#999999" stroked="false">
              <v:path arrowok="t"/>
              <v:fill type="solid"/>
            </v:shape>
            <v:shape style="position:absolute;left:8922;top:4380;width:477;height:280" coordorigin="8922,4380" coordsize="477,280" path="m9331,4400l9260,4400,9280,4402,9300,4407,9351,4444,9378,4506,9379,4531,9375,4553,9341,4608,9283,4638,9260,4640,9330,4640,9376,4593,9397,4526,9398,4499,9393,4477,9385,4457,9374,4438,9360,4422,9343,4408,9331,440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sz w:val="2"/>
          <w:szCs w:val="2"/>
        </w:rPr>
        <w:pict>
          <v:group style="width:371pt;height:1pt;mso-position-horizontal-relative:char;mso-position-vertical-relative:line" coordorigin="0,0" coordsize="7420,20">
            <v:group style="position:absolute;left:10;top:10;width:7400;height:2" coordorigin="10,10" coordsize="7400,2">
              <v:shape style="position:absolute;left:10;top:10;width:7400;height:2" coordorigin="10,10" coordsize="7400,0" path="m10,10l7410,10e" filled="false" stroked="true" strokeweight="1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1"/>
          <w:szCs w:val="11"/>
        </w:rPr>
      </w:pPr>
    </w:p>
    <w:p>
      <w:pPr>
        <w:spacing w:line="20" w:lineRule="exact"/>
        <w:ind w:left="105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pt;height:1pt;mso-position-horizontal-relative:char;mso-position-vertical-relative:line" coordorigin="0,0" coordsize="8980,20">
            <v:group style="position:absolute;left:10;top:10;width:8960;height:2" coordorigin="10,10" coordsize="8960,2">
              <v:shape style="position:absolute;left:10;top:10;width:8960;height:2" coordorigin="10,10" coordsize="8960,0" path="m10,10l8970,10e" filled="false" stroked="true" strokeweight="1pt" strokecolor="#ddddd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before="83"/>
        <w:ind w:left="1648" w:right="1873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95.075897pt;margin-top:-78.571098pt;width:24.85pt;height:14pt;mso-position-horizontal-relative:page;mso-position-vertical-relative:paragraph;z-index:6520" coordorigin="5902,-1571" coordsize="497,280">
            <v:shape style="position:absolute;left:5902;top:-1571;width:497;height:280" coordorigin="5902,-1571" coordsize="497,280" path="m6260,-1571l6040,-1571,6025,-1571,5967,-1550,5924,-1504,5903,-1437,5902,-1411,5907,-1389,5940,-1333,5995,-1299,6040,-1291,6275,-1292,6296,-1296,6315,-1303,6330,-1311,6260,-1311,6020,-1313,5964,-1340,5928,-1394,5921,-1443,5925,-1465,5959,-1520,6017,-1549,6040,-1551,6331,-1551,6325,-1555,6305,-1564,6283,-1570,6260,-1571xe" filled="true" fillcolor="#999999" stroked="false">
              <v:path arrowok="t"/>
              <v:fill type="solid"/>
            </v:shape>
            <v:shape style="position:absolute;left:5902;top:-1571;width:497;height:280" coordorigin="5902,-1571" coordsize="497,280" path="m6331,-1551l6260,-1551,6280,-1550,6300,-1544,6351,-1507,6378,-1445,6379,-1420,6375,-1398,6341,-1343,6283,-1314,6260,-1311,6330,-1311,6376,-1358,6397,-1426,6398,-1452,6393,-1474,6385,-1494,6374,-1513,6360,-1530,6343,-1544,633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6.075897pt;margin-top:-78.571098pt;width:24.85pt;height:14pt;mso-position-horizontal-relative:page;mso-position-vertical-relative:paragraph;z-index:6544" coordorigin="6922,-1571" coordsize="497,280">
            <v:shape style="position:absolute;left:6922;top:-1571;width:497;height:280" coordorigin="6922,-1571" coordsize="497,280" path="m7280,-1571l7060,-1571,7045,-1571,6987,-1550,6944,-1504,6923,-1437,6922,-1411,6927,-1389,6960,-1333,7015,-1299,7060,-1291,7295,-1292,7316,-1296,7335,-1303,7350,-1311,7280,-1311,7040,-1313,6984,-1340,6948,-1394,6941,-1443,6945,-1465,6979,-1520,7037,-1549,7060,-1551,7351,-1551,7345,-1555,7325,-1564,7303,-1570,7280,-1571xe" filled="true" fillcolor="#999999" stroked="false">
              <v:path arrowok="t"/>
              <v:fill type="solid"/>
            </v:shape>
            <v:shape style="position:absolute;left:6922;top:-1571;width:497;height:280" coordorigin="6922,-1571" coordsize="497,280" path="m7351,-1551l7280,-1551,7300,-1550,7320,-1544,7371,-1507,7398,-1445,7399,-1420,7395,-1398,7361,-1343,7303,-1314,7280,-1311,7350,-1311,7396,-1358,7417,-1426,7418,-1452,7413,-1474,7405,-1494,7394,-1513,7380,-1530,7363,-1544,735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92.075897pt;margin-top:-78.571098pt;width:23.85pt;height:14pt;mso-position-horizontal-relative:page;mso-position-vertical-relative:paragraph;z-index:6568" coordorigin="7842,-1571" coordsize="477,280">
            <v:shape style="position:absolute;left:7842;top:-1571;width:477;height:280" coordorigin="7842,-1571" coordsize="477,280" path="m8180,-1571l7980,-1571,7965,-1571,7907,-1550,7864,-1504,7843,-1437,7842,-1411,7847,-1389,7880,-1333,7935,-1299,7980,-1291,8195,-1292,8216,-1296,8235,-1303,8250,-1311,8180,-1311,7960,-1313,7904,-1340,7868,-1394,7861,-1443,7865,-1465,7899,-1520,7957,-1549,7980,-1551,8251,-1551,8245,-1555,8225,-1564,8203,-1570,8180,-1571xe" filled="true" fillcolor="#999999" stroked="false">
              <v:path arrowok="t"/>
              <v:fill type="solid"/>
            </v:shape>
            <v:shape style="position:absolute;left:7842;top:-1571;width:477;height:280" coordorigin="7842,-1571" coordsize="477,280" path="m8251,-1551l8180,-1551,8200,-1550,8220,-1544,8271,-1507,8298,-1445,8299,-1420,8295,-1398,8261,-1343,8203,-1314,8180,-1311,8250,-1311,8296,-1358,8317,-1426,8318,-1452,8313,-1474,8305,-1494,8294,-1513,8280,-1530,8263,-1544,8251,-15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6.075897pt;margin-top:-78.571098pt;width:23.85pt;height:14pt;mso-position-horizontal-relative:page;mso-position-vertical-relative:paragraph;z-index:6592" coordorigin="8922,-1571" coordsize="477,280">
            <v:shape style="position:absolute;left:8922;top:-1571;width:477;height:280" coordorigin="8922,-1571" coordsize="477,280" path="m9260,-1571l9060,-1571,9045,-1571,8987,-1550,8944,-1504,8923,-1437,8922,-1411,8927,-1389,8960,-1333,9015,-1299,9060,-1291,9275,-1292,9296,-1296,9315,-1303,9330,-1311,9260,-1311,9040,-1313,8984,-1340,8948,-1394,8941,-1443,8945,-1465,8979,-1520,9037,-1549,9060,-1551,9331,-1551,9325,-1555,9305,-1564,9283,-1570,9260,-1571xe" filled="true" fillcolor="#999999" stroked="false">
              <v:path arrowok="t"/>
              <v:fill type="solid"/>
            </v:shape>
            <v:shape style="position:absolute;left:8922;top:-1571;width:477;height:280" coordorigin="8922,-1571" coordsize="477,280" path="m9331,-1551l9260,-1551,9280,-1550,9300,-1544,9351,-1507,9378,-1445,9379,-1420,9375,-1398,9341,-1343,9283,-1314,9260,-1311,9330,-1311,9376,-1358,9397,-1426,9398,-1452,9393,-1474,9385,-1494,9374,-1513,9360,-1530,9343,-1544,9331,-1551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w w:val="105"/>
          <w:sz w:val="16"/>
        </w:rPr>
        <w:t>Powered</w:t>
      </w:r>
      <w:r>
        <w:rPr>
          <w:rFonts w:ascii="Arial"/>
          <w:spacing w:val="-23"/>
          <w:w w:val="105"/>
          <w:sz w:val="16"/>
        </w:rPr>
        <w:t> </w:t>
      </w:r>
      <w:r>
        <w:rPr>
          <w:rFonts w:ascii="Arial"/>
          <w:w w:val="105"/>
          <w:sz w:val="16"/>
        </w:rPr>
        <w:t>by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sz w:val="2"/>
          <w:szCs w:val="2"/>
        </w:rPr>
      </w:pPr>
    </w:p>
    <w:p>
      <w:pPr>
        <w:spacing w:line="308" w:lineRule="exact"/>
        <w:ind w:left="1648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"/>
          <w:sz w:val="20"/>
          <w:szCs w:val="20"/>
        </w:rPr>
        <w:drawing>
          <wp:inline distT="0" distB="0" distL="0" distR="0">
            <wp:extent cx="1008228" cy="196024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228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"/>
          <w:sz w:val="20"/>
          <w:szCs w:val="20"/>
        </w:rPr>
      </w:r>
    </w:p>
    <w:sectPr>
      <w:type w:val="continuous"/>
      <w:pgSz w:w="11900" w:h="16840"/>
      <w:pgMar w:top="560" w:bottom="102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16312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of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1628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05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z w:val="20"/>
                  </w:rPr>
                  <w:t>2019, </w:t>
                </w:r>
                <w:r>
                  <w:rPr>
                    <w:rFonts w:ascii="Times New Roman"/>
                    <w:w w:val="99"/>
                    <w:sz w:val="20"/>
                  </w:rPr>
                  <w:t>10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7.5pt;width:88.1pt;height:12pt;mso-position-horizontal-relative:page;mso-position-vertical-relative:page;z-index:-16360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A</w:t>
                </w:r>
                <w:r>
                  <w:rPr>
                    <w:rFonts w:ascii="Times New Roman"/>
                    <w:w w:val="100"/>
                    <w:sz w:val="20"/>
                  </w:rPr>
                  <w:t>b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w w:val="100"/>
                    <w:sz w:val="20"/>
                  </w:rPr>
                  <w:t>u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fr</w:t>
                </w:r>
                <w:r>
                  <w:rPr>
                    <w:rFonts w:ascii="Times New Roman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boge</w:t>
                </w:r>
                <w:r>
                  <w:rPr>
                    <w:rFonts w:ascii="Times New Roman"/>
                    <w:sz w:val="20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328.274994pt;margin-top:17.5pt;width:249.75pt;height:12pt;mso-position-horizontal-relative:page;mso-position-vertical-relative:page;z-index:-1633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h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p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://</w:t>
                </w:r>
                <w:r>
                  <w:rPr>
                    <w:rFonts w:ascii="Times New Roman"/>
                    <w:w w:val="99"/>
                    <w:sz w:val="20"/>
                  </w:rPr>
                  <w:t>do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w w:val="99"/>
                    <w:sz w:val="20"/>
                  </w:rPr>
                  <w:t>.goog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l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99"/>
                    <w:sz w:val="20"/>
                  </w:rPr>
                  <w:t>.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99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m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w w:val="99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/</w:t>
                </w:r>
                <w:r>
                  <w:rPr>
                    <w:rFonts w:ascii="Times New Roman"/>
                    <w:sz w:val="20"/>
                  </w:rPr>
                  <w:t>1o</w:t>
                </w:r>
                <w:r>
                  <w:rPr>
                    <w:rFonts w:ascii="Times New Roman"/>
                    <w:spacing w:val="-4"/>
                    <w:sz w:val="20"/>
                  </w:rPr>
                  <w:t>r</w:t>
                </w:r>
                <w:r>
                  <w:rPr>
                    <w:rFonts w:ascii="Times New Roman"/>
                    <w:w w:val="99"/>
                    <w:sz w:val="20"/>
                  </w:rPr>
                  <w:t>g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e</w:t>
                </w:r>
                <w:r>
                  <w:rPr>
                    <w:rFonts w:ascii="Times New Roman"/>
                    <w:w w:val="100"/>
                    <w:sz w:val="20"/>
                  </w:rPr>
                  <w:t>7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sz w:val="20"/>
                  </w:rPr>
                  <w:t>b</w:t>
                </w:r>
                <w:r>
                  <w:rPr>
                    <w:rFonts w:ascii="Times New Roman"/>
                    <w:spacing w:val="-23"/>
                    <w:w w:val="100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a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R</w:t>
                </w:r>
                <w:r>
                  <w:rPr>
                    <w:rFonts w:ascii="Times New Roman"/>
                    <w:w w:val="100"/>
                    <w:sz w:val="20"/>
                  </w:rPr>
                  <w:t>k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Q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I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D</w:t>
                </w:r>
                <w:r>
                  <w:rPr>
                    <w:rFonts w:ascii="Times New Roman"/>
                    <w:w w:val="99"/>
                    <w:sz w:val="20"/>
                  </w:rPr>
                  <w:t>W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C</w:t>
                </w:r>
                <w:r>
                  <w:rPr>
                    <w:rFonts w:ascii="Times New Roman"/>
                    <w:w w:val="100"/>
                    <w:sz w:val="20"/>
                  </w:rPr>
                  <w:t>x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H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38" w:hanging="217"/>
        <w:jc w:val="right"/>
      </w:pPr>
      <w:rPr>
        <w:rFonts w:hint="default" w:ascii="Arial" w:hAnsi="Arial" w:eastAsia="Arial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840" w:hanging="2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91" w:hanging="2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42" w:hanging="2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93" w:hanging="2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44" w:hanging="2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95" w:hanging="2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6" w:hanging="2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97" w:hanging="2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02"/>
      <w:ind w:left="2684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79"/>
      <w:ind w:left="2038" w:hanging="325"/>
      <w:outlineLvl w:val="1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2019-05-06T10:27:16Z</dcterms:created>
  <dcterms:modified xsi:type="dcterms:W3CDTF">2019-05-06T10:27:16Z</dcterms:modified>
</cp:coreProperties>
</file>