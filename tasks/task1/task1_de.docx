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228"/>
        <w:ind w:left="1631" w:right="1519" w:firstLine="0"/>
        <w:jc w:val="left"/>
        <w:rPr>
          <w:rFonts w:ascii="Arial" w:hAnsi="Arial" w:cs="Arial" w:eastAsia="Arial"/>
          <w:sz w:val="33"/>
          <w:szCs w:val="33"/>
        </w:rPr>
      </w:pPr>
      <w:r>
        <w:rPr>
          <w:rFonts w:ascii="Arial"/>
          <w:b/>
          <w:spacing w:val="-7"/>
          <w:sz w:val="33"/>
        </w:rPr>
        <w:t>Task</w:t>
      </w:r>
      <w:r>
        <w:rPr>
          <w:rFonts w:ascii="Arial"/>
          <w:b/>
          <w:spacing w:val="25"/>
          <w:sz w:val="33"/>
        </w:rPr>
        <w:t> </w:t>
      </w:r>
      <w:r>
        <w:rPr>
          <w:rFonts w:ascii="Arial"/>
          <w:b/>
          <w:sz w:val="33"/>
        </w:rPr>
        <w:t>1</w:t>
      </w:r>
      <w:r>
        <w:rPr>
          <w:rFonts w:ascii="Arial"/>
          <w:sz w:val="33"/>
        </w:rPr>
      </w:r>
    </w:p>
    <w:p>
      <w:pPr>
        <w:pStyle w:val="BodyText"/>
        <w:spacing w:line="240" w:lineRule="auto" w:before="15"/>
        <w:ind w:left="1631" w:right="1519"/>
        <w:jc w:val="left"/>
      </w:pPr>
      <w:r>
        <w:rPr>
          <w:color w:val="C43B1D"/>
        </w:rPr>
        <w:t>*Required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5"/>
          <w:szCs w:val="25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40" w:lineRule="auto" w:before="76" w:after="0"/>
        <w:ind w:left="2013" w:right="1519" w:hanging="213"/>
        <w:jc w:val="left"/>
        <w:rPr>
          <w:b w:val="0"/>
          <w:bCs w:val="0"/>
        </w:rPr>
      </w:pPr>
      <w:r>
        <w:rPr/>
        <w:t>Teilnehmer ID</w:t>
      </w:r>
      <w:r>
        <w:rPr>
          <w:spacing w:val="-1"/>
        </w:rPr>
        <w:t> </w:t>
      </w:r>
      <w:r>
        <w:rPr>
          <w:color w:val="C43B1D"/>
        </w:rPr>
        <w:t>*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87.2pt;height:1pt;mso-position-horizontal-relative:char;mso-position-vertical-relative:line" coordorigin="0,0" coordsize="3744,20">
            <v:group style="position:absolute;left:10;top:10;width:3725;height:2" coordorigin="10,10" coordsize="3725,2">
              <v:shape style="position:absolute;left:10;top:10;width:3725;height:2" coordorigin="10,10" coordsize="3725,0" path="m10,10l3734,10e" filled="false" stroked="true" strokeweight=".9805pt" strokecolor="#cccccc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b/>
          <w:bCs/>
          <w:sz w:val="13"/>
          <w:szCs w:val="13"/>
        </w:rPr>
      </w:pPr>
    </w:p>
    <w:p>
      <w:pPr>
        <w:spacing w:line="20" w:lineRule="exact"/>
        <w:ind w:left="162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92.55pt;height:1pt;mso-position-horizontal-relative:char;mso-position-vertical-relative:line" coordorigin="0,0" coordsize="7851,20">
            <v:group style="position:absolute;left:10;top:10;width:7831;height:2" coordorigin="10,10" coordsize="7831,2">
              <v:shape style="position:absolute;left:10;top:10;width:7831;height:2" coordorigin="10,10" coordsize="7831,0" path="m10,10l7841,10e" filled="false" stroked="true" strokeweight=".9804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BodyText"/>
        <w:spacing w:line="264" w:lineRule="auto"/>
        <w:ind w:left="1631" w:right="1519"/>
        <w:jc w:val="left"/>
      </w:pPr>
      <w:r>
        <w:rPr/>
        <w:t>Angegebene Fragen, bei denen Sie uns um die richtige Antwort bitten können, dienen</w:t>
      </w:r>
      <w:r>
        <w:rPr>
          <w:spacing w:val="21"/>
        </w:rPr>
        <w:t> </w:t>
      </w:r>
      <w:r>
        <w:rPr/>
        <w:t>als</w:t>
      </w:r>
      <w:r>
        <w:rPr>
          <w:w w:val="100"/>
        </w:rPr>
        <w:t> </w:t>
      </w:r>
      <w:r>
        <w:rPr/>
        <w:t>Training.</w:t>
      </w:r>
    </w:p>
    <w:p>
      <w:pPr>
        <w:spacing w:line="240" w:lineRule="auto" w:before="5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40" w:lineRule="auto" w:before="76" w:after="0"/>
        <w:ind w:left="2013" w:right="1519" w:hanging="213"/>
        <w:jc w:val="left"/>
        <w:rPr>
          <w:b w:val="0"/>
          <w:bCs w:val="0"/>
        </w:rPr>
      </w:pPr>
      <w:r>
        <w:rPr/>
        <w:t>Trainingsfrage 1. Wie war die Farbe der Kugel im Modell? </w:t>
      </w:r>
      <w:r>
        <w:rPr>
          <w:color w:val="C43B1D"/>
        </w:rPr>
        <w:t>*</w:t>
      </w:r>
      <w:r>
        <w:rPr>
          <w:b w:val="0"/>
        </w:rPr>
      </w:r>
    </w:p>
    <w:p>
      <w:pPr>
        <w:pStyle w:val="BodyText"/>
        <w:spacing w:line="264" w:lineRule="auto" w:before="70"/>
        <w:ind w:right="1519"/>
        <w:jc w:val="left"/>
      </w:pPr>
      <w:r>
        <w:rPr/>
        <w:t>Bitte fragen Sie uns nach der Beantwortung der nächsten Frage (Vertrauen) nach</w:t>
      </w:r>
      <w:r>
        <w:rPr>
          <w:spacing w:val="14"/>
        </w:rPr>
        <w:t> </w:t>
      </w:r>
      <w:r>
        <w:rPr/>
        <w:t>der</w:t>
      </w:r>
      <w:r>
        <w:rPr>
          <w:w w:val="100"/>
        </w:rPr>
        <w:t> </w:t>
      </w:r>
      <w:r>
        <w:rPr/>
        <w:t>richtigen</w:t>
      </w:r>
      <w:r>
        <w:rPr>
          <w:spacing w:val="2"/>
        </w:rPr>
        <w:t> </w:t>
      </w:r>
      <w:r>
        <w:rPr/>
        <w:t>Antwort.</w:t>
      </w:r>
    </w:p>
    <w:p>
      <w:pPr>
        <w:spacing w:before="1"/>
        <w:ind w:left="2013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645" w:right="8099"/>
        <w:jc w:val="left"/>
      </w:pPr>
      <w:r>
        <w:rPr/>
        <w:pict>
          <v:group style="position:absolute;margin-left:117.378487pt;margin-top:-.413819pt;width:21.55pt;height:13.75pt;mso-position-horizontal-relative:page;mso-position-vertical-relative:paragraph;z-index:1360" coordorigin="2348,-8" coordsize="431,275">
            <v:shape style="position:absolute;left:2348;top:-8;width:431;height:275" coordorigin="2348,-8" coordsize="431,275" path="m2642,-8l2484,-8,2477,-8,2417,10,2372,54,2349,119,2348,145,2352,167,2384,223,2439,258,2484,266,2648,266,2670,263,2690,257,2709,248,2711,246,2642,246,2471,246,2412,221,2374,168,2366,122,2370,99,2403,43,2461,13,2484,11,2712,11,2707,8,2686,-1,2665,-6,2642,-8xe" filled="true" fillcolor="#999999" stroked="false">
              <v:path arrowok="t"/>
              <v:fill type="solid"/>
            </v:shape>
            <v:shape style="position:absolute;left:2348;top:-8;width:431;height:275" coordorigin="2348,-8" coordsize="431,275" path="m2712,11l2642,11,2655,12,2676,16,2729,51,2757,112,2759,136,2756,158,2723,214,2665,244,2642,246,2711,246,2764,184,2778,113,2774,91,2766,70,2755,51,2741,34,2725,20,2712,1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479pt;margin-top:18.066681pt;width:21.55pt;height:13.75pt;mso-position-horizontal-relative:page;mso-position-vertical-relative:paragraph;z-index:1384" coordorigin="2348,361" coordsize="431,275">
            <v:shape style="position:absolute;left:2348;top:361;width:431;height:275" coordorigin="2348,361" coordsize="431,275" path="m2642,361l2484,361,2477,361,2417,379,2372,423,2349,489,2348,514,2352,536,2384,593,2439,628,2484,635,2648,635,2670,633,2690,627,2709,618,2711,616,2642,616,2471,615,2412,591,2374,538,2366,491,2370,469,2403,413,2461,383,2484,381,2712,381,2707,378,2686,369,2665,363,2642,361xe" filled="true" fillcolor="#999999" stroked="false">
              <v:path arrowok="t"/>
              <v:fill type="solid"/>
            </v:shape>
            <v:shape style="position:absolute;left:2348;top:361;width:431;height:275" coordorigin="2348,361" coordsize="431,275" path="m2712,381l2642,381,2655,382,2676,386,2729,421,2757,481,2759,506,2756,528,2723,584,2665,614,2642,616,2711,616,2754,574,2777,508,2778,482,2774,460,2766,440,2755,421,2741,404,2725,389,2712,38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143pt;margin-top:36.543282pt;width:21.55pt;height:13.75pt;mso-position-horizontal-relative:page;mso-position-vertical-relative:paragraph;z-index:1408" coordorigin="2348,731" coordsize="431,275">
            <v:shape style="position:absolute;left:2348;top:731;width:431;height:275" coordorigin="2348,731" coordsize="431,275" path="m2642,731l2484,731,2477,731,2417,749,2372,793,2349,858,2348,884,2352,906,2384,962,2439,998,2484,1005,2648,1005,2670,1002,2690,996,2709,987,2711,985,2642,985,2471,985,2412,960,2374,908,2366,861,2370,838,2403,783,2461,753,2484,750,2712,750,2707,747,2686,738,2665,733,2642,731xe" filled="true" fillcolor="#999999" stroked="false">
              <v:path arrowok="t"/>
              <v:fill type="solid"/>
            </v:shape>
            <v:shape style="position:absolute;left:2348;top:731;width:431;height:275" coordorigin="2348,731" coordsize="431,275" path="m2712,750l2642,750,2655,751,2676,756,2729,790,2757,851,2759,875,2756,898,2723,953,2665,983,2642,985,2711,985,2754,943,2777,878,2778,852,2774,830,2766,809,2755,790,2741,773,2725,759,2712,75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143pt;margin-top:55.023682pt;width:21.55pt;height:13.75pt;mso-position-horizontal-relative:page;mso-position-vertical-relative:paragraph;z-index:1432" coordorigin="2348,1100" coordsize="431,275">
            <v:shape style="position:absolute;left:2348;top:1100;width:431;height:275" coordorigin="2348,1100" coordsize="431,275" path="m2642,1100l2484,1100,2477,1101,2417,1118,2372,1162,2349,1228,2348,1254,2352,1276,2384,1332,2439,1367,2484,1375,2648,1374,2670,1372,2690,1366,2709,1357,2711,1355,2642,1355,2471,1354,2412,1330,2374,1277,2366,1230,2370,1208,2403,1152,2461,1122,2484,1120,2712,1120,2707,1117,2686,1108,2665,1102,2642,1100xe" filled="true" fillcolor="#999999" stroked="false">
              <v:path arrowok="t"/>
              <v:fill type="solid"/>
            </v:shape>
            <v:shape style="position:absolute;left:2348;top:1100;width:431;height:275" coordorigin="2348,1100" coordsize="431,275" path="m2712,1120l2642,1120,2655,1121,2676,1125,2729,1160,2757,1220,2759,1245,2756,1267,2723,1323,2665,1353,2642,1355,2711,1355,2754,1313,2777,1247,2778,1222,2774,1199,2766,1179,2755,1160,2741,1143,2725,1129,2712,11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136pt;margin-top:73.504181pt;width:21.55pt;height:13.75pt;mso-position-horizontal-relative:page;mso-position-vertical-relative:paragraph;z-index:1456" coordorigin="2348,1470" coordsize="431,275">
            <v:shape style="position:absolute;left:2348;top:1470;width:431;height:275" coordorigin="2348,1470" coordsize="431,275" path="m2642,1470l2484,1470,2477,1470,2417,1488,2372,1532,2349,1597,2348,1623,2352,1645,2384,1702,2439,1737,2484,1744,2648,1744,2670,1741,2690,1735,2709,1726,2711,1725,2642,1725,2471,1724,2412,1700,2374,1647,2366,1600,2370,1578,2403,1522,2461,1492,2484,1490,2712,1490,2707,1486,2686,1478,2665,1472,2642,1470xe" filled="true" fillcolor="#999999" stroked="false">
              <v:path arrowok="t"/>
              <v:fill type="solid"/>
            </v:shape>
            <v:shape style="position:absolute;left:2348;top:1470;width:431;height:275" coordorigin="2348,1470" coordsize="431,275" path="m2712,1490l2642,1490,2655,1490,2676,1495,2729,1530,2757,1590,2759,1614,2756,1637,2723,1693,2665,1722,2642,1725,2711,1725,2764,1663,2778,1591,2774,1569,2766,1548,2755,1530,2741,1513,2725,1498,2712,149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Gelb</w:t>
      </w:r>
      <w:r>
        <w:rPr>
          <w:w w:val="100"/>
        </w:rPr>
        <w:t> </w:t>
      </w:r>
      <w:r>
        <w:rPr/>
        <w:t>Rot</w:t>
      </w:r>
      <w:r>
        <w:rPr>
          <w:w w:val="100"/>
        </w:rPr>
        <w:t> </w:t>
      </w:r>
      <w:r>
        <w:rPr/>
        <w:t>Blau</w:t>
      </w:r>
      <w:r>
        <w:rPr>
          <w:w w:val="100"/>
        </w:rPr>
        <w:t> </w:t>
      </w:r>
      <w:r>
        <w:rPr/>
        <w:t>Grün</w:t>
      </w:r>
      <w:r>
        <w:rPr>
          <w:spacing w:val="-51"/>
        </w:rPr>
        <w:t> </w:t>
      </w:r>
      <w:r>
        <w:rPr>
          <w:spacing w:val="-51"/>
        </w:rPr>
      </w:r>
      <w:r>
        <w:rPr/>
        <w:t>Lila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40" w:lineRule="auto" w:before="76" w:after="0"/>
        <w:ind w:left="2013" w:right="1519" w:hanging="213"/>
        <w:jc w:val="left"/>
        <w:rPr>
          <w:b w:val="0"/>
          <w:bCs w:val="0"/>
        </w:rPr>
      </w:pPr>
      <w:r>
        <w:rPr/>
        <w:t>Sicherheit für Trainingsfrage 1</w:t>
      </w:r>
      <w:r>
        <w:rPr>
          <w:spacing w:val="-3"/>
        </w:rPr>
        <w:t> </w:t>
      </w:r>
      <w:r>
        <w:rPr>
          <w:color w:val="C43B1D"/>
        </w:rPr>
        <w:t>*</w:t>
      </w:r>
      <w:r>
        <w:rPr>
          <w:b w:val="0"/>
        </w:rPr>
      </w:r>
    </w:p>
    <w:p>
      <w:pPr>
        <w:spacing w:before="70"/>
        <w:ind w:left="2013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831pt;margin-top:37.450977pt;width:21.55pt;height:13.75pt;mso-position-horizontal-relative:page;mso-position-vertical-relative:paragraph;z-index:1144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6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9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33pt;margin-top:37.450977pt;width:21.55pt;height:13.75pt;mso-position-horizontal-relative:page;mso-position-vertical-relative:paragraph;z-index:1168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12,942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5259pt;margin-top:37.450977pt;width:21.55pt;height:13.75pt;mso-position-horizontal-relative:page;mso-position-vertical-relative:paragraph;z-index:1192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5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5,769l5765,769,5777,769,5799,774,5852,808,5880,869,5882,893,5878,916,5845,971,5787,1001,5765,1004,5834,1004,5876,961,5899,896,5901,870,5896,848,5888,827,5878,808,5864,792,5848,777,583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5331pt;margin-top:37.450977pt;width:21.55pt;height:13.75pt;mso-position-horizontal-relative:page;mso-position-vertical-relative:paragraph;z-index:1216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61,942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226pt;margin-top:37.450977pt;width:21.55pt;height:13.75pt;mso-position-horizontal-relative:page;mso-position-vertical-relative:paragraph;z-index:1240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9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36,942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2332pt;margin-top:37.450977pt;width:21.55pt;height:13.75pt;mso-position-horizontal-relative:page;mso-position-vertical-relative:paragraph;z-index:1264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headerReference w:type="default" r:id="rId5"/>
          <w:footerReference w:type="default" r:id="rId6"/>
          <w:type w:val="continuous"/>
          <w:pgSz w:w="11900" w:h="16840"/>
          <w:pgMar w:header="370" w:footer="830" w:top="560" w:bottom="1020" w:left="260" w:right="240"/>
          <w:pgNumType w:start="1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728pt;margin-top:15.987701pt;width:21.55pt;height:13.75pt;mso-position-horizontal-relative:page;mso-position-vertical-relative:paragraph;z-index:1120" coordorigin="3447,320" coordsize="431,275">
            <v:shape style="position:absolute;left:3447;top:320;width:431;height:275" coordorigin="3447,320" coordsize="431,275" path="m3741,320l3583,320,3576,320,3516,338,3471,382,3448,447,3447,473,3451,495,3484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63,512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überhaupt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nicht</w:t>
      </w:r>
      <w:r>
        <w:rPr>
          <w:w w:val="100"/>
        </w:rPr>
        <w:t> </w:t>
      </w:r>
      <w:r>
        <w:rPr>
          <w:spacing w:val="-1"/>
        </w:rPr>
        <w:t>sicher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926pt;margin-top:5.154193pt;width:21.55pt;height:13.75pt;mso-position-horizontal-relative:page;mso-position-vertical-relative:paragraph;z-index:1288" coordorigin="8169,103" coordsize="431,275">
            <v:shape style="position:absolute;left:8169;top:103;width:431;height:275" coordorigin="8169,103" coordsize="431,275" path="m8463,103l8305,103,8298,103,8238,121,8193,165,8170,230,8169,256,8173,278,8206,335,8260,370,8305,377,8469,377,8491,374,8511,368,8530,359,8532,358,8463,358,8292,357,8233,333,8195,280,8187,233,8191,211,8224,155,8282,125,8305,123,8533,123,8528,119,8507,111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3,8578,223,8580,247,8577,270,8544,325,8486,355,8463,358,8532,358,8585,296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424pt;margin-top:5.154193pt;width:21.55pt;height:13.75pt;mso-position-horizontal-relative:page;mso-position-vertical-relative:paragraph;z-index:1312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7,357,8908,333,8870,280,8862,233,8866,211,8899,155,8956,125,8979,123,9207,123,9202,119,9182,111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2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6292pt;margin-top:5.154193pt;width:21.55pt;height:13.75pt;mso-position-horizontal-relative:page;mso-position-vertical-relative:paragraph;z-index:1336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1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34,296,9948,224,9944,202,9936,181,9925,163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sehr</w:t>
      </w:r>
      <w:r>
        <w:rPr>
          <w:w w:val="100"/>
        </w:rPr>
        <w:t> </w:t>
      </w:r>
      <w:r>
        <w:rPr/>
        <w:t>sicher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4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40" w:lineRule="auto" w:before="76" w:after="0"/>
        <w:ind w:left="2013" w:right="1519" w:hanging="213"/>
        <w:jc w:val="left"/>
        <w:rPr>
          <w:b w:val="0"/>
          <w:bCs w:val="0"/>
        </w:rPr>
      </w:pPr>
      <w:r>
        <w:rPr/>
        <w:t>Gruppe </w:t>
      </w:r>
      <w:r>
        <w:rPr>
          <w:color w:val="C43B1D"/>
        </w:rPr>
        <w:t>*</w:t>
      </w:r>
      <w:r>
        <w:rPr>
          <w:b w:val="0"/>
        </w:rPr>
      </w:r>
    </w:p>
    <w:p>
      <w:pPr>
        <w:spacing w:before="70"/>
        <w:ind w:left="2013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tabs>
          <w:tab w:pos="5631" w:val="left" w:leader="none"/>
          <w:tab w:pos="5949" w:val="left" w:leader="none"/>
          <w:tab w:pos="6225" w:val="left" w:leader="none"/>
        </w:tabs>
        <w:spacing w:line="405" w:lineRule="auto" w:before="0"/>
        <w:ind w:left="2645" w:right="3494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117.378143pt;margin-top:-.415117pt;width:21.55pt;height:13.75pt;mso-position-horizontal-relative:page;mso-position-vertical-relative:paragraph;z-index:1480" coordorigin="2348,-8" coordsize="431,275">
            <v:shape style="position:absolute;left:2348;top:-8;width:431;height:275" coordorigin="2348,-8" coordsize="431,275" path="m2642,-8l2484,-8,2477,-8,2417,10,2372,54,2349,119,2348,145,2352,167,2384,223,2439,258,2484,266,2648,266,2670,263,2690,257,2709,248,2711,246,2642,246,2471,246,2412,221,2374,168,2366,122,2370,99,2403,43,2461,14,2484,11,2712,11,2707,8,2686,-1,2665,-6,2642,-8xe" filled="true" fillcolor="#999999" stroked="false">
              <v:path arrowok="t"/>
              <v:fill type="solid"/>
            </v:shape>
            <v:shape style="position:absolute;left:2348;top:-8;width:431;height:275" coordorigin="2348,-8" coordsize="431,275" path="m2712,11l2642,11,2655,12,2676,16,2729,51,2757,112,2759,136,2756,158,2723,214,2665,244,2642,246,2711,246,2764,184,2778,113,2774,91,2766,70,2755,51,2741,34,2725,20,2712,1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487pt;margin-top:18.065283pt;width:21.55pt;height:13.75pt;mso-position-horizontal-relative:page;mso-position-vertical-relative:paragraph;z-index:1504" coordorigin="2348,361" coordsize="431,275">
            <v:shape style="position:absolute;left:2348;top:361;width:431;height:275" coordorigin="2348,361" coordsize="431,275" path="m2642,361l2484,361,2477,361,2417,379,2372,423,2349,489,2348,514,2352,536,2384,593,2439,628,2484,635,2648,635,2670,633,2690,627,2709,618,2711,616,2642,616,2471,615,2412,591,2374,538,2366,491,2370,469,2403,413,2461,383,2484,381,2712,381,2707,378,2686,369,2665,363,2642,361xe" filled="true" fillcolor="#999999" stroked="false">
              <v:path arrowok="t"/>
              <v:fill type="solid"/>
            </v:shape>
            <v:shape style="position:absolute;left:2348;top:361;width:431;height:275" coordorigin="2348,361" coordsize="431,275" path="m2712,381l2642,381,2655,382,2676,386,2729,421,2757,481,2759,506,2756,528,2723,584,2665,614,2642,616,2711,616,2764,554,2778,482,2774,460,2766,440,2755,421,2741,404,2725,389,2712,38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479pt;margin-top:36.545784pt;width:21.55pt;height:13.75pt;mso-position-horizontal-relative:page;mso-position-vertical-relative:paragraph;z-index:1528" coordorigin="2348,731" coordsize="431,275">
            <v:shape style="position:absolute;left:2348;top:731;width:431;height:275" coordorigin="2348,731" coordsize="431,275" path="m2642,731l2484,731,2477,731,2417,749,2372,793,2349,858,2348,884,2352,906,2384,963,2439,998,2484,1005,2648,1005,2670,1002,2690,996,2709,987,2711,985,2642,985,2471,985,2412,960,2374,908,2366,861,2370,838,2403,783,2461,753,2484,750,2712,750,2707,747,2686,738,2665,733,2642,731xe" filled="true" fillcolor="#999999" stroked="false">
              <v:path arrowok="t"/>
              <v:fill type="solid"/>
            </v:shape>
            <v:shape style="position:absolute;left:2348;top:731;width:431;height:275" coordorigin="2348,731" coordsize="431,275" path="m2712,750l2642,750,2655,751,2676,756,2729,790,2757,851,2759,875,2756,898,2723,953,2665,983,2642,985,2711,985,2764,924,2778,852,2774,830,2766,809,2755,790,2741,773,2725,759,2712,75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487pt;margin-top:55.026283pt;width:21.55pt;height:13.75pt;mso-position-horizontal-relative:page;mso-position-vertical-relative:paragraph;z-index:1552" coordorigin="2348,1101" coordsize="431,275">
            <v:shape style="position:absolute;left:2348;top:1101;width:431;height:275" coordorigin="2348,1101" coordsize="431,275" path="m2642,1101l2484,1101,2477,1101,2417,1118,2372,1162,2349,1228,2348,1254,2352,1276,2384,1332,2439,1367,2484,1375,2648,1375,2670,1372,2690,1366,2709,1357,2711,1355,2642,1355,2471,1354,2412,1330,2374,1277,2366,1230,2370,1208,2403,1152,2461,1122,2484,1120,2712,1120,2707,1117,2686,1108,2665,1102,2642,1101xe" filled="true" fillcolor="#999999" stroked="false">
              <v:path arrowok="t"/>
              <v:fill type="solid"/>
            </v:shape>
            <v:shape style="position:absolute;left:2348;top:1101;width:431;height:275" coordorigin="2348,1101" coordsize="431,275" path="m2712,1120l2642,1120,2655,1121,2676,1125,2729,1160,2757,1220,2759,1245,2756,1267,2723,1323,2665,1353,2642,1355,2711,1355,2764,1293,2778,1222,2774,1200,2766,1179,2755,1160,2741,1143,2725,1129,2712,1120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rFonts w:ascii="Arial" w:hAnsi="Arial"/>
          <w:sz w:val="19"/>
        </w:rPr>
        <w:t>Leber in der virtuellen</w:t>
      </w:r>
      <w:r>
        <w:rPr>
          <w:rFonts w:ascii="Arial" w:hAnsi="Arial"/>
          <w:spacing w:val="4"/>
          <w:sz w:val="19"/>
        </w:rPr>
        <w:t> </w:t>
      </w:r>
      <w:r>
        <w:rPr>
          <w:rFonts w:ascii="Arial" w:hAnsi="Arial"/>
          <w:sz w:val="19"/>
        </w:rPr>
        <w:t>Realität</w:t>
        <w:tab/>
      </w:r>
      <w:r>
        <w:rPr>
          <w:rFonts w:ascii="Arial" w:hAnsi="Arial"/>
          <w:i/>
          <w:sz w:val="19"/>
        </w:rPr>
        <w:t>Skip to question</w:t>
      </w:r>
      <w:r>
        <w:rPr>
          <w:rFonts w:ascii="Arial" w:hAnsi="Arial"/>
          <w:i/>
          <w:spacing w:val="4"/>
          <w:sz w:val="19"/>
        </w:rPr>
        <w:t> </w:t>
      </w:r>
      <w:r>
        <w:rPr>
          <w:rFonts w:ascii="Arial" w:hAnsi="Arial"/>
          <w:i/>
          <w:sz w:val="19"/>
        </w:rPr>
        <w:t>19.</w:t>
      </w:r>
      <w:r>
        <w:rPr>
          <w:rFonts w:ascii="Arial" w:hAnsi="Arial"/>
          <w:i/>
          <w:w w:val="100"/>
          <w:sz w:val="19"/>
        </w:rPr>
        <w:t> </w:t>
      </w:r>
      <w:r>
        <w:rPr>
          <w:rFonts w:ascii="Arial" w:hAnsi="Arial"/>
          <w:sz w:val="19"/>
        </w:rPr>
        <w:t>Pyramide in der virtuellen</w:t>
      </w:r>
      <w:r>
        <w:rPr>
          <w:rFonts w:ascii="Arial" w:hAnsi="Arial"/>
          <w:spacing w:val="4"/>
          <w:sz w:val="19"/>
        </w:rPr>
        <w:t> </w:t>
      </w:r>
      <w:r>
        <w:rPr>
          <w:rFonts w:ascii="Arial" w:hAnsi="Arial"/>
          <w:sz w:val="19"/>
        </w:rPr>
        <w:t>Realität</w:t>
        <w:tab/>
        <w:tab/>
      </w:r>
      <w:r>
        <w:rPr>
          <w:rFonts w:ascii="Arial" w:hAnsi="Arial"/>
          <w:i/>
          <w:sz w:val="19"/>
        </w:rPr>
        <w:t>Skip to question</w:t>
      </w:r>
      <w:r>
        <w:rPr>
          <w:rFonts w:ascii="Arial" w:hAnsi="Arial"/>
          <w:i/>
          <w:spacing w:val="4"/>
          <w:sz w:val="19"/>
        </w:rPr>
        <w:t> </w:t>
      </w:r>
      <w:r>
        <w:rPr>
          <w:rFonts w:ascii="Arial" w:hAnsi="Arial"/>
          <w:i/>
          <w:sz w:val="19"/>
        </w:rPr>
        <w:t>5.</w:t>
      </w:r>
      <w:r>
        <w:rPr>
          <w:rFonts w:ascii="Arial" w:hAnsi="Arial"/>
          <w:i/>
          <w:w w:val="100"/>
          <w:sz w:val="19"/>
        </w:rPr>
        <w:t> </w:t>
      </w:r>
      <w:r>
        <w:rPr>
          <w:rFonts w:ascii="Arial" w:hAnsi="Arial"/>
          <w:sz w:val="19"/>
        </w:rPr>
        <w:t>Leber auf einem</w:t>
      </w:r>
      <w:r>
        <w:rPr>
          <w:rFonts w:ascii="Arial" w:hAnsi="Arial"/>
          <w:spacing w:val="9"/>
          <w:sz w:val="19"/>
        </w:rPr>
        <w:t> </w:t>
      </w:r>
      <w:r>
        <w:rPr>
          <w:rFonts w:ascii="Arial" w:hAnsi="Arial"/>
          <w:sz w:val="19"/>
        </w:rPr>
        <w:t>Computerbildschirm</w:t>
        <w:tab/>
        <w:tab/>
      </w:r>
      <w:r>
        <w:rPr>
          <w:rFonts w:ascii="Arial" w:hAnsi="Arial"/>
          <w:i/>
          <w:sz w:val="19"/>
        </w:rPr>
        <w:t>Skip to question</w:t>
      </w:r>
      <w:r>
        <w:rPr>
          <w:rFonts w:ascii="Arial" w:hAnsi="Arial"/>
          <w:i/>
          <w:spacing w:val="4"/>
          <w:sz w:val="19"/>
        </w:rPr>
        <w:t> </w:t>
      </w:r>
      <w:r>
        <w:rPr>
          <w:rFonts w:ascii="Arial" w:hAnsi="Arial"/>
          <w:i/>
          <w:sz w:val="19"/>
        </w:rPr>
        <w:t>19.</w:t>
      </w:r>
      <w:r>
        <w:rPr>
          <w:rFonts w:ascii="Arial" w:hAnsi="Arial"/>
          <w:sz w:val="19"/>
        </w:rPr>
      </w:r>
    </w:p>
    <w:p>
      <w:pPr>
        <w:tabs>
          <w:tab w:pos="6543" w:val="left" w:leader="none"/>
        </w:tabs>
        <w:spacing w:before="4"/>
        <w:ind w:left="2645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Pyramide auf einem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Computerbildschirm</w:t>
        <w:tab/>
      </w:r>
      <w:r>
        <w:rPr>
          <w:rFonts w:ascii="Arial"/>
          <w:i/>
          <w:sz w:val="19"/>
        </w:rPr>
        <w:t>Skip to question</w:t>
      </w:r>
      <w:r>
        <w:rPr>
          <w:rFonts w:ascii="Arial"/>
          <w:i/>
          <w:spacing w:val="4"/>
          <w:sz w:val="19"/>
        </w:rPr>
        <w:t> </w:t>
      </w:r>
      <w:r>
        <w:rPr>
          <w:rFonts w:ascii="Arial"/>
          <w:i/>
          <w:sz w:val="19"/>
        </w:rPr>
        <w:t>5.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Heading1"/>
        <w:spacing w:line="240" w:lineRule="auto" w:before="215"/>
        <w:ind w:right="1519"/>
        <w:jc w:val="left"/>
        <w:rPr>
          <w:b w:val="0"/>
          <w:bCs w:val="0"/>
        </w:rPr>
      </w:pPr>
      <w:r>
        <w:rPr>
          <w:spacing w:val="-3"/>
        </w:rPr>
        <w:t>Training </w:t>
      </w:r>
      <w:r>
        <w:rPr>
          <w:spacing w:val="-1"/>
        </w:rPr>
        <w:t> </w:t>
      </w:r>
      <w:r>
        <w:rPr/>
        <w:t>Pyramidemodell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00" w:h="16840"/>
          <w:pgMar w:top="560" w:bottom="1020" w:left="260" w:right="24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40" w:lineRule="auto" w:before="76" w:after="0"/>
        <w:ind w:left="2013" w:right="1519" w:hanging="213"/>
        <w:jc w:val="left"/>
        <w:rPr>
          <w:b w:val="0"/>
          <w:bCs w:val="0"/>
        </w:rPr>
      </w:pPr>
      <w:r>
        <w:rPr/>
        <w:t>Trainingsfrage 2. Wie viele Risse auf der Oberfläche der Pyramide gibt es?</w:t>
      </w:r>
      <w:r>
        <w:rPr>
          <w:spacing w:val="2"/>
        </w:rPr>
        <w:t> </w:t>
      </w:r>
      <w:r>
        <w:rPr>
          <w:color w:val="C43B1D"/>
        </w:rPr>
        <w:t>*</w:t>
      </w:r>
      <w:r>
        <w:rPr>
          <w:b w:val="0"/>
        </w:rPr>
      </w:r>
    </w:p>
    <w:p>
      <w:pPr>
        <w:pStyle w:val="BodyText"/>
        <w:spacing w:line="264" w:lineRule="auto" w:before="70"/>
        <w:ind w:right="1519"/>
        <w:jc w:val="left"/>
      </w:pPr>
      <w:r>
        <w:rPr/>
        <w:t>Bitte fragen Sie uns nach der Beantwortung der nächsten Frage (Sicherheit) nach</w:t>
      </w:r>
      <w:r>
        <w:rPr>
          <w:spacing w:val="22"/>
        </w:rPr>
        <w:t> </w:t>
      </w:r>
      <w:r>
        <w:rPr/>
        <w:t>der</w:t>
      </w:r>
      <w:r>
        <w:rPr>
          <w:w w:val="100"/>
        </w:rPr>
        <w:t> </w:t>
      </w:r>
      <w:r>
        <w:rPr/>
        <w:t>richtigen</w:t>
      </w:r>
      <w:r>
        <w:rPr>
          <w:spacing w:val="3"/>
        </w:rPr>
        <w:t> </w:t>
      </w:r>
      <w:r>
        <w:rPr/>
        <w:t>Antwort.</w:t>
      </w:r>
    </w:p>
    <w:p>
      <w:pPr>
        <w:spacing w:before="1"/>
        <w:ind w:left="2013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645" w:right="8099"/>
        <w:jc w:val="left"/>
      </w:pPr>
      <w:r>
        <w:rPr/>
        <w:pict>
          <v:group style="position:absolute;margin-left:117.378136pt;margin-top:-.415485pt;width:21.55pt;height:13.75pt;mso-position-horizontal-relative:page;mso-position-vertical-relative:paragraph;z-index:2152" coordorigin="2348,-8" coordsize="431,275">
            <v:shape style="position:absolute;left:2348;top:-8;width:431;height:275" coordorigin="2348,-8" coordsize="431,275" path="m2642,-8l2484,-8,2477,-8,2417,10,2372,54,2349,119,2348,145,2352,167,2384,223,2439,258,2484,266,2648,266,2670,263,2690,257,2709,248,2711,246,2642,246,2471,246,2412,221,2374,168,2366,122,2370,99,2403,43,2461,14,2484,11,2712,11,2707,8,2686,-1,2665,-6,2642,-8xe" filled="true" fillcolor="#999999" stroked="false">
              <v:path arrowok="t"/>
              <v:fill type="solid"/>
            </v:shape>
            <v:shape style="position:absolute;left:2348;top:-8;width:431;height:275" coordorigin="2348,-8" coordsize="431,275" path="m2712,11l2642,11,2655,12,2676,16,2729,51,2757,112,2759,136,2756,158,2723,214,2665,244,2642,246,2711,246,2754,204,2777,139,2778,113,2774,91,2766,70,2755,51,2741,34,2725,20,2712,1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136pt;margin-top:18.065016pt;width:21.55pt;height:13.75pt;mso-position-horizontal-relative:page;mso-position-vertical-relative:paragraph;z-index:2176" coordorigin="2348,361" coordsize="431,275">
            <v:shape style="position:absolute;left:2348;top:361;width:431;height:275" coordorigin="2348,361" coordsize="431,275" path="m2642,361l2484,361,2477,361,2417,379,2372,423,2349,489,2348,514,2352,536,2384,593,2439,628,2484,635,2648,635,2670,633,2690,627,2709,618,2711,616,2642,616,2471,615,2412,591,2374,538,2366,491,2370,469,2403,413,2461,383,2484,381,2712,381,2707,378,2686,369,2665,363,2642,361xe" filled="true" fillcolor="#999999" stroked="false">
              <v:path arrowok="t"/>
              <v:fill type="solid"/>
            </v:shape>
            <v:shape style="position:absolute;left:2348;top:361;width:431;height:275" coordorigin="2348,361" coordsize="431,275" path="m2712,381l2642,381,2655,382,2676,386,2729,421,2757,481,2759,506,2756,528,2723,584,2665,614,2642,616,2711,616,2764,554,2778,482,2774,460,2766,440,2755,421,2741,404,2725,389,2712,38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487pt;margin-top:36.545513pt;width:21.55pt;height:13.75pt;mso-position-horizontal-relative:page;mso-position-vertical-relative:paragraph;z-index:2200" coordorigin="2348,731" coordsize="431,275">
            <v:shape style="position:absolute;left:2348;top:731;width:431;height:275" coordorigin="2348,731" coordsize="431,275" path="m2642,731l2484,731,2477,731,2417,749,2372,793,2349,858,2348,884,2352,906,2384,963,2439,998,2484,1005,2648,1005,2670,1002,2690,996,2709,987,2711,985,2642,985,2471,985,2412,960,2374,908,2366,861,2370,838,2403,783,2461,753,2484,751,2712,751,2707,747,2686,738,2665,733,2642,731xe" filled="true" fillcolor="#999999" stroked="false">
              <v:path arrowok="t"/>
              <v:fill type="solid"/>
            </v:shape>
            <v:shape style="position:absolute;left:2348;top:731;width:431;height:275" coordorigin="2348,731" coordsize="431,275" path="m2712,751l2642,751,2655,751,2676,756,2729,790,2757,851,2759,875,2756,898,2723,953,2665,983,2642,985,2711,985,2764,924,2778,852,2774,830,2766,809,2755,790,2741,773,2725,759,2712,75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487pt;margin-top:55.025913pt;width:21.55pt;height:13.75pt;mso-position-horizontal-relative:page;mso-position-vertical-relative:paragraph;z-index:2224" coordorigin="2348,1101" coordsize="431,275">
            <v:shape style="position:absolute;left:2348;top:1101;width:431;height:275" coordorigin="2348,1101" coordsize="431,275" path="m2642,1101l2484,1101,2477,1101,2417,1118,2372,1162,2349,1228,2348,1254,2352,1276,2384,1332,2439,1367,2484,1375,2648,1375,2670,1372,2690,1366,2709,1357,2711,1355,2642,1355,2471,1354,2412,1330,2374,1277,2366,1230,2370,1208,2403,1152,2461,1122,2484,1120,2712,1120,2707,1117,2686,1108,2665,1102,2642,1101xe" filled="true" fillcolor="#999999" stroked="false">
              <v:path arrowok="t"/>
              <v:fill type="solid"/>
            </v:shape>
            <v:shape style="position:absolute;left:2348;top:1101;width:431;height:275" coordorigin="2348,1101" coordsize="431,275" path="m2712,1120l2642,1120,2655,1121,2676,1125,2729,1160,2757,1220,2759,1245,2756,1267,2723,1323,2665,1353,2642,1355,2711,1355,2764,1293,2778,1222,2774,1200,2766,1179,2755,1160,2741,1143,2725,1129,2712,11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136pt;margin-top:73.506416pt;width:21.55pt;height:13.75pt;mso-position-horizontal-relative:page;mso-position-vertical-relative:paragraph;z-index:2248" coordorigin="2348,1470" coordsize="431,275">
            <v:shape style="position:absolute;left:2348;top:1470;width:431;height:275" coordorigin="2348,1470" coordsize="431,275" path="m2642,1470l2484,1470,2477,1470,2417,1488,2372,1532,2349,1597,2348,1623,2352,1645,2384,1702,2439,1737,2484,1744,2648,1744,2670,1741,2690,1735,2709,1726,2711,1725,2642,1725,2471,1724,2412,1700,2374,1647,2366,1600,2370,1578,2403,1522,2461,1492,2484,1490,2712,1490,2707,1486,2686,1478,2665,1472,2642,1470xe" filled="true" fillcolor="#999999" stroked="false">
              <v:path arrowok="t"/>
              <v:fill type="solid"/>
            </v:shape>
            <v:shape style="position:absolute;left:2348;top:1470;width:431;height:275" coordorigin="2348,1470" coordsize="431,275" path="m2712,1490l2642,1490,2655,1490,2676,1495,2729,1530,2757,1590,2759,1614,2756,1637,2723,1693,2665,1722,2642,1725,2711,1725,2754,1682,2777,1617,2778,1591,2774,1569,2766,1548,2755,1530,2741,1513,2725,1498,2712,149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Ein</w:t>
      </w:r>
      <w:r>
        <w:rPr>
          <w:spacing w:val="-1"/>
          <w:w w:val="100"/>
        </w:rPr>
        <w:t> </w:t>
      </w:r>
      <w:r>
        <w:rPr/>
        <w:t>Zwei</w:t>
      </w:r>
      <w:r>
        <w:rPr>
          <w:w w:val="100"/>
        </w:rPr>
        <w:t> </w:t>
      </w:r>
      <w:r>
        <w:rPr/>
        <w:t>Drei</w:t>
      </w:r>
      <w:r>
        <w:rPr>
          <w:w w:val="100"/>
        </w:rPr>
        <w:t> </w:t>
      </w:r>
      <w:r>
        <w:rPr/>
        <w:t>Vier</w:t>
      </w:r>
      <w:r>
        <w:rPr>
          <w:w w:val="100"/>
        </w:rPr>
        <w:t> </w:t>
      </w:r>
      <w:r>
        <w:rPr/>
        <w:t>Fünf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40" w:lineRule="auto" w:before="76" w:after="0"/>
        <w:ind w:left="2013" w:right="1519" w:hanging="213"/>
        <w:jc w:val="left"/>
        <w:rPr>
          <w:b w:val="0"/>
          <w:bCs w:val="0"/>
        </w:rPr>
      </w:pPr>
      <w:r>
        <w:rPr/>
        <w:t>Sicherheit für Trainingsfrage 2</w:t>
      </w:r>
      <w:r>
        <w:rPr>
          <w:spacing w:val="-3"/>
        </w:rPr>
        <w:t> </w:t>
      </w:r>
      <w:r>
        <w:rPr>
          <w:color w:val="C43B1D"/>
        </w:rPr>
        <w:t>*</w:t>
      </w:r>
      <w:r>
        <w:rPr>
          <w:b w:val="0"/>
        </w:rPr>
      </w:r>
    </w:p>
    <w:p>
      <w:pPr>
        <w:spacing w:before="70"/>
        <w:ind w:left="2013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495pt;margin-top:37.44928pt;width:21.55pt;height:13.75pt;mso-position-horizontal-relative:page;mso-position-vertical-relative:paragraph;z-index:1696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5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8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7994pt;margin-top:37.44928pt;width:21.55pt;height:13.75pt;mso-position-horizontal-relative:page;mso-position-vertical-relative:paragraph;z-index:1720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02,961,5225,896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4923pt;margin-top:37.44928pt;width:21.55pt;height:13.75pt;mso-position-horizontal-relative:page;mso-position-vertical-relative:paragraph;z-index:1744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5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5,769l5765,769,5777,769,5799,774,5852,808,5880,869,5882,893,5878,916,5845,971,5787,1001,5765,1004,5834,1004,5876,961,5899,896,5901,870,5896,848,5888,827,5877,808,5864,792,5848,777,583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4995pt;margin-top:37.44928pt;width:21.55pt;height:13.75pt;mso-position-horizontal-relative:page;mso-position-vertical-relative:paragraph;z-index:1768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51,961,6574,896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1924pt;margin-top:37.44928pt;width:21.55pt;height:13.75pt;mso-position-horizontal-relative:page;mso-position-vertical-relative:paragraph;z-index:1792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8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26,961,7248,896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1996pt;margin-top:37.44928pt;width:21.55pt;height:13.75pt;mso-position-horizontal-relative:page;mso-position-vertical-relative:paragraph;z-index:1816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pgSz w:w="11900" w:h="16840"/>
          <w:pgMar w:header="370" w:footer="830" w:top="560" w:bottom="102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393pt;margin-top:15.985974pt;width:21.55pt;height:13.75pt;mso-position-horizontal-relative:page;mso-position-vertical-relative:paragraph;z-index:1672" coordorigin="3447,320" coordsize="431,275">
            <v:shape style="position:absolute;left:3447;top:320;width:431;height:275" coordorigin="3447,320" coordsize="431,275" path="m3741,320l3583,320,3576,320,3516,338,3471,382,3448,447,3447,473,3451,495,3483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53,532,3876,467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überhaupt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nicht</w:t>
      </w:r>
      <w:r>
        <w:rPr>
          <w:w w:val="100"/>
        </w:rPr>
        <w:t> </w:t>
      </w:r>
      <w:r>
        <w:rPr>
          <w:spacing w:val="-1"/>
        </w:rPr>
        <w:t>sicher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8925pt;margin-top:5.152466pt;width:21.55pt;height:13.75pt;mso-position-horizontal-relative:page;mso-position-vertical-relative:paragraph;z-index:1840" coordorigin="8169,103" coordsize="431,275">
            <v:shape style="position:absolute;left:8169;top:103;width:431;height:275" coordorigin="8169,103" coordsize="431,275" path="m8463,103l8305,103,8298,103,8238,121,8193,165,8170,230,8169,256,8173,278,8205,335,8260,370,8305,377,8469,377,8491,374,8511,368,8530,359,8532,358,8463,358,8292,357,8233,333,8195,280,8187,233,8191,211,8224,155,8282,125,8305,123,8533,123,8528,119,8507,110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3,8578,223,8580,247,8577,270,8544,326,8486,355,8463,358,8532,358,8575,315,8598,250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088pt;margin-top:5.152466pt;width:21.55pt;height:13.75pt;mso-position-horizontal-relative:page;mso-position-vertical-relative:paragraph;z-index:1864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6,357,8907,333,8870,280,8862,233,8866,211,8899,155,8956,125,8979,123,9207,123,9202,119,9182,110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2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5925pt;margin-top:5.152466pt;width:21.55pt;height:13.75pt;mso-position-horizontal-relative:page;mso-position-vertical-relative:paragraph;z-index:1888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0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24,315,9947,250,9948,224,9944,202,9936,181,9925,162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sehr</w:t>
      </w:r>
      <w:r>
        <w:rPr>
          <w:w w:val="100"/>
        </w:rPr>
        <w:t> </w:t>
      </w:r>
      <w:r>
        <w:rPr/>
        <w:t>sicher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4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spacing w:before="76"/>
        <w:ind w:left="1631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Skip to question</w:t>
      </w:r>
      <w:r>
        <w:rPr>
          <w:rFonts w:ascii="Arial"/>
          <w:i/>
          <w:spacing w:val="3"/>
          <w:sz w:val="19"/>
        </w:rPr>
        <w:t> </w:t>
      </w:r>
      <w:r>
        <w:rPr>
          <w:rFonts w:ascii="Arial"/>
          <w:i/>
          <w:sz w:val="19"/>
        </w:rPr>
        <w:t>9.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i/>
          <w:sz w:val="19"/>
          <w:szCs w:val="19"/>
        </w:rPr>
      </w:pPr>
    </w:p>
    <w:p>
      <w:pPr>
        <w:pStyle w:val="Heading1"/>
        <w:spacing w:line="240" w:lineRule="auto"/>
        <w:ind w:right="1519"/>
        <w:jc w:val="left"/>
        <w:rPr>
          <w:b w:val="0"/>
          <w:bCs w:val="0"/>
        </w:rPr>
      </w:pPr>
      <w:r>
        <w:rPr>
          <w:spacing w:val="-3"/>
        </w:rPr>
        <w:t>Training</w:t>
      </w:r>
      <w:r>
        <w:rPr>
          <w:spacing w:val="65"/>
        </w:rPr>
        <w:t> </w:t>
      </w:r>
      <w:r>
        <w:rPr/>
        <w:t>Lebermodell</w:t>
      </w:r>
      <w:r>
        <w:rPr>
          <w:b w:val="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40" w:lineRule="auto" w:before="76" w:after="0"/>
        <w:ind w:left="2013" w:right="1519" w:hanging="213"/>
        <w:jc w:val="left"/>
        <w:rPr>
          <w:b w:val="0"/>
          <w:bCs w:val="0"/>
        </w:rPr>
      </w:pPr>
      <w:r>
        <w:rPr/>
        <w:t>Trainingsfrage 2. Wie viele Gefäßbäume gab es in der Lebervisualisierung?</w:t>
      </w:r>
      <w:r>
        <w:rPr>
          <w:spacing w:val="2"/>
        </w:rPr>
        <w:t> </w:t>
      </w:r>
      <w:r>
        <w:rPr>
          <w:color w:val="C43B1D"/>
        </w:rPr>
        <w:t>*</w:t>
      </w:r>
      <w:r>
        <w:rPr>
          <w:b w:val="0"/>
        </w:rPr>
      </w:r>
    </w:p>
    <w:p>
      <w:pPr>
        <w:pStyle w:val="BodyText"/>
        <w:spacing w:line="264" w:lineRule="auto" w:before="70"/>
        <w:ind w:right="1519"/>
        <w:jc w:val="left"/>
      </w:pPr>
      <w:r>
        <w:rPr/>
        <w:t>Bitte fragen Sie uns nach der Beantwortung der nächsten Frage (Sicherheit) nach</w:t>
      </w:r>
      <w:r>
        <w:rPr>
          <w:spacing w:val="22"/>
        </w:rPr>
        <w:t> </w:t>
      </w:r>
      <w:r>
        <w:rPr/>
        <w:t>der</w:t>
      </w:r>
      <w:r>
        <w:rPr>
          <w:w w:val="100"/>
        </w:rPr>
        <w:t> </w:t>
      </w:r>
      <w:r>
        <w:rPr/>
        <w:t>richtigen</w:t>
      </w:r>
      <w:r>
        <w:rPr>
          <w:spacing w:val="2"/>
        </w:rPr>
        <w:t> </w:t>
      </w:r>
      <w:r>
        <w:rPr/>
        <w:t>Antwort.</w:t>
      </w:r>
    </w:p>
    <w:p>
      <w:pPr>
        <w:spacing w:before="1"/>
        <w:ind w:left="2013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645" w:right="8099"/>
        <w:jc w:val="left"/>
      </w:pPr>
      <w:r>
        <w:rPr/>
        <w:pict>
          <v:group style="position:absolute;margin-left:117.378479pt;margin-top:-.4143pt;width:21.55pt;height:13.75pt;mso-position-horizontal-relative:page;mso-position-vertical-relative:paragraph;z-index:2272" coordorigin="2348,-8" coordsize="431,275">
            <v:shape style="position:absolute;left:2348;top:-8;width:431;height:275" coordorigin="2348,-8" coordsize="431,275" path="m2642,-8l2484,-8,2477,-8,2417,10,2372,54,2349,119,2348,145,2352,167,2384,223,2439,258,2484,266,2648,266,2670,263,2690,257,2709,248,2711,246,2642,246,2471,246,2412,221,2374,168,2366,122,2370,99,2403,43,2461,14,2484,11,2712,11,2707,8,2686,-1,2665,-6,2642,-8xe" filled="true" fillcolor="#999999" stroked="false">
              <v:path arrowok="t"/>
              <v:fill type="solid"/>
            </v:shape>
            <v:shape style="position:absolute;left:2348;top:-8;width:431;height:275" coordorigin="2348,-8" coordsize="431,275" path="m2712,11l2642,11,2655,12,2676,16,2729,51,2757,112,2759,136,2756,158,2723,214,2665,244,2642,246,2711,246,2764,184,2778,113,2774,91,2766,70,2755,51,2741,34,2725,20,2712,1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487pt;margin-top:18.066200pt;width:21.55pt;height:13.75pt;mso-position-horizontal-relative:page;mso-position-vertical-relative:paragraph;z-index:2296" coordorigin="2348,361" coordsize="431,275">
            <v:shape style="position:absolute;left:2348;top:361;width:431;height:275" coordorigin="2348,361" coordsize="431,275" path="m2642,361l2484,361,2477,361,2417,379,2372,423,2349,489,2348,514,2352,537,2384,593,2439,628,2484,635,2648,635,2670,633,2690,627,2709,618,2711,616,2642,616,2471,615,2412,591,2374,538,2366,491,2370,469,2403,413,2461,383,2484,381,2712,381,2707,378,2686,369,2665,363,2642,361xe" filled="true" fillcolor="#999999" stroked="false">
              <v:path arrowok="t"/>
              <v:fill type="solid"/>
            </v:shape>
            <v:shape style="position:absolute;left:2348;top:361;width:431;height:275" coordorigin="2348,361" coordsize="431,275" path="m2712,381l2642,381,2655,382,2676,386,2729,421,2757,481,2759,506,2756,528,2723,584,2665,614,2642,616,2711,616,2764,554,2778,482,2774,460,2766,440,2755,421,2741,404,2725,389,2712,38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487pt;margin-top:36.5466pt;width:21.55pt;height:13.75pt;mso-position-horizontal-relative:page;mso-position-vertical-relative:paragraph;z-index:2320" coordorigin="2348,731" coordsize="431,275">
            <v:shape style="position:absolute;left:2348;top:731;width:431;height:275" coordorigin="2348,731" coordsize="431,275" path="m2642,731l2484,731,2477,731,2417,749,2372,793,2349,858,2348,884,2352,906,2384,963,2439,998,2484,1005,2648,1005,2670,1002,2690,996,2709,987,2711,985,2642,985,2471,985,2412,960,2374,908,2366,861,2370,838,2403,783,2461,753,2484,750,2712,750,2707,747,2686,738,2665,733,2642,731xe" filled="true" fillcolor="#999999" stroked="false">
              <v:path arrowok="t"/>
              <v:fill type="solid"/>
            </v:shape>
            <v:shape style="position:absolute;left:2348;top:731;width:431;height:275" coordorigin="2348,731" coordsize="431,275" path="m2712,750l2642,750,2655,751,2676,756,2729,790,2757,851,2759,875,2756,898,2723,953,2665,983,2642,985,2711,985,2754,943,2777,878,2778,852,2774,830,2766,809,2755,790,2741,774,2725,759,2712,75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136pt;margin-top:55.023201pt;width:21.55pt;height:13.75pt;mso-position-horizontal-relative:page;mso-position-vertical-relative:paragraph;z-index:2344" coordorigin="2348,1100" coordsize="431,275">
            <v:shape style="position:absolute;left:2348;top:1100;width:431;height:275" coordorigin="2348,1100" coordsize="431,275" path="m2642,1100l2484,1100,2477,1101,2417,1118,2372,1162,2349,1228,2348,1254,2352,1276,2384,1332,2439,1367,2484,1375,2648,1374,2670,1372,2690,1366,2709,1357,2711,1355,2642,1355,2471,1354,2412,1330,2374,1277,2366,1230,2370,1208,2403,1152,2461,1122,2484,1120,2712,1120,2707,1117,2686,1108,2665,1102,2642,1100xe" filled="true" fillcolor="#999999" stroked="false">
              <v:path arrowok="t"/>
              <v:fill type="solid"/>
            </v:shape>
            <v:shape style="position:absolute;left:2348;top:1100;width:431;height:275" coordorigin="2348,1100" coordsize="431,275" path="m2712,1120l2642,1120,2655,1121,2676,1125,2729,1160,2757,1220,2759,1245,2756,1267,2723,1323,2665,1353,2642,1355,2711,1355,2754,1313,2777,1247,2778,1222,2774,1200,2766,1179,2755,1160,2741,1143,2725,1129,2712,11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143pt;margin-top:73.5037pt;width:21.55pt;height:13.75pt;mso-position-horizontal-relative:page;mso-position-vertical-relative:paragraph;z-index:2368" coordorigin="2348,1470" coordsize="431,275">
            <v:shape style="position:absolute;left:2348;top:1470;width:431;height:275" coordorigin="2348,1470" coordsize="431,275" path="m2642,1470l2484,1470,2477,1470,2417,1488,2372,1532,2349,1597,2348,1623,2352,1645,2384,1702,2439,1737,2484,1744,2648,1744,2670,1741,2690,1735,2709,1726,2711,1725,2642,1725,2471,1724,2412,1700,2374,1647,2366,1600,2370,1578,2403,1522,2461,1492,2484,1490,2712,1490,2707,1486,2686,1478,2665,1472,2642,1470xe" filled="true" fillcolor="#999999" stroked="false">
              <v:path arrowok="t"/>
              <v:fill type="solid"/>
            </v:shape>
            <v:shape style="position:absolute;left:2348;top:1470;width:431;height:275" coordorigin="2348,1470" coordsize="431,275" path="m2712,1490l2642,1490,2655,1490,2676,1495,2729,1530,2757,1590,2759,1614,2756,1637,2723,1693,2665,1722,2642,1725,2711,1725,2754,1682,2777,1617,2778,1591,2774,1569,2766,1548,2755,1529,2741,1513,2725,1498,2712,149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Ein</w:t>
      </w:r>
      <w:r>
        <w:rPr>
          <w:spacing w:val="-1"/>
          <w:w w:val="100"/>
        </w:rPr>
        <w:t> </w:t>
      </w:r>
      <w:r>
        <w:rPr/>
        <w:t>Zwei</w:t>
      </w:r>
      <w:r>
        <w:rPr>
          <w:w w:val="100"/>
        </w:rPr>
        <w:t> </w:t>
      </w:r>
      <w:r>
        <w:rPr/>
        <w:t>Drei</w:t>
      </w:r>
      <w:r>
        <w:rPr>
          <w:w w:val="100"/>
        </w:rPr>
        <w:t> </w:t>
      </w:r>
      <w:r>
        <w:rPr/>
        <w:t>Vier</w:t>
      </w:r>
      <w:r>
        <w:rPr>
          <w:w w:val="100"/>
        </w:rPr>
        <w:t> </w:t>
      </w:r>
      <w:r>
        <w:rPr/>
        <w:t>Fünf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40" w:lineRule="auto" w:before="76" w:after="0"/>
        <w:ind w:left="2013" w:right="1519" w:hanging="213"/>
        <w:jc w:val="left"/>
        <w:rPr>
          <w:b w:val="0"/>
          <w:bCs w:val="0"/>
        </w:rPr>
      </w:pPr>
      <w:r>
        <w:rPr/>
        <w:t>Sicherheit für Trainingsfrage 2</w:t>
      </w:r>
      <w:r>
        <w:rPr>
          <w:spacing w:val="-3"/>
        </w:rPr>
        <w:t> </w:t>
      </w:r>
      <w:r>
        <w:rPr>
          <w:color w:val="C43B1D"/>
        </w:rPr>
        <w:t>*</w:t>
      </w:r>
      <w:r>
        <w:rPr>
          <w:b w:val="0"/>
        </w:rPr>
      </w:r>
    </w:p>
    <w:p>
      <w:pPr>
        <w:spacing w:before="70"/>
        <w:ind w:left="2013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846pt;margin-top:37.450588pt;width:21.55pt;height:13.75pt;mso-position-horizontal-relative:page;mso-position-vertical-relative:paragraph;z-index:1936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6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9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345pt;margin-top:37.450588pt;width:21.55pt;height:13.75pt;mso-position-horizontal-relative:page;mso-position-vertical-relative:paragraph;z-index:1960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12,942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5289pt;margin-top:37.450588pt;width:21.55pt;height:13.75pt;mso-position-horizontal-relative:page;mso-position-vertical-relative:paragraph;z-index:1984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5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5,769l5765,769,5777,769,5799,774,5852,808,5880,869,5882,893,5878,916,5845,971,5787,1001,5765,1004,5834,1004,5876,961,5899,896,5901,870,5896,848,5888,827,5878,808,5864,792,5848,777,583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5331pt;margin-top:37.450588pt;width:21.55pt;height:13.75pt;mso-position-horizontal-relative:page;mso-position-vertical-relative:paragraph;z-index:2008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61,942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229pt;margin-top:37.450588pt;width:21.55pt;height:13.75pt;mso-position-horizontal-relative:page;mso-position-vertical-relative:paragraph;z-index:2032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9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36,942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2332pt;margin-top:37.450588pt;width:21.55pt;height:13.75pt;mso-position-horizontal-relative:page;mso-position-vertical-relative:paragraph;z-index:2056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4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744pt;margin-top:15.987296pt;width:21.55pt;height:13.75pt;mso-position-horizontal-relative:page;mso-position-vertical-relative:paragraph;z-index:1912" coordorigin="3447,320" coordsize="431,275">
            <v:shape style="position:absolute;left:3447;top:320;width:431;height:275" coordorigin="3447,320" coordsize="431,275" path="m3741,320l3583,320,3576,320,3516,338,3471,382,3448,447,3447,473,3451,495,3484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63,512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überhaupt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nicht</w:t>
      </w:r>
      <w:r>
        <w:rPr>
          <w:w w:val="100"/>
        </w:rPr>
        <w:t> </w:t>
      </w:r>
      <w:r>
        <w:rPr>
          <w:spacing w:val="-1"/>
        </w:rPr>
        <w:t>sicher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9291pt;margin-top:5.153788pt;width:21.55pt;height:13.75pt;mso-position-horizontal-relative:page;mso-position-vertical-relative:paragraph;z-index:2080" coordorigin="8169,103" coordsize="431,275">
            <v:shape style="position:absolute;left:8169;top:103;width:431;height:275" coordorigin="8169,103" coordsize="431,275" path="m8463,103l8305,103,8298,103,8238,121,8193,165,8170,230,8169,256,8173,278,8206,335,8260,370,8305,377,8469,377,8491,374,8511,368,8530,359,8532,358,8463,358,8292,357,8233,333,8195,280,8187,233,8191,211,8224,155,8282,125,8305,123,8533,123,8528,119,8507,111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3,8578,223,8580,247,8577,270,8544,325,8486,355,8463,358,8532,358,8585,296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424pt;margin-top:5.153788pt;width:21.55pt;height:13.75pt;mso-position-horizontal-relative:page;mso-position-vertical-relative:paragraph;z-index:2104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7,357,8908,333,8870,280,8862,233,8866,211,8899,155,8956,125,8979,123,9207,123,9202,119,9182,111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2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6292pt;margin-top:5.153788pt;width:21.55pt;height:13.75pt;mso-position-horizontal-relative:page;mso-position-vertical-relative:paragraph;z-index:2128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1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34,296,9948,224,9944,202,9936,181,9925,163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sehr</w:t>
      </w:r>
      <w:r>
        <w:rPr>
          <w:w w:val="100"/>
        </w:rPr>
        <w:t> </w:t>
      </w:r>
      <w:r>
        <w:rPr/>
        <w:t>sicher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spacing w:before="76"/>
        <w:ind w:left="1631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Skip to question</w:t>
      </w:r>
      <w:r>
        <w:rPr>
          <w:rFonts w:ascii="Arial"/>
          <w:i/>
          <w:spacing w:val="4"/>
          <w:sz w:val="19"/>
        </w:rPr>
        <w:t> </w:t>
      </w:r>
      <w:r>
        <w:rPr>
          <w:rFonts w:ascii="Arial"/>
          <w:i/>
          <w:sz w:val="19"/>
        </w:rPr>
        <w:t>19.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i/>
          <w:sz w:val="19"/>
          <w:szCs w:val="19"/>
        </w:rPr>
      </w:pPr>
    </w:p>
    <w:p>
      <w:pPr>
        <w:pStyle w:val="Heading1"/>
        <w:spacing w:line="240" w:lineRule="auto"/>
        <w:ind w:right="1519"/>
        <w:jc w:val="left"/>
        <w:rPr>
          <w:b w:val="0"/>
          <w:bCs w:val="0"/>
        </w:rPr>
      </w:pPr>
      <w:r>
        <w:rPr>
          <w:spacing w:val="-4"/>
        </w:rPr>
        <w:t>Testing </w:t>
      </w:r>
      <w:r>
        <w:rPr>
          <w:spacing w:val="1"/>
        </w:rPr>
        <w:t> </w:t>
      </w:r>
      <w:r>
        <w:rPr/>
        <w:t>Pyramidemodell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00" w:h="16840"/>
          <w:pgMar w:top="560" w:bottom="1020" w:left="260" w:right="24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64" w:lineRule="auto" w:before="76" w:after="0"/>
        <w:ind w:left="2013" w:right="2333" w:hanging="213"/>
        <w:jc w:val="left"/>
        <w:rPr>
          <w:b w:val="0"/>
          <w:bCs w:val="0"/>
        </w:rPr>
      </w:pPr>
      <w:r>
        <w:rPr/>
        <w:t>Frage 1. Wo befindet sich die Kugel aus der Eingangsansicht in Bezug auf</w:t>
      </w:r>
      <w:r>
        <w:rPr>
          <w:spacing w:val="4"/>
        </w:rPr>
        <w:t> </w:t>
      </w:r>
      <w:r>
        <w:rPr/>
        <w:t>die</w:t>
      </w:r>
      <w:r>
        <w:rPr>
          <w:w w:val="100"/>
        </w:rPr>
        <w:t> </w:t>
      </w:r>
      <w:r>
        <w:rPr/>
        <w:t>obere Kammer? </w:t>
      </w:r>
      <w:r>
        <w:rPr>
          <w:color w:val="C43B1D"/>
        </w:rPr>
        <w:t>*</w:t>
      </w:r>
      <w:r>
        <w:rPr>
          <w:b w:val="0"/>
        </w:rPr>
      </w:r>
    </w:p>
    <w:p>
      <w:pPr>
        <w:pStyle w:val="BodyText"/>
        <w:spacing w:line="240" w:lineRule="auto" w:before="49"/>
        <w:ind w:right="1519"/>
        <w:jc w:val="left"/>
      </w:pPr>
      <w:r>
        <w:rPr/>
        <w:t>Bitte wählen Sie mindestens eine Antwort</w:t>
      </w:r>
      <w:r>
        <w:rPr>
          <w:spacing w:val="7"/>
        </w:rPr>
        <w:t> </w:t>
      </w:r>
      <w:r>
        <w:rPr/>
        <w:t>aus.</w:t>
      </w:r>
    </w:p>
    <w:p>
      <w:pPr>
        <w:spacing w:before="23"/>
        <w:ind w:left="2487" w:right="1519" w:hanging="47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Tick all that</w:t>
      </w:r>
      <w:r>
        <w:rPr>
          <w:rFonts w:ascii="Arial"/>
          <w:i/>
          <w:spacing w:val="4"/>
          <w:sz w:val="19"/>
        </w:rPr>
        <w:t> </w:t>
      </w:r>
      <w:r>
        <w:rPr>
          <w:rFonts w:ascii="Arial"/>
          <w:i/>
          <w:spacing w:val="-3"/>
          <w:sz w:val="19"/>
        </w:rPr>
        <w:t>apply.</w:t>
      </w:r>
      <w:r>
        <w:rPr>
          <w:rFonts w:ascii="Arial"/>
          <w:spacing w:val="-3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487" w:right="8099"/>
        <w:jc w:val="left"/>
      </w:pPr>
      <w:r>
        <w:rPr/>
        <w:pict>
          <v:group style="position:absolute;margin-left:116.841751pt;margin-top:-.905735pt;width:14.7pt;height:14.7pt;mso-position-horizontal-relative:page;mso-position-vertical-relative:paragraph;z-index:2968" coordorigin="2337,-18" coordsize="294,294">
            <v:group style="position:absolute;left:2347;top:1;width:255;height:2" coordorigin="2347,1" coordsize="255,2">
              <v:shape style="position:absolute;left:2347;top:1;width:255;height:2" coordorigin="2347,1" coordsize="255,0" path="m2347,1l2601,1e" filled="false" stroked="true" strokeweight=".9805pt" strokecolor="#999999">
                <v:path arrowok="t"/>
              </v:shape>
            </v:group>
            <v:group style="position:absolute;left:2611;top:-8;width:2;height:255" coordorigin="2611,-8" coordsize="2,255">
              <v:shape style="position:absolute;left:2611;top:-8;width:2;height:255" coordorigin="2611,-8" coordsize="0,255" path="m2611,-8l2611,246e" filled="false" stroked="true" strokeweight=".9805pt" strokecolor="#999999">
                <v:path arrowok="t"/>
              </v:shape>
            </v:group>
            <v:group style="position:absolute;left:2366;top:256;width:255;height:2" coordorigin="2366,256" coordsize="255,2">
              <v:shape style="position:absolute;left:2366;top:256;width:255;height:2" coordorigin="2366,256" coordsize="255,0" path="m2366,256l2621,256e" filled="false" stroked="true" strokeweight=".9805pt" strokecolor="#999999">
                <v:path arrowok="t"/>
              </v:shape>
            </v:group>
            <v:group style="position:absolute;left:2356;top:11;width:2;height:255" coordorigin="2356,11" coordsize="2,255">
              <v:shape style="position:absolute;left:2356;top:11;width:2;height:255" coordorigin="2356,11" coordsize="0,255" path="m2356,11l2356,266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17.574764pt;width:14.7pt;height:14.7pt;mso-position-horizontal-relative:page;mso-position-vertical-relative:paragraph;z-index:2992" coordorigin="2337,351" coordsize="294,294">
            <v:group style="position:absolute;left:2347;top:371;width:255;height:2" coordorigin="2347,371" coordsize="255,2">
              <v:shape style="position:absolute;left:2347;top:371;width:255;height:2" coordorigin="2347,371" coordsize="255,0" path="m2347,371l2601,371e" filled="false" stroked="true" strokeweight=".9805pt" strokecolor="#999999">
                <v:path arrowok="t"/>
              </v:shape>
            </v:group>
            <v:group style="position:absolute;left:2611;top:361;width:2;height:255" coordorigin="2611,361" coordsize="2,255">
              <v:shape style="position:absolute;left:2611;top:361;width:2;height:255" coordorigin="2611,361" coordsize="0,255" path="m2611,361l2611,616e" filled="false" stroked="true" strokeweight=".9805pt" strokecolor="#999999">
                <v:path arrowok="t"/>
              </v:shape>
            </v:group>
            <v:group style="position:absolute;left:2366;top:626;width:255;height:2" coordorigin="2366,626" coordsize="255,2">
              <v:shape style="position:absolute;left:2366;top:626;width:255;height:2" coordorigin="2366,626" coordsize="255,0" path="m2366,626l2621,626e" filled="false" stroked="true" strokeweight=".9805pt" strokecolor="#999999">
                <v:path arrowok="t"/>
              </v:shape>
            </v:group>
            <v:group style="position:absolute;left:2356;top:381;width:2;height:255" coordorigin="2356,381" coordsize="2,255">
              <v:shape style="position:absolute;left:2356;top:381;width:2;height:255" coordorigin="2356,381" coordsize="0,255" path="m2356,381l2356,63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36.055264pt;width:14.7pt;height:14.7pt;mso-position-horizontal-relative:page;mso-position-vertical-relative:paragraph;z-index:3016" coordorigin="2337,721" coordsize="294,294">
            <v:group style="position:absolute;left:2347;top:741;width:255;height:2" coordorigin="2347,741" coordsize="255,2">
              <v:shape style="position:absolute;left:2347;top:741;width:255;height:2" coordorigin="2347,741" coordsize="255,0" path="m2347,741l2601,741e" filled="false" stroked="true" strokeweight=".9804pt" strokecolor="#999999">
                <v:path arrowok="t"/>
              </v:shape>
            </v:group>
            <v:group style="position:absolute;left:2611;top:731;width:2;height:255" coordorigin="2611,731" coordsize="2,255">
              <v:shape style="position:absolute;left:2611;top:731;width:2;height:255" coordorigin="2611,731" coordsize="0,255" path="m2611,731l2611,985e" filled="false" stroked="true" strokeweight=".9805pt" strokecolor="#999999">
                <v:path arrowok="t"/>
              </v:shape>
            </v:group>
            <v:group style="position:absolute;left:2366;top:995;width:255;height:2" coordorigin="2366,995" coordsize="255,2">
              <v:shape style="position:absolute;left:2366;top:995;width:255;height:2" coordorigin="2366,995" coordsize="255,0" path="m2366,995l2621,995e" filled="false" stroked="true" strokeweight=".9805pt" strokecolor="#999999">
                <v:path arrowok="t"/>
              </v:shape>
            </v:group>
            <v:group style="position:absolute;left:2356;top:751;width:2;height:255" coordorigin="2356,751" coordsize="2,255">
              <v:shape style="position:absolute;left:2356;top:751;width:2;height:255" coordorigin="2356,751" coordsize="0,255" path="m2356,751l2356,100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54.535664pt;width:14.7pt;height:14.7pt;mso-position-horizontal-relative:page;mso-position-vertical-relative:paragraph;z-index:3040" coordorigin="2337,1091" coordsize="294,294">
            <v:group style="position:absolute;left:2347;top:1110;width:255;height:2" coordorigin="2347,1110" coordsize="255,2">
              <v:shape style="position:absolute;left:2347;top:1110;width:255;height:2" coordorigin="2347,1110" coordsize="255,0" path="m2347,1110l2601,1110e" filled="false" stroked="true" strokeweight=".9805pt" strokecolor="#999999">
                <v:path arrowok="t"/>
              </v:shape>
            </v:group>
            <v:group style="position:absolute;left:2611;top:1101;width:2;height:255" coordorigin="2611,1101" coordsize="2,255">
              <v:shape style="position:absolute;left:2611;top:1101;width:2;height:255" coordorigin="2611,1101" coordsize="0,255" path="m2611,1101l2611,1355e" filled="false" stroked="true" strokeweight=".9805pt" strokecolor="#999999">
                <v:path arrowok="t"/>
              </v:shape>
            </v:group>
            <v:group style="position:absolute;left:2366;top:1365;width:255;height:2" coordorigin="2366,1365" coordsize="255,2">
              <v:shape style="position:absolute;left:2366;top:1365;width:255;height:2" coordorigin="2366,1365" coordsize="255,0" path="m2366,1365l2621,1365e" filled="false" stroked="true" strokeweight=".9805pt" strokecolor="#999999">
                <v:path arrowok="t"/>
              </v:shape>
            </v:group>
            <v:group style="position:absolute;left:2356;top:1120;width:2;height:255" coordorigin="2356,1120" coordsize="2,255">
              <v:shape style="position:absolute;left:2356;top:1120;width:2;height:255" coordorigin="2356,1120" coordsize="0,255" path="m2356,1120l2356,137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73.016167pt;width:14.7pt;height:14.7pt;mso-position-horizontal-relative:page;mso-position-vertical-relative:paragraph;z-index:3064" coordorigin="2337,1460" coordsize="294,294">
            <v:group style="position:absolute;left:2347;top:1480;width:255;height:2" coordorigin="2347,1480" coordsize="255,2">
              <v:shape style="position:absolute;left:2347;top:1480;width:255;height:2" coordorigin="2347,1480" coordsize="255,0" path="m2347,1480l2601,1480e" filled="false" stroked="true" strokeweight=".9805pt" strokecolor="#999999">
                <v:path arrowok="t"/>
              </v:shape>
            </v:group>
            <v:group style="position:absolute;left:2611;top:1470;width:2;height:255" coordorigin="2611,1470" coordsize="2,255">
              <v:shape style="position:absolute;left:2611;top:1470;width:2;height:255" coordorigin="2611,1470" coordsize="0,255" path="m2611,1470l2611,1725e" filled="false" stroked="true" strokeweight=".9805pt" strokecolor="#999999">
                <v:path arrowok="t"/>
              </v:shape>
            </v:group>
            <v:group style="position:absolute;left:2366;top:1734;width:255;height:2" coordorigin="2366,1734" coordsize="255,2">
              <v:shape style="position:absolute;left:2366;top:1734;width:255;height:2" coordorigin="2366,1734" coordsize="255,0" path="m2366,1734l2621,1734e" filled="false" stroked="true" strokeweight=".9804pt" strokecolor="#999999">
                <v:path arrowok="t"/>
              </v:shape>
            </v:group>
            <v:group style="position:absolute;left:2356;top:1490;width:2;height:255" coordorigin="2356,1490" coordsize="2,255">
              <v:shape style="position:absolute;left:2356;top:1490;width:2;height:255" coordorigin="2356,1490" coordsize="0,255" path="m2356,1490l2356,1744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91.492767pt;width:14.7pt;height:14.7pt;mso-position-horizontal-relative:page;mso-position-vertical-relative:paragraph;z-index:3088" coordorigin="2337,1830" coordsize="294,294">
            <v:group style="position:absolute;left:2347;top:1849;width:255;height:2" coordorigin="2347,1849" coordsize="255,2">
              <v:shape style="position:absolute;left:2347;top:1849;width:255;height:2" coordorigin="2347,1849" coordsize="255,0" path="m2347,1849l2601,1849e" filled="false" stroked="true" strokeweight=".9804pt" strokecolor="#999999">
                <v:path arrowok="t"/>
              </v:shape>
            </v:group>
            <v:group style="position:absolute;left:2611;top:1840;width:2;height:255" coordorigin="2611,1840" coordsize="2,255">
              <v:shape style="position:absolute;left:2611;top:1840;width:2;height:255" coordorigin="2611,1840" coordsize="0,255" path="m2611,1840l2611,2094e" filled="false" stroked="true" strokeweight=".9805pt" strokecolor="#999999">
                <v:path arrowok="t"/>
              </v:shape>
            </v:group>
            <v:group style="position:absolute;left:2366;top:2104;width:255;height:2" coordorigin="2366,2104" coordsize="255,2">
              <v:shape style="position:absolute;left:2366;top:2104;width:255;height:2" coordorigin="2366,2104" coordsize="255,0" path="m2366,2104l2621,2104e" filled="false" stroked="true" strokeweight=".9805pt" strokecolor="#999999">
                <v:path arrowok="t"/>
              </v:shape>
            </v:group>
            <v:group style="position:absolute;left:2356;top:1859;width:2;height:255" coordorigin="2356,1859" coordsize="2,255">
              <v:shape style="position:absolute;left:2356;top:1859;width:2;height:255" coordorigin="2356,1859" coordsize="0,255" path="m2356,1859l2356,2114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links</w:t>
      </w:r>
      <w:r>
        <w:rPr>
          <w:w w:val="100"/>
        </w:rPr>
        <w:t> </w:t>
      </w:r>
      <w:r>
        <w:rPr/>
        <w:t>rechts</w:t>
      </w:r>
      <w:r>
        <w:rPr>
          <w:spacing w:val="-51"/>
        </w:rPr>
        <w:t> </w:t>
      </w:r>
      <w:r>
        <w:rPr>
          <w:spacing w:val="-51"/>
        </w:rPr>
      </w:r>
      <w:r>
        <w:rPr/>
        <w:t>oben</w:t>
      </w:r>
      <w:r>
        <w:rPr>
          <w:spacing w:val="-51"/>
        </w:rPr>
        <w:t> </w:t>
      </w:r>
      <w:r>
        <w:rPr>
          <w:spacing w:val="-51"/>
        </w:rPr>
      </w:r>
      <w:r>
        <w:rPr/>
        <w:t>unten</w:t>
      </w:r>
      <w:r>
        <w:rPr>
          <w:spacing w:val="-51"/>
        </w:rPr>
        <w:t> </w:t>
      </w:r>
      <w:r>
        <w:rPr/>
        <w:t>vorne</w:t>
      </w:r>
      <w:r>
        <w:rPr>
          <w:spacing w:val="-51"/>
        </w:rPr>
        <w:t> </w:t>
      </w:r>
      <w:r>
        <w:rPr>
          <w:spacing w:val="-51"/>
        </w:rPr>
      </w:r>
      <w:r>
        <w:rPr/>
        <w:t>hinten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40" w:lineRule="auto" w:before="76" w:after="0"/>
        <w:ind w:left="2013" w:right="5599" w:hanging="319"/>
        <w:jc w:val="center"/>
        <w:rPr>
          <w:b w:val="0"/>
          <w:bCs w:val="0"/>
        </w:rPr>
      </w:pPr>
      <w:r>
        <w:rPr/>
        <w:t>Sicherheit für Frage 1</w:t>
      </w:r>
      <w:r>
        <w:rPr>
          <w:spacing w:val="-1"/>
        </w:rPr>
        <w:t> </w:t>
      </w:r>
      <w:r>
        <w:rPr>
          <w:color w:val="C43B1D"/>
        </w:rPr>
        <w:t>*</w:t>
      </w:r>
      <w:r>
        <w:rPr>
          <w:b w:val="0"/>
        </w:rPr>
      </w:r>
    </w:p>
    <w:p>
      <w:pPr>
        <w:spacing w:before="70"/>
        <w:ind w:left="1996" w:right="7711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51pt;margin-top:37.449982pt;width:21.55pt;height:13.75pt;mso-position-horizontal-relative:page;mso-position-vertical-relative:paragraph;z-index:2512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6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8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01pt;margin-top:37.449982pt;width:21.55pt;height:13.75pt;mso-position-horizontal-relative:page;mso-position-vertical-relative:paragraph;z-index:2536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12,942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4923pt;margin-top:37.449982pt;width:21.55pt;height:13.75pt;mso-position-horizontal-relative:page;mso-position-vertical-relative:paragraph;z-index:2560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5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5,769l5765,769,5777,769,5799,774,5852,808,5880,869,5882,893,5878,916,5845,971,5787,1001,5765,1004,5834,1004,5876,961,5899,896,5901,870,5896,848,5888,827,5877,808,5864,792,5848,777,583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4995pt;margin-top:37.449982pt;width:21.55pt;height:13.75pt;mso-position-horizontal-relative:page;mso-position-vertical-relative:paragraph;z-index:2584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61,942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1924pt;margin-top:37.449982pt;width:21.55pt;height:13.75pt;mso-position-horizontal-relative:page;mso-position-vertical-relative:paragraph;z-index:2608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8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36,942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1996pt;margin-top:37.449982pt;width:21.55pt;height:13.75pt;mso-position-horizontal-relative:page;mso-position-vertical-relative:paragraph;z-index:2632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4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pgSz w:w="11900" w:h="16840"/>
          <w:pgMar w:header="370" w:footer="830" w:top="560" w:bottom="102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408pt;margin-top:15.986677pt;width:21.55pt;height:13.75pt;mso-position-horizontal-relative:page;mso-position-vertical-relative:paragraph;z-index:2488" coordorigin="3447,320" coordsize="431,275">
            <v:shape style="position:absolute;left:3447;top:320;width:431;height:275" coordorigin="3447,320" coordsize="431,275" path="m3741,320l3583,320,3576,320,3516,338,3471,382,3448,447,3447,473,3451,495,3483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63,512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überhaupt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nicht</w:t>
      </w:r>
      <w:r>
        <w:rPr>
          <w:w w:val="100"/>
        </w:rPr>
        <w:t> </w:t>
      </w:r>
      <w:r>
        <w:rPr>
          <w:spacing w:val="-1"/>
        </w:rPr>
        <w:t>sicher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8955pt;margin-top:5.153169pt;width:21.55pt;height:13.75pt;mso-position-horizontal-relative:page;mso-position-vertical-relative:paragraph;z-index:2656" coordorigin="8169,103" coordsize="431,275">
            <v:shape style="position:absolute;left:8169;top:103;width:431;height:275" coordorigin="8169,103" coordsize="431,275" path="m8463,103l8305,103,8298,103,8238,121,8193,165,8170,230,8169,256,8173,278,8205,335,8260,370,8305,377,8469,377,8491,374,8511,368,8530,359,8532,358,8463,358,8292,357,8233,333,8195,280,8187,233,8191,211,8224,155,8282,125,8305,123,8533,123,8528,119,8507,110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2,8578,223,8580,247,8577,270,8544,325,8486,355,8463,358,8532,358,8585,296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088pt;margin-top:5.153169pt;width:21.55pt;height:13.75pt;mso-position-horizontal-relative:page;mso-position-vertical-relative:paragraph;z-index:2680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7,357,8908,333,8870,280,8862,233,8866,211,8899,155,8956,125,8979,123,9207,123,9202,119,9182,110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2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5956pt;margin-top:5.153169pt;width:21.55pt;height:13.75pt;mso-position-horizontal-relative:page;mso-position-vertical-relative:paragraph;z-index:2704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0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34,296,9948,224,9944,202,9936,181,9925,162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sehr</w:t>
      </w:r>
      <w:r>
        <w:rPr>
          <w:w w:val="100"/>
        </w:rPr>
        <w:t> </w:t>
      </w:r>
      <w:r>
        <w:rPr/>
        <w:t>sicher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64" w:lineRule="auto" w:before="76" w:after="0"/>
        <w:ind w:left="2013" w:right="2333" w:hanging="305"/>
        <w:jc w:val="left"/>
        <w:rPr>
          <w:b w:val="0"/>
          <w:bCs w:val="0"/>
        </w:rPr>
      </w:pPr>
      <w:r>
        <w:rPr/>
        <w:t>Frage 2. Wo befindet sich die Kugel aus der Eingangsansicht in Bezug auf</w:t>
      </w:r>
      <w:r>
        <w:rPr>
          <w:spacing w:val="4"/>
        </w:rPr>
        <w:t> </w:t>
      </w:r>
      <w:r>
        <w:rPr/>
        <w:t>die</w:t>
      </w:r>
      <w:r>
        <w:rPr>
          <w:w w:val="100"/>
        </w:rPr>
        <w:t> </w:t>
      </w:r>
      <w:r>
        <w:rPr/>
        <w:t>mittlere Kammer?</w:t>
      </w:r>
      <w:r>
        <w:rPr>
          <w:spacing w:val="-1"/>
        </w:rPr>
        <w:t> </w:t>
      </w:r>
      <w:r>
        <w:rPr>
          <w:color w:val="C43B1D"/>
        </w:rPr>
        <w:t>*</w:t>
      </w:r>
      <w:r>
        <w:rPr>
          <w:b w:val="0"/>
        </w:rPr>
      </w:r>
    </w:p>
    <w:p>
      <w:pPr>
        <w:pStyle w:val="BodyText"/>
        <w:spacing w:line="240" w:lineRule="auto" w:before="49"/>
        <w:ind w:right="1519"/>
        <w:jc w:val="left"/>
      </w:pPr>
      <w:r>
        <w:rPr/>
        <w:t>Bitte wählen Sie mindestens eine Antwort</w:t>
      </w:r>
      <w:r>
        <w:rPr>
          <w:spacing w:val="7"/>
        </w:rPr>
        <w:t> </w:t>
      </w:r>
      <w:r>
        <w:rPr/>
        <w:t>aus.</w:t>
      </w:r>
    </w:p>
    <w:p>
      <w:pPr>
        <w:spacing w:before="23"/>
        <w:ind w:left="2487" w:right="1519" w:hanging="47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Tick all that</w:t>
      </w:r>
      <w:r>
        <w:rPr>
          <w:rFonts w:ascii="Arial"/>
          <w:i/>
          <w:spacing w:val="4"/>
          <w:sz w:val="19"/>
        </w:rPr>
        <w:t> </w:t>
      </w:r>
      <w:r>
        <w:rPr>
          <w:rFonts w:ascii="Arial"/>
          <w:i/>
          <w:spacing w:val="-3"/>
          <w:sz w:val="19"/>
        </w:rPr>
        <w:t>apply.</w:t>
      </w:r>
      <w:r>
        <w:rPr>
          <w:rFonts w:ascii="Arial"/>
          <w:spacing w:val="-3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487" w:right="8099"/>
        <w:jc w:val="left"/>
      </w:pPr>
      <w:r>
        <w:rPr/>
        <w:pict>
          <v:group style="position:absolute;margin-left:116.841751pt;margin-top:-.903672pt;width:14.7pt;height:14.7pt;mso-position-horizontal-relative:page;mso-position-vertical-relative:paragraph;z-index:3112" coordorigin="2337,-18" coordsize="294,294">
            <v:group style="position:absolute;left:2347;top:2;width:255;height:2" coordorigin="2347,2" coordsize="255,2">
              <v:shape style="position:absolute;left:2347;top:2;width:255;height:2" coordorigin="2347,2" coordsize="255,0" path="m2347,2l2601,2e" filled="false" stroked="true" strokeweight=".9805pt" strokecolor="#999999">
                <v:path arrowok="t"/>
              </v:shape>
            </v:group>
            <v:group style="position:absolute;left:2611;top:-8;width:2;height:255" coordorigin="2611,-8" coordsize="2,255">
              <v:shape style="position:absolute;left:2611;top:-8;width:2;height:255" coordorigin="2611,-8" coordsize="0,255" path="m2611,-8l2611,246e" filled="false" stroked="true" strokeweight=".9805pt" strokecolor="#999999">
                <v:path arrowok="t"/>
              </v:shape>
            </v:group>
            <v:group style="position:absolute;left:2366;top:256;width:255;height:2" coordorigin="2366,256" coordsize="255,2">
              <v:shape style="position:absolute;left:2366;top:256;width:255;height:2" coordorigin="2366,256" coordsize="255,0" path="m2366,256l2621,256e" filled="false" stroked="true" strokeweight=".9805pt" strokecolor="#999999">
                <v:path arrowok="t"/>
              </v:shape>
            </v:group>
            <v:group style="position:absolute;left:2356;top:11;width:2;height:255" coordorigin="2356,11" coordsize="2,255">
              <v:shape style="position:absolute;left:2356;top:11;width:2;height:255" coordorigin="2356,11" coordsize="0,255" path="m2356,11l2356,266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17.572927pt;width:14.7pt;height:14.7pt;mso-position-horizontal-relative:page;mso-position-vertical-relative:paragraph;z-index:3136" coordorigin="2337,351" coordsize="294,294">
            <v:group style="position:absolute;left:2347;top:371;width:255;height:2" coordorigin="2347,371" coordsize="255,2">
              <v:shape style="position:absolute;left:2347;top:371;width:255;height:2" coordorigin="2347,371" coordsize="255,0" path="m2347,371l2601,371e" filled="false" stroked="true" strokeweight=".9805pt" strokecolor="#999999">
                <v:path arrowok="t"/>
              </v:shape>
            </v:group>
            <v:group style="position:absolute;left:2611;top:361;width:2;height:255" coordorigin="2611,361" coordsize="2,255">
              <v:shape style="position:absolute;left:2611;top:361;width:2;height:255" coordorigin="2611,361" coordsize="0,255" path="m2611,361l2611,616e" filled="false" stroked="true" strokeweight=".9805pt" strokecolor="#999999">
                <v:path arrowok="t"/>
              </v:shape>
            </v:group>
            <v:group style="position:absolute;left:2366;top:626;width:255;height:2" coordorigin="2366,626" coordsize="255,2">
              <v:shape style="position:absolute;left:2366;top:626;width:255;height:2" coordorigin="2366,626" coordsize="255,0" path="m2366,626l2621,626e" filled="false" stroked="true" strokeweight=".9804pt" strokecolor="#999999">
                <v:path arrowok="t"/>
              </v:shape>
            </v:group>
            <v:group style="position:absolute;left:2356;top:381;width:2;height:255" coordorigin="2356,381" coordsize="2,255">
              <v:shape style="position:absolute;left:2356;top:381;width:2;height:255" coordorigin="2356,381" coordsize="0,255" path="m2356,381l2356,63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36.053429pt;width:14.7pt;height:14.7pt;mso-position-horizontal-relative:page;mso-position-vertical-relative:paragraph;z-index:3160" coordorigin="2337,721" coordsize="294,294">
            <v:group style="position:absolute;left:2347;top:741;width:255;height:2" coordorigin="2347,741" coordsize="255,2">
              <v:shape style="position:absolute;left:2347;top:741;width:255;height:2" coordorigin="2347,741" coordsize="255,0" path="m2347,741l2601,741e" filled="false" stroked="true" strokeweight=".9804pt" strokecolor="#999999">
                <v:path arrowok="t"/>
              </v:shape>
            </v:group>
            <v:group style="position:absolute;left:2611;top:731;width:2;height:255" coordorigin="2611,731" coordsize="2,255">
              <v:shape style="position:absolute;left:2611;top:731;width:2;height:255" coordorigin="2611,731" coordsize="0,255" path="m2611,731l2611,985e" filled="false" stroked="true" strokeweight=".9805pt" strokecolor="#999999">
                <v:path arrowok="t"/>
              </v:shape>
            </v:group>
            <v:group style="position:absolute;left:2366;top:995;width:255;height:2" coordorigin="2366,995" coordsize="255,2">
              <v:shape style="position:absolute;left:2366;top:995;width:255;height:2" coordorigin="2366,995" coordsize="255,0" path="m2366,995l2621,995e" filled="false" stroked="true" strokeweight=".9805pt" strokecolor="#999999">
                <v:path arrowok="t"/>
              </v:shape>
            </v:group>
            <v:group style="position:absolute;left:2356;top:750;width:2;height:255" coordorigin="2356,750" coordsize="2,255">
              <v:shape style="position:absolute;left:2356;top:750;width:2;height:255" coordorigin="2356,750" coordsize="0,255" path="m2356,750l2356,100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54.533829pt;width:14.7pt;height:14.7pt;mso-position-horizontal-relative:page;mso-position-vertical-relative:paragraph;z-index:3184" coordorigin="2337,1091" coordsize="294,294">
            <v:group style="position:absolute;left:2347;top:1110;width:255;height:2" coordorigin="2347,1110" coordsize="255,2">
              <v:shape style="position:absolute;left:2347;top:1110;width:255;height:2" coordorigin="2347,1110" coordsize="255,0" path="m2347,1110l2601,1110e" filled="false" stroked="true" strokeweight=".9805pt" strokecolor="#999999">
                <v:path arrowok="t"/>
              </v:shape>
            </v:group>
            <v:group style="position:absolute;left:2611;top:1100;width:2;height:255" coordorigin="2611,1100" coordsize="2,255">
              <v:shape style="position:absolute;left:2611;top:1100;width:2;height:255" coordorigin="2611,1100" coordsize="0,255" path="m2611,1100l2611,1355e" filled="false" stroked="true" strokeweight=".9805pt" strokecolor="#999999">
                <v:path arrowok="t"/>
              </v:shape>
            </v:group>
            <v:group style="position:absolute;left:2366;top:1365;width:255;height:2" coordorigin="2366,1365" coordsize="255,2">
              <v:shape style="position:absolute;left:2366;top:1365;width:255;height:2" coordorigin="2366,1365" coordsize="255,0" path="m2366,1365l2621,1365e" filled="false" stroked="true" strokeweight=".9805pt" strokecolor="#999999">
                <v:path arrowok="t"/>
              </v:shape>
            </v:group>
            <v:group style="position:absolute;left:2356;top:1120;width:2;height:255" coordorigin="2356,1120" coordsize="2,255">
              <v:shape style="position:absolute;left:2356;top:1120;width:2;height:255" coordorigin="2356,1120" coordsize="0,255" path="m2356,1120l2356,137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73.014328pt;width:14.7pt;height:14.7pt;mso-position-horizontal-relative:page;mso-position-vertical-relative:paragraph;z-index:3208" coordorigin="2337,1460" coordsize="294,294">
            <v:group style="position:absolute;left:2347;top:1480;width:255;height:2" coordorigin="2347,1480" coordsize="255,2">
              <v:shape style="position:absolute;left:2347;top:1480;width:255;height:2" coordorigin="2347,1480" coordsize="255,0" path="m2347,1480l2601,1480e" filled="false" stroked="true" strokeweight=".9805pt" strokecolor="#999999">
                <v:path arrowok="t"/>
              </v:shape>
            </v:group>
            <v:group style="position:absolute;left:2611;top:1470;width:2;height:255" coordorigin="2611,1470" coordsize="2,255">
              <v:shape style="position:absolute;left:2611;top:1470;width:2;height:255" coordorigin="2611,1470" coordsize="0,255" path="m2611,1470l2611,1725e" filled="false" stroked="true" strokeweight=".9805pt" strokecolor="#999999">
                <v:path arrowok="t"/>
              </v:shape>
            </v:group>
            <v:group style="position:absolute;left:2366;top:1734;width:255;height:2" coordorigin="2366,1734" coordsize="255,2">
              <v:shape style="position:absolute;left:2366;top:1734;width:255;height:2" coordorigin="2366,1734" coordsize="255,0" path="m2366,1734l2621,1734e" filled="false" stroked="true" strokeweight=".9804pt" strokecolor="#999999">
                <v:path arrowok="t"/>
              </v:shape>
            </v:group>
            <v:group style="position:absolute;left:2356;top:1490;width:2;height:255" coordorigin="2356,1490" coordsize="2,255">
              <v:shape style="position:absolute;left:2356;top:1490;width:2;height:255" coordorigin="2356,1490" coordsize="0,255" path="m2356,1490l2356,1744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91.494827pt;width:14.7pt;height:14.7pt;mso-position-horizontal-relative:page;mso-position-vertical-relative:paragraph;z-index:3232" coordorigin="2337,1830" coordsize="294,294">
            <v:group style="position:absolute;left:2347;top:1850;width:255;height:2" coordorigin="2347,1850" coordsize="255,2">
              <v:shape style="position:absolute;left:2347;top:1850;width:255;height:2" coordorigin="2347,1850" coordsize="255,0" path="m2347,1850l2601,1850e" filled="false" stroked="true" strokeweight=".9804pt" strokecolor="#999999">
                <v:path arrowok="t"/>
              </v:shape>
            </v:group>
            <v:group style="position:absolute;left:2611;top:1840;width:2;height:255" coordorigin="2611,1840" coordsize="2,255">
              <v:shape style="position:absolute;left:2611;top:1840;width:2;height:255" coordorigin="2611,1840" coordsize="0,255" path="m2611,1840l2611,2094e" filled="false" stroked="true" strokeweight=".9805pt" strokecolor="#999999">
                <v:path arrowok="t"/>
              </v:shape>
            </v:group>
            <v:group style="position:absolute;left:2366;top:2104;width:255;height:2" coordorigin="2366,2104" coordsize="255,2">
              <v:shape style="position:absolute;left:2366;top:2104;width:255;height:2" coordorigin="2366,2104" coordsize="255,0" path="m2366,2104l2621,2104e" filled="false" stroked="true" strokeweight=".9805pt" strokecolor="#999999">
                <v:path arrowok="t"/>
              </v:shape>
            </v:group>
            <v:group style="position:absolute;left:2356;top:1859;width:2;height:255" coordorigin="2356,1859" coordsize="2,255">
              <v:shape style="position:absolute;left:2356;top:1859;width:2;height:255" coordorigin="2356,1859" coordsize="0,255" path="m2356,1859l2356,2114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links</w:t>
      </w:r>
      <w:r>
        <w:rPr>
          <w:w w:val="100"/>
        </w:rPr>
        <w:t> </w:t>
      </w:r>
      <w:r>
        <w:rPr/>
        <w:t>rechts</w:t>
      </w:r>
      <w:r>
        <w:rPr>
          <w:spacing w:val="-51"/>
        </w:rPr>
        <w:t> </w:t>
      </w:r>
      <w:r>
        <w:rPr>
          <w:spacing w:val="-51"/>
        </w:rPr>
      </w:r>
      <w:r>
        <w:rPr/>
        <w:t>oben</w:t>
      </w:r>
      <w:r>
        <w:rPr>
          <w:spacing w:val="-51"/>
        </w:rPr>
        <w:t> </w:t>
      </w:r>
      <w:r>
        <w:rPr>
          <w:spacing w:val="-51"/>
        </w:rPr>
      </w:r>
      <w:r>
        <w:rPr/>
        <w:t>unten</w:t>
      </w:r>
      <w:r>
        <w:rPr>
          <w:spacing w:val="-51"/>
        </w:rPr>
        <w:t> </w:t>
      </w:r>
      <w:r>
        <w:rPr/>
        <w:t>vorne</w:t>
      </w:r>
      <w:r>
        <w:rPr>
          <w:spacing w:val="-51"/>
        </w:rPr>
        <w:t> </w:t>
      </w:r>
      <w:r>
        <w:rPr>
          <w:spacing w:val="-51"/>
        </w:rPr>
      </w:r>
      <w:r>
        <w:rPr/>
        <w:t>hinten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40" w:lineRule="auto" w:before="76" w:after="0"/>
        <w:ind w:left="2013" w:right="5599" w:hanging="319"/>
        <w:jc w:val="center"/>
        <w:rPr>
          <w:b w:val="0"/>
          <w:bCs w:val="0"/>
        </w:rPr>
      </w:pPr>
      <w:r>
        <w:rPr/>
        <w:t>Sicherheit für Frage 2</w:t>
      </w:r>
      <w:r>
        <w:rPr>
          <w:spacing w:val="-1"/>
        </w:rPr>
        <w:t> </w:t>
      </w:r>
      <w:r>
        <w:rPr>
          <w:color w:val="C43B1D"/>
        </w:rPr>
        <w:t>*</w:t>
      </w:r>
      <w:r>
        <w:rPr>
          <w:b w:val="0"/>
        </w:rPr>
      </w:r>
    </w:p>
    <w:p>
      <w:pPr>
        <w:spacing w:before="70"/>
        <w:ind w:left="1996" w:right="7711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846pt;margin-top:37.452183pt;width:21.55pt;height:13.75pt;mso-position-horizontal-relative:page;mso-position-vertical-relative:paragraph;z-index:2752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6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9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345pt;margin-top:37.452183pt;width:21.55pt;height:13.75pt;mso-position-horizontal-relative:page;mso-position-vertical-relative:paragraph;z-index:2776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02,961,5225,896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5289pt;margin-top:37.452183pt;width:21.55pt;height:13.75pt;mso-position-horizontal-relative:page;mso-position-vertical-relative:paragraph;z-index:2800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4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4,769l5765,769,5777,769,5799,774,5852,808,5880,869,5882,893,5878,916,5845,971,5787,1001,5765,1004,5834,1004,5876,961,5899,896,5901,870,5896,848,5888,827,5878,808,5864,792,5848,777,583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5331pt;margin-top:37.452183pt;width:21.55pt;height:13.75pt;mso-position-horizontal-relative:page;mso-position-vertical-relative:paragraph;z-index:2824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51,961,6574,896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229pt;margin-top:37.452183pt;width:21.55pt;height:13.75pt;mso-position-horizontal-relative:page;mso-position-vertical-relative:paragraph;z-index:2848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9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26,961,7248,896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2332pt;margin-top:37.452183pt;width:21.55pt;height:13.75pt;mso-position-horizontal-relative:page;mso-position-vertical-relative:paragraph;z-index:2872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744pt;margin-top:15.988785pt;width:21.55pt;height:13.75pt;mso-position-horizontal-relative:page;mso-position-vertical-relative:paragraph;z-index:2728" coordorigin="3447,320" coordsize="431,275">
            <v:shape style="position:absolute;left:3447;top:320;width:431;height:275" coordorigin="3447,320" coordsize="431,275" path="m3741,320l3583,320,3576,320,3516,338,3471,382,3448,447,3447,473,3451,495,3484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63,512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überhaupt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nicht</w:t>
      </w:r>
      <w:r>
        <w:rPr>
          <w:w w:val="100"/>
        </w:rPr>
        <w:t> </w:t>
      </w:r>
      <w:r>
        <w:rPr>
          <w:spacing w:val="-1"/>
        </w:rPr>
        <w:t>sicher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9291pt;margin-top:5.155384pt;width:21.55pt;height:13.75pt;mso-position-horizontal-relative:page;mso-position-vertical-relative:paragraph;z-index:2896" coordorigin="8169,103" coordsize="431,275">
            <v:shape style="position:absolute;left:8169;top:103;width:431;height:275" coordorigin="8169,103" coordsize="431,275" path="m8463,103l8305,103,8298,103,8238,121,8193,165,8170,230,8169,256,8173,278,8206,335,8260,370,8305,377,8469,377,8491,374,8511,368,8530,359,8532,358,8463,358,8292,357,8233,333,8195,280,8187,233,8191,211,8224,155,8282,125,8305,123,8533,123,8528,119,8507,111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3,8578,223,8580,247,8577,270,8544,326,8486,355,8463,358,8532,358,8575,315,8598,250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424pt;margin-top:5.155384pt;width:21.55pt;height:13.75pt;mso-position-horizontal-relative:page;mso-position-vertical-relative:paragraph;z-index:2920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6,357,8908,333,8870,280,8862,233,8866,211,8899,155,8956,125,8979,123,9207,123,9202,119,9182,111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3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6292pt;margin-top:5.155384pt;width:21.55pt;height:13.75pt;mso-position-horizontal-relative:page;mso-position-vertical-relative:paragraph;z-index:2944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1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34,296,9948,224,9944,202,9936,181,9925,163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sehr</w:t>
      </w:r>
      <w:r>
        <w:rPr>
          <w:w w:val="100"/>
        </w:rPr>
        <w:t> </w:t>
      </w:r>
      <w:r>
        <w:rPr/>
        <w:t>sicher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spacing w:line="240" w:lineRule="auto" w:before="9"/>
        <w:rPr>
          <w:rFonts w:ascii="Arial" w:hAnsi="Arial" w:cs="Arial" w:eastAsia="Arial"/>
          <w:sz w:val="25"/>
          <w:szCs w:val="25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5599" w:hanging="319"/>
        <w:jc w:val="center"/>
        <w:rPr>
          <w:b w:val="0"/>
          <w:bCs w:val="0"/>
        </w:rPr>
      </w:pPr>
      <w:r>
        <w:rPr/>
        <w:t>Sicherheit für Frage 3</w:t>
      </w:r>
      <w:r>
        <w:rPr>
          <w:spacing w:val="-1"/>
        </w:rPr>
        <w:t> </w:t>
      </w:r>
      <w:r>
        <w:rPr>
          <w:color w:val="C43B1D"/>
        </w:rPr>
        <w:t>*</w:t>
      </w:r>
      <w:r>
        <w:rPr>
          <w:b w:val="0"/>
        </w:rPr>
      </w:r>
    </w:p>
    <w:p>
      <w:pPr>
        <w:spacing w:before="70"/>
        <w:ind w:left="1996" w:right="7711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51pt;margin-top:37.449982pt;width:21.55pt;height:13.75pt;mso-position-horizontal-relative:page;mso-position-vertical-relative:paragraph;z-index:3352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6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8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01pt;margin-top:37.449982pt;width:21.55pt;height:13.75pt;mso-position-horizontal-relative:page;mso-position-vertical-relative:paragraph;z-index:3376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12,942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4923pt;margin-top:37.449982pt;width:21.55pt;height:13.75pt;mso-position-horizontal-relative:page;mso-position-vertical-relative:paragraph;z-index:3400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5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5,769l5765,769,5777,769,5799,774,5852,808,5880,869,5882,893,5878,916,5845,971,5787,1001,5765,1004,5834,1004,5876,961,5899,896,5901,870,5896,848,5888,827,5877,808,5864,792,5848,777,583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4995pt;margin-top:37.449982pt;width:21.55pt;height:13.75pt;mso-position-horizontal-relative:page;mso-position-vertical-relative:paragraph;z-index:3424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61,942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1924pt;margin-top:37.449982pt;width:21.55pt;height:13.75pt;mso-position-horizontal-relative:page;mso-position-vertical-relative:paragraph;z-index:3448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8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36,942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1996pt;margin-top:37.449982pt;width:21.55pt;height:13.75pt;mso-position-horizontal-relative:page;mso-position-vertical-relative:paragraph;z-index:3472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4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headerReference w:type="default" r:id="rId7"/>
          <w:footerReference w:type="default" r:id="rId8"/>
          <w:pgSz w:w="11900" w:h="16840"/>
          <w:pgMar w:header="370" w:footer="3348" w:top="4400" w:bottom="354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408pt;margin-top:15.986677pt;width:21.55pt;height:13.75pt;mso-position-horizontal-relative:page;mso-position-vertical-relative:paragraph;z-index:3328" coordorigin="3447,320" coordsize="431,275">
            <v:shape style="position:absolute;left:3447;top:320;width:431;height:275" coordorigin="3447,320" coordsize="431,275" path="m3741,320l3583,320,3576,320,3516,338,3471,382,3448,447,3447,473,3451,495,3483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63,512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überhaupt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nicht</w:t>
      </w:r>
      <w:r>
        <w:rPr>
          <w:w w:val="100"/>
        </w:rPr>
        <w:t> </w:t>
      </w:r>
      <w:r>
        <w:rPr>
          <w:spacing w:val="-1"/>
        </w:rPr>
        <w:t>sicher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8955pt;margin-top:5.153169pt;width:21.55pt;height:13.75pt;mso-position-horizontal-relative:page;mso-position-vertical-relative:paragraph;z-index:3496" coordorigin="8169,103" coordsize="431,275">
            <v:shape style="position:absolute;left:8169;top:103;width:431;height:275" coordorigin="8169,103" coordsize="431,275" path="m8463,103l8305,103,8298,103,8238,121,8193,165,8170,230,8169,256,8173,278,8205,335,8260,370,8305,377,8469,377,8491,374,8511,368,8530,359,8532,358,8463,358,8292,357,8233,333,8195,280,8187,233,8191,211,8224,155,8282,125,8305,123,8533,123,8528,119,8507,110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2,8578,223,8580,247,8577,270,8544,325,8486,355,8463,358,8532,358,8585,296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088pt;margin-top:5.153169pt;width:21.55pt;height:13.75pt;mso-position-horizontal-relative:page;mso-position-vertical-relative:paragraph;z-index:3520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7,357,8908,333,8870,280,8862,233,8866,211,8899,155,8956,125,8979,123,9207,123,9202,119,9182,110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2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5956pt;margin-top:5.153169pt;width:21.55pt;height:13.75pt;mso-position-horizontal-relative:page;mso-position-vertical-relative:paragraph;z-index:3544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0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34,296,9948,224,9944,202,9936,181,9925,162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sehr</w:t>
      </w:r>
      <w:r>
        <w:rPr>
          <w:w w:val="100"/>
        </w:rPr>
        <w:t> </w:t>
      </w:r>
      <w:r>
        <w:rPr/>
        <w:t>sicher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64" w:lineRule="auto" w:before="76" w:after="0"/>
        <w:ind w:left="2013" w:right="2312" w:hanging="319"/>
        <w:jc w:val="left"/>
        <w:rPr>
          <w:b w:val="0"/>
          <w:bCs w:val="0"/>
        </w:rPr>
      </w:pPr>
      <w:r>
        <w:rPr/>
        <w:t>Frage 4. Wo befindet sich die Kugel auf der Eingangsansicht in Bezug auf</w:t>
      </w:r>
      <w:r>
        <w:rPr>
          <w:spacing w:val="4"/>
        </w:rPr>
        <w:t> </w:t>
      </w:r>
      <w:r>
        <w:rPr/>
        <w:t>den</w:t>
      </w:r>
      <w:r>
        <w:rPr>
          <w:w w:val="100"/>
        </w:rPr>
        <w:t> </w:t>
      </w:r>
      <w:r>
        <w:rPr/>
        <w:t>Eingang?</w:t>
      </w:r>
      <w:r>
        <w:rPr>
          <w:spacing w:val="-1"/>
        </w:rPr>
        <w:t> </w:t>
      </w:r>
      <w:r>
        <w:rPr>
          <w:color w:val="C43B1D"/>
        </w:rPr>
        <w:t>*</w:t>
      </w:r>
      <w:r>
        <w:rPr>
          <w:b w:val="0"/>
        </w:rPr>
      </w:r>
    </w:p>
    <w:p>
      <w:pPr>
        <w:pStyle w:val="BodyText"/>
        <w:spacing w:line="240" w:lineRule="auto" w:before="49"/>
        <w:ind w:right="1519"/>
        <w:jc w:val="left"/>
      </w:pPr>
      <w:r>
        <w:rPr/>
        <w:t>Bitte wählen Sie mindestens eine Antwort</w:t>
      </w:r>
      <w:r>
        <w:rPr>
          <w:spacing w:val="7"/>
        </w:rPr>
        <w:t> </w:t>
      </w:r>
      <w:r>
        <w:rPr/>
        <w:t>aus.</w:t>
      </w:r>
    </w:p>
    <w:p>
      <w:pPr>
        <w:spacing w:before="23"/>
        <w:ind w:left="2487" w:right="1519" w:hanging="47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Tick all that</w:t>
      </w:r>
      <w:r>
        <w:rPr>
          <w:rFonts w:ascii="Arial"/>
          <w:i/>
          <w:spacing w:val="4"/>
          <w:sz w:val="19"/>
        </w:rPr>
        <w:t> </w:t>
      </w:r>
      <w:r>
        <w:rPr>
          <w:rFonts w:ascii="Arial"/>
          <w:i/>
          <w:spacing w:val="-3"/>
          <w:sz w:val="19"/>
        </w:rPr>
        <w:t>apply.</w:t>
      </w:r>
      <w:r>
        <w:rPr>
          <w:rFonts w:ascii="Arial"/>
          <w:spacing w:val="-3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487" w:right="8099"/>
        <w:jc w:val="left"/>
      </w:pPr>
      <w:r>
        <w:rPr/>
        <w:pict>
          <v:group style="position:absolute;margin-left:116.841751pt;margin-top:-.903672pt;width:14.7pt;height:14.7pt;mso-position-horizontal-relative:page;mso-position-vertical-relative:paragraph;z-index:3808" coordorigin="2337,-18" coordsize="294,294">
            <v:group style="position:absolute;left:2347;top:2;width:255;height:2" coordorigin="2347,2" coordsize="255,2">
              <v:shape style="position:absolute;left:2347;top:2;width:255;height:2" coordorigin="2347,2" coordsize="255,0" path="m2347,2l2601,2e" filled="false" stroked="true" strokeweight=".9805pt" strokecolor="#999999">
                <v:path arrowok="t"/>
              </v:shape>
            </v:group>
            <v:group style="position:absolute;left:2611;top:-8;width:2;height:255" coordorigin="2611,-8" coordsize="2,255">
              <v:shape style="position:absolute;left:2611;top:-8;width:2;height:255" coordorigin="2611,-8" coordsize="0,255" path="m2611,-8l2611,246e" filled="false" stroked="true" strokeweight=".9805pt" strokecolor="#999999">
                <v:path arrowok="t"/>
              </v:shape>
            </v:group>
            <v:group style="position:absolute;left:2366;top:256;width:255;height:2" coordorigin="2366,256" coordsize="255,2">
              <v:shape style="position:absolute;left:2366;top:256;width:255;height:2" coordorigin="2366,256" coordsize="255,0" path="m2366,256l2621,256e" filled="false" stroked="true" strokeweight=".9805pt" strokecolor="#999999">
                <v:path arrowok="t"/>
              </v:shape>
            </v:group>
            <v:group style="position:absolute;left:2356;top:11;width:2;height:255" coordorigin="2356,11" coordsize="2,255">
              <v:shape style="position:absolute;left:2356;top:11;width:2;height:255" coordorigin="2356,11" coordsize="0,255" path="m2356,11l2356,266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17.572927pt;width:14.7pt;height:14.7pt;mso-position-horizontal-relative:page;mso-position-vertical-relative:paragraph;z-index:3832" coordorigin="2337,351" coordsize="294,294">
            <v:group style="position:absolute;left:2347;top:371;width:255;height:2" coordorigin="2347,371" coordsize="255,2">
              <v:shape style="position:absolute;left:2347;top:371;width:255;height:2" coordorigin="2347,371" coordsize="255,0" path="m2347,371l2601,371e" filled="false" stroked="true" strokeweight=".9805pt" strokecolor="#999999">
                <v:path arrowok="t"/>
              </v:shape>
            </v:group>
            <v:group style="position:absolute;left:2611;top:361;width:2;height:255" coordorigin="2611,361" coordsize="2,255">
              <v:shape style="position:absolute;left:2611;top:361;width:2;height:255" coordorigin="2611,361" coordsize="0,255" path="m2611,361l2611,616e" filled="false" stroked="true" strokeweight=".9805pt" strokecolor="#999999">
                <v:path arrowok="t"/>
              </v:shape>
            </v:group>
            <v:group style="position:absolute;left:2366;top:626;width:255;height:2" coordorigin="2366,626" coordsize="255,2">
              <v:shape style="position:absolute;left:2366;top:626;width:255;height:2" coordorigin="2366,626" coordsize="255,0" path="m2366,626l2621,626e" filled="false" stroked="true" strokeweight=".9804pt" strokecolor="#999999">
                <v:path arrowok="t"/>
              </v:shape>
            </v:group>
            <v:group style="position:absolute;left:2356;top:381;width:2;height:255" coordorigin="2356,381" coordsize="2,255">
              <v:shape style="position:absolute;left:2356;top:381;width:2;height:255" coordorigin="2356,381" coordsize="0,255" path="m2356,381l2356,63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36.053429pt;width:14.7pt;height:14.7pt;mso-position-horizontal-relative:page;mso-position-vertical-relative:paragraph;z-index:3856" coordorigin="2337,721" coordsize="294,294">
            <v:group style="position:absolute;left:2347;top:741;width:255;height:2" coordorigin="2347,741" coordsize="255,2">
              <v:shape style="position:absolute;left:2347;top:741;width:255;height:2" coordorigin="2347,741" coordsize="255,0" path="m2347,741l2601,741e" filled="false" stroked="true" strokeweight=".9804pt" strokecolor="#999999">
                <v:path arrowok="t"/>
              </v:shape>
            </v:group>
            <v:group style="position:absolute;left:2611;top:731;width:2;height:255" coordorigin="2611,731" coordsize="2,255">
              <v:shape style="position:absolute;left:2611;top:731;width:2;height:255" coordorigin="2611,731" coordsize="0,255" path="m2611,731l2611,985e" filled="false" stroked="true" strokeweight=".9805pt" strokecolor="#999999">
                <v:path arrowok="t"/>
              </v:shape>
            </v:group>
            <v:group style="position:absolute;left:2366;top:995;width:255;height:2" coordorigin="2366,995" coordsize="255,2">
              <v:shape style="position:absolute;left:2366;top:995;width:255;height:2" coordorigin="2366,995" coordsize="255,0" path="m2366,995l2621,995e" filled="false" stroked="true" strokeweight=".9805pt" strokecolor="#999999">
                <v:path arrowok="t"/>
              </v:shape>
            </v:group>
            <v:group style="position:absolute;left:2356;top:750;width:2;height:255" coordorigin="2356,750" coordsize="2,255">
              <v:shape style="position:absolute;left:2356;top:750;width:2;height:255" coordorigin="2356,750" coordsize="0,255" path="m2356,750l2356,100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54.533829pt;width:14.7pt;height:14.7pt;mso-position-horizontal-relative:page;mso-position-vertical-relative:paragraph;z-index:3880" coordorigin="2337,1091" coordsize="294,294">
            <v:group style="position:absolute;left:2347;top:1110;width:255;height:2" coordorigin="2347,1110" coordsize="255,2">
              <v:shape style="position:absolute;left:2347;top:1110;width:255;height:2" coordorigin="2347,1110" coordsize="255,0" path="m2347,1110l2601,1110e" filled="false" stroked="true" strokeweight=".9805pt" strokecolor="#999999">
                <v:path arrowok="t"/>
              </v:shape>
            </v:group>
            <v:group style="position:absolute;left:2611;top:1100;width:2;height:255" coordorigin="2611,1100" coordsize="2,255">
              <v:shape style="position:absolute;left:2611;top:1100;width:2;height:255" coordorigin="2611,1100" coordsize="0,255" path="m2611,1100l2611,1355e" filled="false" stroked="true" strokeweight=".9805pt" strokecolor="#999999">
                <v:path arrowok="t"/>
              </v:shape>
            </v:group>
            <v:group style="position:absolute;left:2366;top:1365;width:255;height:2" coordorigin="2366,1365" coordsize="255,2">
              <v:shape style="position:absolute;left:2366;top:1365;width:255;height:2" coordorigin="2366,1365" coordsize="255,0" path="m2366,1365l2621,1365e" filled="false" stroked="true" strokeweight=".9805pt" strokecolor="#999999">
                <v:path arrowok="t"/>
              </v:shape>
            </v:group>
            <v:group style="position:absolute;left:2356;top:1120;width:2;height:255" coordorigin="2356,1120" coordsize="2,255">
              <v:shape style="position:absolute;left:2356;top:1120;width:2;height:255" coordorigin="2356,1120" coordsize="0,255" path="m2356,1120l2356,137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73.014328pt;width:14.7pt;height:14.7pt;mso-position-horizontal-relative:page;mso-position-vertical-relative:paragraph;z-index:3904" coordorigin="2337,1460" coordsize="294,294">
            <v:group style="position:absolute;left:2347;top:1480;width:255;height:2" coordorigin="2347,1480" coordsize="255,2">
              <v:shape style="position:absolute;left:2347;top:1480;width:255;height:2" coordorigin="2347,1480" coordsize="255,0" path="m2347,1480l2601,1480e" filled="false" stroked="true" strokeweight=".9805pt" strokecolor="#999999">
                <v:path arrowok="t"/>
              </v:shape>
            </v:group>
            <v:group style="position:absolute;left:2611;top:1470;width:2;height:255" coordorigin="2611,1470" coordsize="2,255">
              <v:shape style="position:absolute;left:2611;top:1470;width:2;height:255" coordorigin="2611,1470" coordsize="0,255" path="m2611,1470l2611,1725e" filled="false" stroked="true" strokeweight=".9805pt" strokecolor="#999999">
                <v:path arrowok="t"/>
              </v:shape>
            </v:group>
            <v:group style="position:absolute;left:2366;top:1734;width:255;height:2" coordorigin="2366,1734" coordsize="255,2">
              <v:shape style="position:absolute;left:2366;top:1734;width:255;height:2" coordorigin="2366,1734" coordsize="255,0" path="m2366,1734l2621,1734e" filled="false" stroked="true" strokeweight=".9804pt" strokecolor="#999999">
                <v:path arrowok="t"/>
              </v:shape>
            </v:group>
            <v:group style="position:absolute;left:2356;top:1490;width:2;height:255" coordorigin="2356,1490" coordsize="2,255">
              <v:shape style="position:absolute;left:2356;top:1490;width:2;height:255" coordorigin="2356,1490" coordsize="0,255" path="m2356,1490l2356,1744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91.494827pt;width:14.7pt;height:14.7pt;mso-position-horizontal-relative:page;mso-position-vertical-relative:paragraph;z-index:3928" coordorigin="2337,1830" coordsize="294,294">
            <v:group style="position:absolute;left:2347;top:1850;width:255;height:2" coordorigin="2347,1850" coordsize="255,2">
              <v:shape style="position:absolute;left:2347;top:1850;width:255;height:2" coordorigin="2347,1850" coordsize="255,0" path="m2347,1850l2601,1850e" filled="false" stroked="true" strokeweight=".9804pt" strokecolor="#999999">
                <v:path arrowok="t"/>
              </v:shape>
            </v:group>
            <v:group style="position:absolute;left:2611;top:1840;width:2;height:255" coordorigin="2611,1840" coordsize="2,255">
              <v:shape style="position:absolute;left:2611;top:1840;width:2;height:255" coordorigin="2611,1840" coordsize="0,255" path="m2611,1840l2611,2094e" filled="false" stroked="true" strokeweight=".9805pt" strokecolor="#999999">
                <v:path arrowok="t"/>
              </v:shape>
            </v:group>
            <v:group style="position:absolute;left:2366;top:2104;width:255;height:2" coordorigin="2366,2104" coordsize="255,2">
              <v:shape style="position:absolute;left:2366;top:2104;width:255;height:2" coordorigin="2366,2104" coordsize="255,0" path="m2366,2104l2621,2104e" filled="false" stroked="true" strokeweight=".9805pt" strokecolor="#999999">
                <v:path arrowok="t"/>
              </v:shape>
            </v:group>
            <v:group style="position:absolute;left:2356;top:1859;width:2;height:255" coordorigin="2356,1859" coordsize="2,255">
              <v:shape style="position:absolute;left:2356;top:1859;width:2;height:255" coordorigin="2356,1859" coordsize="0,255" path="m2356,1859l2356,2114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links</w:t>
      </w:r>
      <w:r>
        <w:rPr>
          <w:w w:val="100"/>
        </w:rPr>
        <w:t> </w:t>
      </w:r>
      <w:r>
        <w:rPr/>
        <w:t>rechts</w:t>
      </w:r>
      <w:r>
        <w:rPr>
          <w:spacing w:val="-51"/>
        </w:rPr>
        <w:t> </w:t>
      </w:r>
      <w:r>
        <w:rPr>
          <w:spacing w:val="-51"/>
        </w:rPr>
      </w:r>
      <w:r>
        <w:rPr/>
        <w:t>oben</w:t>
      </w:r>
      <w:r>
        <w:rPr>
          <w:spacing w:val="-51"/>
        </w:rPr>
        <w:t> </w:t>
      </w:r>
      <w:r>
        <w:rPr>
          <w:spacing w:val="-51"/>
        </w:rPr>
      </w:r>
      <w:r>
        <w:rPr/>
        <w:t>unten</w:t>
      </w:r>
      <w:r>
        <w:rPr>
          <w:spacing w:val="-51"/>
        </w:rPr>
        <w:t> </w:t>
      </w:r>
      <w:r>
        <w:rPr/>
        <w:t>vorne</w:t>
      </w:r>
      <w:r>
        <w:rPr>
          <w:spacing w:val="-51"/>
        </w:rPr>
        <w:t> </w:t>
      </w:r>
      <w:r>
        <w:rPr>
          <w:spacing w:val="-51"/>
        </w:rPr>
      </w:r>
      <w:r>
        <w:rPr/>
        <w:t>hinten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5599" w:hanging="319"/>
        <w:jc w:val="center"/>
        <w:rPr>
          <w:b w:val="0"/>
          <w:bCs w:val="0"/>
        </w:rPr>
      </w:pPr>
      <w:r>
        <w:rPr/>
        <w:t>Sicherheit für Frage 4</w:t>
      </w:r>
      <w:r>
        <w:rPr>
          <w:spacing w:val="-1"/>
        </w:rPr>
        <w:t> </w:t>
      </w:r>
      <w:r>
        <w:rPr>
          <w:color w:val="C43B1D"/>
        </w:rPr>
        <w:t>*</w:t>
      </w:r>
      <w:r>
        <w:rPr>
          <w:b w:val="0"/>
        </w:rPr>
      </w:r>
    </w:p>
    <w:p>
      <w:pPr>
        <w:spacing w:before="70"/>
        <w:ind w:left="1996" w:right="7711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846pt;margin-top:37.452183pt;width:21.55pt;height:13.75pt;mso-position-horizontal-relative:page;mso-position-vertical-relative:paragraph;z-index:3592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6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9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345pt;margin-top:37.452183pt;width:21.55pt;height:13.75pt;mso-position-horizontal-relative:page;mso-position-vertical-relative:paragraph;z-index:3616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02,961,5225,896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5289pt;margin-top:37.452183pt;width:21.55pt;height:13.75pt;mso-position-horizontal-relative:page;mso-position-vertical-relative:paragraph;z-index:3640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4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4,769l5765,769,5777,769,5799,774,5852,808,5880,869,5882,893,5878,916,5845,971,5787,1001,5765,1004,5834,1004,5876,961,5899,896,5901,870,5896,848,5888,827,5878,808,5864,792,5848,777,583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5331pt;margin-top:37.452183pt;width:21.55pt;height:13.75pt;mso-position-horizontal-relative:page;mso-position-vertical-relative:paragraph;z-index:3664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51,961,6574,896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229pt;margin-top:37.452183pt;width:21.55pt;height:13.75pt;mso-position-horizontal-relative:page;mso-position-vertical-relative:paragraph;z-index:3688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9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26,961,7248,896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2332pt;margin-top:37.452183pt;width:21.55pt;height:13.75pt;mso-position-horizontal-relative:page;mso-position-vertical-relative:paragraph;z-index:3712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744pt;margin-top:15.988785pt;width:21.55pt;height:13.75pt;mso-position-horizontal-relative:page;mso-position-vertical-relative:paragraph;z-index:3568" coordorigin="3447,320" coordsize="431,275">
            <v:shape style="position:absolute;left:3447;top:320;width:431;height:275" coordorigin="3447,320" coordsize="431,275" path="m3741,320l3583,320,3576,320,3516,338,3471,382,3448,447,3447,473,3451,495,3484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63,512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überhaupt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nicht</w:t>
      </w:r>
      <w:r>
        <w:rPr>
          <w:w w:val="100"/>
        </w:rPr>
        <w:t> </w:t>
      </w:r>
      <w:r>
        <w:rPr>
          <w:spacing w:val="-1"/>
        </w:rPr>
        <w:t>sicher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9291pt;margin-top:5.155384pt;width:21.55pt;height:13.75pt;mso-position-horizontal-relative:page;mso-position-vertical-relative:paragraph;z-index:3736" coordorigin="8169,103" coordsize="431,275">
            <v:shape style="position:absolute;left:8169;top:103;width:431;height:275" coordorigin="8169,103" coordsize="431,275" path="m8463,103l8305,103,8298,103,8238,121,8193,165,8170,230,8169,256,8173,278,8206,335,8260,370,8305,377,8469,377,8491,374,8511,368,8530,359,8532,358,8463,358,8292,357,8233,333,8195,280,8187,233,8191,211,8224,155,8282,125,8305,123,8533,123,8528,119,8507,111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3,8578,223,8580,247,8577,270,8544,326,8486,355,8463,358,8532,358,8575,315,8598,250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424pt;margin-top:5.155384pt;width:21.55pt;height:13.75pt;mso-position-horizontal-relative:page;mso-position-vertical-relative:paragraph;z-index:3760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6,357,8908,333,8870,280,8862,233,8866,211,8899,155,8956,125,8979,123,9207,123,9202,119,9182,111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3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6292pt;margin-top:5.155384pt;width:21.55pt;height:13.75pt;mso-position-horizontal-relative:page;mso-position-vertical-relative:paragraph;z-index:3784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1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34,296,9948,224,9944,202,9936,181,9925,163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sehr</w:t>
      </w:r>
      <w:r>
        <w:rPr>
          <w:w w:val="100"/>
        </w:rPr>
        <w:t> </w:t>
      </w:r>
      <w:r>
        <w:rPr/>
        <w:t>sicher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64" w:lineRule="auto" w:before="76" w:after="0"/>
        <w:ind w:left="2013" w:right="2088" w:hanging="319"/>
        <w:jc w:val="left"/>
        <w:rPr>
          <w:b w:val="0"/>
          <w:bCs w:val="0"/>
        </w:rPr>
      </w:pPr>
      <w:r>
        <w:rPr/>
        <w:t>Frage 5. Wo befindet sich die Kugel aus Sicht der Pyramidenspitze (in Bezug</w:t>
      </w:r>
      <w:r>
        <w:rPr>
          <w:spacing w:val="7"/>
        </w:rPr>
        <w:t> </w:t>
      </w:r>
      <w:r>
        <w:rPr/>
        <w:t>auf</w:t>
      </w:r>
      <w:r>
        <w:rPr>
          <w:w w:val="100"/>
        </w:rPr>
        <w:t> </w:t>
      </w:r>
      <w:r>
        <w:rPr/>
        <w:t>die Spitze)? </w:t>
      </w:r>
      <w:r>
        <w:rPr>
          <w:color w:val="C43B1D"/>
        </w:rPr>
        <w:t>*</w:t>
      </w:r>
      <w:r>
        <w:rPr>
          <w:b w:val="0"/>
        </w:rPr>
      </w:r>
    </w:p>
    <w:p>
      <w:pPr>
        <w:pStyle w:val="BodyText"/>
        <w:spacing w:line="240" w:lineRule="auto" w:before="49"/>
        <w:ind w:right="1519"/>
        <w:jc w:val="left"/>
      </w:pPr>
      <w:r>
        <w:rPr/>
        <w:t>Bitte wählen Sie mindestens eine Antwort</w:t>
      </w:r>
      <w:r>
        <w:rPr>
          <w:spacing w:val="7"/>
        </w:rPr>
        <w:t> </w:t>
      </w:r>
      <w:r>
        <w:rPr/>
        <w:t>aus.</w:t>
      </w:r>
    </w:p>
    <w:p>
      <w:pPr>
        <w:spacing w:before="23"/>
        <w:ind w:left="2487" w:right="1519" w:hanging="47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Tick all that</w:t>
      </w:r>
      <w:r>
        <w:rPr>
          <w:rFonts w:ascii="Arial"/>
          <w:i/>
          <w:spacing w:val="4"/>
          <w:sz w:val="19"/>
        </w:rPr>
        <w:t> </w:t>
      </w:r>
      <w:r>
        <w:rPr>
          <w:rFonts w:ascii="Arial"/>
          <w:i/>
          <w:spacing w:val="-3"/>
          <w:sz w:val="19"/>
        </w:rPr>
        <w:t>apply.</w:t>
      </w:r>
      <w:r>
        <w:rPr>
          <w:rFonts w:ascii="Arial"/>
          <w:spacing w:val="-3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487" w:right="8099"/>
        <w:jc w:val="left"/>
      </w:pPr>
      <w:r>
        <w:rPr/>
        <w:pict>
          <v:group style="position:absolute;margin-left:116.841751pt;margin-top:-.905735pt;width:14.7pt;height:14.7pt;mso-position-horizontal-relative:page;mso-position-vertical-relative:paragraph;z-index:4528" coordorigin="2337,-18" coordsize="294,294">
            <v:group style="position:absolute;left:2347;top:1;width:255;height:2" coordorigin="2347,1" coordsize="255,2">
              <v:shape style="position:absolute;left:2347;top:1;width:255;height:2" coordorigin="2347,1" coordsize="255,0" path="m2347,1l2601,1e" filled="false" stroked="true" strokeweight=".9805pt" strokecolor="#999999">
                <v:path arrowok="t"/>
              </v:shape>
            </v:group>
            <v:group style="position:absolute;left:2611;top:-8;width:2;height:255" coordorigin="2611,-8" coordsize="2,255">
              <v:shape style="position:absolute;left:2611;top:-8;width:2;height:255" coordorigin="2611,-8" coordsize="0,255" path="m2611,-8l2611,246e" filled="false" stroked="true" strokeweight=".9805pt" strokecolor="#999999">
                <v:path arrowok="t"/>
              </v:shape>
            </v:group>
            <v:group style="position:absolute;left:2366;top:256;width:255;height:2" coordorigin="2366,256" coordsize="255,2">
              <v:shape style="position:absolute;left:2366;top:256;width:255;height:2" coordorigin="2366,256" coordsize="255,0" path="m2366,256l2621,256e" filled="false" stroked="true" strokeweight=".9805pt" strokecolor="#999999">
                <v:path arrowok="t"/>
              </v:shape>
            </v:group>
            <v:group style="position:absolute;left:2356;top:11;width:2;height:255" coordorigin="2356,11" coordsize="2,255">
              <v:shape style="position:absolute;left:2356;top:11;width:2;height:255" coordorigin="2356,11" coordsize="0,255" path="m2356,11l2356,266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17.574764pt;width:14.7pt;height:14.7pt;mso-position-horizontal-relative:page;mso-position-vertical-relative:paragraph;z-index:4552" coordorigin="2337,351" coordsize="294,294">
            <v:group style="position:absolute;left:2347;top:371;width:255;height:2" coordorigin="2347,371" coordsize="255,2">
              <v:shape style="position:absolute;left:2347;top:371;width:255;height:2" coordorigin="2347,371" coordsize="255,0" path="m2347,371l2601,371e" filled="false" stroked="true" strokeweight=".9805pt" strokecolor="#999999">
                <v:path arrowok="t"/>
              </v:shape>
            </v:group>
            <v:group style="position:absolute;left:2611;top:361;width:2;height:255" coordorigin="2611,361" coordsize="2,255">
              <v:shape style="position:absolute;left:2611;top:361;width:2;height:255" coordorigin="2611,361" coordsize="0,255" path="m2611,361l2611,616e" filled="false" stroked="true" strokeweight=".9805pt" strokecolor="#999999">
                <v:path arrowok="t"/>
              </v:shape>
            </v:group>
            <v:group style="position:absolute;left:2366;top:626;width:255;height:2" coordorigin="2366,626" coordsize="255,2">
              <v:shape style="position:absolute;left:2366;top:626;width:255;height:2" coordorigin="2366,626" coordsize="255,0" path="m2366,626l2621,626e" filled="false" stroked="true" strokeweight=".9805pt" strokecolor="#999999">
                <v:path arrowok="t"/>
              </v:shape>
            </v:group>
            <v:group style="position:absolute;left:2356;top:381;width:2;height:255" coordorigin="2356,381" coordsize="2,255">
              <v:shape style="position:absolute;left:2356;top:381;width:2;height:255" coordorigin="2356,381" coordsize="0,255" path="m2356,381l2356,63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36.055264pt;width:14.7pt;height:14.7pt;mso-position-horizontal-relative:page;mso-position-vertical-relative:paragraph;z-index:4576" coordorigin="2337,721" coordsize="294,294">
            <v:group style="position:absolute;left:2347;top:741;width:255;height:2" coordorigin="2347,741" coordsize="255,2">
              <v:shape style="position:absolute;left:2347;top:741;width:255;height:2" coordorigin="2347,741" coordsize="255,0" path="m2347,741l2601,741e" filled="false" stroked="true" strokeweight=".9804pt" strokecolor="#999999">
                <v:path arrowok="t"/>
              </v:shape>
            </v:group>
            <v:group style="position:absolute;left:2611;top:731;width:2;height:255" coordorigin="2611,731" coordsize="2,255">
              <v:shape style="position:absolute;left:2611;top:731;width:2;height:255" coordorigin="2611,731" coordsize="0,255" path="m2611,731l2611,985e" filled="false" stroked="true" strokeweight=".9805pt" strokecolor="#999999">
                <v:path arrowok="t"/>
              </v:shape>
            </v:group>
            <v:group style="position:absolute;left:2366;top:995;width:255;height:2" coordorigin="2366,995" coordsize="255,2">
              <v:shape style="position:absolute;left:2366;top:995;width:255;height:2" coordorigin="2366,995" coordsize="255,0" path="m2366,995l2621,995e" filled="false" stroked="true" strokeweight=".9805pt" strokecolor="#999999">
                <v:path arrowok="t"/>
              </v:shape>
            </v:group>
            <v:group style="position:absolute;left:2356;top:751;width:2;height:255" coordorigin="2356,751" coordsize="2,255">
              <v:shape style="position:absolute;left:2356;top:751;width:2;height:255" coordorigin="2356,751" coordsize="0,255" path="m2356,751l2356,100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54.535664pt;width:14.7pt;height:14.7pt;mso-position-horizontal-relative:page;mso-position-vertical-relative:paragraph;z-index:4600" coordorigin="2337,1091" coordsize="294,294">
            <v:group style="position:absolute;left:2347;top:1110;width:255;height:2" coordorigin="2347,1110" coordsize="255,2">
              <v:shape style="position:absolute;left:2347;top:1110;width:255;height:2" coordorigin="2347,1110" coordsize="255,0" path="m2347,1110l2601,1110e" filled="false" stroked="true" strokeweight=".9805pt" strokecolor="#999999">
                <v:path arrowok="t"/>
              </v:shape>
            </v:group>
            <v:group style="position:absolute;left:2611;top:1101;width:2;height:255" coordorigin="2611,1101" coordsize="2,255">
              <v:shape style="position:absolute;left:2611;top:1101;width:2;height:255" coordorigin="2611,1101" coordsize="0,255" path="m2611,1101l2611,1355e" filled="false" stroked="true" strokeweight=".9805pt" strokecolor="#999999">
                <v:path arrowok="t"/>
              </v:shape>
            </v:group>
            <v:group style="position:absolute;left:2366;top:1365;width:255;height:2" coordorigin="2366,1365" coordsize="255,2">
              <v:shape style="position:absolute;left:2366;top:1365;width:255;height:2" coordorigin="2366,1365" coordsize="255,0" path="m2366,1365l2621,1365e" filled="false" stroked="true" strokeweight=".9805pt" strokecolor="#999999">
                <v:path arrowok="t"/>
              </v:shape>
            </v:group>
            <v:group style="position:absolute;left:2356;top:1120;width:2;height:255" coordorigin="2356,1120" coordsize="2,255">
              <v:shape style="position:absolute;left:2356;top:1120;width:2;height:255" coordorigin="2356,1120" coordsize="0,255" path="m2356,1120l2356,137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73.016167pt;width:14.7pt;height:14.7pt;mso-position-horizontal-relative:page;mso-position-vertical-relative:paragraph;z-index:4624" coordorigin="2337,1460" coordsize="294,294">
            <v:group style="position:absolute;left:2347;top:1480;width:255;height:2" coordorigin="2347,1480" coordsize="255,2">
              <v:shape style="position:absolute;left:2347;top:1480;width:255;height:2" coordorigin="2347,1480" coordsize="255,0" path="m2347,1480l2601,1480e" filled="false" stroked="true" strokeweight=".9805pt" strokecolor="#999999">
                <v:path arrowok="t"/>
              </v:shape>
            </v:group>
            <v:group style="position:absolute;left:2611;top:1470;width:2;height:255" coordorigin="2611,1470" coordsize="2,255">
              <v:shape style="position:absolute;left:2611;top:1470;width:2;height:255" coordorigin="2611,1470" coordsize="0,255" path="m2611,1470l2611,1725e" filled="false" stroked="true" strokeweight=".9805pt" strokecolor="#999999">
                <v:path arrowok="t"/>
              </v:shape>
            </v:group>
            <v:group style="position:absolute;left:2366;top:1734;width:255;height:2" coordorigin="2366,1734" coordsize="255,2">
              <v:shape style="position:absolute;left:2366;top:1734;width:255;height:2" coordorigin="2366,1734" coordsize="255,0" path="m2366,1734l2621,1734e" filled="false" stroked="true" strokeweight=".9804pt" strokecolor="#999999">
                <v:path arrowok="t"/>
              </v:shape>
            </v:group>
            <v:group style="position:absolute;left:2356;top:1490;width:2;height:255" coordorigin="2356,1490" coordsize="2,255">
              <v:shape style="position:absolute;left:2356;top:1490;width:2;height:255" coordorigin="2356,1490" coordsize="0,255" path="m2356,1490l2356,1744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91.492767pt;width:14.7pt;height:14.7pt;mso-position-horizontal-relative:page;mso-position-vertical-relative:paragraph;z-index:4648" coordorigin="2337,1830" coordsize="294,294">
            <v:group style="position:absolute;left:2347;top:1849;width:255;height:2" coordorigin="2347,1849" coordsize="255,2">
              <v:shape style="position:absolute;left:2347;top:1849;width:255;height:2" coordorigin="2347,1849" coordsize="255,0" path="m2347,1849l2601,1849e" filled="false" stroked="true" strokeweight=".9804pt" strokecolor="#999999">
                <v:path arrowok="t"/>
              </v:shape>
            </v:group>
            <v:group style="position:absolute;left:2611;top:1840;width:2;height:255" coordorigin="2611,1840" coordsize="2,255">
              <v:shape style="position:absolute;left:2611;top:1840;width:2;height:255" coordorigin="2611,1840" coordsize="0,255" path="m2611,1840l2611,2094e" filled="false" stroked="true" strokeweight=".9805pt" strokecolor="#999999">
                <v:path arrowok="t"/>
              </v:shape>
            </v:group>
            <v:group style="position:absolute;left:2366;top:2104;width:255;height:2" coordorigin="2366,2104" coordsize="255,2">
              <v:shape style="position:absolute;left:2366;top:2104;width:255;height:2" coordorigin="2366,2104" coordsize="255,0" path="m2366,2104l2621,2104e" filled="false" stroked="true" strokeweight=".9805pt" strokecolor="#999999">
                <v:path arrowok="t"/>
              </v:shape>
            </v:group>
            <v:group style="position:absolute;left:2356;top:1859;width:2;height:255" coordorigin="2356,1859" coordsize="2,255">
              <v:shape style="position:absolute;left:2356;top:1859;width:2;height:255" coordorigin="2356,1859" coordsize="0,255" path="m2356,1859l2356,2114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links</w:t>
      </w:r>
      <w:r>
        <w:rPr>
          <w:w w:val="100"/>
        </w:rPr>
        <w:t> </w:t>
      </w:r>
      <w:r>
        <w:rPr/>
        <w:t>rechts</w:t>
      </w:r>
      <w:r>
        <w:rPr>
          <w:spacing w:val="-51"/>
        </w:rPr>
        <w:t> </w:t>
      </w:r>
      <w:r>
        <w:rPr>
          <w:spacing w:val="-51"/>
        </w:rPr>
      </w:r>
      <w:r>
        <w:rPr/>
        <w:t>oben</w:t>
      </w:r>
      <w:r>
        <w:rPr>
          <w:spacing w:val="-51"/>
        </w:rPr>
        <w:t> </w:t>
      </w:r>
      <w:r>
        <w:rPr>
          <w:spacing w:val="-51"/>
        </w:rPr>
      </w:r>
      <w:r>
        <w:rPr/>
        <w:t>unten</w:t>
      </w:r>
      <w:r>
        <w:rPr>
          <w:spacing w:val="-51"/>
        </w:rPr>
        <w:t> </w:t>
      </w:r>
      <w:r>
        <w:rPr/>
        <w:t>vorne</w:t>
      </w:r>
      <w:r>
        <w:rPr>
          <w:spacing w:val="-51"/>
        </w:rPr>
        <w:t> </w:t>
      </w:r>
      <w:r>
        <w:rPr>
          <w:spacing w:val="-51"/>
        </w:rPr>
      </w:r>
      <w:r>
        <w:rPr/>
        <w:t>hinten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5599" w:hanging="319"/>
        <w:jc w:val="center"/>
        <w:rPr>
          <w:b w:val="0"/>
          <w:bCs w:val="0"/>
        </w:rPr>
      </w:pPr>
      <w:r>
        <w:rPr/>
        <w:t>Sicherheit für Frage 5</w:t>
      </w:r>
      <w:r>
        <w:rPr>
          <w:spacing w:val="-1"/>
        </w:rPr>
        <w:t> </w:t>
      </w:r>
      <w:r>
        <w:rPr>
          <w:color w:val="C43B1D"/>
        </w:rPr>
        <w:t>*</w:t>
      </w:r>
      <w:r>
        <w:rPr>
          <w:b w:val="0"/>
        </w:rPr>
      </w:r>
    </w:p>
    <w:p>
      <w:pPr>
        <w:spacing w:before="70"/>
        <w:ind w:left="1996" w:right="7711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51pt;margin-top:37.449982pt;width:21.55pt;height:13.75pt;mso-position-horizontal-relative:page;mso-position-vertical-relative:paragraph;z-index:4072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6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8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01pt;margin-top:37.449982pt;width:21.55pt;height:13.75pt;mso-position-horizontal-relative:page;mso-position-vertical-relative:paragraph;z-index:4096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12,942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4923pt;margin-top:37.449982pt;width:21.55pt;height:13.75pt;mso-position-horizontal-relative:page;mso-position-vertical-relative:paragraph;z-index:4120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5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5,769l5765,769,5777,769,5799,774,5852,808,5880,869,5882,893,5878,916,5845,971,5787,1001,5765,1004,5834,1004,5876,961,5899,896,5901,870,5896,848,5888,827,5877,808,5864,792,5848,777,583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4995pt;margin-top:37.449982pt;width:21.55pt;height:13.75pt;mso-position-horizontal-relative:page;mso-position-vertical-relative:paragraph;z-index:4144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61,942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1924pt;margin-top:37.449982pt;width:21.55pt;height:13.75pt;mso-position-horizontal-relative:page;mso-position-vertical-relative:paragraph;z-index:4168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8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36,942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1996pt;margin-top:37.449982pt;width:21.55pt;height:13.75pt;mso-position-horizontal-relative:page;mso-position-vertical-relative:paragraph;z-index:4192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4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headerReference w:type="default" r:id="rId9"/>
          <w:footerReference w:type="default" r:id="rId10"/>
          <w:pgSz w:w="11900" w:h="16840"/>
          <w:pgMar w:header="370" w:footer="830" w:top="560" w:bottom="1020" w:left="260" w:right="240"/>
          <w:pgNumType w:start="5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408pt;margin-top:15.986677pt;width:21.55pt;height:13.75pt;mso-position-horizontal-relative:page;mso-position-vertical-relative:paragraph;z-index:4048" coordorigin="3447,320" coordsize="431,275">
            <v:shape style="position:absolute;left:3447;top:320;width:431;height:275" coordorigin="3447,320" coordsize="431,275" path="m3741,320l3583,320,3576,320,3516,338,3471,382,3448,447,3447,473,3451,495,3483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63,512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überhaupt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nicht</w:t>
      </w:r>
      <w:r>
        <w:rPr>
          <w:w w:val="100"/>
        </w:rPr>
        <w:t> </w:t>
      </w:r>
      <w:r>
        <w:rPr>
          <w:spacing w:val="-1"/>
        </w:rPr>
        <w:t>sicher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8955pt;margin-top:5.153169pt;width:21.55pt;height:13.75pt;mso-position-horizontal-relative:page;mso-position-vertical-relative:paragraph;z-index:4216" coordorigin="8169,103" coordsize="431,275">
            <v:shape style="position:absolute;left:8169;top:103;width:431;height:275" coordorigin="8169,103" coordsize="431,275" path="m8463,103l8305,103,8298,103,8238,121,8193,165,8170,230,8169,256,8173,278,8205,335,8260,370,8305,377,8469,377,8491,374,8511,368,8530,359,8532,358,8463,358,8292,357,8233,333,8195,280,8187,233,8191,211,8224,155,8282,125,8305,123,8533,123,8528,119,8507,110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2,8578,223,8580,247,8577,270,8544,325,8486,355,8463,358,8532,358,8585,296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088pt;margin-top:5.153169pt;width:21.55pt;height:13.75pt;mso-position-horizontal-relative:page;mso-position-vertical-relative:paragraph;z-index:4240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7,357,8908,333,8870,280,8862,233,8866,211,8899,155,8956,125,8979,123,9207,123,9202,119,9182,110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2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5956pt;margin-top:5.153169pt;width:21.55pt;height:13.75pt;mso-position-horizontal-relative:page;mso-position-vertical-relative:paragraph;z-index:4264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0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34,296,9948,224,9944,202,9936,181,9925,162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sehr</w:t>
      </w:r>
      <w:r>
        <w:rPr>
          <w:w w:val="100"/>
        </w:rPr>
        <w:t> </w:t>
      </w:r>
      <w:r>
        <w:rPr/>
        <w:t>sicher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spacing w:before="76"/>
        <w:ind w:left="1631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Stop filling out this</w:t>
      </w:r>
      <w:r>
        <w:rPr>
          <w:rFonts w:ascii="Arial"/>
          <w:i/>
          <w:spacing w:val="3"/>
          <w:sz w:val="19"/>
        </w:rPr>
        <w:t> </w:t>
      </w:r>
      <w:r>
        <w:rPr>
          <w:rFonts w:ascii="Arial"/>
          <w:i/>
          <w:sz w:val="19"/>
        </w:rPr>
        <w:t>form.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i/>
          <w:sz w:val="19"/>
          <w:szCs w:val="19"/>
        </w:rPr>
      </w:pPr>
    </w:p>
    <w:p>
      <w:pPr>
        <w:pStyle w:val="Heading1"/>
        <w:spacing w:line="240" w:lineRule="auto"/>
        <w:ind w:right="1519"/>
        <w:jc w:val="left"/>
        <w:rPr>
          <w:b w:val="0"/>
          <w:bCs w:val="0"/>
        </w:rPr>
      </w:pPr>
      <w:r>
        <w:rPr>
          <w:spacing w:val="-4"/>
        </w:rPr>
        <w:t>Testing</w:t>
      </w:r>
      <w:r>
        <w:rPr>
          <w:spacing w:val="65"/>
        </w:rPr>
        <w:t> </w:t>
      </w:r>
      <w:r>
        <w:rPr/>
        <w:t>Lebermodell</w:t>
      </w:r>
      <w:r>
        <w:rPr>
          <w:b w:val="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1519" w:hanging="319"/>
        <w:jc w:val="left"/>
        <w:rPr>
          <w:b w:val="0"/>
          <w:bCs w:val="0"/>
        </w:rPr>
      </w:pPr>
      <w:r>
        <w:rPr/>
        <w:t>Frage 1. Wo befindet sich die Kugel im Bezug zur linken Lebervene?</w:t>
      </w:r>
      <w:r>
        <w:rPr>
          <w:spacing w:val="1"/>
        </w:rPr>
        <w:t> </w:t>
      </w:r>
      <w:r>
        <w:rPr>
          <w:color w:val="C43B1D"/>
        </w:rPr>
        <w:t>*</w:t>
      </w:r>
      <w:r>
        <w:rPr>
          <w:b w:val="0"/>
        </w:rPr>
      </w:r>
    </w:p>
    <w:p>
      <w:pPr>
        <w:pStyle w:val="BodyText"/>
        <w:spacing w:line="240" w:lineRule="auto" w:before="70"/>
        <w:ind w:right="1519"/>
        <w:jc w:val="left"/>
      </w:pPr>
      <w:r>
        <w:rPr/>
        <w:t>Bitte wählen Sie mindestens eine Antwort</w:t>
      </w:r>
      <w:r>
        <w:rPr>
          <w:spacing w:val="7"/>
        </w:rPr>
        <w:t> </w:t>
      </w:r>
      <w:r>
        <w:rPr/>
        <w:t>aus.</w:t>
      </w:r>
    </w:p>
    <w:p>
      <w:pPr>
        <w:spacing w:before="23"/>
        <w:ind w:left="2487" w:right="1519" w:hanging="47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Tick all that</w:t>
      </w:r>
      <w:r>
        <w:rPr>
          <w:rFonts w:ascii="Arial"/>
          <w:i/>
          <w:spacing w:val="4"/>
          <w:sz w:val="19"/>
        </w:rPr>
        <w:t> </w:t>
      </w:r>
      <w:r>
        <w:rPr>
          <w:rFonts w:ascii="Arial"/>
          <w:i/>
          <w:spacing w:val="-3"/>
          <w:sz w:val="19"/>
        </w:rPr>
        <w:t>apply.</w:t>
      </w:r>
      <w:r>
        <w:rPr>
          <w:rFonts w:ascii="Arial"/>
          <w:spacing w:val="-3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487" w:right="8099"/>
        <w:jc w:val="left"/>
      </w:pPr>
      <w:r>
        <w:rPr/>
        <w:pict>
          <v:group style="position:absolute;margin-left:116.841797pt;margin-top:-.903262pt;width:14.7pt;height:14.7pt;mso-position-horizontal-relative:page;mso-position-vertical-relative:paragraph;z-index:4672" coordorigin="2337,-18" coordsize="294,294">
            <v:group style="position:absolute;left:2347;top:2;width:255;height:2" coordorigin="2347,2" coordsize="255,2">
              <v:shape style="position:absolute;left:2347;top:2;width:255;height:2" coordorigin="2347,2" coordsize="255,0" path="m2347,2l2601,2e" filled="false" stroked="true" strokeweight=".9804pt" strokecolor="#999999">
                <v:path arrowok="t"/>
              </v:shape>
            </v:group>
            <v:group style="position:absolute;left:2611;top:-8;width:2;height:255" coordorigin="2611,-8" coordsize="2,255">
              <v:shape style="position:absolute;left:2611;top:-8;width:2;height:255" coordorigin="2611,-8" coordsize="0,255" path="m2611,-8l2611,246e" filled="false" stroked="true" strokeweight=".9805pt" strokecolor="#999999">
                <v:path arrowok="t"/>
              </v:shape>
            </v:group>
            <v:group style="position:absolute;left:2366;top:256;width:255;height:2" coordorigin="2366,256" coordsize="255,2">
              <v:shape style="position:absolute;left:2366;top:256;width:255;height:2" coordorigin="2366,256" coordsize="255,0" path="m2366,256l2621,256e" filled="false" stroked="true" strokeweight=".9805pt" strokecolor="#999999">
                <v:path arrowok="t"/>
              </v:shape>
            </v:group>
            <v:group style="position:absolute;left:2356;top:11;width:2;height:255" coordorigin="2356,11" coordsize="2,255">
              <v:shape style="position:absolute;left:2356;top:11;width:2;height:255" coordorigin="2356,11" coordsize="0,255" path="m2356,11l2356,266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17.573238pt;width:14.7pt;height:14.7pt;mso-position-horizontal-relative:page;mso-position-vertical-relative:paragraph;z-index:4696" coordorigin="2337,351" coordsize="294,294">
            <v:group style="position:absolute;left:2347;top:371;width:255;height:2" coordorigin="2347,371" coordsize="255,2">
              <v:shape style="position:absolute;left:2347;top:371;width:255;height:2" coordorigin="2347,371" coordsize="255,0" path="m2347,371l2601,371e" filled="false" stroked="true" strokeweight=".9805pt" strokecolor="#999999">
                <v:path arrowok="t"/>
              </v:shape>
            </v:group>
            <v:group style="position:absolute;left:2611;top:361;width:2;height:255" coordorigin="2611,361" coordsize="2,255">
              <v:shape style="position:absolute;left:2611;top:361;width:2;height:255" coordorigin="2611,361" coordsize="0,255" path="m2611,361l2611,616e" filled="false" stroked="true" strokeweight=".9805pt" strokecolor="#999999">
                <v:path arrowok="t"/>
              </v:shape>
            </v:group>
            <v:group style="position:absolute;left:2366;top:626;width:255;height:2" coordorigin="2366,626" coordsize="255,2">
              <v:shape style="position:absolute;left:2366;top:626;width:255;height:2" coordorigin="2366,626" coordsize="255,0" path="m2366,626l2621,626e" filled="false" stroked="true" strokeweight=".9805pt" strokecolor="#999999">
                <v:path arrowok="t"/>
              </v:shape>
            </v:group>
            <v:group style="position:absolute;left:2356;top:381;width:2;height:255" coordorigin="2356,381" coordsize="2,255">
              <v:shape style="position:absolute;left:2356;top:381;width:2;height:255" coordorigin="2356,381" coordsize="0,255" path="m2356,381l2356,63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36.053738pt;width:14.7pt;height:14.7pt;mso-position-horizontal-relative:page;mso-position-vertical-relative:paragraph;z-index:4720" coordorigin="2337,721" coordsize="294,294">
            <v:group style="position:absolute;left:2347;top:741;width:255;height:2" coordorigin="2347,741" coordsize="255,2">
              <v:shape style="position:absolute;left:2347;top:741;width:255;height:2" coordorigin="2347,741" coordsize="255,0" path="m2347,741l2601,741e" filled="false" stroked="true" strokeweight=".9805pt" strokecolor="#999999">
                <v:path arrowok="t"/>
              </v:shape>
            </v:group>
            <v:group style="position:absolute;left:2611;top:731;width:2;height:255" coordorigin="2611,731" coordsize="2,255">
              <v:shape style="position:absolute;left:2611;top:731;width:2;height:255" coordorigin="2611,731" coordsize="0,255" path="m2611,731l2611,985e" filled="false" stroked="true" strokeweight=".9805pt" strokecolor="#999999">
                <v:path arrowok="t"/>
              </v:shape>
            </v:group>
            <v:group style="position:absolute;left:2366;top:995;width:255;height:2" coordorigin="2366,995" coordsize="255,2">
              <v:shape style="position:absolute;left:2366;top:995;width:255;height:2" coordorigin="2366,995" coordsize="255,0" path="m2366,995l2621,995e" filled="false" stroked="true" strokeweight=".9804pt" strokecolor="#999999">
                <v:path arrowok="t"/>
              </v:shape>
            </v:group>
            <v:group style="position:absolute;left:2356;top:750;width:2;height:255" coordorigin="2356,750" coordsize="2,255">
              <v:shape style="position:absolute;left:2356;top:750;width:2;height:255" coordorigin="2356,750" coordsize="0,255" path="m2356,750l2356,100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links</w:t>
      </w:r>
      <w:r>
        <w:rPr>
          <w:w w:val="100"/>
        </w:rPr>
        <w:t> </w:t>
      </w:r>
      <w:r>
        <w:rPr/>
        <w:t>rechts</w:t>
      </w:r>
    </w:p>
    <w:p>
      <w:pPr>
        <w:pStyle w:val="BodyText"/>
        <w:spacing w:line="405" w:lineRule="auto" w:before="4"/>
        <w:ind w:left="2487" w:right="7700"/>
        <w:jc w:val="both"/>
      </w:pPr>
      <w:r>
        <w:rPr/>
        <w:pict>
          <v:group style="position:absolute;margin-left:116.841797pt;margin-top:17.774643pt;width:14.7pt;height:14.7pt;mso-position-horizontal-relative:page;mso-position-vertical-relative:paragraph;z-index:4744" coordorigin="2337,355" coordsize="294,294">
            <v:group style="position:absolute;left:2347;top:375;width:255;height:2" coordorigin="2347,375" coordsize="255,2">
              <v:shape style="position:absolute;left:2347;top:375;width:255;height:2" coordorigin="2347,375" coordsize="255,0" path="m2347,375l2601,375e" filled="false" stroked="true" strokeweight=".9804pt" strokecolor="#999999">
                <v:path arrowok="t"/>
              </v:shape>
            </v:group>
            <v:group style="position:absolute;left:2611;top:365;width:2;height:255" coordorigin="2611,365" coordsize="2,255">
              <v:shape style="position:absolute;left:2611;top:365;width:2;height:255" coordorigin="2611,365" coordsize="0,255" path="m2611,365l2611,620e" filled="false" stroked="true" strokeweight=".9805pt" strokecolor="#999999">
                <v:path arrowok="t"/>
              </v:shape>
            </v:group>
            <v:group style="position:absolute;left:2366;top:630;width:255;height:2" coordorigin="2366,630" coordsize="255,2">
              <v:shape style="position:absolute;left:2366;top:630;width:255;height:2" coordorigin="2366,630" coordsize="255,0" path="m2366,630l2621,630e" filled="false" stroked="true" strokeweight=".9805pt" strokecolor="#999999">
                <v:path arrowok="t"/>
              </v:shape>
            </v:group>
            <v:group style="position:absolute;left:2356;top:385;width:2;height:255" coordorigin="2356,385" coordsize="2,255">
              <v:shape style="position:absolute;left:2356;top:385;width:2;height:255" coordorigin="2356,385" coordsize="0,255" path="m2356,385l2356,63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36.255043pt;width:14.7pt;height:14.7pt;mso-position-horizontal-relative:page;mso-position-vertical-relative:paragraph;z-index:4768" coordorigin="2337,725" coordsize="294,294">
            <v:group style="position:absolute;left:2347;top:745;width:255;height:2" coordorigin="2347,745" coordsize="255,2">
              <v:shape style="position:absolute;left:2347;top:745;width:255;height:2" coordorigin="2347,745" coordsize="255,0" path="m2347,745l2601,745e" filled="false" stroked="true" strokeweight=".9805pt" strokecolor="#999999">
                <v:path arrowok="t"/>
              </v:shape>
            </v:group>
            <v:group style="position:absolute;left:2611;top:735;width:2;height:255" coordorigin="2611,735" coordsize="2,255">
              <v:shape style="position:absolute;left:2611;top:735;width:2;height:255" coordorigin="2611,735" coordsize="0,255" path="m2611,735l2611,989e" filled="false" stroked="true" strokeweight=".9805pt" strokecolor="#999999">
                <v:path arrowok="t"/>
              </v:shape>
            </v:group>
            <v:group style="position:absolute;left:2366;top:999;width:255;height:2" coordorigin="2366,999" coordsize="255,2">
              <v:shape style="position:absolute;left:2366;top:999;width:255;height:2" coordorigin="2366,999" coordsize="255,0" path="m2366,999l2621,999e" filled="false" stroked="true" strokeweight=".9805pt" strokecolor="#999999">
                <v:path arrowok="t"/>
              </v:shape>
            </v:group>
            <v:group style="position:absolute;left:2356;top:755;width:2;height:255" coordorigin="2356,755" coordsize="2,255">
              <v:shape style="position:absolute;left:2356;top:755;width:2;height:255" coordorigin="2356,755" coordsize="0,255" path="m2356,755l2356,100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54.735542pt;width:14.7pt;height:14.7pt;mso-position-horizontal-relative:page;mso-position-vertical-relative:paragraph;z-index:4792" coordorigin="2337,1095" coordsize="294,294">
            <v:group style="position:absolute;left:2347;top:1114;width:255;height:2" coordorigin="2347,1114" coordsize="255,2">
              <v:shape style="position:absolute;left:2347;top:1114;width:255;height:2" coordorigin="2347,1114" coordsize="255,0" path="m2347,1114l2601,1114e" filled="false" stroked="true" strokeweight=".9805pt" strokecolor="#999999">
                <v:path arrowok="t"/>
              </v:shape>
            </v:group>
            <v:group style="position:absolute;left:2611;top:1105;width:2;height:255" coordorigin="2611,1105" coordsize="2,255">
              <v:shape style="position:absolute;left:2611;top:1105;width:2;height:255" coordorigin="2611,1105" coordsize="0,255" path="m2611,1105l2611,1359e" filled="false" stroked="true" strokeweight=".9805pt" strokecolor="#999999">
                <v:path arrowok="t"/>
              </v:shape>
            </v:group>
            <v:group style="position:absolute;left:2366;top:1369;width:255;height:2" coordorigin="2366,1369" coordsize="255,2">
              <v:shape style="position:absolute;left:2366;top:1369;width:255;height:2" coordorigin="2366,1369" coordsize="255,0" path="m2366,1369l2621,1369e" filled="false" stroked="true" strokeweight=".9804pt" strokecolor="#999999">
                <v:path arrowok="t"/>
              </v:shape>
            </v:group>
            <v:group style="position:absolute;left:2356;top:1124;width:2;height:255" coordorigin="2356,1124" coordsize="2,255">
              <v:shape style="position:absolute;left:2356;top:1124;width:2;height:255" coordorigin="2356,1124" coordsize="0,255" path="m2356,1124l2356,137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oben /</w:t>
      </w:r>
      <w:r>
        <w:rPr>
          <w:spacing w:val="2"/>
        </w:rPr>
        <w:t> </w:t>
      </w:r>
      <w:r>
        <w:rPr/>
        <w:t>kranial</w:t>
      </w:r>
      <w:r>
        <w:rPr>
          <w:w w:val="100"/>
        </w:rPr>
        <w:t> </w:t>
      </w:r>
      <w:r>
        <w:rPr/>
        <w:t>unten /</w:t>
      </w:r>
      <w:r>
        <w:rPr>
          <w:spacing w:val="4"/>
        </w:rPr>
        <w:t> </w:t>
      </w:r>
      <w:r>
        <w:rPr/>
        <w:t>kaudal</w:t>
      </w:r>
      <w:r>
        <w:rPr>
          <w:w w:val="100"/>
        </w:rPr>
        <w:t> </w:t>
      </w:r>
      <w:r>
        <w:rPr/>
        <w:t>vorne /</w:t>
      </w:r>
      <w:r>
        <w:rPr>
          <w:spacing w:val="5"/>
        </w:rPr>
        <w:t> </w:t>
      </w:r>
      <w:r>
        <w:rPr/>
        <w:t>ventral</w:t>
      </w:r>
      <w:r>
        <w:rPr>
          <w:w w:val="100"/>
        </w:rPr>
        <w:t> </w:t>
      </w:r>
      <w:r>
        <w:rPr/>
        <w:t>hinten /</w:t>
      </w:r>
      <w:r>
        <w:rPr>
          <w:spacing w:val="4"/>
        </w:rPr>
        <w:t> </w:t>
      </w:r>
      <w:r>
        <w:rPr/>
        <w:t>dorsal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5599" w:hanging="319"/>
        <w:jc w:val="center"/>
        <w:rPr>
          <w:b w:val="0"/>
          <w:bCs w:val="0"/>
        </w:rPr>
      </w:pPr>
      <w:r>
        <w:rPr/>
        <w:t>Sicherheit für Frage 1</w:t>
      </w:r>
      <w:r>
        <w:rPr>
          <w:spacing w:val="-1"/>
        </w:rPr>
        <w:t> </w:t>
      </w:r>
      <w:r>
        <w:rPr>
          <w:color w:val="C43B1D"/>
        </w:rPr>
        <w:t>*</w:t>
      </w:r>
      <w:r>
        <w:rPr>
          <w:b w:val="0"/>
        </w:rPr>
      </w:r>
    </w:p>
    <w:p>
      <w:pPr>
        <w:spacing w:before="70"/>
        <w:ind w:left="1996" w:right="7711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495pt;margin-top:37.452385pt;width:21.55pt;height:13.75pt;mso-position-horizontal-relative:page;mso-position-vertical-relative:paragraph;z-index:4312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3,1014,4482,1005,4485,1004,4415,1004,4245,1003,4186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9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7994pt;margin-top:37.452385pt;width:21.55pt;height:13.75pt;mso-position-horizontal-relative:page;mso-position-vertical-relative:paragraph;z-index:4336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02,961,5225,896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4923pt;margin-top:37.452385pt;width:21.55pt;height:13.75pt;mso-position-horizontal-relative:page;mso-position-vertical-relative:paragraph;z-index:4360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2,1020,5813,1014,5831,1005,5834,1004,5765,1004,5594,1003,5535,979,5497,926,5489,879,5493,857,5526,801,5584,771,5606,769,5834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4,769l5765,769,5777,769,5799,774,5852,808,5880,869,5882,893,5878,916,5845,971,5787,1001,5765,1004,5834,1004,5876,961,5899,896,5901,870,5896,848,5888,827,5878,808,5864,792,5848,777,583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4995pt;margin-top:37.452385pt;width:21.55pt;height:13.75pt;mso-position-horizontal-relative:page;mso-position-vertical-relative:paragraph;z-index:4384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51,961,6574,896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1924pt;margin-top:37.452385pt;width:21.55pt;height:13.75pt;mso-position-horizontal-relative:page;mso-position-vertical-relative:paragraph;z-index:4408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9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26,961,7248,896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1996pt;margin-top:37.452385pt;width:21.55pt;height:13.75pt;mso-position-horizontal-relative:page;mso-position-vertical-relative:paragraph;z-index:4432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393pt;margin-top:15.989096pt;width:21.55pt;height:13.75pt;mso-position-horizontal-relative:page;mso-position-vertical-relative:paragraph;z-index:4288" coordorigin="3447,320" coordsize="431,275">
            <v:shape style="position:absolute;left:3447;top:320;width:431;height:275" coordorigin="3447,320" coordsize="431,275" path="m3741,320l3583,320,3576,320,3516,338,3471,382,3448,447,3447,473,3451,495,3483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53,532,3876,467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überhaupt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nicht</w:t>
      </w:r>
      <w:r>
        <w:rPr>
          <w:w w:val="100"/>
        </w:rPr>
        <w:t> </w:t>
      </w:r>
      <w:r>
        <w:rPr>
          <w:spacing w:val="-1"/>
        </w:rPr>
        <w:t>sicher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8925pt;margin-top:5.155588pt;width:21.55pt;height:13.75pt;mso-position-horizontal-relative:page;mso-position-vertical-relative:paragraph;z-index:4456" coordorigin="8169,103" coordsize="431,275">
            <v:shape style="position:absolute;left:8169;top:103;width:431;height:275" coordorigin="8169,103" coordsize="431,275" path="m8463,103l8305,103,8298,103,8238,121,8193,165,8170,230,8169,256,8173,278,8205,335,8260,370,8305,377,8469,377,8491,374,8511,368,8530,359,8532,358,8463,358,8292,357,8233,333,8195,280,8187,233,8191,211,8224,155,8282,125,8305,123,8533,123,8528,119,8507,111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3,8578,223,8580,247,8577,270,8544,326,8486,355,8463,358,8532,358,8575,315,8598,250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088pt;margin-top:5.155588pt;width:21.55pt;height:13.75pt;mso-position-horizontal-relative:page;mso-position-vertical-relative:paragraph;z-index:4480" coordorigin="8843,103" coordsize="431,275">
            <v:shape style="position:absolute;left:8843;top:103;width:431;height:275" coordorigin="8843,103" coordsize="431,275" path="m9137,103l8979,103,8973,103,8913,121,8868,165,8845,230,8843,256,8848,278,8880,335,8935,370,8979,377,9144,377,9165,374,9186,368,9204,359,9207,358,9137,358,8966,357,8908,333,8870,280,8862,233,8866,211,8899,155,8956,125,8979,123,9207,123,9202,119,9182,111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3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5925pt;margin-top:5.155588pt;width:21.55pt;height:13.75pt;mso-position-horizontal-relative:page;mso-position-vertical-relative:paragraph;z-index:4504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1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24,315,9947,250,9948,224,9944,202,9936,181,9925,163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sehr</w:t>
      </w:r>
      <w:r>
        <w:rPr>
          <w:w w:val="100"/>
        </w:rPr>
        <w:t> </w:t>
      </w:r>
      <w:r>
        <w:rPr/>
        <w:t>sicher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4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1519" w:hanging="319"/>
        <w:jc w:val="left"/>
        <w:rPr>
          <w:b w:val="0"/>
          <w:bCs w:val="0"/>
        </w:rPr>
      </w:pPr>
      <w:r>
        <w:rPr/>
        <w:t>Frage 2. Wo befindet sich die Kugel in Bezug zur mittleren Lebervene?</w:t>
      </w:r>
      <w:r>
        <w:rPr>
          <w:spacing w:val="1"/>
        </w:rPr>
        <w:t> </w:t>
      </w:r>
      <w:r>
        <w:rPr>
          <w:color w:val="C43B1D"/>
        </w:rPr>
        <w:t>*</w:t>
      </w:r>
      <w:r>
        <w:rPr>
          <w:b w:val="0"/>
        </w:rPr>
      </w:r>
    </w:p>
    <w:p>
      <w:pPr>
        <w:pStyle w:val="BodyText"/>
        <w:spacing w:line="240" w:lineRule="auto" w:before="70"/>
        <w:ind w:right="1519"/>
        <w:jc w:val="left"/>
      </w:pPr>
      <w:r>
        <w:rPr/>
        <w:t>Bitte wählen Sie mindestens eine Antwort</w:t>
      </w:r>
      <w:r>
        <w:rPr>
          <w:spacing w:val="7"/>
        </w:rPr>
        <w:t> </w:t>
      </w:r>
      <w:r>
        <w:rPr/>
        <w:t>aus.</w:t>
      </w:r>
    </w:p>
    <w:p>
      <w:pPr>
        <w:spacing w:before="23"/>
        <w:ind w:left="2487" w:right="1519" w:hanging="47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Tick all that</w:t>
      </w:r>
      <w:r>
        <w:rPr>
          <w:rFonts w:ascii="Arial"/>
          <w:i/>
          <w:spacing w:val="4"/>
          <w:sz w:val="19"/>
        </w:rPr>
        <w:t> </w:t>
      </w:r>
      <w:r>
        <w:rPr>
          <w:rFonts w:ascii="Arial"/>
          <w:i/>
          <w:spacing w:val="-3"/>
          <w:sz w:val="19"/>
        </w:rPr>
        <w:t>apply.</w:t>
      </w:r>
      <w:r>
        <w:rPr>
          <w:rFonts w:ascii="Arial"/>
          <w:spacing w:val="-3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487" w:right="8099"/>
        <w:jc w:val="left"/>
      </w:pPr>
      <w:r>
        <w:rPr/>
        <w:pict>
          <v:group style="position:absolute;margin-left:116.841751pt;margin-top:-.905241pt;width:14.7pt;height:14.7pt;mso-position-horizontal-relative:page;mso-position-vertical-relative:paragraph;z-index:5392" coordorigin="2337,-18" coordsize="294,294">
            <v:group style="position:absolute;left:2347;top:2;width:255;height:2" coordorigin="2347,2" coordsize="255,2">
              <v:shape style="position:absolute;left:2347;top:2;width:255;height:2" coordorigin="2347,2" coordsize="255,0" path="m2347,2l2601,2e" filled="false" stroked="true" strokeweight=".9805pt" strokecolor="#999999">
                <v:path arrowok="t"/>
              </v:shape>
            </v:group>
            <v:group style="position:absolute;left:2611;top:-8;width:2;height:255" coordorigin="2611,-8" coordsize="2,255">
              <v:shape style="position:absolute;left:2611;top:-8;width:2;height:255" coordorigin="2611,-8" coordsize="0,255" path="m2611,-8l2611,246e" filled="false" stroked="true" strokeweight=".9805pt" strokecolor="#999999">
                <v:path arrowok="t"/>
              </v:shape>
            </v:group>
            <v:group style="position:absolute;left:2366;top:256;width:255;height:2" coordorigin="2366,256" coordsize="255,2">
              <v:shape style="position:absolute;left:2366;top:256;width:255;height:2" coordorigin="2366,256" coordsize="255,0" path="m2366,256l2621,256e" filled="false" stroked="true" strokeweight=".9804pt" strokecolor="#999999">
                <v:path arrowok="t"/>
              </v:shape>
            </v:group>
            <v:group style="position:absolute;left:2356;top:11;width:2;height:255" coordorigin="2356,11" coordsize="2,255">
              <v:shape style="position:absolute;left:2356;top:11;width:2;height:255" coordorigin="2356,11" coordsize="0,255" path="m2356,11l2356,266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17.57526pt;width:14.7pt;height:14.7pt;mso-position-horizontal-relative:page;mso-position-vertical-relative:paragraph;z-index:5416" coordorigin="2337,352" coordsize="294,294">
            <v:group style="position:absolute;left:2347;top:371;width:255;height:2" coordorigin="2347,371" coordsize="255,2">
              <v:shape style="position:absolute;left:2347;top:371;width:255;height:2" coordorigin="2347,371" coordsize="255,0" path="m2347,371l2601,371e" filled="false" stroked="true" strokeweight=".9805pt" strokecolor="#999999">
                <v:path arrowok="t"/>
              </v:shape>
            </v:group>
            <v:group style="position:absolute;left:2611;top:361;width:2;height:255" coordorigin="2611,361" coordsize="2,255">
              <v:shape style="position:absolute;left:2611;top:361;width:2;height:255" coordorigin="2611,361" coordsize="0,255" path="m2611,361l2611,616e" filled="false" stroked="true" strokeweight=".9805pt" strokecolor="#999999">
                <v:path arrowok="t"/>
              </v:shape>
            </v:group>
            <v:group style="position:absolute;left:2366;top:626;width:255;height:2" coordorigin="2366,626" coordsize="255,2">
              <v:shape style="position:absolute;left:2366;top:626;width:255;height:2" coordorigin="2366,626" coordsize="255,0" path="m2366,626l2621,626e" filled="false" stroked="true" strokeweight=".9805pt" strokecolor="#999999">
                <v:path arrowok="t"/>
              </v:shape>
            </v:group>
            <v:group style="position:absolute;left:2356;top:381;width:2;height:255" coordorigin="2356,381" coordsize="2,255">
              <v:shape style="position:absolute;left:2356;top:381;width:2;height:255" coordorigin="2356,381" coordsize="0,255" path="m2356,381l2356,63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36.055759pt;width:14.7pt;height:14.7pt;mso-position-horizontal-relative:page;mso-position-vertical-relative:paragraph;z-index:5440" coordorigin="2337,721" coordsize="294,294">
            <v:group style="position:absolute;left:2347;top:741;width:255;height:2" coordorigin="2347,741" coordsize="255,2">
              <v:shape style="position:absolute;left:2347;top:741;width:255;height:2" coordorigin="2347,741" coordsize="255,0" path="m2347,741l2601,741e" filled="false" stroked="true" strokeweight=".9804pt" strokecolor="#999999">
                <v:path arrowok="t"/>
              </v:shape>
            </v:group>
            <v:group style="position:absolute;left:2611;top:731;width:2;height:255" coordorigin="2611,731" coordsize="2,255">
              <v:shape style="position:absolute;left:2611;top:731;width:2;height:255" coordorigin="2611,731" coordsize="0,255" path="m2611,731l2611,985e" filled="false" stroked="true" strokeweight=".9805pt" strokecolor="#999999">
                <v:path arrowok="t"/>
              </v:shape>
            </v:group>
            <v:group style="position:absolute;left:2366;top:995;width:255;height:2" coordorigin="2366,995" coordsize="255,2">
              <v:shape style="position:absolute;left:2366;top:995;width:255;height:2" coordorigin="2366,995" coordsize="255,0" path="m2366,995l2621,995e" filled="false" stroked="true" strokeweight=".9805pt" strokecolor="#999999">
                <v:path arrowok="t"/>
              </v:shape>
            </v:group>
            <v:group style="position:absolute;left:2356;top:750;width:2;height:255" coordorigin="2356,750" coordsize="2,255">
              <v:shape style="position:absolute;left:2356;top:750;width:2;height:255" coordorigin="2356,750" coordsize="0,255" path="m2356,750l2356,100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links</w:t>
      </w:r>
      <w:r>
        <w:rPr>
          <w:w w:val="100"/>
        </w:rPr>
        <w:t> </w:t>
      </w:r>
      <w:r>
        <w:rPr/>
        <w:t>rechts</w:t>
      </w:r>
    </w:p>
    <w:p>
      <w:pPr>
        <w:pStyle w:val="BodyText"/>
        <w:spacing w:line="405" w:lineRule="auto" w:before="4"/>
        <w:ind w:left="2487" w:right="7700"/>
        <w:jc w:val="both"/>
      </w:pPr>
      <w:r>
        <w:rPr/>
        <w:pict>
          <v:group style="position:absolute;margin-left:116.841751pt;margin-top:17.776566pt;width:14.7pt;height:14.7pt;mso-position-horizontal-relative:page;mso-position-vertical-relative:paragraph;z-index:5464" coordorigin="2337,356" coordsize="294,294">
            <v:group style="position:absolute;left:2347;top:375;width:255;height:2" coordorigin="2347,375" coordsize="255,2">
              <v:shape style="position:absolute;left:2347;top:375;width:255;height:2" coordorigin="2347,375" coordsize="255,0" path="m2347,375l2601,375e" filled="false" stroked="true" strokeweight=".9805pt" strokecolor="#999999">
                <v:path arrowok="t"/>
              </v:shape>
            </v:group>
            <v:group style="position:absolute;left:2611;top:365;width:2;height:255" coordorigin="2611,365" coordsize="2,255">
              <v:shape style="position:absolute;left:2611;top:365;width:2;height:255" coordorigin="2611,365" coordsize="0,255" path="m2611,365l2611,620e" filled="false" stroked="true" strokeweight=".9805pt" strokecolor="#999999">
                <v:path arrowok="t"/>
              </v:shape>
            </v:group>
            <v:group style="position:absolute;left:2366;top:630;width:255;height:2" coordorigin="2366,630" coordsize="255,2">
              <v:shape style="position:absolute;left:2366;top:630;width:255;height:2" coordorigin="2366,630" coordsize="255,0" path="m2366,630l2621,630e" filled="false" stroked="true" strokeweight=".9804pt" strokecolor="#999999">
                <v:path arrowok="t"/>
              </v:shape>
            </v:group>
            <v:group style="position:absolute;left:2356;top:385;width:2;height:255" coordorigin="2356,385" coordsize="2,255">
              <v:shape style="position:absolute;left:2356;top:385;width:2;height:255" coordorigin="2356,385" coordsize="0,255" path="m2356,385l2356,63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36.253166pt;width:14.7pt;height:14.7pt;mso-position-horizontal-relative:page;mso-position-vertical-relative:paragraph;z-index:5488" coordorigin="2337,725" coordsize="294,294">
            <v:group style="position:absolute;left:2347;top:745;width:255;height:2" coordorigin="2347,745" coordsize="255,2">
              <v:shape style="position:absolute;left:2347;top:745;width:255;height:2" coordorigin="2347,745" coordsize="255,0" path="m2347,745l2601,745e" filled="false" stroked="true" strokeweight=".9804pt" strokecolor="#999999">
                <v:path arrowok="t"/>
              </v:shape>
            </v:group>
            <v:group style="position:absolute;left:2611;top:735;width:2;height:255" coordorigin="2611,735" coordsize="2,255">
              <v:shape style="position:absolute;left:2611;top:735;width:2;height:255" coordorigin="2611,735" coordsize="0,255" path="m2611,735l2611,989e" filled="false" stroked="true" strokeweight=".9805pt" strokecolor="#999999">
                <v:path arrowok="t"/>
              </v:shape>
            </v:group>
            <v:group style="position:absolute;left:2366;top:999;width:255;height:2" coordorigin="2366,999" coordsize="255,2">
              <v:shape style="position:absolute;left:2366;top:999;width:255;height:2" coordorigin="2366,999" coordsize="255,0" path="m2366,999l2621,999e" filled="false" stroked="true" strokeweight=".9805pt" strokecolor="#999999">
                <v:path arrowok="t"/>
              </v:shape>
            </v:group>
            <v:group style="position:absolute;left:2356;top:754;width:2;height:255" coordorigin="2356,754" coordsize="2,255">
              <v:shape style="position:absolute;left:2356;top:754;width:2;height:255" coordorigin="2356,754" coordsize="0,255" path="m2356,754l2356,100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54.733566pt;width:14.7pt;height:14.7pt;mso-position-horizontal-relative:page;mso-position-vertical-relative:paragraph;z-index:5512" coordorigin="2337,1095" coordsize="294,294">
            <v:group style="position:absolute;left:2347;top:1114;width:255;height:2" coordorigin="2347,1114" coordsize="255,2">
              <v:shape style="position:absolute;left:2347;top:1114;width:255;height:2" coordorigin="2347,1114" coordsize="255,0" path="m2347,1114l2601,1114e" filled="false" stroked="true" strokeweight=".9805pt" strokecolor="#999999">
                <v:path arrowok="t"/>
              </v:shape>
            </v:group>
            <v:group style="position:absolute;left:2611;top:1104;width:2;height:255" coordorigin="2611,1104" coordsize="2,255">
              <v:shape style="position:absolute;left:2611;top:1104;width:2;height:255" coordorigin="2611,1104" coordsize="0,255" path="m2611,1104l2611,1359e" filled="false" stroked="true" strokeweight=".9805pt" strokecolor="#999999">
                <v:path arrowok="t"/>
              </v:shape>
            </v:group>
            <v:group style="position:absolute;left:2366;top:1369;width:255;height:2" coordorigin="2366,1369" coordsize="255,2">
              <v:shape style="position:absolute;left:2366;top:1369;width:255;height:2" coordorigin="2366,1369" coordsize="255,0" path="m2366,1369l2621,1369e" filled="false" stroked="true" strokeweight=".9805pt" strokecolor="#999999">
                <v:path arrowok="t"/>
              </v:shape>
            </v:group>
            <v:group style="position:absolute;left:2356;top:1124;width:2;height:255" coordorigin="2356,1124" coordsize="2,255">
              <v:shape style="position:absolute;left:2356;top:1124;width:2;height:255" coordorigin="2356,1124" coordsize="0,255" path="m2356,1124l2356,137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oben /</w:t>
      </w:r>
      <w:r>
        <w:rPr>
          <w:spacing w:val="2"/>
        </w:rPr>
        <w:t> </w:t>
      </w:r>
      <w:r>
        <w:rPr/>
        <w:t>kranial</w:t>
      </w:r>
      <w:r>
        <w:rPr>
          <w:w w:val="100"/>
        </w:rPr>
        <w:t> </w:t>
      </w:r>
      <w:r>
        <w:rPr/>
        <w:t>unten /</w:t>
      </w:r>
      <w:r>
        <w:rPr>
          <w:spacing w:val="4"/>
        </w:rPr>
        <w:t> </w:t>
      </w:r>
      <w:r>
        <w:rPr/>
        <w:t>kaudal</w:t>
      </w:r>
      <w:r>
        <w:rPr>
          <w:w w:val="100"/>
        </w:rPr>
        <w:t> </w:t>
      </w:r>
      <w:r>
        <w:rPr/>
        <w:t>vorne /</w:t>
      </w:r>
      <w:r>
        <w:rPr>
          <w:spacing w:val="5"/>
        </w:rPr>
        <w:t> </w:t>
      </w:r>
      <w:r>
        <w:rPr/>
        <w:t>ventral</w:t>
      </w:r>
      <w:r>
        <w:rPr>
          <w:w w:val="100"/>
        </w:rPr>
        <w:t> </w:t>
      </w:r>
      <w:r>
        <w:rPr/>
        <w:t>hinten /</w:t>
      </w:r>
      <w:r>
        <w:rPr>
          <w:spacing w:val="4"/>
        </w:rPr>
        <w:t> </w:t>
      </w:r>
      <w:r>
        <w:rPr/>
        <w:t>dorsal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5599" w:hanging="319"/>
        <w:jc w:val="center"/>
        <w:rPr>
          <w:b w:val="0"/>
          <w:bCs w:val="0"/>
        </w:rPr>
      </w:pPr>
      <w:r>
        <w:rPr/>
        <w:t>Sicherheit für Frage 2</w:t>
      </w:r>
      <w:r>
        <w:rPr>
          <w:spacing w:val="-1"/>
        </w:rPr>
        <w:t> </w:t>
      </w:r>
      <w:r>
        <w:rPr>
          <w:color w:val="C43B1D"/>
        </w:rPr>
        <w:t>*</w:t>
      </w:r>
      <w:r>
        <w:rPr>
          <w:b w:val="0"/>
        </w:rPr>
      </w:r>
    </w:p>
    <w:p>
      <w:pPr>
        <w:spacing w:before="70"/>
        <w:ind w:left="1996" w:right="7711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846pt;margin-top:37.450478pt;width:21.55pt;height:13.75pt;mso-position-horizontal-relative:page;mso-position-vertical-relative:paragraph;z-index:4936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6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9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345pt;margin-top:37.450478pt;width:21.55pt;height:13.75pt;mso-position-horizontal-relative:page;mso-position-vertical-relative:paragraph;z-index:4960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12,942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5289pt;margin-top:37.450478pt;width:21.55pt;height:13.75pt;mso-position-horizontal-relative:page;mso-position-vertical-relative:paragraph;z-index:4984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5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5,769l5765,769,5777,769,5799,774,5852,808,5880,869,5882,893,5878,916,5845,971,5787,1001,5765,1004,5834,1004,5876,961,5899,896,5901,870,5896,848,5888,827,5878,808,5864,792,5848,777,583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5331pt;margin-top:37.450478pt;width:21.55pt;height:13.75pt;mso-position-horizontal-relative:page;mso-position-vertical-relative:paragraph;z-index:5008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61,942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229pt;margin-top:37.450478pt;width:21.55pt;height:13.75pt;mso-position-horizontal-relative:page;mso-position-vertical-relative:paragraph;z-index:5032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9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36,942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2332pt;margin-top:37.450478pt;width:21.55pt;height:13.75pt;mso-position-horizontal-relative:page;mso-position-vertical-relative:paragraph;z-index:5056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4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pgSz w:w="11900" w:h="16840"/>
          <w:pgMar w:header="370" w:footer="830" w:top="560" w:bottom="102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744pt;margin-top:15.987171pt;width:21.55pt;height:13.75pt;mso-position-horizontal-relative:page;mso-position-vertical-relative:paragraph;z-index:4912" coordorigin="3447,320" coordsize="431,275">
            <v:shape style="position:absolute;left:3447;top:320;width:431;height:275" coordorigin="3447,320" coordsize="431,275" path="m3741,320l3583,320,3576,320,3516,338,3471,382,3448,447,3447,473,3451,495,3484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63,512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überhaupt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nicht</w:t>
      </w:r>
      <w:r>
        <w:rPr>
          <w:w w:val="100"/>
        </w:rPr>
        <w:t> </w:t>
      </w:r>
      <w:r>
        <w:rPr>
          <w:spacing w:val="-1"/>
        </w:rPr>
        <w:t>sicher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9291pt;margin-top:5.153663pt;width:21.55pt;height:13.75pt;mso-position-horizontal-relative:page;mso-position-vertical-relative:paragraph;z-index:5080" coordorigin="8169,103" coordsize="431,275">
            <v:shape style="position:absolute;left:8169;top:103;width:431;height:275" coordorigin="8169,103" coordsize="431,275" path="m8463,103l8305,103,8298,103,8238,121,8193,165,8170,230,8169,256,8173,278,8206,335,8260,370,8305,377,8469,377,8491,374,8511,368,8530,359,8532,358,8463,358,8292,357,8233,333,8195,280,8187,233,8191,211,8224,155,8282,125,8305,123,8533,123,8528,119,8507,111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3,8578,223,8580,247,8577,270,8544,325,8486,355,8463,358,8532,358,8585,296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424pt;margin-top:5.153663pt;width:21.55pt;height:13.75pt;mso-position-horizontal-relative:page;mso-position-vertical-relative:paragraph;z-index:5104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7,357,8908,333,8870,280,8862,233,8866,211,8899,155,8956,125,8979,123,9207,123,9202,119,9182,111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2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6292pt;margin-top:5.153663pt;width:21.55pt;height:13.75pt;mso-position-horizontal-relative:page;mso-position-vertical-relative:paragraph;z-index:5128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1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34,296,9948,224,9944,202,9936,181,9925,163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sehr</w:t>
      </w:r>
      <w:r>
        <w:rPr>
          <w:w w:val="100"/>
        </w:rPr>
        <w:t> </w:t>
      </w:r>
      <w:r>
        <w:rPr/>
        <w:t>sicher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1519" w:hanging="319"/>
        <w:jc w:val="left"/>
        <w:rPr>
          <w:b w:val="0"/>
          <w:bCs w:val="0"/>
        </w:rPr>
      </w:pPr>
      <w:r>
        <w:rPr/>
        <w:t>Frage 3. Wo befindet sich die Kugel in Bezug zur linken Pfortader ?</w:t>
      </w:r>
      <w:r>
        <w:rPr>
          <w:spacing w:val="1"/>
        </w:rPr>
        <w:t> </w:t>
      </w:r>
      <w:r>
        <w:rPr>
          <w:color w:val="C43B1D"/>
        </w:rPr>
        <w:t>*</w:t>
      </w:r>
      <w:r>
        <w:rPr>
          <w:b w:val="0"/>
        </w:rPr>
      </w:r>
    </w:p>
    <w:p>
      <w:pPr>
        <w:pStyle w:val="BodyText"/>
        <w:spacing w:line="240" w:lineRule="auto" w:before="70"/>
        <w:ind w:right="1519"/>
        <w:jc w:val="left"/>
      </w:pPr>
      <w:r>
        <w:rPr/>
        <w:t>Bitte wählen Sie mindestens eine Antwort</w:t>
      </w:r>
      <w:r>
        <w:rPr>
          <w:spacing w:val="7"/>
        </w:rPr>
        <w:t> </w:t>
      </w:r>
      <w:r>
        <w:rPr/>
        <w:t>aus.</w:t>
      </w:r>
    </w:p>
    <w:p>
      <w:pPr>
        <w:spacing w:before="23"/>
        <w:ind w:left="2487" w:right="1519" w:hanging="47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Tick all that</w:t>
      </w:r>
      <w:r>
        <w:rPr>
          <w:rFonts w:ascii="Arial"/>
          <w:i/>
          <w:spacing w:val="4"/>
          <w:sz w:val="19"/>
        </w:rPr>
        <w:t> </w:t>
      </w:r>
      <w:r>
        <w:rPr>
          <w:rFonts w:ascii="Arial"/>
          <w:i/>
          <w:spacing w:val="-3"/>
          <w:sz w:val="19"/>
        </w:rPr>
        <w:t>apply.</w:t>
      </w:r>
      <w:r>
        <w:rPr>
          <w:rFonts w:ascii="Arial"/>
          <w:spacing w:val="-3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487" w:right="8099"/>
        <w:jc w:val="left"/>
      </w:pPr>
      <w:r>
        <w:rPr/>
        <w:pict>
          <v:group style="position:absolute;margin-left:116.841751pt;margin-top:-.906461pt;width:14.7pt;height:14.7pt;mso-position-horizontal-relative:page;mso-position-vertical-relative:paragraph;z-index:5536" coordorigin="2337,-18" coordsize="294,294">
            <v:group style="position:absolute;left:2347;top:1;width:255;height:2" coordorigin="2347,1" coordsize="255,2">
              <v:shape style="position:absolute;left:2347;top:1;width:255;height:2" coordorigin="2347,1" coordsize="255,0" path="m2347,1l2601,1e" filled="false" stroked="true" strokeweight=".9805pt" strokecolor="#999999">
                <v:path arrowok="t"/>
              </v:shape>
            </v:group>
            <v:group style="position:absolute;left:2611;top:-8;width:2;height:255" coordorigin="2611,-8" coordsize="2,255">
              <v:shape style="position:absolute;left:2611;top:-8;width:2;height:255" coordorigin="2611,-8" coordsize="0,255" path="m2611,-8l2611,246e" filled="false" stroked="true" strokeweight=".9805pt" strokecolor="#999999">
                <v:path arrowok="t"/>
              </v:shape>
            </v:group>
            <v:group style="position:absolute;left:2366;top:256;width:255;height:2" coordorigin="2366,256" coordsize="255,2">
              <v:shape style="position:absolute;left:2366;top:256;width:255;height:2" coordorigin="2366,256" coordsize="255,0" path="m2366,256l2621,256e" filled="false" stroked="true" strokeweight=".9805pt" strokecolor="#999999">
                <v:path arrowok="t"/>
              </v:shape>
            </v:group>
            <v:group style="position:absolute;left:2356;top:11;width:2;height:255" coordorigin="2356,11" coordsize="2,255">
              <v:shape style="position:absolute;left:2356;top:11;width:2;height:255" coordorigin="2356,11" coordsize="0,255" path="m2356,11l2356,266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17.574039pt;width:14.7pt;height:14.7pt;mso-position-horizontal-relative:page;mso-position-vertical-relative:paragraph;z-index:5560" coordorigin="2337,351" coordsize="294,294">
            <v:group style="position:absolute;left:2347;top:371;width:255;height:2" coordorigin="2347,371" coordsize="255,2">
              <v:shape style="position:absolute;left:2347;top:371;width:255;height:2" coordorigin="2347,371" coordsize="255,0" path="m2347,371l2601,371e" filled="false" stroked="true" strokeweight=".9805pt" strokecolor="#999999">
                <v:path arrowok="t"/>
              </v:shape>
            </v:group>
            <v:group style="position:absolute;left:2611;top:361;width:2;height:255" coordorigin="2611,361" coordsize="2,255">
              <v:shape style="position:absolute;left:2611;top:361;width:2;height:255" coordorigin="2611,361" coordsize="0,255" path="m2611,361l2611,616e" filled="false" stroked="true" strokeweight=".9805pt" strokecolor="#999999">
                <v:path arrowok="t"/>
              </v:shape>
            </v:group>
            <v:group style="position:absolute;left:2366;top:626;width:255;height:2" coordorigin="2366,626" coordsize="255,2">
              <v:shape style="position:absolute;left:2366;top:626;width:255;height:2" coordorigin="2366,626" coordsize="255,0" path="m2366,626l2621,626e" filled="false" stroked="true" strokeweight=".9804pt" strokecolor="#999999">
                <v:path arrowok="t"/>
              </v:shape>
            </v:group>
            <v:group style="position:absolute;left:2356;top:381;width:2;height:255" coordorigin="2356,381" coordsize="2,255">
              <v:shape style="position:absolute;left:2356;top:381;width:2;height:255" coordorigin="2356,381" coordsize="0,255" path="m2356,381l2356,63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36.054539pt;width:14.7pt;height:14.7pt;mso-position-horizontal-relative:page;mso-position-vertical-relative:paragraph;z-index:5584" coordorigin="2337,721" coordsize="294,294">
            <v:group style="position:absolute;left:2347;top:741;width:255;height:2" coordorigin="2347,741" coordsize="255,2">
              <v:shape style="position:absolute;left:2347;top:741;width:255;height:2" coordorigin="2347,741" coordsize="255,0" path="m2347,741l2601,741e" filled="false" stroked="true" strokeweight=".9804pt" strokecolor="#999999">
                <v:path arrowok="t"/>
              </v:shape>
            </v:group>
            <v:group style="position:absolute;left:2611;top:731;width:2;height:255" coordorigin="2611,731" coordsize="2,255">
              <v:shape style="position:absolute;left:2611;top:731;width:2;height:255" coordorigin="2611,731" coordsize="0,255" path="m2611,731l2611,985e" filled="false" stroked="true" strokeweight=".9805pt" strokecolor="#999999">
                <v:path arrowok="t"/>
              </v:shape>
            </v:group>
            <v:group style="position:absolute;left:2366;top:995;width:255;height:2" coordorigin="2366,995" coordsize="255,2">
              <v:shape style="position:absolute;left:2366;top:995;width:255;height:2" coordorigin="2366,995" coordsize="255,0" path="m2366,995l2621,995e" filled="false" stroked="true" strokeweight=".9805pt" strokecolor="#999999">
                <v:path arrowok="t"/>
              </v:shape>
            </v:group>
            <v:group style="position:absolute;left:2356;top:751;width:2;height:255" coordorigin="2356,751" coordsize="2,255">
              <v:shape style="position:absolute;left:2356;top:751;width:2;height:255" coordorigin="2356,751" coordsize="0,255" path="m2356,751l2356,100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links</w:t>
      </w:r>
      <w:r>
        <w:rPr>
          <w:w w:val="100"/>
        </w:rPr>
        <w:t> </w:t>
      </w:r>
      <w:r>
        <w:rPr/>
        <w:t>rechts</w:t>
      </w:r>
    </w:p>
    <w:p>
      <w:pPr>
        <w:pStyle w:val="BodyText"/>
        <w:spacing w:line="405" w:lineRule="auto" w:before="4"/>
        <w:ind w:left="2487" w:right="7700"/>
        <w:jc w:val="both"/>
      </w:pPr>
      <w:r>
        <w:rPr/>
        <w:pict>
          <v:group style="position:absolute;margin-left:116.841751pt;margin-top:17.775345pt;width:14.7pt;height:14.7pt;mso-position-horizontal-relative:page;mso-position-vertical-relative:paragraph;z-index:5608" coordorigin="2337,356" coordsize="294,294">
            <v:group style="position:absolute;left:2347;top:375;width:255;height:2" coordorigin="2347,375" coordsize="255,2">
              <v:shape style="position:absolute;left:2347;top:375;width:255;height:2" coordorigin="2347,375" coordsize="255,0" path="m2347,375l2601,375e" filled="false" stroked="true" strokeweight=".9805pt" strokecolor="#999999">
                <v:path arrowok="t"/>
              </v:shape>
            </v:group>
            <v:group style="position:absolute;left:2611;top:365;width:2;height:255" coordorigin="2611,365" coordsize="2,255">
              <v:shape style="position:absolute;left:2611;top:365;width:2;height:255" coordorigin="2611,365" coordsize="0,255" path="m2611,365l2611,620e" filled="false" stroked="true" strokeweight=".9805pt" strokecolor="#999999">
                <v:path arrowok="t"/>
              </v:shape>
            </v:group>
            <v:group style="position:absolute;left:2366;top:630;width:255;height:2" coordorigin="2366,630" coordsize="255,2">
              <v:shape style="position:absolute;left:2366;top:630;width:255;height:2" coordorigin="2366,630" coordsize="255,0" path="m2366,630l2621,630e" filled="false" stroked="true" strokeweight=".9804pt" strokecolor="#999999">
                <v:path arrowok="t"/>
              </v:shape>
            </v:group>
            <v:group style="position:absolute;left:2356;top:385;width:2;height:255" coordorigin="2356,385" coordsize="2,255">
              <v:shape style="position:absolute;left:2356;top:385;width:2;height:255" coordorigin="2356,385" coordsize="0,255" path="m2356,385l2356,63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36.255844pt;width:14.7pt;height:14.7pt;mso-position-horizontal-relative:page;mso-position-vertical-relative:paragraph;z-index:5632" coordorigin="2337,725" coordsize="294,294">
            <v:group style="position:absolute;left:2347;top:745;width:255;height:2" coordorigin="2347,745" coordsize="255,2">
              <v:shape style="position:absolute;left:2347;top:745;width:255;height:2" coordorigin="2347,745" coordsize="255,0" path="m2347,745l2601,745e" filled="false" stroked="true" strokeweight=".9805pt" strokecolor="#999999">
                <v:path arrowok="t"/>
              </v:shape>
            </v:group>
            <v:group style="position:absolute;left:2611;top:735;width:2;height:255" coordorigin="2611,735" coordsize="2,255">
              <v:shape style="position:absolute;left:2611;top:735;width:2;height:255" coordorigin="2611,735" coordsize="0,255" path="m2611,735l2611,989e" filled="false" stroked="true" strokeweight=".9805pt" strokecolor="#999999">
                <v:path arrowok="t"/>
              </v:shape>
            </v:group>
            <v:group style="position:absolute;left:2366;top:999;width:255;height:2" coordorigin="2366,999" coordsize="255,2">
              <v:shape style="position:absolute;left:2366;top:999;width:255;height:2" coordorigin="2366,999" coordsize="255,0" path="m2366,999l2621,999e" filled="false" stroked="true" strokeweight=".9805pt" strokecolor="#999999">
                <v:path arrowok="t"/>
              </v:shape>
            </v:group>
            <v:group style="position:absolute;left:2356;top:754;width:2;height:255" coordorigin="2356,754" coordsize="2,255">
              <v:shape style="position:absolute;left:2356;top:754;width:2;height:255" coordorigin="2356,754" coordsize="0,255" path="m2356,754l2356,100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54.736343pt;width:14.7pt;height:14.7pt;mso-position-horizontal-relative:page;mso-position-vertical-relative:paragraph;z-index:5656" coordorigin="2337,1095" coordsize="294,294">
            <v:group style="position:absolute;left:2347;top:1114;width:255;height:2" coordorigin="2347,1114" coordsize="255,2">
              <v:shape style="position:absolute;left:2347;top:1114;width:255;height:2" coordorigin="2347,1114" coordsize="255,0" path="m2347,1114l2601,1114e" filled="false" stroked="true" strokeweight=".9804pt" strokecolor="#999999">
                <v:path arrowok="t"/>
              </v:shape>
            </v:group>
            <v:group style="position:absolute;left:2611;top:1105;width:2;height:255" coordorigin="2611,1105" coordsize="2,255">
              <v:shape style="position:absolute;left:2611;top:1105;width:2;height:255" coordorigin="2611,1105" coordsize="0,255" path="m2611,1105l2611,1359e" filled="false" stroked="true" strokeweight=".9805pt" strokecolor="#999999">
                <v:path arrowok="t"/>
              </v:shape>
            </v:group>
            <v:group style="position:absolute;left:2366;top:1369;width:255;height:2" coordorigin="2366,1369" coordsize="255,2">
              <v:shape style="position:absolute;left:2366;top:1369;width:255;height:2" coordorigin="2366,1369" coordsize="255,0" path="m2366,1369l2621,1369e" filled="false" stroked="true" strokeweight=".9805pt" strokecolor="#999999">
                <v:path arrowok="t"/>
              </v:shape>
            </v:group>
            <v:group style="position:absolute;left:2356;top:1124;width:2;height:255" coordorigin="2356,1124" coordsize="2,255">
              <v:shape style="position:absolute;left:2356;top:1124;width:2;height:255" coordorigin="2356,1124" coordsize="0,255" path="m2356,1124l2356,137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oben /</w:t>
      </w:r>
      <w:r>
        <w:rPr>
          <w:spacing w:val="2"/>
        </w:rPr>
        <w:t> </w:t>
      </w:r>
      <w:r>
        <w:rPr/>
        <w:t>kranial</w:t>
      </w:r>
      <w:r>
        <w:rPr>
          <w:w w:val="100"/>
        </w:rPr>
        <w:t> </w:t>
      </w:r>
      <w:r>
        <w:rPr/>
        <w:t>unten /</w:t>
      </w:r>
      <w:r>
        <w:rPr>
          <w:spacing w:val="4"/>
        </w:rPr>
        <w:t> </w:t>
      </w:r>
      <w:r>
        <w:rPr/>
        <w:t>kaudal</w:t>
      </w:r>
      <w:r>
        <w:rPr>
          <w:w w:val="100"/>
        </w:rPr>
        <w:t> </w:t>
      </w:r>
      <w:r>
        <w:rPr/>
        <w:t>vorne /</w:t>
      </w:r>
      <w:r>
        <w:rPr>
          <w:spacing w:val="5"/>
        </w:rPr>
        <w:t> </w:t>
      </w:r>
      <w:r>
        <w:rPr/>
        <w:t>ventral</w:t>
      </w:r>
      <w:r>
        <w:rPr>
          <w:w w:val="100"/>
        </w:rPr>
        <w:t> </w:t>
      </w:r>
      <w:r>
        <w:rPr/>
        <w:t>hinten /</w:t>
      </w:r>
      <w:r>
        <w:rPr>
          <w:spacing w:val="4"/>
        </w:rPr>
        <w:t> </w:t>
      </w:r>
      <w:r>
        <w:rPr/>
        <w:t>dorsal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5599" w:hanging="319"/>
        <w:jc w:val="center"/>
        <w:rPr>
          <w:b w:val="0"/>
          <w:bCs w:val="0"/>
        </w:rPr>
      </w:pPr>
      <w:r>
        <w:rPr/>
        <w:t>Sicherheit für Frage 3</w:t>
      </w:r>
      <w:r>
        <w:rPr>
          <w:spacing w:val="-1"/>
        </w:rPr>
        <w:t> </w:t>
      </w:r>
      <w:r>
        <w:rPr>
          <w:color w:val="C43B1D"/>
        </w:rPr>
        <w:t>*</w:t>
      </w:r>
      <w:r>
        <w:rPr>
          <w:b w:val="0"/>
        </w:rPr>
      </w:r>
    </w:p>
    <w:p>
      <w:pPr>
        <w:spacing w:before="70"/>
        <w:ind w:left="1996" w:right="7711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51pt;margin-top:37.449287pt;width:21.55pt;height:13.75pt;mso-position-horizontal-relative:page;mso-position-vertical-relative:paragraph;z-index:5176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5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8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01pt;margin-top:37.449287pt;width:21.55pt;height:13.75pt;mso-position-horizontal-relative:page;mso-position-vertical-relative:paragraph;z-index:5200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02,961,5225,896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4923pt;margin-top:37.449287pt;width:21.55pt;height:13.75pt;mso-position-horizontal-relative:page;mso-position-vertical-relative:paragraph;z-index:5224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5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5,769l5765,769,5777,769,5799,774,5852,808,5880,869,5882,893,5878,916,5845,971,5787,1001,5765,1004,5834,1004,5876,961,5899,896,5901,870,5896,848,5888,827,5877,808,5864,792,5848,777,583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4995pt;margin-top:37.449287pt;width:21.55pt;height:13.75pt;mso-position-horizontal-relative:page;mso-position-vertical-relative:paragraph;z-index:5248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51,961,6574,896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1924pt;margin-top:37.449287pt;width:21.55pt;height:13.75pt;mso-position-horizontal-relative:page;mso-position-vertical-relative:paragraph;z-index:5272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8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26,961,7248,896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1996pt;margin-top:37.449287pt;width:21.55pt;height:13.75pt;mso-position-horizontal-relative:page;mso-position-vertical-relative:paragraph;z-index:5296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4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408pt;margin-top:15.985981pt;width:21.55pt;height:13.75pt;mso-position-horizontal-relative:page;mso-position-vertical-relative:paragraph;z-index:5152" coordorigin="3447,320" coordsize="431,275">
            <v:shape style="position:absolute;left:3447;top:320;width:431;height:275" coordorigin="3447,320" coordsize="431,275" path="m3741,320l3583,320,3576,320,3516,338,3471,382,3448,447,3447,473,3451,495,3483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53,532,3876,467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überhaupt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nicht</w:t>
      </w:r>
      <w:r>
        <w:rPr>
          <w:w w:val="100"/>
        </w:rPr>
        <w:t> </w:t>
      </w:r>
      <w:r>
        <w:rPr>
          <w:spacing w:val="-1"/>
        </w:rPr>
        <w:t>sicher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8955pt;margin-top:5.152488pt;width:21.55pt;height:13.75pt;mso-position-horizontal-relative:page;mso-position-vertical-relative:paragraph;z-index:5320" coordorigin="8169,103" coordsize="431,275">
            <v:shape style="position:absolute;left:8169;top:103;width:431;height:275" coordorigin="8169,103" coordsize="431,275" path="m8463,103l8305,103,8298,103,8238,121,8193,165,8170,230,8169,256,8173,278,8205,335,8260,370,8305,377,8469,377,8491,374,8511,368,8530,359,8532,358,8463,358,8292,357,8233,333,8195,280,8187,233,8191,211,8224,155,8282,125,8305,123,8533,123,8528,119,8507,110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3,8578,223,8580,247,8577,270,8544,326,8486,355,8463,358,8532,358,8575,315,8598,250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088pt;margin-top:5.152488pt;width:21.55pt;height:13.75pt;mso-position-horizontal-relative:page;mso-position-vertical-relative:paragraph;z-index:5344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6,357,8907,333,8870,280,8862,233,8866,211,8899,155,8956,125,8979,123,9207,123,9202,119,9182,110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2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5956pt;margin-top:5.152488pt;width:21.55pt;height:13.75pt;mso-position-horizontal-relative:page;mso-position-vertical-relative:paragraph;z-index:5368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0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24,315,9947,250,9948,224,9944,202,9936,181,9925,162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sehr</w:t>
      </w:r>
      <w:r>
        <w:rPr>
          <w:w w:val="100"/>
        </w:rPr>
        <w:t> </w:t>
      </w:r>
      <w:r>
        <w:rPr/>
        <w:t>sicher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1519" w:hanging="319"/>
        <w:jc w:val="left"/>
        <w:rPr>
          <w:b w:val="0"/>
          <w:bCs w:val="0"/>
        </w:rPr>
      </w:pPr>
      <w:r>
        <w:rPr/>
        <w:t>Frage 4. Wo befindet sich die Kugel im Bezug zum Segment 2 Pfortaderast?</w:t>
      </w:r>
      <w:r>
        <w:rPr>
          <w:spacing w:val="1"/>
        </w:rPr>
        <w:t> </w:t>
      </w:r>
      <w:r>
        <w:rPr>
          <w:color w:val="C43B1D"/>
        </w:rPr>
        <w:t>*</w:t>
      </w:r>
      <w:r>
        <w:rPr>
          <w:b w:val="0"/>
        </w:rPr>
      </w:r>
    </w:p>
    <w:p>
      <w:pPr>
        <w:pStyle w:val="BodyText"/>
        <w:spacing w:line="240" w:lineRule="auto" w:before="70"/>
        <w:ind w:right="1519"/>
        <w:jc w:val="left"/>
      </w:pPr>
      <w:r>
        <w:rPr/>
        <w:t>Bitte wählen Sie mindestens eine Antwort</w:t>
      </w:r>
      <w:r>
        <w:rPr>
          <w:spacing w:val="7"/>
        </w:rPr>
        <w:t> </w:t>
      </w:r>
      <w:r>
        <w:rPr/>
        <w:t>aus.</w:t>
      </w:r>
    </w:p>
    <w:p>
      <w:pPr>
        <w:spacing w:before="23"/>
        <w:ind w:left="2487" w:right="1519" w:hanging="47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Tick all that</w:t>
      </w:r>
      <w:r>
        <w:rPr>
          <w:rFonts w:ascii="Arial"/>
          <w:i/>
          <w:spacing w:val="4"/>
          <w:sz w:val="19"/>
        </w:rPr>
        <w:t> </w:t>
      </w:r>
      <w:r>
        <w:rPr>
          <w:rFonts w:ascii="Arial"/>
          <w:i/>
          <w:spacing w:val="-3"/>
          <w:sz w:val="19"/>
        </w:rPr>
        <w:t>apply.</w:t>
      </w:r>
      <w:r>
        <w:rPr>
          <w:rFonts w:ascii="Arial"/>
          <w:spacing w:val="-3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487" w:right="8099"/>
        <w:jc w:val="left"/>
      </w:pPr>
      <w:r>
        <w:rPr/>
        <w:pict>
          <v:group style="position:absolute;margin-left:116.841751pt;margin-top:-.905241pt;width:14.7pt;height:14.7pt;mso-position-horizontal-relative:page;mso-position-vertical-relative:paragraph;z-index:6256" coordorigin="2337,-18" coordsize="294,294">
            <v:group style="position:absolute;left:2347;top:2;width:255;height:2" coordorigin="2347,2" coordsize="255,2">
              <v:shape style="position:absolute;left:2347;top:2;width:255;height:2" coordorigin="2347,2" coordsize="255,0" path="m2347,2l2601,2e" filled="false" stroked="true" strokeweight=".9805pt" strokecolor="#999999">
                <v:path arrowok="t"/>
              </v:shape>
            </v:group>
            <v:group style="position:absolute;left:2611;top:-8;width:2;height:255" coordorigin="2611,-8" coordsize="2,255">
              <v:shape style="position:absolute;left:2611;top:-8;width:2;height:255" coordorigin="2611,-8" coordsize="0,255" path="m2611,-8l2611,246e" filled="false" stroked="true" strokeweight=".9805pt" strokecolor="#999999">
                <v:path arrowok="t"/>
              </v:shape>
            </v:group>
            <v:group style="position:absolute;left:2366;top:256;width:255;height:2" coordorigin="2366,256" coordsize="255,2">
              <v:shape style="position:absolute;left:2366;top:256;width:255;height:2" coordorigin="2366,256" coordsize="255,0" path="m2366,256l2621,256e" filled="false" stroked="true" strokeweight=".9804pt" strokecolor="#999999">
                <v:path arrowok="t"/>
              </v:shape>
            </v:group>
            <v:group style="position:absolute;left:2356;top:11;width:2;height:255" coordorigin="2356,11" coordsize="2,255">
              <v:shape style="position:absolute;left:2356;top:11;width:2;height:255" coordorigin="2356,11" coordsize="0,255" path="m2356,11l2356,266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17.57526pt;width:14.7pt;height:14.7pt;mso-position-horizontal-relative:page;mso-position-vertical-relative:paragraph;z-index:6280" coordorigin="2337,352" coordsize="294,294">
            <v:group style="position:absolute;left:2347;top:371;width:255;height:2" coordorigin="2347,371" coordsize="255,2">
              <v:shape style="position:absolute;left:2347;top:371;width:255;height:2" coordorigin="2347,371" coordsize="255,0" path="m2347,371l2601,371e" filled="false" stroked="true" strokeweight=".9805pt" strokecolor="#999999">
                <v:path arrowok="t"/>
              </v:shape>
            </v:group>
            <v:group style="position:absolute;left:2611;top:361;width:2;height:255" coordorigin="2611,361" coordsize="2,255">
              <v:shape style="position:absolute;left:2611;top:361;width:2;height:255" coordorigin="2611,361" coordsize="0,255" path="m2611,361l2611,616e" filled="false" stroked="true" strokeweight=".9805pt" strokecolor="#999999">
                <v:path arrowok="t"/>
              </v:shape>
            </v:group>
            <v:group style="position:absolute;left:2366;top:626;width:255;height:2" coordorigin="2366,626" coordsize="255,2">
              <v:shape style="position:absolute;left:2366;top:626;width:255;height:2" coordorigin="2366,626" coordsize="255,0" path="m2366,626l2621,626e" filled="false" stroked="true" strokeweight=".9805pt" strokecolor="#999999">
                <v:path arrowok="t"/>
              </v:shape>
            </v:group>
            <v:group style="position:absolute;left:2356;top:381;width:2;height:255" coordorigin="2356,381" coordsize="2,255">
              <v:shape style="position:absolute;left:2356;top:381;width:2;height:255" coordorigin="2356,381" coordsize="0,255" path="m2356,381l2356,63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36.055759pt;width:14.7pt;height:14.7pt;mso-position-horizontal-relative:page;mso-position-vertical-relative:paragraph;z-index:6304" coordorigin="2337,721" coordsize="294,294">
            <v:group style="position:absolute;left:2347;top:741;width:255;height:2" coordorigin="2347,741" coordsize="255,2">
              <v:shape style="position:absolute;left:2347;top:741;width:255;height:2" coordorigin="2347,741" coordsize="255,0" path="m2347,741l2601,741e" filled="false" stroked="true" strokeweight=".9804pt" strokecolor="#999999">
                <v:path arrowok="t"/>
              </v:shape>
            </v:group>
            <v:group style="position:absolute;left:2611;top:731;width:2;height:255" coordorigin="2611,731" coordsize="2,255">
              <v:shape style="position:absolute;left:2611;top:731;width:2;height:255" coordorigin="2611,731" coordsize="0,255" path="m2611,731l2611,985e" filled="false" stroked="true" strokeweight=".9805pt" strokecolor="#999999">
                <v:path arrowok="t"/>
              </v:shape>
            </v:group>
            <v:group style="position:absolute;left:2366;top:995;width:255;height:2" coordorigin="2366,995" coordsize="255,2">
              <v:shape style="position:absolute;left:2366;top:995;width:255;height:2" coordorigin="2366,995" coordsize="255,0" path="m2366,995l2621,995e" filled="false" stroked="true" strokeweight=".9805pt" strokecolor="#999999">
                <v:path arrowok="t"/>
              </v:shape>
            </v:group>
            <v:group style="position:absolute;left:2356;top:750;width:2;height:255" coordorigin="2356,750" coordsize="2,255">
              <v:shape style="position:absolute;left:2356;top:750;width:2;height:255" coordorigin="2356,750" coordsize="0,255" path="m2356,750l2356,100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links</w:t>
      </w:r>
      <w:r>
        <w:rPr>
          <w:w w:val="100"/>
        </w:rPr>
        <w:t> </w:t>
      </w:r>
      <w:r>
        <w:rPr/>
        <w:t>rechts</w:t>
      </w:r>
    </w:p>
    <w:p>
      <w:pPr>
        <w:pStyle w:val="BodyText"/>
        <w:spacing w:line="405" w:lineRule="auto" w:before="4"/>
        <w:ind w:left="2487" w:right="7700"/>
        <w:jc w:val="both"/>
      </w:pPr>
      <w:r>
        <w:rPr/>
        <w:pict>
          <v:group style="position:absolute;margin-left:116.841751pt;margin-top:17.776566pt;width:14.7pt;height:14.7pt;mso-position-horizontal-relative:page;mso-position-vertical-relative:paragraph;z-index:6328" coordorigin="2337,356" coordsize="294,294">
            <v:group style="position:absolute;left:2347;top:375;width:255;height:2" coordorigin="2347,375" coordsize="255,2">
              <v:shape style="position:absolute;left:2347;top:375;width:255;height:2" coordorigin="2347,375" coordsize="255,0" path="m2347,375l2601,375e" filled="false" stroked="true" strokeweight=".9805pt" strokecolor="#999999">
                <v:path arrowok="t"/>
              </v:shape>
            </v:group>
            <v:group style="position:absolute;left:2611;top:365;width:2;height:255" coordorigin="2611,365" coordsize="2,255">
              <v:shape style="position:absolute;left:2611;top:365;width:2;height:255" coordorigin="2611,365" coordsize="0,255" path="m2611,365l2611,620e" filled="false" stroked="true" strokeweight=".9805pt" strokecolor="#999999">
                <v:path arrowok="t"/>
              </v:shape>
            </v:group>
            <v:group style="position:absolute;left:2366;top:630;width:255;height:2" coordorigin="2366,630" coordsize="255,2">
              <v:shape style="position:absolute;left:2366;top:630;width:255;height:2" coordorigin="2366,630" coordsize="255,0" path="m2366,630l2621,630e" filled="false" stroked="true" strokeweight=".9804pt" strokecolor="#999999">
                <v:path arrowok="t"/>
              </v:shape>
            </v:group>
            <v:group style="position:absolute;left:2356;top:385;width:2;height:255" coordorigin="2356,385" coordsize="2,255">
              <v:shape style="position:absolute;left:2356;top:385;width:2;height:255" coordorigin="2356,385" coordsize="0,255" path="m2356,385l2356,63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36.253166pt;width:14.7pt;height:14.7pt;mso-position-horizontal-relative:page;mso-position-vertical-relative:paragraph;z-index:6352" coordorigin="2337,725" coordsize="294,294">
            <v:group style="position:absolute;left:2347;top:745;width:255;height:2" coordorigin="2347,745" coordsize="255,2">
              <v:shape style="position:absolute;left:2347;top:745;width:255;height:2" coordorigin="2347,745" coordsize="255,0" path="m2347,745l2601,745e" filled="false" stroked="true" strokeweight=".9804pt" strokecolor="#999999">
                <v:path arrowok="t"/>
              </v:shape>
            </v:group>
            <v:group style="position:absolute;left:2611;top:735;width:2;height:255" coordorigin="2611,735" coordsize="2,255">
              <v:shape style="position:absolute;left:2611;top:735;width:2;height:255" coordorigin="2611,735" coordsize="0,255" path="m2611,735l2611,989e" filled="false" stroked="true" strokeweight=".9805pt" strokecolor="#999999">
                <v:path arrowok="t"/>
              </v:shape>
            </v:group>
            <v:group style="position:absolute;left:2366;top:999;width:255;height:2" coordorigin="2366,999" coordsize="255,2">
              <v:shape style="position:absolute;left:2366;top:999;width:255;height:2" coordorigin="2366,999" coordsize="255,0" path="m2366,999l2621,999e" filled="false" stroked="true" strokeweight=".9805pt" strokecolor="#999999">
                <v:path arrowok="t"/>
              </v:shape>
            </v:group>
            <v:group style="position:absolute;left:2356;top:754;width:2;height:255" coordorigin="2356,754" coordsize="2,255">
              <v:shape style="position:absolute;left:2356;top:754;width:2;height:255" coordorigin="2356,754" coordsize="0,255" path="m2356,754l2356,100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54.733566pt;width:14.7pt;height:14.7pt;mso-position-horizontal-relative:page;mso-position-vertical-relative:paragraph;z-index:6376" coordorigin="2337,1095" coordsize="294,294">
            <v:group style="position:absolute;left:2347;top:1114;width:255;height:2" coordorigin="2347,1114" coordsize="255,2">
              <v:shape style="position:absolute;left:2347;top:1114;width:255;height:2" coordorigin="2347,1114" coordsize="255,0" path="m2347,1114l2601,1114e" filled="false" stroked="true" strokeweight=".9805pt" strokecolor="#999999">
                <v:path arrowok="t"/>
              </v:shape>
            </v:group>
            <v:group style="position:absolute;left:2611;top:1104;width:2;height:255" coordorigin="2611,1104" coordsize="2,255">
              <v:shape style="position:absolute;left:2611;top:1104;width:2;height:255" coordorigin="2611,1104" coordsize="0,255" path="m2611,1104l2611,1359e" filled="false" stroked="true" strokeweight=".9805pt" strokecolor="#999999">
                <v:path arrowok="t"/>
              </v:shape>
            </v:group>
            <v:group style="position:absolute;left:2366;top:1369;width:255;height:2" coordorigin="2366,1369" coordsize="255,2">
              <v:shape style="position:absolute;left:2366;top:1369;width:255;height:2" coordorigin="2366,1369" coordsize="255,0" path="m2366,1369l2621,1369e" filled="false" stroked="true" strokeweight=".9805pt" strokecolor="#999999">
                <v:path arrowok="t"/>
              </v:shape>
            </v:group>
            <v:group style="position:absolute;left:2356;top:1124;width:2;height:255" coordorigin="2356,1124" coordsize="2,255">
              <v:shape style="position:absolute;left:2356;top:1124;width:2;height:255" coordorigin="2356,1124" coordsize="0,255" path="m2356,1124l2356,137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oben /</w:t>
      </w:r>
      <w:r>
        <w:rPr>
          <w:spacing w:val="2"/>
        </w:rPr>
        <w:t> </w:t>
      </w:r>
      <w:r>
        <w:rPr/>
        <w:t>kranial</w:t>
      </w:r>
      <w:r>
        <w:rPr>
          <w:w w:val="100"/>
        </w:rPr>
        <w:t> </w:t>
      </w:r>
      <w:r>
        <w:rPr/>
        <w:t>unten /</w:t>
      </w:r>
      <w:r>
        <w:rPr>
          <w:spacing w:val="4"/>
        </w:rPr>
        <w:t> </w:t>
      </w:r>
      <w:r>
        <w:rPr/>
        <w:t>kaudal</w:t>
      </w:r>
      <w:r>
        <w:rPr>
          <w:w w:val="100"/>
        </w:rPr>
        <w:t> </w:t>
      </w:r>
      <w:r>
        <w:rPr/>
        <w:t>vorne /</w:t>
      </w:r>
      <w:r>
        <w:rPr>
          <w:spacing w:val="5"/>
        </w:rPr>
        <w:t> </w:t>
      </w:r>
      <w:r>
        <w:rPr/>
        <w:t>ventral</w:t>
      </w:r>
      <w:r>
        <w:rPr>
          <w:w w:val="100"/>
        </w:rPr>
        <w:t> </w:t>
      </w:r>
      <w:r>
        <w:rPr/>
        <w:t>hinten /</w:t>
      </w:r>
      <w:r>
        <w:rPr>
          <w:spacing w:val="4"/>
        </w:rPr>
        <w:t> </w:t>
      </w:r>
      <w:r>
        <w:rPr/>
        <w:t>dorsal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5599" w:hanging="319"/>
        <w:jc w:val="center"/>
        <w:rPr>
          <w:b w:val="0"/>
          <w:bCs w:val="0"/>
        </w:rPr>
      </w:pPr>
      <w:r>
        <w:rPr/>
        <w:t>Sicherheit für Frage 4</w:t>
      </w:r>
      <w:r>
        <w:rPr>
          <w:spacing w:val="-1"/>
        </w:rPr>
        <w:t> </w:t>
      </w:r>
      <w:r>
        <w:rPr>
          <w:color w:val="C43B1D"/>
        </w:rPr>
        <w:t>*</w:t>
      </w:r>
      <w:r>
        <w:rPr>
          <w:b w:val="0"/>
        </w:rPr>
      </w:r>
    </w:p>
    <w:p>
      <w:pPr>
        <w:spacing w:before="70"/>
        <w:ind w:left="1996" w:right="7711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846pt;margin-top:37.450478pt;width:21.55pt;height:13.75pt;mso-position-horizontal-relative:page;mso-position-vertical-relative:paragraph;z-index:5800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6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9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345pt;margin-top:37.450478pt;width:21.55pt;height:13.75pt;mso-position-horizontal-relative:page;mso-position-vertical-relative:paragraph;z-index:5824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12,942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5289pt;margin-top:37.450478pt;width:21.55pt;height:13.75pt;mso-position-horizontal-relative:page;mso-position-vertical-relative:paragraph;z-index:5848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5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5,769l5765,769,5777,769,5799,774,5852,808,5880,869,5882,893,5878,916,5845,971,5787,1001,5765,1004,5834,1004,5876,961,5899,896,5901,870,5896,848,5888,827,5878,808,5864,792,5848,777,583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5331pt;margin-top:37.450478pt;width:21.55pt;height:13.75pt;mso-position-horizontal-relative:page;mso-position-vertical-relative:paragraph;z-index:5872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61,942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229pt;margin-top:37.450478pt;width:21.55pt;height:13.75pt;mso-position-horizontal-relative:page;mso-position-vertical-relative:paragraph;z-index:5896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9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36,942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2332pt;margin-top:37.450478pt;width:21.55pt;height:13.75pt;mso-position-horizontal-relative:page;mso-position-vertical-relative:paragraph;z-index:5920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4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headerReference w:type="default" r:id="rId11"/>
          <w:pgSz w:w="11900" w:h="16840"/>
          <w:pgMar w:header="370" w:footer="830" w:top="560" w:bottom="102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744pt;margin-top:15.987171pt;width:21.55pt;height:13.75pt;mso-position-horizontal-relative:page;mso-position-vertical-relative:paragraph;z-index:5776" coordorigin="3447,320" coordsize="431,275">
            <v:shape style="position:absolute;left:3447;top:320;width:431;height:275" coordorigin="3447,320" coordsize="431,275" path="m3741,320l3583,320,3576,320,3516,338,3471,382,3448,447,3447,473,3451,495,3484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63,512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überhaupt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nicht</w:t>
      </w:r>
      <w:r>
        <w:rPr>
          <w:w w:val="100"/>
        </w:rPr>
        <w:t> </w:t>
      </w:r>
      <w:r>
        <w:rPr>
          <w:spacing w:val="-1"/>
        </w:rPr>
        <w:t>sicher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9291pt;margin-top:5.153663pt;width:21.55pt;height:13.75pt;mso-position-horizontal-relative:page;mso-position-vertical-relative:paragraph;z-index:5944" coordorigin="8169,103" coordsize="431,275">
            <v:shape style="position:absolute;left:8169;top:103;width:431;height:275" coordorigin="8169,103" coordsize="431,275" path="m8463,103l8305,103,8298,103,8238,121,8193,165,8170,230,8169,256,8173,278,8206,335,8260,370,8305,377,8469,377,8491,374,8511,368,8530,359,8532,358,8463,358,8292,357,8233,333,8195,280,8187,233,8191,211,8224,155,8282,125,8305,123,8533,123,8528,119,8507,111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3,8578,223,8580,247,8577,270,8544,325,8486,355,8463,358,8532,358,8585,296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424pt;margin-top:5.153663pt;width:21.55pt;height:13.75pt;mso-position-horizontal-relative:page;mso-position-vertical-relative:paragraph;z-index:5968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7,357,8908,333,8870,280,8862,233,8866,211,8899,155,8956,125,8979,123,9207,123,9202,119,9182,111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2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6292pt;margin-top:5.153663pt;width:21.55pt;height:13.75pt;mso-position-horizontal-relative:page;mso-position-vertical-relative:paragraph;z-index:5992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1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34,296,9948,224,9944,202,9936,181,9925,163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sehr</w:t>
      </w:r>
      <w:r>
        <w:rPr>
          <w:w w:val="100"/>
        </w:rPr>
        <w:t> </w:t>
      </w:r>
      <w:r>
        <w:rPr/>
        <w:t>sicher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1519" w:hanging="319"/>
        <w:jc w:val="left"/>
        <w:rPr>
          <w:b w:val="0"/>
          <w:bCs w:val="0"/>
        </w:rPr>
      </w:pPr>
      <w:r>
        <w:rPr/>
        <w:t>Frage 5. Wo befindet sich die Kugel im Bezug zum Segment 3 Jeweils ?</w:t>
      </w:r>
      <w:r>
        <w:rPr>
          <w:spacing w:val="1"/>
        </w:rPr>
        <w:t> </w:t>
      </w:r>
      <w:r>
        <w:rPr>
          <w:color w:val="C43B1D"/>
        </w:rPr>
        <w:t>*</w:t>
      </w:r>
      <w:r>
        <w:rPr>
          <w:b w:val="0"/>
        </w:rPr>
      </w:r>
    </w:p>
    <w:p>
      <w:pPr>
        <w:pStyle w:val="BodyText"/>
        <w:spacing w:line="240" w:lineRule="auto" w:before="70"/>
        <w:ind w:right="1519"/>
        <w:jc w:val="left"/>
      </w:pPr>
      <w:r>
        <w:rPr/>
        <w:t>Bitte wählen Sie mindestens eine Antwort</w:t>
      </w:r>
      <w:r>
        <w:rPr>
          <w:spacing w:val="7"/>
        </w:rPr>
        <w:t> </w:t>
      </w:r>
      <w:r>
        <w:rPr/>
        <w:t>aus.</w:t>
      </w:r>
    </w:p>
    <w:p>
      <w:pPr>
        <w:spacing w:before="23"/>
        <w:ind w:left="2487" w:right="1519" w:hanging="47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Tick all that</w:t>
      </w:r>
      <w:r>
        <w:rPr>
          <w:rFonts w:ascii="Arial"/>
          <w:i/>
          <w:spacing w:val="4"/>
          <w:sz w:val="19"/>
        </w:rPr>
        <w:t> </w:t>
      </w:r>
      <w:r>
        <w:rPr>
          <w:rFonts w:ascii="Arial"/>
          <w:i/>
          <w:spacing w:val="-3"/>
          <w:sz w:val="19"/>
        </w:rPr>
        <w:t>apply.</w:t>
      </w:r>
      <w:r>
        <w:rPr>
          <w:rFonts w:ascii="Arial"/>
          <w:spacing w:val="-3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487" w:right="8099"/>
        <w:jc w:val="left"/>
      </w:pPr>
      <w:r>
        <w:rPr/>
        <w:pict>
          <v:group style="position:absolute;margin-left:116.841751pt;margin-top:-.906461pt;width:14.7pt;height:14.7pt;mso-position-horizontal-relative:page;mso-position-vertical-relative:paragraph;z-index:6400" coordorigin="2337,-18" coordsize="294,294">
            <v:group style="position:absolute;left:2347;top:1;width:255;height:2" coordorigin="2347,1" coordsize="255,2">
              <v:shape style="position:absolute;left:2347;top:1;width:255;height:2" coordorigin="2347,1" coordsize="255,0" path="m2347,1l2601,1e" filled="false" stroked="true" strokeweight=".9805pt" strokecolor="#999999">
                <v:path arrowok="t"/>
              </v:shape>
            </v:group>
            <v:group style="position:absolute;left:2611;top:-8;width:2;height:255" coordorigin="2611,-8" coordsize="2,255">
              <v:shape style="position:absolute;left:2611;top:-8;width:2;height:255" coordorigin="2611,-8" coordsize="0,255" path="m2611,-8l2611,246e" filled="false" stroked="true" strokeweight=".9805pt" strokecolor="#999999">
                <v:path arrowok="t"/>
              </v:shape>
            </v:group>
            <v:group style="position:absolute;left:2366;top:256;width:255;height:2" coordorigin="2366,256" coordsize="255,2">
              <v:shape style="position:absolute;left:2366;top:256;width:255;height:2" coordorigin="2366,256" coordsize="255,0" path="m2366,256l2621,256e" filled="false" stroked="true" strokeweight=".9805pt" strokecolor="#999999">
                <v:path arrowok="t"/>
              </v:shape>
            </v:group>
            <v:group style="position:absolute;left:2356;top:11;width:2;height:255" coordorigin="2356,11" coordsize="2,255">
              <v:shape style="position:absolute;left:2356;top:11;width:2;height:255" coordorigin="2356,11" coordsize="0,255" path="m2356,11l2356,266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17.574039pt;width:14.7pt;height:14.7pt;mso-position-horizontal-relative:page;mso-position-vertical-relative:paragraph;z-index:6424" coordorigin="2337,351" coordsize="294,294">
            <v:group style="position:absolute;left:2347;top:371;width:255;height:2" coordorigin="2347,371" coordsize="255,2">
              <v:shape style="position:absolute;left:2347;top:371;width:255;height:2" coordorigin="2347,371" coordsize="255,0" path="m2347,371l2601,371e" filled="false" stroked="true" strokeweight=".9805pt" strokecolor="#999999">
                <v:path arrowok="t"/>
              </v:shape>
            </v:group>
            <v:group style="position:absolute;left:2611;top:361;width:2;height:255" coordorigin="2611,361" coordsize="2,255">
              <v:shape style="position:absolute;left:2611;top:361;width:2;height:255" coordorigin="2611,361" coordsize="0,255" path="m2611,361l2611,616e" filled="false" stroked="true" strokeweight=".9805pt" strokecolor="#999999">
                <v:path arrowok="t"/>
              </v:shape>
            </v:group>
            <v:group style="position:absolute;left:2366;top:626;width:255;height:2" coordorigin="2366,626" coordsize="255,2">
              <v:shape style="position:absolute;left:2366;top:626;width:255;height:2" coordorigin="2366,626" coordsize="255,0" path="m2366,626l2621,626e" filled="false" stroked="true" strokeweight=".9804pt" strokecolor="#999999">
                <v:path arrowok="t"/>
              </v:shape>
            </v:group>
            <v:group style="position:absolute;left:2356;top:381;width:2;height:255" coordorigin="2356,381" coordsize="2,255">
              <v:shape style="position:absolute;left:2356;top:381;width:2;height:255" coordorigin="2356,381" coordsize="0,255" path="m2356,381l2356,63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36.054539pt;width:14.7pt;height:14.7pt;mso-position-horizontal-relative:page;mso-position-vertical-relative:paragraph;z-index:6448" coordorigin="2337,721" coordsize="294,294">
            <v:group style="position:absolute;left:2347;top:741;width:255;height:2" coordorigin="2347,741" coordsize="255,2">
              <v:shape style="position:absolute;left:2347;top:741;width:255;height:2" coordorigin="2347,741" coordsize="255,0" path="m2347,741l2601,741e" filled="false" stroked="true" strokeweight=".9804pt" strokecolor="#999999">
                <v:path arrowok="t"/>
              </v:shape>
            </v:group>
            <v:group style="position:absolute;left:2611;top:731;width:2;height:255" coordorigin="2611,731" coordsize="2,255">
              <v:shape style="position:absolute;left:2611;top:731;width:2;height:255" coordorigin="2611,731" coordsize="0,255" path="m2611,731l2611,985e" filled="false" stroked="true" strokeweight=".9805pt" strokecolor="#999999">
                <v:path arrowok="t"/>
              </v:shape>
            </v:group>
            <v:group style="position:absolute;left:2366;top:995;width:255;height:2" coordorigin="2366,995" coordsize="255,2">
              <v:shape style="position:absolute;left:2366;top:995;width:255;height:2" coordorigin="2366,995" coordsize="255,0" path="m2366,995l2621,995e" filled="false" stroked="true" strokeweight=".9805pt" strokecolor="#999999">
                <v:path arrowok="t"/>
              </v:shape>
            </v:group>
            <v:group style="position:absolute;left:2356;top:751;width:2;height:255" coordorigin="2356,751" coordsize="2,255">
              <v:shape style="position:absolute;left:2356;top:751;width:2;height:255" coordorigin="2356,751" coordsize="0,255" path="m2356,751l2356,100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links</w:t>
      </w:r>
      <w:r>
        <w:rPr>
          <w:w w:val="100"/>
        </w:rPr>
        <w:t> </w:t>
      </w:r>
      <w:r>
        <w:rPr/>
        <w:t>rechts</w:t>
      </w:r>
    </w:p>
    <w:p>
      <w:pPr>
        <w:pStyle w:val="BodyText"/>
        <w:spacing w:line="405" w:lineRule="auto" w:before="4"/>
        <w:ind w:left="2487" w:right="7700"/>
        <w:jc w:val="both"/>
      </w:pPr>
      <w:r>
        <w:rPr/>
        <w:pict>
          <v:group style="position:absolute;margin-left:116.841751pt;margin-top:17.775345pt;width:14.7pt;height:14.7pt;mso-position-horizontal-relative:page;mso-position-vertical-relative:paragraph;z-index:6472" coordorigin="2337,356" coordsize="294,294">
            <v:group style="position:absolute;left:2347;top:375;width:255;height:2" coordorigin="2347,375" coordsize="255,2">
              <v:shape style="position:absolute;left:2347;top:375;width:255;height:2" coordorigin="2347,375" coordsize="255,0" path="m2347,375l2601,375e" filled="false" stroked="true" strokeweight=".9805pt" strokecolor="#999999">
                <v:path arrowok="t"/>
              </v:shape>
            </v:group>
            <v:group style="position:absolute;left:2611;top:365;width:2;height:255" coordorigin="2611,365" coordsize="2,255">
              <v:shape style="position:absolute;left:2611;top:365;width:2;height:255" coordorigin="2611,365" coordsize="0,255" path="m2611,365l2611,620e" filled="false" stroked="true" strokeweight=".9805pt" strokecolor="#999999">
                <v:path arrowok="t"/>
              </v:shape>
            </v:group>
            <v:group style="position:absolute;left:2366;top:630;width:255;height:2" coordorigin="2366,630" coordsize="255,2">
              <v:shape style="position:absolute;left:2366;top:630;width:255;height:2" coordorigin="2366,630" coordsize="255,0" path="m2366,630l2621,630e" filled="false" stroked="true" strokeweight=".9804pt" strokecolor="#999999">
                <v:path arrowok="t"/>
              </v:shape>
            </v:group>
            <v:group style="position:absolute;left:2356;top:385;width:2;height:255" coordorigin="2356,385" coordsize="2,255">
              <v:shape style="position:absolute;left:2356;top:385;width:2;height:255" coordorigin="2356,385" coordsize="0,255" path="m2356,385l2356,63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36.255844pt;width:14.7pt;height:14.7pt;mso-position-horizontal-relative:page;mso-position-vertical-relative:paragraph;z-index:6496" coordorigin="2337,725" coordsize="294,294">
            <v:group style="position:absolute;left:2347;top:745;width:255;height:2" coordorigin="2347,745" coordsize="255,2">
              <v:shape style="position:absolute;left:2347;top:745;width:255;height:2" coordorigin="2347,745" coordsize="255,0" path="m2347,745l2601,745e" filled="false" stroked="true" strokeweight=".9805pt" strokecolor="#999999">
                <v:path arrowok="t"/>
              </v:shape>
            </v:group>
            <v:group style="position:absolute;left:2611;top:735;width:2;height:255" coordorigin="2611,735" coordsize="2,255">
              <v:shape style="position:absolute;left:2611;top:735;width:2;height:255" coordorigin="2611,735" coordsize="0,255" path="m2611,735l2611,989e" filled="false" stroked="true" strokeweight=".9805pt" strokecolor="#999999">
                <v:path arrowok="t"/>
              </v:shape>
            </v:group>
            <v:group style="position:absolute;left:2366;top:999;width:255;height:2" coordorigin="2366,999" coordsize="255,2">
              <v:shape style="position:absolute;left:2366;top:999;width:255;height:2" coordorigin="2366,999" coordsize="255,0" path="m2366,999l2621,999e" filled="false" stroked="true" strokeweight=".9805pt" strokecolor="#999999">
                <v:path arrowok="t"/>
              </v:shape>
            </v:group>
            <v:group style="position:absolute;left:2356;top:754;width:2;height:255" coordorigin="2356,754" coordsize="2,255">
              <v:shape style="position:absolute;left:2356;top:754;width:2;height:255" coordorigin="2356,754" coordsize="0,255" path="m2356,754l2356,100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54.736343pt;width:14.7pt;height:14.7pt;mso-position-horizontal-relative:page;mso-position-vertical-relative:paragraph;z-index:6520" coordorigin="2337,1095" coordsize="294,294">
            <v:group style="position:absolute;left:2347;top:1114;width:255;height:2" coordorigin="2347,1114" coordsize="255,2">
              <v:shape style="position:absolute;left:2347;top:1114;width:255;height:2" coordorigin="2347,1114" coordsize="255,0" path="m2347,1114l2601,1114e" filled="false" stroked="true" strokeweight=".9804pt" strokecolor="#999999">
                <v:path arrowok="t"/>
              </v:shape>
            </v:group>
            <v:group style="position:absolute;left:2611;top:1105;width:2;height:255" coordorigin="2611,1105" coordsize="2,255">
              <v:shape style="position:absolute;left:2611;top:1105;width:2;height:255" coordorigin="2611,1105" coordsize="0,255" path="m2611,1105l2611,1359e" filled="false" stroked="true" strokeweight=".9805pt" strokecolor="#999999">
                <v:path arrowok="t"/>
              </v:shape>
            </v:group>
            <v:group style="position:absolute;left:2366;top:1369;width:255;height:2" coordorigin="2366,1369" coordsize="255,2">
              <v:shape style="position:absolute;left:2366;top:1369;width:255;height:2" coordorigin="2366,1369" coordsize="255,0" path="m2366,1369l2621,1369e" filled="false" stroked="true" strokeweight=".9805pt" strokecolor="#999999">
                <v:path arrowok="t"/>
              </v:shape>
            </v:group>
            <v:group style="position:absolute;left:2356;top:1124;width:2;height:255" coordorigin="2356,1124" coordsize="2,255">
              <v:shape style="position:absolute;left:2356;top:1124;width:2;height:255" coordorigin="2356,1124" coordsize="0,255" path="m2356,1124l2356,137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oben /</w:t>
      </w:r>
      <w:r>
        <w:rPr>
          <w:spacing w:val="2"/>
        </w:rPr>
        <w:t> </w:t>
      </w:r>
      <w:r>
        <w:rPr/>
        <w:t>kranial</w:t>
      </w:r>
      <w:r>
        <w:rPr>
          <w:w w:val="100"/>
        </w:rPr>
        <w:t> </w:t>
      </w:r>
      <w:r>
        <w:rPr/>
        <w:t>unten /</w:t>
      </w:r>
      <w:r>
        <w:rPr>
          <w:spacing w:val="4"/>
        </w:rPr>
        <w:t> </w:t>
      </w:r>
      <w:r>
        <w:rPr/>
        <w:t>caudal</w:t>
      </w:r>
      <w:r>
        <w:rPr>
          <w:w w:val="100"/>
        </w:rPr>
        <w:t> </w:t>
      </w:r>
      <w:r>
        <w:rPr/>
        <w:t>vorne /</w:t>
      </w:r>
      <w:r>
        <w:rPr>
          <w:spacing w:val="5"/>
        </w:rPr>
        <w:t> </w:t>
      </w:r>
      <w:r>
        <w:rPr/>
        <w:t>ventral</w:t>
      </w:r>
      <w:r>
        <w:rPr>
          <w:w w:val="100"/>
        </w:rPr>
        <w:t> </w:t>
      </w:r>
      <w:r>
        <w:rPr/>
        <w:t>hinten /</w:t>
      </w:r>
      <w:r>
        <w:rPr>
          <w:spacing w:val="4"/>
        </w:rPr>
        <w:t> </w:t>
      </w:r>
      <w:r>
        <w:rPr/>
        <w:t>dorsal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5599" w:hanging="319"/>
        <w:jc w:val="center"/>
        <w:rPr>
          <w:b w:val="0"/>
          <w:bCs w:val="0"/>
        </w:rPr>
      </w:pPr>
      <w:r>
        <w:rPr/>
        <w:t>Sicherheit für Frage 5</w:t>
      </w:r>
      <w:r>
        <w:rPr>
          <w:spacing w:val="-1"/>
        </w:rPr>
        <w:t> </w:t>
      </w:r>
      <w:r>
        <w:rPr>
          <w:color w:val="C43B1D"/>
        </w:rPr>
        <w:t>*</w:t>
      </w:r>
      <w:r>
        <w:rPr>
          <w:b w:val="0"/>
        </w:rPr>
      </w:r>
    </w:p>
    <w:p>
      <w:pPr>
        <w:spacing w:before="70"/>
        <w:ind w:left="1996" w:right="7711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51pt;margin-top:37.449287pt;width:21.55pt;height:13.75pt;mso-position-horizontal-relative:page;mso-position-vertical-relative:paragraph;z-index:6040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5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8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01pt;margin-top:37.449287pt;width:21.55pt;height:13.75pt;mso-position-horizontal-relative:page;mso-position-vertical-relative:paragraph;z-index:6064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02,961,5225,896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4923pt;margin-top:37.449287pt;width:21.55pt;height:13.75pt;mso-position-horizontal-relative:page;mso-position-vertical-relative:paragraph;z-index:6088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5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5,769l5765,769,5777,769,5799,774,5852,808,5880,869,5882,893,5878,916,5845,971,5787,1001,5765,1004,5834,1004,5876,961,5899,896,5901,870,5896,848,5888,827,5877,808,5864,792,5848,777,583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4995pt;margin-top:37.449287pt;width:21.55pt;height:13.75pt;mso-position-horizontal-relative:page;mso-position-vertical-relative:paragraph;z-index:6112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51,961,6574,896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1924pt;margin-top:37.449287pt;width:21.55pt;height:13.75pt;mso-position-horizontal-relative:page;mso-position-vertical-relative:paragraph;z-index:6136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8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26,961,7248,896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1996pt;margin-top:37.449287pt;width:21.55pt;height:13.75pt;mso-position-horizontal-relative:page;mso-position-vertical-relative:paragraph;z-index:6160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4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408pt;margin-top:15.985981pt;width:21.55pt;height:13.75pt;mso-position-horizontal-relative:page;mso-position-vertical-relative:paragraph;z-index:6016" coordorigin="3447,320" coordsize="431,275">
            <v:shape style="position:absolute;left:3447;top:320;width:431;height:275" coordorigin="3447,320" coordsize="431,275" path="m3741,320l3583,320,3576,320,3516,338,3471,382,3448,447,3447,473,3451,495,3483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53,532,3876,467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überhaupt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nicht</w:t>
      </w:r>
      <w:r>
        <w:rPr>
          <w:w w:val="100"/>
        </w:rPr>
        <w:t> </w:t>
      </w:r>
      <w:r>
        <w:rPr>
          <w:spacing w:val="-1"/>
        </w:rPr>
        <w:t>sicher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8955pt;margin-top:5.152488pt;width:21.55pt;height:13.75pt;mso-position-horizontal-relative:page;mso-position-vertical-relative:paragraph;z-index:6184" coordorigin="8169,103" coordsize="431,275">
            <v:shape style="position:absolute;left:8169;top:103;width:431;height:275" coordorigin="8169,103" coordsize="431,275" path="m8463,103l8305,103,8298,103,8238,121,8193,165,8170,230,8169,256,8173,278,8205,335,8260,370,8305,377,8469,377,8491,374,8511,368,8530,359,8532,358,8463,358,8292,357,8233,333,8195,280,8187,233,8191,211,8224,155,8282,125,8305,123,8533,123,8528,119,8507,110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3,8578,223,8580,247,8577,270,8544,326,8486,355,8463,358,8532,358,8575,315,8598,250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088pt;margin-top:5.152488pt;width:21.55pt;height:13.75pt;mso-position-horizontal-relative:page;mso-position-vertical-relative:paragraph;z-index:6208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6,357,8907,333,8870,280,8862,233,8866,211,8899,155,8956,125,8979,123,9207,123,9202,119,9182,110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2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5956pt;margin-top:5.152488pt;width:21.55pt;height:13.75pt;mso-position-horizontal-relative:page;mso-position-vertical-relative:paragraph;z-index:6232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0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24,315,9947,250,9948,224,9944,202,9936,181,9925,162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sehr</w:t>
      </w:r>
      <w:r>
        <w:rPr>
          <w:w w:val="100"/>
        </w:rPr>
        <w:t> </w:t>
      </w:r>
      <w:r>
        <w:rPr/>
        <w:t>sicher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 w:before="69"/>
        <w:ind w:right="1519"/>
        <w:jc w:val="left"/>
        <w:rPr>
          <w:b w:val="0"/>
          <w:bCs w:val="0"/>
        </w:rPr>
      </w:pPr>
      <w:r>
        <w:rPr/>
        <w:t>Zusatzfrage für</w:t>
      </w:r>
      <w:r>
        <w:rPr>
          <w:spacing w:val="74"/>
        </w:rPr>
        <w:t> </w:t>
      </w:r>
      <w:r>
        <w:rPr/>
        <w:t>Mediziner</w:t>
      </w:r>
      <w:r>
        <w:rPr>
          <w:b w:val="0"/>
        </w:rPr>
      </w:r>
    </w:p>
    <w:p>
      <w:pPr>
        <w:pStyle w:val="BodyText"/>
        <w:spacing w:line="240" w:lineRule="auto" w:before="25"/>
        <w:ind w:left="1631" w:right="1519"/>
        <w:jc w:val="left"/>
      </w:pPr>
      <w:r>
        <w:rPr/>
        <w:t>Bitte beantworten Sie diese Frage NUR, wenn Sie einen medizinischen Hintergrund</w:t>
      </w:r>
      <w:r>
        <w:rPr>
          <w:spacing w:val="16"/>
        </w:rPr>
        <w:t> </w:t>
      </w:r>
      <w:r>
        <w:rPr/>
        <w:t>haben.</w:t>
      </w:r>
    </w:p>
    <w:p>
      <w:pPr>
        <w:spacing w:after="0" w:line="240" w:lineRule="auto"/>
        <w:jc w:val="left"/>
        <w:sectPr>
          <w:type w:val="continuous"/>
          <w:pgSz w:w="11900" w:h="16840"/>
          <w:pgMar w:top="560" w:bottom="1020" w:left="260" w:right="2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1519" w:hanging="319"/>
        <w:jc w:val="left"/>
        <w:rPr>
          <w:b w:val="0"/>
          <w:bCs w:val="0"/>
        </w:rPr>
      </w:pPr>
      <w:r>
        <w:rPr/>
        <w:t>Zusatzfrage. In welchem Lebersegment befindet sich die</w:t>
      </w:r>
      <w:r>
        <w:rPr>
          <w:spacing w:val="1"/>
        </w:rPr>
        <w:t> </w:t>
      </w:r>
      <w:r>
        <w:rPr/>
        <w:t>Kugel?</w:t>
      </w:r>
      <w:r>
        <w:rPr>
          <w:b w:val="0"/>
        </w:rPr>
      </w:r>
    </w:p>
    <w:p>
      <w:pPr>
        <w:pStyle w:val="BodyText"/>
        <w:spacing w:line="240" w:lineRule="auto" w:before="70"/>
        <w:ind w:right="1519"/>
        <w:jc w:val="left"/>
      </w:pPr>
      <w:r>
        <w:rPr/>
        <w:t>Bitte wählen Sie mindestens eine Antwort</w:t>
      </w:r>
      <w:r>
        <w:rPr>
          <w:spacing w:val="7"/>
        </w:rPr>
        <w:t> </w:t>
      </w:r>
      <w:r>
        <w:rPr/>
        <w:t>aus.</w:t>
      </w:r>
    </w:p>
    <w:p>
      <w:pPr>
        <w:spacing w:before="23"/>
        <w:ind w:left="2013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240" w:lineRule="auto"/>
        <w:ind w:left="2645" w:right="1519"/>
        <w:jc w:val="left"/>
      </w:pPr>
      <w:r>
        <w:rPr/>
        <w:pict>
          <v:shape style="position:absolute;margin-left:117.378136pt;margin-top:-.414991pt;width:21.521374pt;height:180.0234pt;mso-position-horizontal-relative:page;mso-position-vertical-relative:paragraph;z-index:6856" type="#_x0000_t75" stroked="false">
            <v:imagedata r:id="rId12" o:title=""/>
          </v:shape>
        </w:pict>
      </w:r>
      <w:r>
        <w:rPr/>
        <w:t>segment</w:t>
      </w:r>
      <w:r>
        <w:rPr>
          <w:spacing w:val="4"/>
        </w:rPr>
        <w:t> </w:t>
      </w:r>
      <w:r>
        <w:rPr/>
        <w:t>1</w:t>
      </w:r>
    </w:p>
    <w:p>
      <w:pPr>
        <w:pStyle w:val="BodyText"/>
        <w:spacing w:line="240" w:lineRule="auto" w:before="151"/>
        <w:ind w:left="2645" w:right="1519"/>
        <w:jc w:val="left"/>
      </w:pPr>
      <w:r>
        <w:rPr/>
        <w:t>segment</w:t>
      </w:r>
      <w:r>
        <w:rPr>
          <w:spacing w:val="4"/>
        </w:rPr>
        <w:t> </w:t>
      </w:r>
      <w:r>
        <w:rPr/>
        <w:t>2</w:t>
      </w:r>
    </w:p>
    <w:p>
      <w:pPr>
        <w:pStyle w:val="BodyText"/>
        <w:spacing w:line="405" w:lineRule="auto" w:before="151"/>
        <w:ind w:left="2645" w:right="7159"/>
        <w:jc w:val="left"/>
      </w:pPr>
      <w:r>
        <w:rPr/>
        <w:t>segment 3</w:t>
      </w:r>
      <w:r>
        <w:rPr>
          <w:spacing w:val="-49"/>
        </w:rPr>
        <w:t> </w:t>
      </w:r>
      <w:r>
        <w:rPr>
          <w:spacing w:val="-49"/>
        </w:rPr>
      </w:r>
      <w:r>
        <w:rPr/>
        <w:t>segment</w:t>
      </w:r>
      <w:r>
        <w:rPr>
          <w:spacing w:val="4"/>
        </w:rPr>
        <w:t> </w:t>
      </w:r>
      <w:r>
        <w:rPr/>
        <w:t>4a</w:t>
      </w:r>
      <w:r>
        <w:rPr>
          <w:w w:val="100"/>
        </w:rPr>
        <w:t> </w:t>
      </w:r>
      <w:r>
        <w:rPr/>
        <w:t>segment</w:t>
      </w:r>
      <w:r>
        <w:rPr>
          <w:spacing w:val="4"/>
        </w:rPr>
        <w:t> </w:t>
      </w:r>
      <w:r>
        <w:rPr/>
        <w:t>4b</w:t>
      </w:r>
      <w:r>
        <w:rPr>
          <w:w w:val="100"/>
        </w:rPr>
        <w:t> </w:t>
      </w:r>
      <w:r>
        <w:rPr/>
        <w:t>segment</w:t>
      </w:r>
      <w:r>
        <w:rPr>
          <w:spacing w:val="4"/>
        </w:rPr>
        <w:t> </w:t>
      </w:r>
      <w:r>
        <w:rPr/>
        <w:t>5</w:t>
      </w:r>
    </w:p>
    <w:p>
      <w:pPr>
        <w:pStyle w:val="BodyText"/>
        <w:spacing w:line="240" w:lineRule="auto" w:before="4"/>
        <w:ind w:left="2645" w:right="1519"/>
        <w:jc w:val="left"/>
      </w:pPr>
      <w:r>
        <w:rPr/>
        <w:t>segment</w:t>
      </w:r>
      <w:r>
        <w:rPr>
          <w:spacing w:val="4"/>
        </w:rPr>
        <w:t> </w:t>
      </w:r>
      <w:r>
        <w:rPr/>
        <w:t>6</w:t>
      </w:r>
    </w:p>
    <w:p>
      <w:pPr>
        <w:pStyle w:val="BodyText"/>
        <w:spacing w:line="240" w:lineRule="auto" w:before="151"/>
        <w:ind w:left="2645" w:right="1519"/>
        <w:jc w:val="left"/>
      </w:pPr>
      <w:r>
        <w:rPr/>
        <w:t>segment</w:t>
      </w:r>
      <w:r>
        <w:rPr>
          <w:spacing w:val="4"/>
        </w:rPr>
        <w:t> </w:t>
      </w:r>
      <w:r>
        <w:rPr/>
        <w:t>7</w:t>
      </w:r>
    </w:p>
    <w:p>
      <w:pPr>
        <w:pStyle w:val="BodyText"/>
        <w:spacing w:line="240" w:lineRule="auto" w:before="151"/>
        <w:ind w:left="2645" w:right="1519"/>
        <w:jc w:val="left"/>
      </w:pPr>
      <w:r>
        <w:rPr/>
        <w:t>segment</w:t>
      </w:r>
      <w:r>
        <w:rPr>
          <w:spacing w:val="4"/>
        </w:rPr>
        <w:t> </w:t>
      </w:r>
      <w:r>
        <w:rPr/>
        <w:t>8</w:t>
      </w:r>
    </w:p>
    <w:p>
      <w:pPr>
        <w:pStyle w:val="BodyText"/>
        <w:spacing w:line="240" w:lineRule="auto" w:before="151"/>
        <w:ind w:left="2645" w:right="1519"/>
        <w:jc w:val="left"/>
      </w:pPr>
      <w:r>
        <w:rPr/>
        <w:t>segment</w:t>
      </w:r>
      <w:r>
        <w:rPr>
          <w:spacing w:val="4"/>
        </w:rPr>
        <w:t> </w:t>
      </w:r>
      <w:r>
        <w:rPr/>
        <w:t>9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0" w:after="0"/>
        <w:ind w:left="2013" w:right="5334" w:hanging="319"/>
        <w:jc w:val="center"/>
        <w:rPr>
          <w:b w:val="0"/>
          <w:bCs w:val="0"/>
        </w:rPr>
      </w:pPr>
      <w:r>
        <w:rPr/>
        <w:t>Sicherheit für Zusatzfrage</w:t>
      </w:r>
      <w:r>
        <w:rPr>
          <w:b w:val="0"/>
        </w:rPr>
      </w:r>
    </w:p>
    <w:p>
      <w:pPr>
        <w:spacing w:before="70"/>
        <w:ind w:left="2013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51pt;margin-top:37.44928pt;width:21.55pt;height:13.75pt;mso-position-horizontal-relative:page;mso-position-vertical-relative:paragraph;z-index:6640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5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8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01pt;margin-top:37.44928pt;width:21.55pt;height:13.75pt;mso-position-horizontal-relative:page;mso-position-vertical-relative:paragraph;z-index:6664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02,961,5225,896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4923pt;margin-top:37.44928pt;width:21.55pt;height:13.75pt;mso-position-horizontal-relative:page;mso-position-vertical-relative:paragraph;z-index:6688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5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5,769l5765,769,5777,769,5799,774,5852,808,5880,869,5882,893,5878,916,5845,971,5787,1001,5765,1004,5834,1004,5876,961,5899,896,5901,870,5896,848,5888,827,5877,808,5864,792,5848,777,583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4995pt;margin-top:37.44928pt;width:21.55pt;height:13.75pt;mso-position-horizontal-relative:page;mso-position-vertical-relative:paragraph;z-index:6712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51,961,6574,896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1924pt;margin-top:37.44928pt;width:21.55pt;height:13.75pt;mso-position-horizontal-relative:page;mso-position-vertical-relative:paragraph;z-index:6736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8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26,961,7248,896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1996pt;margin-top:37.44928pt;width:21.55pt;height:13.75pt;mso-position-horizontal-relative:page;mso-position-vertical-relative:paragraph;z-index:6760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pgSz w:w="11900" w:h="16840"/>
          <w:pgMar w:header="370" w:footer="830" w:top="560" w:bottom="102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408pt;margin-top:15.985882pt;width:21.55pt;height:13.75pt;mso-position-horizontal-relative:page;mso-position-vertical-relative:paragraph;z-index:6616" coordorigin="3447,320" coordsize="431,275">
            <v:shape style="position:absolute;left:3447;top:320;width:431;height:275" coordorigin="3447,320" coordsize="431,275" path="m3741,320l3583,320,3576,320,3516,338,3471,382,3448,447,3447,473,3451,495,3483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53,532,3876,467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überhaupt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nicht</w:t>
      </w:r>
      <w:r>
        <w:rPr>
          <w:w w:val="100"/>
        </w:rPr>
        <w:t> </w:t>
      </w:r>
      <w:r>
        <w:rPr>
          <w:spacing w:val="-1"/>
        </w:rPr>
        <w:t>sicher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8955pt;margin-top:5.152495pt;width:21.55pt;height:13.75pt;mso-position-horizontal-relative:page;mso-position-vertical-relative:paragraph;z-index:6784" coordorigin="8169,103" coordsize="431,275">
            <v:shape style="position:absolute;left:8169;top:103;width:431;height:275" coordorigin="8169,103" coordsize="431,275" path="m8463,103l8305,103,8298,103,8238,121,8193,165,8170,230,8169,256,8173,278,8205,335,8260,370,8305,377,8469,377,8491,374,8511,368,8530,359,8532,358,8463,358,8292,357,8233,333,8195,280,8187,233,8191,211,8224,155,8282,125,8305,123,8533,123,8528,119,8507,110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3,8578,223,8580,247,8577,270,8544,326,8486,355,8463,358,8532,358,8575,315,8598,250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088pt;margin-top:5.152495pt;width:21.55pt;height:13.75pt;mso-position-horizontal-relative:page;mso-position-vertical-relative:paragraph;z-index:6808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6,357,8907,333,8870,280,8862,233,8866,211,8899,155,8956,125,8979,123,9207,123,9202,119,9182,110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2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5956pt;margin-top:5.152495pt;width:21.55pt;height:13.75pt;mso-position-horizontal-relative:page;mso-position-vertical-relative:paragraph;z-index:6832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0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24,315,9947,250,9948,224,9944,202,9936,181,9925,162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sehr</w:t>
      </w:r>
      <w:r>
        <w:rPr>
          <w:w w:val="100"/>
        </w:rPr>
        <w:t> </w:t>
      </w:r>
      <w:r>
        <w:rPr/>
        <w:t>sicher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9"/>
          <w:szCs w:val="29"/>
        </w:rPr>
      </w:pPr>
    </w:p>
    <w:p>
      <w:pPr>
        <w:spacing w:line="20" w:lineRule="exact"/>
        <w:ind w:left="104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49.8pt;height:1pt;mso-position-horizontal-relative:char;mso-position-vertical-relative:line" coordorigin="0,0" coordsize="8996,20">
            <v:group style="position:absolute;left:10;top:10;width:8977;height:2" coordorigin="10,10" coordsize="8977,2">
              <v:shape style="position:absolute;left:10;top:10;width:8977;height:2" coordorigin="10,10" coordsize="8977,0" path="m10,10l8986,10e" filled="false" stroked="true" strokeweight=".9805pt" strokecolor="#dddddd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6"/>
          <w:szCs w:val="16"/>
        </w:rPr>
      </w:pPr>
    </w:p>
    <w:p>
      <w:pPr>
        <w:spacing w:before="81"/>
        <w:ind w:left="1631" w:right="1519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Powered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by</w:t>
      </w:r>
    </w:p>
    <w:p>
      <w:pPr>
        <w:spacing w:line="240" w:lineRule="auto" w:before="2"/>
        <w:rPr>
          <w:rFonts w:ascii="Arial" w:hAnsi="Arial" w:cs="Arial" w:eastAsia="Arial"/>
          <w:sz w:val="2"/>
          <w:szCs w:val="2"/>
        </w:rPr>
      </w:pPr>
    </w:p>
    <w:p>
      <w:pPr>
        <w:spacing w:line="302" w:lineRule="exact"/>
        <w:ind w:left="163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5"/>
          <w:sz w:val="20"/>
          <w:szCs w:val="20"/>
        </w:rPr>
        <w:drawing>
          <wp:inline distT="0" distB="0" distL="0" distR="0">
            <wp:extent cx="987567" cy="192024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567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5"/>
          <w:sz w:val="20"/>
          <w:szCs w:val="20"/>
        </w:rPr>
      </w:r>
    </w:p>
    <w:sectPr>
      <w:type w:val="continuous"/>
      <w:pgSz w:w="11900" w:h="16840"/>
      <w:pgMar w:top="560" w:bottom="1020" w:left="26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pt;margin-top:789.5pt;width:26.35pt;height:12pt;mso-position-horizontal-relative:page;mso-position-vertical-relative:page;z-index:-26128" type="#_x0000_t202" filled="false" stroked="false">
          <v:textbox inset="0,0,0,0">
            <w:txbxContent>
              <w:p>
                <w:pPr>
                  <w:spacing w:line="213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of</w:t>
                </w:r>
                <w:r>
                  <w:rPr>
                    <w:rFonts w:asci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8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674988pt;margin-top:789.5pt;width:75.350pt;height:12pt;mso-position-horizontal-relative:page;mso-position-vertical-relative:page;z-index:-26104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99"/>
                    <w:sz w:val="20"/>
                  </w:rPr>
                  <w:t>06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/</w:t>
                </w:r>
                <w:r>
                  <w:rPr>
                    <w:rFonts w:ascii="Times New Roman"/>
                    <w:w w:val="99"/>
                    <w:sz w:val="20"/>
                  </w:rPr>
                  <w:t>05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/</w:t>
                </w:r>
                <w:r>
                  <w:rPr>
                    <w:rFonts w:ascii="Times New Roman"/>
                    <w:sz w:val="20"/>
                  </w:rPr>
                  <w:t>2019, </w:t>
                </w:r>
                <w:r>
                  <w:rPr>
                    <w:rFonts w:ascii="Times New Roman"/>
                    <w:w w:val="99"/>
                    <w:sz w:val="20"/>
                  </w:rPr>
                  <w:t>09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:</w:t>
                </w:r>
                <w:r>
                  <w:rPr>
                    <w:rFonts w:ascii="Times New Roman"/>
                    <w:sz w:val="20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13.660202pt;margin-top:664.080078pt;width:424.9pt;height:.1pt;mso-position-horizontal-relative:page;mso-position-vertical-relative:page;z-index:-25840" coordorigin="2273,13282" coordsize="8498,2">
          <v:shape style="position:absolute;left:2273;top:13282;width:8498;height:2" coordorigin="2273,13282" coordsize="8498,0" path="m2273,13282l10770,13282e" filled="false" stroked="true" strokeweight=".9805pt" strokecolor="#d3d8d3">
            <v:path arrowok="t"/>
          </v:shape>
          <w10:wrap type="none"/>
        </v:group>
      </w:pict>
    </w:r>
    <w:r>
      <w:rPr/>
      <w:pict>
        <v:shape style="position:absolute;margin-left:17pt;margin-top:789.5pt;width:25.35pt;height:12pt;mso-position-horizontal-relative:page;mso-position-vertical-relative:page;z-index:-25816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4 of</w:t>
                </w:r>
                <w:r>
                  <w:rPr>
                    <w:rFonts w:asci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8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674988pt;margin-top:789.5pt;width:75.350pt;height:12pt;mso-position-horizontal-relative:page;mso-position-vertical-relative:page;z-index:-25792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99"/>
                    <w:sz w:val="20"/>
                  </w:rPr>
                  <w:t>06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/</w:t>
                </w:r>
                <w:r>
                  <w:rPr>
                    <w:rFonts w:ascii="Times New Roman"/>
                    <w:w w:val="99"/>
                    <w:sz w:val="20"/>
                  </w:rPr>
                  <w:t>05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/</w:t>
                </w:r>
                <w:r>
                  <w:rPr>
                    <w:rFonts w:ascii="Times New Roman"/>
                    <w:sz w:val="20"/>
                  </w:rPr>
                  <w:t>2019, </w:t>
                </w:r>
                <w:r>
                  <w:rPr>
                    <w:rFonts w:ascii="Times New Roman"/>
                    <w:w w:val="99"/>
                    <w:sz w:val="20"/>
                  </w:rPr>
                  <w:t>09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:</w:t>
                </w:r>
                <w:r>
                  <w:rPr>
                    <w:rFonts w:ascii="Times New Roman"/>
                    <w:sz w:val="20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pt;margin-top:789.5pt;width:26.35pt;height:12pt;mso-position-horizontal-relative:page;mso-position-vertical-relative:page;z-index:-25720" type="#_x0000_t202" filled="false" stroked="false">
          <v:textbox inset="0,0,0,0">
            <w:txbxContent>
              <w:p>
                <w:pPr>
                  <w:spacing w:line="213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of</w:t>
                </w:r>
                <w:r>
                  <w:rPr>
                    <w:rFonts w:asci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8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674988pt;margin-top:789.5pt;width:75.350pt;height:12pt;mso-position-horizontal-relative:page;mso-position-vertical-relative:page;z-index:-25696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99"/>
                    <w:sz w:val="20"/>
                  </w:rPr>
                  <w:t>06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/</w:t>
                </w:r>
                <w:r>
                  <w:rPr>
                    <w:rFonts w:ascii="Times New Roman"/>
                    <w:w w:val="99"/>
                    <w:sz w:val="20"/>
                  </w:rPr>
                  <w:t>05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/</w:t>
                </w:r>
                <w:r>
                  <w:rPr>
                    <w:rFonts w:ascii="Times New Roman"/>
                    <w:sz w:val="20"/>
                  </w:rPr>
                  <w:t>2019, </w:t>
                </w:r>
                <w:r>
                  <w:rPr>
                    <w:rFonts w:ascii="Times New Roman"/>
                    <w:w w:val="99"/>
                    <w:sz w:val="20"/>
                  </w:rPr>
                  <w:t>09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:</w:t>
                </w:r>
                <w:r>
                  <w:rPr>
                    <w:rFonts w:ascii="Times New Roman"/>
                    <w:sz w:val="20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pt;margin-top:17.5pt;width:28.25pt;height:12pt;mso-position-horizontal-relative:page;mso-position-vertical-relative:page;z-index:-26176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5"/>
                    <w:w w:val="99"/>
                    <w:sz w:val="20"/>
                  </w:rPr>
                  <w:t>T</w:t>
                </w:r>
                <w:r>
                  <w:rPr>
                    <w:rFonts w:ascii="Times New Roman"/>
                    <w:w w:val="99"/>
                    <w:sz w:val="20"/>
                  </w:rPr>
                  <w:t>a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sz w:val="20"/>
                  </w:rPr>
                  <w:t>k 1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662506pt;margin-top:17.5pt;width:254.35pt;height:12pt;mso-position-horizontal-relative:page;mso-position-vertical-relative:page;z-index:-26152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99"/>
                    <w:sz w:val="20"/>
                  </w:rPr>
                  <w:t>h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t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t</w:t>
                </w:r>
                <w:r>
                  <w:rPr>
                    <w:rFonts w:ascii="Times New Roman"/>
                    <w:w w:val="100"/>
                    <w:sz w:val="20"/>
                  </w:rPr>
                  <w:t>p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://</w:t>
                </w:r>
                <w:r>
                  <w:rPr>
                    <w:rFonts w:ascii="Times New Roman"/>
                    <w:w w:val="99"/>
                    <w:sz w:val="20"/>
                  </w:rPr>
                  <w:t>do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c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w w:val="99"/>
                    <w:sz w:val="20"/>
                  </w:rPr>
                  <w:t>.goog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l</w:t>
                </w:r>
                <w:r>
                  <w:rPr>
                    <w:rFonts w:ascii="Times New Roman"/>
                    <w:w w:val="99"/>
                    <w:sz w:val="20"/>
                  </w:rPr>
                  <w:t>e</w:t>
                </w:r>
                <w:r>
                  <w:rPr>
                    <w:rFonts w:ascii="Times New Roman"/>
                    <w:w w:val="99"/>
                    <w:sz w:val="20"/>
                  </w:rPr>
                  <w:t>.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c</w:t>
                </w:r>
                <w:r>
                  <w:rPr>
                    <w:rFonts w:ascii="Times New Roman"/>
                    <w:w w:val="99"/>
                    <w:sz w:val="20"/>
                  </w:rPr>
                  <w:t>o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m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/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f</w:t>
                </w:r>
                <w:r>
                  <w:rPr>
                    <w:rFonts w:ascii="Times New Roman"/>
                    <w:w w:val="100"/>
                    <w:sz w:val="20"/>
                  </w:rPr>
                  <w:t>o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r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m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/</w:t>
                </w:r>
                <w:r>
                  <w:rPr>
                    <w:rFonts w:ascii="Times New Roman"/>
                    <w:w w:val="99"/>
                    <w:sz w:val="20"/>
                  </w:rPr>
                  <w:t>d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/</w:t>
                </w:r>
                <w:r>
                  <w:rPr>
                    <w:rFonts w:ascii="Times New Roman"/>
                    <w:w w:val="100"/>
                    <w:sz w:val="20"/>
                  </w:rPr>
                  <w:t>1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Q</w:t>
                </w:r>
                <w:r>
                  <w:rPr>
                    <w:rFonts w:ascii="Times New Roman"/>
                    <w:w w:val="100"/>
                    <w:sz w:val="20"/>
                  </w:rPr>
                  <w:t>6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w w:val="99"/>
                    <w:sz w:val="20"/>
                  </w:rPr>
                  <w:t>8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e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Mw</w:t>
                </w:r>
                <w:r>
                  <w:rPr>
                    <w:rFonts w:ascii="Times New Roman"/>
                    <w:w w:val="99"/>
                    <w:sz w:val="20"/>
                  </w:rPr>
                  <w:t>0z</w:t>
                </w:r>
                <w:r>
                  <w:rPr>
                    <w:rFonts w:ascii="Times New Roman"/>
                    <w:w w:val="100"/>
                    <w:sz w:val="20"/>
                  </w:rPr>
                  <w:t>6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P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I</w:t>
                </w:r>
                <w:r>
                  <w:rPr>
                    <w:rFonts w:ascii="Times New Roman"/>
                    <w:w w:val="100"/>
                    <w:sz w:val="20"/>
                  </w:rPr>
                  <w:t>7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G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B-</w:t>
                </w:r>
                <w:r>
                  <w:rPr>
                    <w:rFonts w:ascii="Times New Roman"/>
                    <w:w w:val="100"/>
                    <w:sz w:val="20"/>
                  </w:rPr>
                  <w:t>8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sX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l</w:t>
                </w:r>
                <w:r>
                  <w:rPr>
                    <w:rFonts w:ascii="Times New Roman"/>
                    <w:sz w:val="20"/>
                  </w:rPr>
                  <w:t>...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16.841751pt;margin-top:113.708946pt;width:14.7pt;height:14.7pt;mso-position-horizontal-relative:page;mso-position-vertical-relative:page;z-index:-26080" coordorigin="2337,2274" coordsize="294,294">
          <v:group style="position:absolute;left:2347;top:2294;width:255;height:2" coordorigin="2347,2294" coordsize="255,2">
            <v:shape style="position:absolute;left:2347;top:2294;width:255;height:2" coordorigin="2347,2294" coordsize="255,0" path="m2347,2294l2601,2294e" filled="false" stroked="true" strokeweight=".9805pt" strokecolor="#999999">
              <v:path arrowok="t"/>
            </v:shape>
          </v:group>
          <v:group style="position:absolute;left:2611;top:2284;width:2;height:255" coordorigin="2611,2284" coordsize="2,255">
            <v:shape style="position:absolute;left:2611;top:2284;width:2;height:255" coordorigin="2611,2284" coordsize="0,255" path="m2611,2284l2611,2539e" filled="false" stroked="true" strokeweight=".9805pt" strokecolor="#999999">
              <v:path arrowok="t"/>
            </v:shape>
          </v:group>
          <v:group style="position:absolute;left:2366;top:2548;width:255;height:2" coordorigin="2366,2548" coordsize="255,2">
            <v:shape style="position:absolute;left:2366;top:2548;width:255;height:2" coordorigin="2366,2548" coordsize="255,0" path="m2366,2548l2621,2548e" filled="false" stroked="true" strokeweight=".9805pt" strokecolor="#999999">
              <v:path arrowok="t"/>
            </v:shape>
          </v:group>
          <v:group style="position:absolute;left:2356;top:2304;width:2;height:255" coordorigin="2356,2304" coordsize="2,255">
            <v:shape style="position:absolute;left:2356;top:2304;width:2;height:255" coordorigin="2356,2304" coordsize="0,255" path="m2356,2304l2356,2558e" filled="false" stroked="true" strokeweight=".9805pt" strokecolor="#999999">
              <v:path arrowok="t"/>
            </v:shape>
          </v:group>
          <w10:wrap type="none"/>
        </v:group>
      </w:pict>
    </w:r>
    <w:r>
      <w:rPr/>
      <w:pict>
        <v:group style="position:absolute;margin-left:116.841751pt;margin-top:132.189453pt;width:14.7pt;height:14.7pt;mso-position-horizontal-relative:page;mso-position-vertical-relative:page;z-index:-26056" coordorigin="2337,2644" coordsize="294,294">
          <v:group style="position:absolute;left:2347;top:2663;width:255;height:2" coordorigin="2347,2663" coordsize="255,2">
            <v:shape style="position:absolute;left:2347;top:2663;width:255;height:2" coordorigin="2347,2663" coordsize="255,0" path="m2347,2663l2601,2663e" filled="false" stroked="true" strokeweight=".9805pt" strokecolor="#999999">
              <v:path arrowok="t"/>
            </v:shape>
          </v:group>
          <v:group style="position:absolute;left:2611;top:2654;width:2;height:255" coordorigin="2611,2654" coordsize="2,255">
            <v:shape style="position:absolute;left:2611;top:2654;width:2;height:255" coordorigin="2611,2654" coordsize="0,255" path="m2611,2654l2611,2908e" filled="false" stroked="true" strokeweight=".9805pt" strokecolor="#999999">
              <v:path arrowok="t"/>
            </v:shape>
          </v:group>
          <v:group style="position:absolute;left:2366;top:2918;width:255;height:2" coordorigin="2366,2918" coordsize="255,2">
            <v:shape style="position:absolute;left:2366;top:2918;width:255;height:2" coordorigin="2366,2918" coordsize="255,0" path="m2366,2918l2621,2918e" filled="false" stroked="true" strokeweight=".9805pt" strokecolor="#999999">
              <v:path arrowok="t"/>
            </v:shape>
          </v:group>
          <v:group style="position:absolute;left:2356;top:2673;width:2;height:255" coordorigin="2356,2673" coordsize="2,255">
            <v:shape style="position:absolute;left:2356;top:2673;width:2;height:255" coordorigin="2356,2673" coordsize="0,255" path="m2356,2673l2356,2928e" filled="false" stroked="true" strokeweight=".9805pt" strokecolor="#999999">
              <v:path arrowok="t"/>
            </v:shape>
          </v:group>
          <w10:wrap type="none"/>
        </v:group>
      </w:pict>
    </w:r>
    <w:r>
      <w:rPr/>
      <w:pict>
        <v:group style="position:absolute;margin-left:116.841797pt;margin-top:150.669952pt;width:14.7pt;height:14.7pt;mso-position-horizontal-relative:page;mso-position-vertical-relative:page;z-index:-26032" coordorigin="2337,3013" coordsize="294,294">
          <v:group style="position:absolute;left:2347;top:3033;width:255;height:2" coordorigin="2347,3033" coordsize="255,2">
            <v:shape style="position:absolute;left:2347;top:3033;width:255;height:2" coordorigin="2347,3033" coordsize="255,0" path="m2347,3033l2601,3033e" filled="false" stroked="true" strokeweight=".9804pt" strokecolor="#999999">
              <v:path arrowok="t"/>
            </v:shape>
          </v:group>
          <v:group style="position:absolute;left:2611;top:3023;width:2;height:255" coordorigin="2611,3023" coordsize="2,255">
            <v:shape style="position:absolute;left:2611;top:3023;width:2;height:255" coordorigin="2611,3023" coordsize="0,255" path="m2611,3023l2611,3278e" filled="false" stroked="true" strokeweight=".9805pt" strokecolor="#999999">
              <v:path arrowok="t"/>
            </v:shape>
          </v:group>
          <v:group style="position:absolute;left:2366;top:3288;width:255;height:2" coordorigin="2366,3288" coordsize="255,2">
            <v:shape style="position:absolute;left:2366;top:3288;width:255;height:2" coordorigin="2366,3288" coordsize="255,0" path="m2366,3288l2621,3288e" filled="false" stroked="true" strokeweight=".9805pt" strokecolor="#999999">
              <v:path arrowok="t"/>
            </v:shape>
          </v:group>
          <v:group style="position:absolute;left:2356;top:3043;width:2;height:255" coordorigin="2356,3043" coordsize="2,255">
            <v:shape style="position:absolute;left:2356;top:3043;width:2;height:255" coordorigin="2356,3043" coordsize="0,255" path="m2356,3043l2356,3297e" filled="false" stroked="true" strokeweight=".9805pt" strokecolor="#999999">
              <v:path arrowok="t"/>
            </v:shape>
          </v:group>
          <w10:wrap type="none"/>
        </v:group>
      </w:pict>
    </w:r>
    <w:r>
      <w:rPr/>
      <w:pict>
        <v:group style="position:absolute;margin-left:116.841751pt;margin-top:169.150345pt;width:14.7pt;height:14.7pt;mso-position-horizontal-relative:page;mso-position-vertical-relative:page;z-index:-26008" coordorigin="2337,3383" coordsize="294,294">
          <v:group style="position:absolute;left:2347;top:3403;width:255;height:2" coordorigin="2347,3403" coordsize="255,2">
            <v:shape style="position:absolute;left:2347;top:3403;width:255;height:2" coordorigin="2347,3403" coordsize="255,0" path="m2347,3403l2601,3403e" filled="false" stroked="true" strokeweight=".9805pt" strokecolor="#999999">
              <v:path arrowok="t"/>
            </v:shape>
          </v:group>
          <v:group style="position:absolute;left:2611;top:3393;width:2;height:255" coordorigin="2611,3393" coordsize="2,255">
            <v:shape style="position:absolute;left:2611;top:3393;width:2;height:255" coordorigin="2611,3393" coordsize="0,255" path="m2611,3393l2611,3647e" filled="false" stroked="true" strokeweight=".9805pt" strokecolor="#999999">
              <v:path arrowok="t"/>
            </v:shape>
          </v:group>
          <v:group style="position:absolute;left:2366;top:3657;width:255;height:2" coordorigin="2366,3657" coordsize="255,2">
            <v:shape style="position:absolute;left:2366;top:3657;width:255;height:2" coordorigin="2366,3657" coordsize="255,0" path="m2366,3657l2621,3657e" filled="false" stroked="true" strokeweight=".9805pt" strokecolor="#999999">
              <v:path arrowok="t"/>
            </v:shape>
          </v:group>
          <v:group style="position:absolute;left:2356;top:3412;width:2;height:255" coordorigin="2356,3412" coordsize="2,255">
            <v:shape style="position:absolute;left:2356;top:3412;width:2;height:255" coordorigin="2356,3412" coordsize="0,255" path="m2356,3412l2356,3667e" filled="false" stroked="true" strokeweight=".9805pt" strokecolor="#999999">
              <v:path arrowok="t"/>
            </v:shape>
          </v:group>
          <w10:wrap type="none"/>
        </v:group>
      </w:pict>
    </w:r>
    <w:r>
      <w:rPr/>
      <w:pict>
        <v:group style="position:absolute;margin-left:116.841751pt;margin-top:187.630844pt;width:14.7pt;height:14.7pt;mso-position-horizontal-relative:page;mso-position-vertical-relative:page;z-index:-25984" coordorigin="2337,3753" coordsize="294,294">
          <v:group style="position:absolute;left:2347;top:3772;width:255;height:2" coordorigin="2347,3772" coordsize="255,2">
            <v:shape style="position:absolute;left:2347;top:3772;width:255;height:2" coordorigin="2347,3772" coordsize="255,0" path="m2347,3772l2601,3772e" filled="false" stroked="true" strokeweight=".9805pt" strokecolor="#999999">
              <v:path arrowok="t"/>
            </v:shape>
          </v:group>
          <v:group style="position:absolute;left:2611;top:3762;width:2;height:255" coordorigin="2611,3762" coordsize="2,255">
            <v:shape style="position:absolute;left:2611;top:3762;width:2;height:255" coordorigin="2611,3762" coordsize="0,255" path="m2611,3762l2611,4017e" filled="false" stroked="true" strokeweight=".9805pt" strokecolor="#999999">
              <v:path arrowok="t"/>
            </v:shape>
          </v:group>
          <v:group style="position:absolute;left:2366;top:4027;width:255;height:2" coordorigin="2366,4027" coordsize="255,2">
            <v:shape style="position:absolute;left:2366;top:4027;width:255;height:2" coordorigin="2366,4027" coordsize="255,0" path="m2366,4027l2621,4027e" filled="false" stroked="true" strokeweight=".9804pt" strokecolor="#999999">
              <v:path arrowok="t"/>
            </v:shape>
          </v:group>
          <v:group style="position:absolute;left:2356;top:3782;width:2;height:255" coordorigin="2356,3782" coordsize="2,255">
            <v:shape style="position:absolute;left:2356;top:3782;width:2;height:255" coordorigin="2356,3782" coordsize="0,255" path="m2356,3782l2356,4036e" filled="false" stroked="true" strokeweight=".9805pt" strokecolor="#999999">
              <v:path arrowok="t"/>
            </v:shape>
          </v:group>
          <w10:wrap type="none"/>
        </v:group>
      </w:pict>
    </w:r>
    <w:r>
      <w:rPr/>
      <w:pict>
        <v:group style="position:absolute;margin-left:116.841797pt;margin-top:206.107452pt;width:14.7pt;height:14.7pt;mso-position-horizontal-relative:page;mso-position-vertical-relative:page;z-index:-25960" coordorigin="2337,4122" coordsize="294,294">
          <v:group style="position:absolute;left:2347;top:4142;width:255;height:2" coordorigin="2347,4142" coordsize="255,2">
            <v:shape style="position:absolute;left:2347;top:4142;width:255;height:2" coordorigin="2347,4142" coordsize="255,0" path="m2347,4142l2601,4142e" filled="false" stroked="true" strokeweight=".9804pt" strokecolor="#999999">
              <v:path arrowok="t"/>
            </v:shape>
          </v:group>
          <v:group style="position:absolute;left:2611;top:4132;width:2;height:255" coordorigin="2611,4132" coordsize="2,255">
            <v:shape style="position:absolute;left:2611;top:4132;width:2;height:255" coordorigin="2611,4132" coordsize="0,255" path="m2611,4132l2611,4386e" filled="false" stroked="true" strokeweight=".9805pt" strokecolor="#999999">
              <v:path arrowok="t"/>
            </v:shape>
          </v:group>
          <v:group style="position:absolute;left:2366;top:4396;width:255;height:2" coordorigin="2366,4396" coordsize="255,2">
            <v:shape style="position:absolute;left:2366;top:4396;width:255;height:2" coordorigin="2366,4396" coordsize="255,0" path="m2366,4396l2621,4396e" filled="false" stroked="true" strokeweight=".9805pt" strokecolor="#999999">
              <v:path arrowok="t"/>
            </v:shape>
          </v:group>
          <v:group style="position:absolute;left:2356;top:4152;width:2;height:255" coordorigin="2356,4152" coordsize="2,255">
            <v:shape style="position:absolute;left:2356;top:4152;width:2;height:255" coordorigin="2356,4152" coordsize="0,255" path="m2356,4152l2356,4406e" filled="false" stroked="true" strokeweight=".9805pt" strokecolor="#999999">
              <v:path arrowok="t"/>
            </v:shape>
          </v:group>
          <w10:wrap type="none"/>
        </v:group>
      </w:pict>
    </w:r>
    <w:r>
      <w:rPr/>
      <w:pict>
        <v:shape style="position:absolute;margin-left:17pt;margin-top:17.5pt;width:28.25pt;height:12pt;mso-position-horizontal-relative:page;mso-position-vertical-relative:page;z-index:-25936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5"/>
                    <w:w w:val="99"/>
                    <w:sz w:val="20"/>
                  </w:rPr>
                  <w:t>T</w:t>
                </w:r>
                <w:r>
                  <w:rPr>
                    <w:rFonts w:ascii="Times New Roman"/>
                    <w:w w:val="99"/>
                    <w:sz w:val="20"/>
                  </w:rPr>
                  <w:t>a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sz w:val="20"/>
                  </w:rPr>
                  <w:t>k 1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662506pt;margin-top:17.5pt;width:254.35pt;height:12pt;mso-position-horizontal-relative:page;mso-position-vertical-relative:page;z-index:-25912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99"/>
                    <w:sz w:val="20"/>
                  </w:rPr>
                  <w:t>h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t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t</w:t>
                </w:r>
                <w:r>
                  <w:rPr>
                    <w:rFonts w:ascii="Times New Roman"/>
                    <w:w w:val="100"/>
                    <w:sz w:val="20"/>
                  </w:rPr>
                  <w:t>p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://</w:t>
                </w:r>
                <w:r>
                  <w:rPr>
                    <w:rFonts w:ascii="Times New Roman"/>
                    <w:w w:val="99"/>
                    <w:sz w:val="20"/>
                  </w:rPr>
                  <w:t>do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c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w w:val="99"/>
                    <w:sz w:val="20"/>
                  </w:rPr>
                  <w:t>.goog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l</w:t>
                </w:r>
                <w:r>
                  <w:rPr>
                    <w:rFonts w:ascii="Times New Roman"/>
                    <w:w w:val="99"/>
                    <w:sz w:val="20"/>
                  </w:rPr>
                  <w:t>e</w:t>
                </w:r>
                <w:r>
                  <w:rPr>
                    <w:rFonts w:ascii="Times New Roman"/>
                    <w:w w:val="99"/>
                    <w:sz w:val="20"/>
                  </w:rPr>
                  <w:t>.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c</w:t>
                </w:r>
                <w:r>
                  <w:rPr>
                    <w:rFonts w:ascii="Times New Roman"/>
                    <w:w w:val="99"/>
                    <w:sz w:val="20"/>
                  </w:rPr>
                  <w:t>o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m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/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f</w:t>
                </w:r>
                <w:r>
                  <w:rPr>
                    <w:rFonts w:ascii="Times New Roman"/>
                    <w:w w:val="100"/>
                    <w:sz w:val="20"/>
                  </w:rPr>
                  <w:t>o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r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m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/</w:t>
                </w:r>
                <w:r>
                  <w:rPr>
                    <w:rFonts w:ascii="Times New Roman"/>
                    <w:w w:val="99"/>
                    <w:sz w:val="20"/>
                  </w:rPr>
                  <w:t>d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/</w:t>
                </w:r>
                <w:r>
                  <w:rPr>
                    <w:rFonts w:ascii="Times New Roman"/>
                    <w:w w:val="100"/>
                    <w:sz w:val="20"/>
                  </w:rPr>
                  <w:t>1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Q</w:t>
                </w:r>
                <w:r>
                  <w:rPr>
                    <w:rFonts w:ascii="Times New Roman"/>
                    <w:w w:val="100"/>
                    <w:sz w:val="20"/>
                  </w:rPr>
                  <w:t>6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w w:val="99"/>
                    <w:sz w:val="20"/>
                  </w:rPr>
                  <w:t>8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e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Mw</w:t>
                </w:r>
                <w:r>
                  <w:rPr>
                    <w:rFonts w:ascii="Times New Roman"/>
                    <w:w w:val="99"/>
                    <w:sz w:val="20"/>
                  </w:rPr>
                  <w:t>0z</w:t>
                </w:r>
                <w:r>
                  <w:rPr>
                    <w:rFonts w:ascii="Times New Roman"/>
                    <w:w w:val="100"/>
                    <w:sz w:val="20"/>
                  </w:rPr>
                  <w:t>6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P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I</w:t>
                </w:r>
                <w:r>
                  <w:rPr>
                    <w:rFonts w:ascii="Times New Roman"/>
                    <w:w w:val="100"/>
                    <w:sz w:val="20"/>
                  </w:rPr>
                  <w:t>7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G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B-</w:t>
                </w:r>
                <w:r>
                  <w:rPr>
                    <w:rFonts w:ascii="Times New Roman"/>
                    <w:w w:val="100"/>
                    <w:sz w:val="20"/>
                  </w:rPr>
                  <w:t>8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sX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l</w:t>
                </w:r>
                <w:r>
                  <w:rPr>
                    <w:rFonts w:ascii="Times New Roman"/>
                    <w:sz w:val="20"/>
                  </w:rPr>
                  <w:t>...</w:t>
                </w:r>
              </w:p>
            </w:txbxContent>
          </v:textbox>
          <w10:wrap type="none"/>
        </v:shape>
      </w:pict>
    </w:r>
    <w:r>
      <w:rPr/>
      <w:pict>
        <v:shape style="position:absolute;margin-left:96.727348pt;margin-top:54.235554pt;width:370.5pt;height:50.15pt;mso-position-horizontal-relative:page;mso-position-vertical-relative:page;z-index:-25888" type="#_x0000_t202" filled="false" stroked="false">
          <v:textbox inset="0,0,0,0">
            <w:txbxContent>
              <w:p>
                <w:pPr>
                  <w:spacing w:line="264" w:lineRule="auto" w:before="0"/>
                  <w:ind w:left="338" w:right="18" w:hanging="319"/>
                  <w:jc w:val="left"/>
                  <w:rPr>
                    <w:rFonts w:ascii="Arial" w:hAnsi="Arial" w:cs="Arial" w:eastAsia="Arial"/>
                    <w:sz w:val="19"/>
                    <w:szCs w:val="19"/>
                  </w:rPr>
                </w:pPr>
                <w:r>
                  <w:rPr>
                    <w:rFonts w:ascii="Arial"/>
                    <w:w w:val="100"/>
                    <w:sz w:val="19"/>
                  </w:rPr>
                  <w:t>13.</w:t>
                </w:r>
                <w:r>
                  <w:rPr>
                    <w:rFonts w:ascii="Arial"/>
                    <w:sz w:val="19"/>
                  </w:rPr>
                  <w:t> </w:t>
                </w:r>
                <w:r>
                  <w:rPr>
                    <w:rFonts w:ascii="Arial"/>
                    <w:b/>
                    <w:spacing w:val="-1"/>
                    <w:w w:val="100"/>
                    <w:sz w:val="19"/>
                  </w:rPr>
                  <w:t>F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r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a</w:t>
                </w:r>
                <w:r>
                  <w:rPr>
                    <w:rFonts w:ascii="Arial"/>
                    <w:b/>
                    <w:spacing w:val="-1"/>
                    <w:w w:val="100"/>
                    <w:sz w:val="19"/>
                  </w:rPr>
                  <w:t>g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e</w:t>
                </w:r>
                <w:r>
                  <w:rPr>
                    <w:rFonts w:ascii="Arial"/>
                    <w:b/>
                    <w:sz w:val="19"/>
                  </w:rPr>
                  <w:t> 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3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.</w:t>
                </w:r>
                <w:r>
                  <w:rPr>
                    <w:rFonts w:ascii="Arial"/>
                    <w:b/>
                    <w:sz w:val="19"/>
                  </w:rPr>
                  <w:t> </w:t>
                </w:r>
                <w:r>
                  <w:rPr>
                    <w:rFonts w:ascii="Arial"/>
                    <w:b/>
                    <w:spacing w:val="-4"/>
                    <w:w w:val="100"/>
                    <w:sz w:val="19"/>
                  </w:rPr>
                  <w:t>W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o</w:t>
                </w:r>
                <w:r>
                  <w:rPr>
                    <w:rFonts w:ascii="Arial"/>
                    <w:b/>
                    <w:sz w:val="19"/>
                  </w:rPr>
                  <w:t> </w:t>
                </w:r>
                <w:r>
                  <w:rPr>
                    <w:rFonts w:ascii="Arial"/>
                    <w:b/>
                    <w:spacing w:val="-1"/>
                    <w:w w:val="100"/>
                    <w:sz w:val="19"/>
                  </w:rPr>
                  <w:t>b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e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f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i</w:t>
                </w:r>
                <w:r>
                  <w:rPr>
                    <w:rFonts w:ascii="Arial"/>
                    <w:b/>
                    <w:spacing w:val="-1"/>
                    <w:w w:val="100"/>
                    <w:sz w:val="19"/>
                  </w:rPr>
                  <w:t>nd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e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t</w:t>
                </w:r>
                <w:r>
                  <w:rPr>
                    <w:rFonts w:ascii="Arial"/>
                    <w:b/>
                    <w:sz w:val="19"/>
                  </w:rPr>
                  <w:t> 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s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i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c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h</w:t>
                </w:r>
                <w:r>
                  <w:rPr>
                    <w:rFonts w:ascii="Arial"/>
                    <w:b/>
                    <w:sz w:val="19"/>
                  </w:rPr>
                  <w:t> </w:t>
                </w:r>
                <w:r>
                  <w:rPr>
                    <w:rFonts w:ascii="Arial"/>
                    <w:b/>
                    <w:spacing w:val="-1"/>
                    <w:w w:val="100"/>
                    <w:sz w:val="19"/>
                  </w:rPr>
                  <w:t>d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i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e</w:t>
                </w:r>
                <w:r>
                  <w:rPr>
                    <w:rFonts w:ascii="Arial"/>
                    <w:b/>
                    <w:sz w:val="19"/>
                  </w:rPr>
                  <w:t> </w:t>
                </w:r>
                <w:r>
                  <w:rPr>
                    <w:rFonts w:ascii="Arial"/>
                    <w:b/>
                    <w:spacing w:val="-1"/>
                    <w:w w:val="100"/>
                    <w:sz w:val="19"/>
                  </w:rPr>
                  <w:t>K</w:t>
                </w:r>
                <w:r>
                  <w:rPr>
                    <w:rFonts w:ascii="Arial"/>
                    <w:b/>
                    <w:spacing w:val="-1"/>
                    <w:w w:val="100"/>
                    <w:sz w:val="19"/>
                  </w:rPr>
                  <w:t>ug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e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l</w:t>
                </w:r>
                <w:r>
                  <w:rPr>
                    <w:rFonts w:ascii="Arial"/>
                    <w:b/>
                    <w:sz w:val="19"/>
                  </w:rPr>
                  <w:t> 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a</w:t>
                </w:r>
                <w:r>
                  <w:rPr>
                    <w:rFonts w:ascii="Arial"/>
                    <w:b/>
                    <w:spacing w:val="-1"/>
                    <w:w w:val="100"/>
                    <w:sz w:val="19"/>
                  </w:rPr>
                  <w:t>u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s</w:t>
                </w:r>
                <w:r>
                  <w:rPr>
                    <w:rFonts w:ascii="Arial"/>
                    <w:b/>
                    <w:sz w:val="19"/>
                  </w:rPr>
                  <w:t> </w:t>
                </w:r>
                <w:r>
                  <w:rPr>
                    <w:rFonts w:ascii="Arial"/>
                    <w:b/>
                    <w:spacing w:val="-1"/>
                    <w:w w:val="100"/>
                    <w:sz w:val="19"/>
                  </w:rPr>
                  <w:t>d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e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r</w:t>
                </w:r>
                <w:r>
                  <w:rPr>
                    <w:rFonts w:ascii="Arial"/>
                    <w:b/>
                    <w:sz w:val="19"/>
                  </w:rPr>
                  <w:t> </w:t>
                </w:r>
                <w:r>
                  <w:rPr>
                    <w:rFonts w:ascii="Arial"/>
                    <w:b/>
                    <w:spacing w:val="-1"/>
                    <w:w w:val="100"/>
                    <w:sz w:val="19"/>
                  </w:rPr>
                  <w:t>E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i</w:t>
                </w:r>
                <w:r>
                  <w:rPr>
                    <w:rFonts w:ascii="Arial"/>
                    <w:b/>
                    <w:spacing w:val="-1"/>
                    <w:w w:val="100"/>
                    <w:sz w:val="19"/>
                  </w:rPr>
                  <w:t>ng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a</w:t>
                </w:r>
                <w:r>
                  <w:rPr>
                    <w:rFonts w:ascii="Arial"/>
                    <w:b/>
                    <w:spacing w:val="-1"/>
                    <w:w w:val="100"/>
                    <w:sz w:val="19"/>
                  </w:rPr>
                  <w:t>ng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sa</w:t>
                </w:r>
                <w:r>
                  <w:rPr>
                    <w:rFonts w:ascii="Arial"/>
                    <w:b/>
                    <w:spacing w:val="-1"/>
                    <w:w w:val="100"/>
                    <w:sz w:val="19"/>
                  </w:rPr>
                  <w:t>n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s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i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c</w:t>
                </w:r>
                <w:r>
                  <w:rPr>
                    <w:rFonts w:ascii="Arial"/>
                    <w:b/>
                    <w:spacing w:val="-1"/>
                    <w:w w:val="100"/>
                    <w:sz w:val="19"/>
                  </w:rPr>
                  <w:t>h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t</w:t>
                </w:r>
                <w:r>
                  <w:rPr>
                    <w:rFonts w:ascii="Arial"/>
                    <w:b/>
                    <w:sz w:val="19"/>
                  </w:rPr>
                  <w:t> 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i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n</w:t>
                </w:r>
                <w:r>
                  <w:rPr>
                    <w:rFonts w:ascii="Arial"/>
                    <w:b/>
                    <w:sz w:val="19"/>
                  </w:rPr>
                  <w:t> </w:t>
                </w:r>
                <w:r>
                  <w:rPr>
                    <w:rFonts w:ascii="Arial"/>
                    <w:b/>
                    <w:spacing w:val="-1"/>
                    <w:w w:val="100"/>
                    <w:sz w:val="19"/>
                  </w:rPr>
                  <w:t>B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e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z</w:t>
                </w:r>
                <w:r>
                  <w:rPr>
                    <w:rFonts w:ascii="Arial"/>
                    <w:b/>
                    <w:spacing w:val="-1"/>
                    <w:w w:val="100"/>
                    <w:sz w:val="19"/>
                  </w:rPr>
                  <w:t>u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g</w:t>
                </w:r>
                <w:r>
                  <w:rPr>
                    <w:rFonts w:ascii="Arial"/>
                    <w:b/>
                    <w:sz w:val="19"/>
                  </w:rPr>
                  <w:t> 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a</w:t>
                </w:r>
                <w:r>
                  <w:rPr>
                    <w:rFonts w:ascii="Arial"/>
                    <w:b/>
                    <w:spacing w:val="-1"/>
                    <w:w w:val="100"/>
                    <w:sz w:val="19"/>
                  </w:rPr>
                  <w:t>u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f</w:t>
                </w:r>
                <w:r>
                  <w:rPr>
                    <w:rFonts w:ascii="Arial"/>
                    <w:b/>
                    <w:sz w:val="19"/>
                  </w:rPr>
                  <w:t> </w:t>
                </w:r>
                <w:r>
                  <w:rPr>
                    <w:rFonts w:ascii="Arial"/>
                    <w:b/>
                    <w:spacing w:val="-1"/>
                    <w:w w:val="100"/>
                    <w:sz w:val="19"/>
                  </w:rPr>
                  <w:t>d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i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e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 </w:t>
                </w:r>
                <w:r>
                  <w:rPr>
                    <w:rFonts w:ascii="Arial"/>
                    <w:b/>
                    <w:spacing w:val="-1"/>
                    <w:w w:val="100"/>
                    <w:sz w:val="19"/>
                  </w:rPr>
                  <w:t>un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t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e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r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e</w:t>
                </w:r>
                <w:r>
                  <w:rPr>
                    <w:rFonts w:ascii="Arial"/>
                    <w:b/>
                    <w:sz w:val="19"/>
                  </w:rPr>
                  <w:t> </w:t>
                </w:r>
                <w:r>
                  <w:rPr>
                    <w:rFonts w:ascii="Arial"/>
                    <w:b/>
                    <w:spacing w:val="-1"/>
                    <w:w w:val="100"/>
                    <w:sz w:val="19"/>
                  </w:rPr>
                  <w:t>K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amme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r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?</w:t>
                </w:r>
                <w:r>
                  <w:rPr>
                    <w:rFonts w:ascii="Arial"/>
                    <w:b/>
                    <w:sz w:val="19"/>
                  </w:rPr>
                  <w:t> </w:t>
                </w:r>
                <w:r>
                  <w:rPr>
                    <w:rFonts w:ascii="Arial"/>
                    <w:b/>
                    <w:color w:val="C43B1D"/>
                    <w:w w:val="100"/>
                    <w:sz w:val="19"/>
                  </w:rPr>
                  <w:t>*</w:t>
                </w:r>
                <w:r>
                  <w:rPr>
                    <w:rFonts w:ascii="Arial"/>
                    <w:w w:val="100"/>
                    <w:sz w:val="19"/>
                  </w:rPr>
                </w:r>
              </w:p>
              <w:p>
                <w:pPr>
                  <w:pStyle w:val="BodyText"/>
                  <w:spacing w:line="240" w:lineRule="auto" w:before="49"/>
                  <w:ind w:left="338" w:right="0"/>
                  <w:jc w:val="left"/>
                </w:pPr>
                <w:r>
                  <w:rPr>
                    <w:spacing w:val="-1"/>
                    <w:w w:val="100"/>
                  </w:rPr>
                  <w:t>B</w:t>
                </w:r>
                <w:r>
                  <w:rPr>
                    <w:spacing w:val="-1"/>
                    <w:w w:val="100"/>
                  </w:rPr>
                  <w:t>i</w:t>
                </w:r>
                <w:r>
                  <w:rPr>
                    <w:w w:val="100"/>
                  </w:rPr>
                  <w:t>tt</w:t>
                </w:r>
                <w:r>
                  <w:rPr>
                    <w:w w:val="100"/>
                  </w:rPr>
                  <w:t>e</w:t>
                </w:r>
                <w:r>
                  <w:rPr/>
                  <w:t> </w:t>
                </w:r>
                <w:r>
                  <w:rPr>
                    <w:spacing w:val="-1"/>
                    <w:w w:val="100"/>
                  </w:rPr>
                  <w:t>w</w:t>
                </w:r>
                <w:r>
                  <w:rPr>
                    <w:w w:val="100"/>
                  </w:rPr>
                  <w:t>äh</w:t>
                </w:r>
                <w:r>
                  <w:rPr>
                    <w:spacing w:val="-1"/>
                    <w:w w:val="100"/>
                  </w:rPr>
                  <w:t>l</w:t>
                </w:r>
                <w:r>
                  <w:rPr>
                    <w:w w:val="100"/>
                  </w:rPr>
                  <w:t>en</w:t>
                </w:r>
                <w:r>
                  <w:rPr/>
                  <w:t> </w:t>
                </w:r>
                <w:r>
                  <w:rPr>
                    <w:spacing w:val="-1"/>
                    <w:w w:val="100"/>
                  </w:rPr>
                  <w:t>S</w:t>
                </w:r>
                <w:r>
                  <w:rPr>
                    <w:spacing w:val="-1"/>
                    <w:w w:val="100"/>
                  </w:rPr>
                  <w:t>i</w:t>
                </w:r>
                <w:r>
                  <w:rPr>
                    <w:w w:val="100"/>
                  </w:rPr>
                  <w:t>e</w:t>
                </w:r>
                <w:r>
                  <w:rPr/>
                  <w:t> </w:t>
                </w:r>
                <w:r>
                  <w:rPr>
                    <w:w w:val="100"/>
                  </w:rPr>
                  <w:t>m</w:t>
                </w:r>
                <w:r>
                  <w:rPr>
                    <w:spacing w:val="-1"/>
                    <w:w w:val="100"/>
                  </w:rPr>
                  <w:t>i</w:t>
                </w:r>
                <w:r>
                  <w:rPr>
                    <w:w w:val="100"/>
                  </w:rPr>
                  <w:t>nde</w:t>
                </w:r>
                <w:r>
                  <w:rPr>
                    <w:w w:val="100"/>
                  </w:rPr>
                  <w:t>st</w:t>
                </w:r>
                <w:r>
                  <w:rPr>
                    <w:w w:val="100"/>
                  </w:rPr>
                  <w:t>en</w:t>
                </w:r>
                <w:r>
                  <w:rPr>
                    <w:w w:val="100"/>
                  </w:rPr>
                  <w:t>s</w:t>
                </w:r>
                <w:r>
                  <w:rPr/>
                  <w:t> </w:t>
                </w:r>
                <w:r>
                  <w:rPr>
                    <w:w w:val="100"/>
                  </w:rPr>
                  <w:t>e</w:t>
                </w:r>
                <w:r>
                  <w:rPr>
                    <w:spacing w:val="-1"/>
                    <w:w w:val="100"/>
                  </w:rPr>
                  <w:t>i</w:t>
                </w:r>
                <w:r>
                  <w:rPr>
                    <w:w w:val="100"/>
                  </w:rPr>
                  <w:t>ne</w:t>
                </w:r>
                <w:r>
                  <w:rPr/>
                  <w:t> </w:t>
                </w:r>
                <w:r>
                  <w:rPr>
                    <w:spacing w:val="-1"/>
                    <w:w w:val="100"/>
                  </w:rPr>
                  <w:t>A</w:t>
                </w:r>
                <w:r>
                  <w:rPr>
                    <w:w w:val="100"/>
                  </w:rPr>
                  <w:t>n</w:t>
                </w:r>
                <w:r>
                  <w:rPr>
                    <w:w w:val="100"/>
                  </w:rPr>
                  <w:t>t</w:t>
                </w:r>
                <w:r>
                  <w:rPr>
                    <w:spacing w:val="-1"/>
                    <w:w w:val="100"/>
                  </w:rPr>
                  <w:t>w</w:t>
                </w:r>
                <w:r>
                  <w:rPr>
                    <w:w w:val="100"/>
                  </w:rPr>
                  <w:t>o</w:t>
                </w:r>
                <w:r>
                  <w:rPr>
                    <w:w w:val="100"/>
                  </w:rPr>
                  <w:t>r</w:t>
                </w:r>
                <w:r>
                  <w:rPr>
                    <w:w w:val="100"/>
                  </w:rPr>
                  <w:t>t</w:t>
                </w:r>
                <w:r>
                  <w:rPr/>
                  <w:t> </w:t>
                </w:r>
                <w:r>
                  <w:rPr>
                    <w:w w:val="100"/>
                  </w:rPr>
                  <w:t>au</w:t>
                </w:r>
                <w:r>
                  <w:rPr>
                    <w:w w:val="100"/>
                  </w:rPr>
                  <w:t>s.</w:t>
                </w:r>
              </w:p>
              <w:p>
                <w:pPr>
                  <w:spacing w:before="23"/>
                  <w:ind w:left="338" w:right="0" w:firstLine="0"/>
                  <w:jc w:val="left"/>
                  <w:rPr>
                    <w:rFonts w:ascii="Arial" w:hAnsi="Arial" w:cs="Arial" w:eastAsia="Arial"/>
                    <w:sz w:val="19"/>
                    <w:szCs w:val="19"/>
                  </w:rPr>
                </w:pPr>
                <w:r>
                  <w:rPr>
                    <w:rFonts w:ascii="Arial"/>
                    <w:i/>
                    <w:spacing w:val="-2"/>
                    <w:w w:val="100"/>
                    <w:sz w:val="19"/>
                  </w:rPr>
                  <w:t>T</w:t>
                </w:r>
                <w:r>
                  <w:rPr>
                    <w:rFonts w:ascii="Arial"/>
                    <w:i/>
                    <w:spacing w:val="-1"/>
                    <w:w w:val="100"/>
                    <w:sz w:val="19"/>
                  </w:rPr>
                  <w:t>i</w:t>
                </w:r>
                <w:r>
                  <w:rPr>
                    <w:rFonts w:ascii="Arial"/>
                    <w:i/>
                    <w:w w:val="100"/>
                    <w:sz w:val="19"/>
                  </w:rPr>
                  <w:t>ck</w:t>
                </w:r>
                <w:r>
                  <w:rPr>
                    <w:rFonts w:ascii="Arial"/>
                    <w:i/>
                    <w:sz w:val="19"/>
                  </w:rPr>
                  <w:t> </w:t>
                </w:r>
                <w:r>
                  <w:rPr>
                    <w:rFonts w:ascii="Arial"/>
                    <w:i/>
                    <w:w w:val="100"/>
                    <w:sz w:val="19"/>
                  </w:rPr>
                  <w:t>a</w:t>
                </w:r>
                <w:r>
                  <w:rPr>
                    <w:rFonts w:ascii="Arial"/>
                    <w:i/>
                    <w:spacing w:val="-1"/>
                    <w:w w:val="100"/>
                    <w:sz w:val="19"/>
                  </w:rPr>
                  <w:t>l</w:t>
                </w:r>
                <w:r>
                  <w:rPr>
                    <w:rFonts w:ascii="Arial"/>
                    <w:i/>
                    <w:w w:val="100"/>
                    <w:sz w:val="19"/>
                  </w:rPr>
                  <w:t>l</w:t>
                </w:r>
                <w:r>
                  <w:rPr>
                    <w:rFonts w:ascii="Arial"/>
                    <w:i/>
                    <w:sz w:val="19"/>
                  </w:rPr>
                  <w:t> </w:t>
                </w:r>
                <w:r>
                  <w:rPr>
                    <w:rFonts w:ascii="Arial"/>
                    <w:i/>
                    <w:w w:val="100"/>
                    <w:sz w:val="19"/>
                  </w:rPr>
                  <w:t>t</w:t>
                </w:r>
                <w:r>
                  <w:rPr>
                    <w:rFonts w:ascii="Arial"/>
                    <w:i/>
                    <w:w w:val="100"/>
                    <w:sz w:val="19"/>
                  </w:rPr>
                  <w:t>ha</w:t>
                </w:r>
                <w:r>
                  <w:rPr>
                    <w:rFonts w:ascii="Arial"/>
                    <w:i/>
                    <w:w w:val="100"/>
                    <w:sz w:val="19"/>
                  </w:rPr>
                  <w:t>t</w:t>
                </w:r>
                <w:r>
                  <w:rPr>
                    <w:rFonts w:ascii="Arial"/>
                    <w:i/>
                    <w:sz w:val="19"/>
                  </w:rPr>
                  <w:t> </w:t>
                </w:r>
                <w:r>
                  <w:rPr>
                    <w:rFonts w:ascii="Arial"/>
                    <w:i/>
                    <w:w w:val="100"/>
                    <w:sz w:val="19"/>
                  </w:rPr>
                  <w:t>app</w:t>
                </w:r>
                <w:r>
                  <w:rPr>
                    <w:rFonts w:ascii="Arial"/>
                    <w:i/>
                    <w:spacing w:val="-1"/>
                    <w:w w:val="100"/>
                    <w:sz w:val="19"/>
                  </w:rPr>
                  <w:t>l</w:t>
                </w:r>
                <w:r>
                  <w:rPr>
                    <w:rFonts w:ascii="Arial"/>
                    <w:i/>
                    <w:spacing w:val="-15"/>
                    <w:w w:val="100"/>
                    <w:sz w:val="19"/>
                  </w:rPr>
                  <w:t>y</w:t>
                </w:r>
                <w:r>
                  <w:rPr>
                    <w:rFonts w:ascii="Arial"/>
                    <w:i/>
                    <w:w w:val="100"/>
                    <w:sz w:val="19"/>
                  </w:rPr>
                  <w:t>.</w:t>
                </w:r>
                <w:r>
                  <w:rPr>
                    <w:rFonts w:ascii="Arial"/>
                    <w:w w:val="100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36.367096pt;margin-top:114.790451pt;width:28.05pt;height:103.95pt;mso-position-horizontal-relative:page;mso-position-vertical-relative:page;z-index:-25864" type="#_x0000_t202" filled="false" stroked="false">
          <v:textbox inset="0,0,0,0">
            <w:txbxContent>
              <w:p>
                <w:pPr>
                  <w:pStyle w:val="BodyText"/>
                  <w:spacing w:line="405" w:lineRule="auto"/>
                  <w:ind w:left="20" w:right="18"/>
                  <w:jc w:val="left"/>
                </w:pPr>
                <w:r>
                  <w:rPr>
                    <w:spacing w:val="-1"/>
                    <w:w w:val="100"/>
                  </w:rPr>
                  <w:t>li</w:t>
                </w:r>
                <w:r>
                  <w:rPr>
                    <w:w w:val="100"/>
                  </w:rPr>
                  <w:t>n</w:t>
                </w:r>
                <w:r>
                  <w:rPr>
                    <w:w w:val="100"/>
                  </w:rPr>
                  <w:t>ks</w:t>
                </w:r>
                <w:r>
                  <w:rPr>
                    <w:w w:val="100"/>
                  </w:rPr>
                  <w:t> r</w:t>
                </w:r>
                <w:r>
                  <w:rPr>
                    <w:w w:val="100"/>
                  </w:rPr>
                  <w:t>e</w:t>
                </w:r>
                <w:r>
                  <w:rPr>
                    <w:w w:val="100"/>
                  </w:rPr>
                  <w:t>ch</w:t>
                </w:r>
                <w:r>
                  <w:rPr>
                    <w:w w:val="100"/>
                  </w:rPr>
                  <w:t>t</w:t>
                </w:r>
                <w:r>
                  <w:rPr>
                    <w:w w:val="100"/>
                  </w:rPr>
                  <w:t>s</w:t>
                </w:r>
                <w:r>
                  <w:rPr>
                    <w:w w:val="100"/>
                  </w:rPr>
                  <w:t> </w:t>
                </w:r>
                <w:r>
                  <w:rPr>
                    <w:w w:val="100"/>
                  </w:rPr>
                  <w:t>oben</w:t>
                </w:r>
                <w:r>
                  <w:rPr>
                    <w:w w:val="100"/>
                  </w:rPr>
                  <w:t> unten </w:t>
                </w:r>
                <w:r>
                  <w:rPr>
                    <w:w w:val="100"/>
                  </w:rPr>
                  <w:t>vo</w:t>
                </w:r>
                <w:r>
                  <w:rPr>
                    <w:w w:val="100"/>
                  </w:rPr>
                  <w:t>r</w:t>
                </w:r>
                <w:r>
                  <w:rPr>
                    <w:w w:val="100"/>
                  </w:rPr>
                  <w:t>ne</w:t>
                </w:r>
              </w:p>
              <w:p>
                <w:pPr>
                  <w:pStyle w:val="BodyText"/>
                  <w:spacing w:line="240" w:lineRule="auto" w:before="4"/>
                  <w:ind w:left="20" w:right="0"/>
                  <w:jc w:val="left"/>
                </w:pPr>
                <w:r>
                  <w:rPr>
                    <w:w w:val="100"/>
                  </w:rPr>
                  <w:t>h</w:t>
                </w:r>
                <w:r>
                  <w:rPr>
                    <w:spacing w:val="-1"/>
                    <w:w w:val="100"/>
                  </w:rPr>
                  <w:t>i</w:t>
                </w:r>
                <w:r>
                  <w:rPr>
                    <w:w w:val="100"/>
                  </w:rPr>
                  <w:t>nten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17.5pt;width:28.25pt;height:12pt;mso-position-horizontal-relative:page;mso-position-vertical-relative:page;z-index:-25768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5"/>
                    <w:w w:val="99"/>
                    <w:sz w:val="20"/>
                  </w:rPr>
                  <w:t>T</w:t>
                </w:r>
                <w:r>
                  <w:rPr>
                    <w:rFonts w:ascii="Times New Roman"/>
                    <w:w w:val="99"/>
                    <w:sz w:val="20"/>
                  </w:rPr>
                  <w:t>a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sz w:val="20"/>
                  </w:rPr>
                  <w:t>k 1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662506pt;margin-top:17.5pt;width:254.35pt;height:12pt;mso-position-horizontal-relative:page;mso-position-vertical-relative:page;z-index:-25744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99"/>
                    <w:sz w:val="20"/>
                  </w:rPr>
                  <w:t>h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t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t</w:t>
                </w:r>
                <w:r>
                  <w:rPr>
                    <w:rFonts w:ascii="Times New Roman"/>
                    <w:w w:val="100"/>
                    <w:sz w:val="20"/>
                  </w:rPr>
                  <w:t>p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://</w:t>
                </w:r>
                <w:r>
                  <w:rPr>
                    <w:rFonts w:ascii="Times New Roman"/>
                    <w:w w:val="99"/>
                    <w:sz w:val="20"/>
                  </w:rPr>
                  <w:t>do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c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w w:val="99"/>
                    <w:sz w:val="20"/>
                  </w:rPr>
                  <w:t>.goog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l</w:t>
                </w:r>
                <w:r>
                  <w:rPr>
                    <w:rFonts w:ascii="Times New Roman"/>
                    <w:w w:val="99"/>
                    <w:sz w:val="20"/>
                  </w:rPr>
                  <w:t>e</w:t>
                </w:r>
                <w:r>
                  <w:rPr>
                    <w:rFonts w:ascii="Times New Roman"/>
                    <w:w w:val="99"/>
                    <w:sz w:val="20"/>
                  </w:rPr>
                  <w:t>.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c</w:t>
                </w:r>
                <w:r>
                  <w:rPr>
                    <w:rFonts w:ascii="Times New Roman"/>
                    <w:w w:val="99"/>
                    <w:sz w:val="20"/>
                  </w:rPr>
                  <w:t>o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m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/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f</w:t>
                </w:r>
                <w:r>
                  <w:rPr>
                    <w:rFonts w:ascii="Times New Roman"/>
                    <w:w w:val="100"/>
                    <w:sz w:val="20"/>
                  </w:rPr>
                  <w:t>o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r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m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/</w:t>
                </w:r>
                <w:r>
                  <w:rPr>
                    <w:rFonts w:ascii="Times New Roman"/>
                    <w:w w:val="99"/>
                    <w:sz w:val="20"/>
                  </w:rPr>
                  <w:t>d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/</w:t>
                </w:r>
                <w:r>
                  <w:rPr>
                    <w:rFonts w:ascii="Times New Roman"/>
                    <w:w w:val="100"/>
                    <w:sz w:val="20"/>
                  </w:rPr>
                  <w:t>1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Q</w:t>
                </w:r>
                <w:r>
                  <w:rPr>
                    <w:rFonts w:ascii="Times New Roman"/>
                    <w:w w:val="100"/>
                    <w:sz w:val="20"/>
                  </w:rPr>
                  <w:t>6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w w:val="99"/>
                    <w:sz w:val="20"/>
                  </w:rPr>
                  <w:t>8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e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Mw</w:t>
                </w:r>
                <w:r>
                  <w:rPr>
                    <w:rFonts w:ascii="Times New Roman"/>
                    <w:w w:val="99"/>
                    <w:sz w:val="20"/>
                  </w:rPr>
                  <w:t>0z</w:t>
                </w:r>
                <w:r>
                  <w:rPr>
                    <w:rFonts w:ascii="Times New Roman"/>
                    <w:w w:val="100"/>
                    <w:sz w:val="20"/>
                  </w:rPr>
                  <w:t>6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P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I</w:t>
                </w:r>
                <w:r>
                  <w:rPr>
                    <w:rFonts w:ascii="Times New Roman"/>
                    <w:w w:val="100"/>
                    <w:sz w:val="20"/>
                  </w:rPr>
                  <w:t>7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G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B-</w:t>
                </w:r>
                <w:r>
                  <w:rPr>
                    <w:rFonts w:ascii="Times New Roman"/>
                    <w:w w:val="100"/>
                    <w:sz w:val="20"/>
                  </w:rPr>
                  <w:t>8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sX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l</w:t>
                </w:r>
                <w:r>
                  <w:rPr>
                    <w:rFonts w:ascii="Times New Roman"/>
                    <w:sz w:val="20"/>
                  </w:rPr>
                  <w:t>...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17.5pt;width:28.25pt;height:12pt;mso-position-horizontal-relative:page;mso-position-vertical-relative:page;z-index:-25672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5"/>
                    <w:w w:val="99"/>
                    <w:sz w:val="20"/>
                  </w:rPr>
                  <w:t>T</w:t>
                </w:r>
                <w:r>
                  <w:rPr>
                    <w:rFonts w:ascii="Times New Roman"/>
                    <w:w w:val="99"/>
                    <w:sz w:val="20"/>
                  </w:rPr>
                  <w:t>a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sz w:val="20"/>
                  </w:rPr>
                  <w:t>k 1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662506pt;margin-top:17.5pt;width:254.35pt;height:12pt;mso-position-horizontal-relative:page;mso-position-vertical-relative:page;z-index:-25648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99"/>
                    <w:sz w:val="20"/>
                  </w:rPr>
                  <w:t>h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t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t</w:t>
                </w:r>
                <w:r>
                  <w:rPr>
                    <w:rFonts w:ascii="Times New Roman"/>
                    <w:w w:val="100"/>
                    <w:sz w:val="20"/>
                  </w:rPr>
                  <w:t>p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://</w:t>
                </w:r>
                <w:r>
                  <w:rPr>
                    <w:rFonts w:ascii="Times New Roman"/>
                    <w:w w:val="99"/>
                    <w:sz w:val="20"/>
                  </w:rPr>
                  <w:t>do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c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w w:val="99"/>
                    <w:sz w:val="20"/>
                  </w:rPr>
                  <w:t>.goog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l</w:t>
                </w:r>
                <w:r>
                  <w:rPr>
                    <w:rFonts w:ascii="Times New Roman"/>
                    <w:w w:val="99"/>
                    <w:sz w:val="20"/>
                  </w:rPr>
                  <w:t>e</w:t>
                </w:r>
                <w:r>
                  <w:rPr>
                    <w:rFonts w:ascii="Times New Roman"/>
                    <w:w w:val="99"/>
                    <w:sz w:val="20"/>
                  </w:rPr>
                  <w:t>.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c</w:t>
                </w:r>
                <w:r>
                  <w:rPr>
                    <w:rFonts w:ascii="Times New Roman"/>
                    <w:w w:val="99"/>
                    <w:sz w:val="20"/>
                  </w:rPr>
                  <w:t>o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m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/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f</w:t>
                </w:r>
                <w:r>
                  <w:rPr>
                    <w:rFonts w:ascii="Times New Roman"/>
                    <w:w w:val="100"/>
                    <w:sz w:val="20"/>
                  </w:rPr>
                  <w:t>o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r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m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/</w:t>
                </w:r>
                <w:r>
                  <w:rPr>
                    <w:rFonts w:ascii="Times New Roman"/>
                    <w:w w:val="99"/>
                    <w:sz w:val="20"/>
                  </w:rPr>
                  <w:t>d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/</w:t>
                </w:r>
                <w:r>
                  <w:rPr>
                    <w:rFonts w:ascii="Times New Roman"/>
                    <w:w w:val="100"/>
                    <w:sz w:val="20"/>
                  </w:rPr>
                  <w:t>1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Q</w:t>
                </w:r>
                <w:r>
                  <w:rPr>
                    <w:rFonts w:ascii="Times New Roman"/>
                    <w:w w:val="100"/>
                    <w:sz w:val="20"/>
                  </w:rPr>
                  <w:t>6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w w:val="99"/>
                    <w:sz w:val="20"/>
                  </w:rPr>
                  <w:t>8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e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Mw</w:t>
                </w:r>
                <w:r>
                  <w:rPr>
                    <w:rFonts w:ascii="Times New Roman"/>
                    <w:w w:val="99"/>
                    <w:sz w:val="20"/>
                  </w:rPr>
                  <w:t>0z</w:t>
                </w:r>
                <w:r>
                  <w:rPr>
                    <w:rFonts w:ascii="Times New Roman"/>
                    <w:w w:val="100"/>
                    <w:sz w:val="20"/>
                  </w:rPr>
                  <w:t>6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P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I</w:t>
                </w:r>
                <w:r>
                  <w:rPr>
                    <w:rFonts w:ascii="Times New Roman"/>
                    <w:w w:val="100"/>
                    <w:sz w:val="20"/>
                  </w:rPr>
                  <w:t>7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G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B-</w:t>
                </w:r>
                <w:r>
                  <w:rPr>
                    <w:rFonts w:ascii="Times New Roman"/>
                    <w:w w:val="100"/>
                    <w:sz w:val="20"/>
                  </w:rPr>
                  <w:t>8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sX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l</w:t>
                </w:r>
                <w:r>
                  <w:rPr>
                    <w:rFonts w:ascii="Times New Roman"/>
                    <w:sz w:val="20"/>
                  </w:rPr>
                  <w:t>...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4"/>
      <w:numFmt w:val="decimal"/>
      <w:lvlText w:val="%1."/>
      <w:lvlJc w:val="left"/>
      <w:pPr>
        <w:ind w:left="2013" w:hanging="319"/>
        <w:jc w:val="left"/>
      </w:pPr>
      <w:rPr>
        <w:rFonts w:hint="default" w:ascii="Arial" w:hAnsi="Arial" w:eastAsia="Arial"/>
        <w:w w:val="100"/>
        <w:sz w:val="19"/>
        <w:szCs w:val="19"/>
      </w:rPr>
    </w:lvl>
    <w:lvl w:ilvl="1">
      <w:start w:val="1"/>
      <w:numFmt w:val="bullet"/>
      <w:lvlText w:val="•"/>
      <w:lvlJc w:val="left"/>
      <w:pPr>
        <w:ind w:left="2958" w:hanging="3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896" w:hanging="3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34" w:hanging="3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772" w:hanging="3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710" w:hanging="3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48" w:hanging="3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86" w:hanging="3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24" w:hanging="31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13" w:hanging="213"/>
        <w:jc w:val="right"/>
      </w:pPr>
      <w:rPr>
        <w:rFonts w:hint="default" w:ascii="Arial" w:hAnsi="Arial" w:eastAsia="Arial"/>
        <w:w w:val="100"/>
        <w:sz w:val="19"/>
        <w:szCs w:val="19"/>
      </w:rPr>
    </w:lvl>
    <w:lvl w:ilvl="1">
      <w:start w:val="1"/>
      <w:numFmt w:val="bullet"/>
      <w:lvlText w:val="•"/>
      <w:lvlJc w:val="left"/>
      <w:pPr>
        <w:ind w:left="2958" w:hanging="21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896" w:hanging="21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34" w:hanging="21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772" w:hanging="21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710" w:hanging="21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48" w:hanging="21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86" w:hanging="21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24" w:hanging="21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13"/>
    </w:pPr>
    <w:rPr>
      <w:rFonts w:ascii="Arial" w:hAnsi="Arial" w:eastAsia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1631"/>
      <w:outlineLvl w:val="1"/>
    </w:pPr>
    <w:rPr>
      <w:rFonts w:ascii="Arial" w:hAnsi="Arial" w:eastAsia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76"/>
      <w:ind w:left="2013" w:hanging="319"/>
      <w:outlineLvl w:val="2"/>
    </w:pPr>
    <w:rPr>
      <w:rFonts w:ascii="Arial" w:hAnsi="Arial" w:eastAsia="Arial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2019-05-06T10:15:26Z</dcterms:created>
  <dcterms:modified xsi:type="dcterms:W3CDTF">2019-05-06T10:15:26Z</dcterms:modified>
</cp:coreProperties>
</file>