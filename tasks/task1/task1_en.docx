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  <Default Extension="svg" ContentType="image/sv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 w:rsidR="009F0C94" w:rsidRPr="000C6912" w:rsidRDefault="00F71A9D" w:rsidP="000C6912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eepLPNGImag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 filled="f" stroked="f" strokeweight=".5pt">
            <o:lock v:ext="edit" aspectratio="t" verticies="t" text="t" shapetype="t"/>
            <v:textbox>
              <w:txbxContent>
                <w:p w:rsidR="000C6912" w:rsidRPr="000C6912" w:rsidRDefault="00F71A9D">
                  <w:pP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FFFFFF" w:themeColor="background1"/>
                      <w:sz w:val="22"/>
                    </w:rPr>
                    <w:t>Visit www.DeepL.com/Pro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o:spid="_x0000_s1026" type="#_x0000_t202" alt="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228"/>
        <w:ind w:left="1631" w:right="1519" w:firstLine="0"/>
        <w:jc w:val="left"/>
        <w:rPr>
          <w:rFonts w:ascii="Arial" w:hAnsi="Arial" w:cs="Arial" w:eastAsia="Arial"/>
          <w:sz w:val="33"/>
          <w:szCs w:val="33"/>
        </w:rPr>
      </w:pPr>
      <w:r>
        <w:rPr>
          <w:rFonts w:ascii="Arial"/>
          <w:b/>
          <w:spacing w:val="-7"/>
          <w:sz w:val="33"/>
        </w:rPr>
        <w:t>Task</w:t>
      </w:r>
      <w:r>
        <w:rPr>
          <w:rFonts w:ascii="Arial"/>
          <w:b/>
          <w:sz w:val="33"/>
        </w:rPr>
        <w:t xml:space="preserve"> 1</w:t>
      </w:r>
      <w:r>
        <w:rPr>
          <w:rFonts w:ascii="Arial"/>
          <w:sz w:val="33"/>
        </w:rPr>
      </w:r>
    </w:p>
    <w:p>
      <w:pPr>
        <w:pStyle w:val="BodyText"/>
        <w:spacing w:line="240" w:lineRule="auto" w:before="15"/>
        <w:ind w:left="1631" w:right="1519"/>
        <w:jc w:val="left"/>
      </w:pPr>
      <w:r>
        <w:rPr>
          <w:color w:val="C43B1D"/>
        </w:rPr>
        <w:t>#Required #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5"/>
          <w:szCs w:val="25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40" w:lineRule="auto" w:before="76" w:after="0"/>
        <w:ind w:left="2013" w:right="1519" w:hanging="213"/>
        <w:jc w:val="left"/>
        <w:rPr>
          <w:b w:val="0"/>
          <w:bCs w:val="0"/>
        </w:rPr>
      </w:pPr>
      <w:r>
        <w:rPr/>
        <w:t>Participant ID</w:t>
      </w:r>
      <w:r>
        <w:rPr>
          <w:color w:val="C43B1D"/>
        </w:rPr>
        <w:t xml:space="preserve"> *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187.2pt;height:1pt;mso-position-horizontal-relative:char;mso-position-vertical-relative:line" coordorigin="0,0" coordsize="3744,20">
            <v:group style="position:absolute;left:10;top:10;width:3725;height:2" coordorigin="10,10" coordsize="3725,2">
              <v:shape style="position:absolute;left:10;top:10;width:3725;height:2" coordorigin="10,10" coordsize="3725,0" path="m10,10l3734,10e" filled="false" stroked="true" strokeweight=".9805pt" strokecolor="#cccccc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b/>
          <w:bCs/>
          <w:sz w:val="13"/>
          <w:szCs w:val="13"/>
        </w:rPr>
      </w:pPr>
    </w:p>
    <w:p>
      <w:pPr>
        <w:spacing w:line="20" w:lineRule="exact"/>
        <w:ind w:left="162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92.55pt;height:1pt;mso-position-horizontal-relative:char;mso-position-vertical-relative:line" coordorigin="0,0" coordsize="7851,20">
            <v:group style="position:absolute;left:10;top:10;width:7831;height:2" coordorigin="10,10" coordsize="7831,2">
              <v:shape style="position:absolute;left:10;top:10;width:7831;height:2" coordorigin="10,10" coordsize="7831,0" path="m10,10l7841,10e" filled="false" stroked="true" strokeweight=".9804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BodyText"/>
        <w:spacing w:line="264" w:lineRule="auto"/>
        <w:ind w:left="1631" w:right="1519"/>
        <w:jc w:val="left"/>
      </w:pPr>
      <w:r>
        <w:rPr/>
        <w:t>Questions that you can ask us for the correct answer to will serve</w:t>
      </w:r>
      <w:r>
        <w:rPr/>
        <w:t xml:space="preserve"> as</w:t>
      </w:r>
      <w:r>
        <w:rPr/>
        <w:t xml:space="preserve"> training.</w:t>
      </w:r>
    </w:p>
    <w:p>
      <w:pPr>
        <w:spacing w:line="240" w:lineRule="auto" w:before="5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40" w:lineRule="auto" w:before="76" w:after="0"/>
        <w:ind w:left="2013" w:right="1519" w:hanging="213"/>
        <w:jc w:val="left"/>
        <w:rPr>
          <w:b w:val="0"/>
          <w:bCs w:val="0"/>
        </w:rPr>
      </w:pPr>
      <w:r>
        <w:rPr/>
        <w:t>What was the color of the ball in the model? *</w:t>
      </w:r>
      <w:r>
        <w:rPr>
          <w:b w:val="0"/>
        </w:rPr>
      </w:r>
    </w:p>
    <w:p>
      <w:pPr>
        <w:pStyle w:val="BodyText"/>
        <w:spacing w:line="264" w:lineRule="auto" w:before="70"/>
        <w:ind w:right="1519"/>
        <w:jc w:val="left"/>
      </w:pPr>
      <w:r>
        <w:rPr/>
        <w:t>Please ask us after answering the next question (trust) for</w:t>
      </w:r>
      <w:r>
        <w:rPr/>
        <w:t xml:space="preserve"> the</w:t>
      </w:r>
      <w:r>
        <w:rPr/>
        <w:t xml:space="preserve"> correct</w:t>
      </w:r>
      <w:r>
        <w:rPr/>
        <w:t xml:space="preserve"> answer.</w:t>
      </w:r>
    </w:p>
    <w:p>
      <w:pPr>
        <w:spacing w:before="1"/>
        <w:ind w:left="2013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645" w:right="8099"/>
        <w:jc w:val="left"/>
      </w:pPr>
      <w:r>
        <w:rPr/>
        <w:pict>
          <v:group style="position:absolute;margin-left:117.378487pt;margin-top:-.413819pt;width:21.55pt;height:13.75pt;mso-position-horizontal-relative:page;mso-position-vertical-relative:paragraph;z-index:1360" coordorigin="2348,-8" coordsize="431,275">
            <v:shape style="position:absolute;left:2348;top:-8;width:431;height:275" coordorigin="2348,-8" coordsize="431,275" path="m2642,-8l2484,-8,2477,-8,2417,10,2372,54,2349,119,2348,145,2352,167,2384,223,2439,258,2484,266,2648,266,2670,263,2690,257,2709,248,2711,246,2642,246,2471,246,2412,221,2374,168,2366,122,2370,99,2403,43,2461,13,2484,11,2712,11,2707,8,2686,-1,2665,-6,2642,-8xe" filled="true" fillcolor="#999999" stroked="false">
              <v:path arrowok="t"/>
              <v:fill type="solid"/>
            </v:shape>
            <v:shape style="position:absolute;left:2348;top:-8;width:431;height:275" coordorigin="2348,-8" coordsize="431,275" path="m2712,11l2642,11,2655,12,2676,16,2729,51,2757,112,2759,136,2756,158,2723,214,2665,244,2642,246,2711,246,2764,184,2778,113,2774,91,2766,70,2755,51,2741,34,2725,20,2712,1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479pt;margin-top:18.066681pt;width:21.55pt;height:13.75pt;mso-position-horizontal-relative:page;mso-position-vertical-relative:paragraph;z-index:1384" coordorigin="2348,361" coordsize="431,275">
            <v:shape style="position:absolute;left:2348;top:361;width:431;height:275" coordorigin="2348,361" coordsize="431,275" path="m2642,361l2484,361,2477,361,2417,379,2372,423,2349,489,2348,514,2352,536,2384,593,2439,628,2484,635,2648,635,2670,633,2690,627,2709,618,2711,616,2642,616,2471,615,2412,591,2374,538,2366,491,2370,469,2403,413,2461,383,2484,381,2712,381,2707,378,2686,369,2665,363,2642,361xe" filled="true" fillcolor="#999999" stroked="false">
              <v:path arrowok="t"/>
              <v:fill type="solid"/>
            </v:shape>
            <v:shape style="position:absolute;left:2348;top:361;width:431;height:275" coordorigin="2348,361" coordsize="431,275" path="m2712,381l2642,381,2655,382,2676,386,2729,421,2757,481,2759,506,2756,528,2723,584,2665,614,2642,616,2711,616,2754,574,2777,508,2778,482,2774,460,2766,440,2755,421,2741,404,2725,389,2712,38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143pt;margin-top:36.543282pt;width:21.55pt;height:13.75pt;mso-position-horizontal-relative:page;mso-position-vertical-relative:paragraph;z-index:1408" coordorigin="2348,731" coordsize="431,275">
            <v:shape style="position:absolute;left:2348;top:731;width:431;height:275" coordorigin="2348,731" coordsize="431,275" path="m2642,731l2484,731,2477,731,2417,749,2372,793,2349,858,2348,884,2352,906,2384,962,2439,998,2484,1005,2648,1005,2670,1002,2690,996,2709,987,2711,985,2642,985,2471,985,2412,960,2374,908,2366,861,2370,838,2403,783,2461,753,2484,750,2712,750,2707,747,2686,738,2665,733,2642,731xe" filled="true" fillcolor="#999999" stroked="false">
              <v:path arrowok="t"/>
              <v:fill type="solid"/>
            </v:shape>
            <v:shape style="position:absolute;left:2348;top:731;width:431;height:275" coordorigin="2348,731" coordsize="431,275" path="m2712,750l2642,750,2655,751,2676,756,2729,790,2757,851,2759,875,2756,898,2723,953,2665,983,2642,985,2711,985,2754,943,2777,878,2778,852,2774,830,2766,809,2755,790,2741,773,2725,759,2712,75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143pt;margin-top:55.023682pt;width:21.55pt;height:13.75pt;mso-position-horizontal-relative:page;mso-position-vertical-relative:paragraph;z-index:1432" coordorigin="2348,1100" coordsize="431,275">
            <v:shape style="position:absolute;left:2348;top:1100;width:431;height:275" coordorigin="2348,1100" coordsize="431,275" path="m2642,1100l2484,1100,2477,1101,2417,1118,2372,1162,2349,1228,2348,1254,2352,1276,2384,1332,2439,1367,2484,1375,2648,1374,2670,1372,2690,1366,2709,1357,2711,1355,2642,1355,2471,1354,2412,1330,2374,1277,2366,1230,2370,1208,2403,1152,2461,1122,2484,1120,2712,1120,2707,1117,2686,1108,2665,1102,2642,1100xe" filled="true" fillcolor="#999999" stroked="false">
              <v:path arrowok="t"/>
              <v:fill type="solid"/>
            </v:shape>
            <v:shape style="position:absolute;left:2348;top:1100;width:431;height:275" coordorigin="2348,1100" coordsize="431,275" path="m2712,1120l2642,1120,2655,1121,2676,1125,2729,1160,2757,1220,2759,1245,2756,1267,2723,1323,2665,1353,2642,1355,2711,1355,2754,1313,2777,1247,2778,1222,2774,1199,2766,1179,2755,1160,2741,1143,2725,1129,2712,11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136pt;margin-top:73.504181pt;width:21.55pt;height:13.75pt;mso-position-horizontal-relative:page;mso-position-vertical-relative:paragraph;z-index:1456" coordorigin="2348,1470" coordsize="431,275">
            <v:shape style="position:absolute;left:2348;top:1470;width:431;height:275" coordorigin="2348,1470" coordsize="431,275" path="m2642,1470l2484,1470,2477,1470,2417,1488,2372,1532,2349,1597,2348,1623,2352,1645,2384,1702,2439,1737,2484,1744,2648,1744,2670,1741,2690,1735,2709,1726,2711,1725,2642,1725,2471,1724,2412,1700,2374,1647,2366,1600,2370,1578,2403,1522,2461,1492,2484,1490,2712,1490,2707,1486,2686,1478,2665,1472,2642,1470xe" filled="true" fillcolor="#999999" stroked="false">
              <v:path arrowok="t"/>
              <v:fill type="solid"/>
            </v:shape>
            <v:shape style="position:absolute;left:2348;top:1470;width:431;height:275" coordorigin="2348,1470" coordsize="431,275" path="m2712,1490l2642,1490,2655,1490,2676,1495,2729,1530,2757,1590,2759,1614,2756,1637,2723,1693,2665,1722,2642,1725,2711,1725,2764,1663,2778,1591,2774,1569,2766,1548,2755,1530,2741,1513,2725,1498,2712,149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Yellow</w:t>
      </w:r>
      <w:r>
        <w:rPr/>
        <w:t xml:space="preserve"> Red</w:t>
      </w:r>
      <w:r>
        <w:rPr/>
        <w:t xml:space="preserve"> Blue</w:t>
      </w:r>
      <w:r>
        <w:rPr/>
        <w:t xml:space="preserve"> Green</w:t>
      </w:r>
      <w:r>
        <w:rPr>
          <w:spacing w:val="-51"/>
        </w:rPr>
      </w:r>
      <w:r>
        <w:rPr/>
        <w:t xml:space="preserve"> Purple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40" w:lineRule="auto" w:before="76" w:after="0"/>
        <w:ind w:left="2013" w:right="1519" w:hanging="213"/>
        <w:jc w:val="left"/>
        <w:rPr>
          <w:b w:val="0"/>
          <w:bCs w:val="0"/>
        </w:rPr>
      </w:pPr>
      <w:r>
        <w:rPr/>
        <w:t>Security for training question 1</w:t>
      </w:r>
      <w:r>
        <w:rPr>
          <w:color w:val="C43B1D"/>
        </w:rPr>
        <w:t xml:space="preserve"> *</w:t>
      </w:r>
      <w:r>
        <w:rPr>
          <w:b w:val="0"/>
        </w:rPr>
      </w:r>
    </w:p>
    <w:p>
      <w:pPr>
        <w:spacing w:before="70"/>
        <w:ind w:left="2013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831pt;margin-top:37.450977pt;width:21.55pt;height:13.75pt;mso-position-horizontal-relative:page;mso-position-vertical-relative:paragraph;z-index:1144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6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9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33pt;margin-top:37.450977pt;width:21.55pt;height:13.75pt;mso-position-horizontal-relative:page;mso-position-vertical-relative:paragraph;z-index:1168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12,942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5259pt;margin-top:37.450977pt;width:21.55pt;height:13.75pt;mso-position-horizontal-relative:page;mso-position-vertical-relative:paragraph;z-index:1192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8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5331pt;margin-top:37.450977pt;width:21.55pt;height:13.75pt;mso-position-horizontal-relative:page;mso-position-vertical-relative:paragraph;z-index:1216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61,942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226pt;margin-top:37.450977pt;width:21.55pt;height:13.75pt;mso-position-horizontal-relative:page;mso-position-vertical-relative:paragraph;z-index:1240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9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36,942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2332pt;margin-top:37.450977pt;width:21.55pt;height:13.75pt;mso-position-horizontal-relative:page;mso-position-vertical-relative:paragraph;z-index:1264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headerReference w:type="default" r:id="rId5"/>
          <w:footerReference w:type="default" r:id="rId6"/>
          <w:type w:val="continuous"/>
          <w:pgSz w:w="11900" w:h="16840"/>
          <w:pgMar w:header="370" w:footer="830" w:top="560" w:bottom="1020" w:left="260" w:right="240"/>
          <w:pgNumType w:start="1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728pt;margin-top:15.987701pt;width:21.55pt;height:13.75pt;mso-position-horizontal-relative:page;mso-position-vertical-relative:paragraph;z-index:1120" coordorigin="3447,320" coordsize="431,275">
            <v:shape style="position:absolute;left:3447;top:320;width:431;height:275" coordorigin="3447,320" coordsize="431,275" path="m3741,320l3583,320,3576,320,3516,338,3471,382,3448,447,3447,473,3451,495,3484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63,512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at all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unsafe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926pt;margin-top:5.154193pt;width:21.55pt;height:13.75pt;mso-position-horizontal-relative:page;mso-position-vertical-relative:paragraph;z-index:1288" coordorigin="8169,103" coordsize="431,275">
            <v:shape style="position:absolute;left:8169;top:103;width:431;height:275" coordorigin="8169,103" coordsize="431,275" path="m8463,103l8305,103,8298,103,8238,121,8193,165,8170,230,8169,256,8173,278,8206,335,8260,370,8305,377,8469,377,8491,374,8511,368,8530,359,8532,358,8463,358,8292,357,8233,333,8195,280,8187,233,8191,211,8224,155,8282,125,8305,123,8533,123,8528,119,8507,111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5,8486,355,8463,358,8532,358,8585,296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424pt;margin-top:5.154193pt;width:21.55pt;height:13.75pt;mso-position-horizontal-relative:page;mso-position-vertical-relative:paragraph;z-index:1312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7,357,8908,333,8870,280,8862,233,8866,211,8899,155,8956,125,8979,123,9207,123,9202,119,9182,111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6292pt;margin-top:5.154193pt;width:21.55pt;height:13.75pt;mso-position-horizontal-relative:page;mso-position-vertical-relative:paragraph;z-index:1336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1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34,296,9948,224,9944,202,9936,181,9925,163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very</w:t>
      </w:r>
      <w:r>
        <w:rPr/>
        <w:t xml:space="preserve"> sure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40" w:lineRule="auto" w:before="76" w:after="0"/>
        <w:ind w:left="2013" w:right="1519" w:hanging="213"/>
        <w:jc w:val="left"/>
        <w:rPr>
          <w:b w:val="0"/>
          <w:bCs w:val="0"/>
        </w:rPr>
      </w:pPr>
      <w:r>
        <w:rPr/>
        <w:t xml:space="preserve">Group </w:t>
      </w:r>
      <w:r>
        <w:rPr>
          <w:color w:val="C43B1D"/>
        </w:rPr>
        <w:t>*</w:t>
      </w:r>
      <w:r>
        <w:rPr>
          <w:b w:val="0"/>
        </w:rPr>
      </w:r>
    </w:p>
    <w:p>
      <w:pPr>
        <w:spacing w:before="70"/>
        <w:ind w:left="2013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tabs>
          <w:tab w:pos="5631" w:val="left" w:leader="none"/>
          <w:tab w:pos="5949" w:val="left" w:leader="none"/>
          <w:tab w:pos="6225" w:val="left" w:leader="none"/>
        </w:tabs>
        <w:spacing w:line="405" w:lineRule="auto" w:before="0"/>
        <w:ind w:left="2645" w:right="3494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117.378143pt;margin-top:-.415117pt;width:21.55pt;height:13.75pt;mso-position-horizontal-relative:page;mso-position-vertical-relative:paragraph;z-index:1480" coordorigin="2348,-8" coordsize="431,275">
            <v:shape style="position:absolute;left:2348;top:-8;width:431;height:275" coordorigin="2348,-8" coordsize="431,275" path="m2642,-8l2484,-8,2477,-8,2417,10,2372,54,2349,119,2348,145,2352,167,2384,223,2439,258,2484,266,2648,266,2670,263,2690,257,2709,248,2711,246,2642,246,2471,246,2412,221,2374,168,2366,122,2370,99,2403,43,2461,14,2484,11,2712,11,2707,8,2686,-1,2665,-6,2642,-8xe" filled="true" fillcolor="#999999" stroked="false">
              <v:path arrowok="t"/>
              <v:fill type="solid"/>
            </v:shape>
            <v:shape style="position:absolute;left:2348;top:-8;width:431;height:275" coordorigin="2348,-8" coordsize="431,275" path="m2712,11l2642,11,2655,12,2676,16,2729,51,2757,112,2759,136,2756,158,2723,214,2665,244,2642,246,2711,246,2764,184,2778,113,2774,91,2766,70,2755,51,2741,34,2725,20,2712,1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487pt;margin-top:18.065283pt;width:21.55pt;height:13.75pt;mso-position-horizontal-relative:page;mso-position-vertical-relative:paragraph;z-index:1504" coordorigin="2348,361" coordsize="431,275">
            <v:shape style="position:absolute;left:2348;top:361;width:431;height:275" coordorigin="2348,361" coordsize="431,275" path="m2642,361l2484,361,2477,361,2417,379,2372,423,2349,489,2348,514,2352,536,2384,593,2439,628,2484,635,2648,635,2670,633,2690,627,2709,618,2711,616,2642,616,2471,615,2412,591,2374,538,2366,491,2370,469,2403,413,2461,383,2484,381,2712,381,2707,378,2686,369,2665,363,2642,361xe" filled="true" fillcolor="#999999" stroked="false">
              <v:path arrowok="t"/>
              <v:fill type="solid"/>
            </v:shape>
            <v:shape style="position:absolute;left:2348;top:361;width:431;height:275" coordorigin="2348,361" coordsize="431,275" path="m2712,381l2642,381,2655,382,2676,386,2729,421,2757,481,2759,506,2756,528,2723,584,2665,614,2642,616,2711,616,2764,554,2778,482,2774,460,2766,440,2755,421,2741,404,2725,389,2712,38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479pt;margin-top:36.545784pt;width:21.55pt;height:13.75pt;mso-position-horizontal-relative:page;mso-position-vertical-relative:paragraph;z-index:1528" coordorigin="2348,731" coordsize="431,275">
            <v:shape style="position:absolute;left:2348;top:731;width:431;height:275" coordorigin="2348,731" coordsize="431,275" path="m2642,731l2484,731,2477,731,2417,749,2372,793,2349,858,2348,884,2352,906,2384,963,2439,998,2484,1005,2648,1005,2670,1002,2690,996,2709,987,2711,985,2642,985,2471,985,2412,960,2374,908,2366,861,2370,838,2403,783,2461,753,2484,750,2712,750,2707,747,2686,738,2665,733,2642,731xe" filled="true" fillcolor="#999999" stroked="false">
              <v:path arrowok="t"/>
              <v:fill type="solid"/>
            </v:shape>
            <v:shape style="position:absolute;left:2348;top:731;width:431;height:275" coordorigin="2348,731" coordsize="431,275" path="m2712,750l2642,750,2655,751,2676,756,2729,790,2757,851,2759,875,2756,898,2723,953,2665,983,2642,985,2711,985,2764,924,2778,852,2774,830,2766,809,2755,790,2741,773,2725,759,2712,75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487pt;margin-top:55.026283pt;width:21.55pt;height:13.75pt;mso-position-horizontal-relative:page;mso-position-vertical-relative:paragraph;z-index:1552" coordorigin="2348,1101" coordsize="431,275">
            <v:shape style="position:absolute;left:2348;top:1101;width:431;height:275" coordorigin="2348,1101" coordsize="431,275" path="m2642,1101l2484,1101,2477,1101,2417,1118,2372,1162,2349,1228,2348,1254,2352,1276,2384,1332,2439,1367,2484,1375,2648,1375,2670,1372,2690,1366,2709,1357,2711,1355,2642,1355,2471,1354,2412,1330,2374,1277,2366,1230,2370,1208,2403,1152,2461,1122,2484,1120,2712,1120,2707,1117,2686,1108,2665,1102,2642,1101xe" filled="true" fillcolor="#999999" stroked="false">
              <v:path arrowok="t"/>
              <v:fill type="solid"/>
            </v:shape>
            <v:shape style="position:absolute;left:2348;top:1101;width:431;height:275" coordorigin="2348,1101" coordsize="431,275" path="m2712,1120l2642,1120,2655,1121,2676,1125,2729,1160,2757,1220,2759,1245,2756,1267,2723,1323,2665,1353,2642,1355,2711,1355,2764,1293,2778,1222,2774,1200,2766,1179,2755,1160,2741,1143,2725,1129,2712,1120xe" filled="true" fillcolor="#999999" stroked="false">
              <v:path arrowok="t"/>
              <v:fill type="solid"/>
            </v:shape>
            <w10:wrap type="none"/>
          </v:group>
        </w:pict>
      </w:r>
      <w:r>
        <w:rPr>
          <w:rFonts w:ascii="Arial" w:hAnsi="Arial"/>
          <w:sz w:val="19"/>
        </w:rPr>
        <w:t>Liver in virtual</w:t>
      </w:r>
      <w:r>
        <w:rPr>
          <w:rFonts w:ascii="Arial" w:hAnsi="Arial"/>
          <w:sz w:val="19"/>
        </w:rPr>
        <w:t xml:space="preserve"> realitySkip</w:t>
      </w:r>
      <w:r>
        <w:rPr>
          <w:rFonts w:ascii="Arial" w:hAnsi="Arial"/>
          <w:i/>
          <w:sz w:val="19"/>
        </w:rPr>
        <w:t xml:space="preserve"> to question</w:t>
      </w:r>
      <w:r>
        <w:rPr>
          <w:rFonts w:ascii="Arial" w:hAnsi="Arial"/>
          <w:i/>
          <w:sz w:val="19"/>
        </w:rPr>
        <w:t xml:space="preserve"> 19.</w:t>
      </w:r>
      <w:r>
        <w:rPr>
          <w:rFonts w:ascii="Arial" w:hAnsi="Arial"/>
          <w:sz w:val="19"/>
        </w:rPr>
        <w:t xml:space="preserve"> Pyramid in virtual</w:t>
      </w:r>
      <w:r>
        <w:rPr>
          <w:rFonts w:ascii="Arial" w:hAnsi="Arial"/>
          <w:sz w:val="19"/>
        </w:rPr>
        <w:t xml:space="preserve"> realitySkip</w:t>
      </w:r>
      <w:r>
        <w:rPr>
          <w:rFonts w:ascii="Arial" w:hAnsi="Arial"/>
          <w:i/>
          <w:sz w:val="19"/>
        </w:rPr>
        <w:t xml:space="preserve"> to question</w:t>
      </w:r>
      <w:r>
        <w:rPr>
          <w:rFonts w:ascii="Arial" w:hAnsi="Arial"/>
          <w:i/>
          <w:sz w:val="19"/>
        </w:rPr>
        <w:t xml:space="preserve"> 5.</w:t>
      </w:r>
      <w:r>
        <w:rPr>
          <w:rFonts w:ascii="Arial" w:hAnsi="Arial"/>
          <w:sz w:val="19"/>
        </w:rPr>
        <w:t xml:space="preserve"> Liver on a</w:t>
      </w:r>
      <w:r>
        <w:rPr>
          <w:rFonts w:ascii="Arial" w:hAnsi="Arial"/>
          <w:sz w:val="19"/>
        </w:rPr>
        <w:t xml:space="preserve"> computer screenSkip</w:t>
      </w:r>
      <w:r>
        <w:rPr>
          <w:rFonts w:ascii="Arial" w:hAnsi="Arial"/>
          <w:i/>
          <w:sz w:val="19"/>
        </w:rPr>
        <w:t xml:space="preserve"> to question</w:t>
      </w:r>
      <w:r>
        <w:rPr>
          <w:rFonts w:ascii="Arial" w:hAnsi="Arial"/>
          <w:i/>
          <w:sz w:val="19"/>
        </w:rPr>
        <w:t xml:space="preserve"> 19.</w:t>
      </w:r>
      <w:r>
        <w:rPr>
          <w:rFonts w:ascii="Arial" w:hAnsi="Arial"/>
          <w:sz w:val="19"/>
        </w:rPr>
      </w:r>
    </w:p>
    <w:p>
      <w:pPr>
        <w:tabs>
          <w:tab w:pos="6543" w:val="left" w:leader="none"/>
        </w:tabs>
        <w:spacing w:before="4"/>
        <w:ind w:left="2645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sz w:val="19"/>
        </w:rPr>
        <w:t>Pyramid on a</w:t>
      </w:r>
      <w:r>
        <w:rPr>
          <w:rFonts w:ascii="Arial"/>
          <w:sz w:val="19"/>
        </w:rPr>
        <w:t xml:space="preserve"> computer screenSkip</w:t>
      </w:r>
      <w:r>
        <w:rPr>
          <w:rFonts w:ascii="Arial"/>
          <w:i/>
          <w:sz w:val="19"/>
        </w:rPr>
        <w:t xml:space="preserve"> to question</w:t>
      </w:r>
      <w:r>
        <w:rPr>
          <w:rFonts w:ascii="Arial"/>
          <w:i/>
          <w:sz w:val="19"/>
        </w:rPr>
        <w:t xml:space="preserve"> 5.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Heading1"/>
        <w:spacing w:line="240" w:lineRule="auto" w:before="215"/>
        <w:ind w:right="1519"/>
        <w:jc w:val="left"/>
        <w:rPr>
          <w:b w:val="0"/>
          <w:bCs w:val="0"/>
        </w:rPr>
      </w:pPr>
      <w:r>
        <w:rPr>
          <w:spacing w:val="-3"/>
        </w:rPr>
        <w:t xml:space="preserve">Training </w:t>
      </w:r>
      <w:r>
        <w:rPr/>
        <w:t>Pyramid Model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40" w:lineRule="auto" w:before="76" w:after="0"/>
        <w:ind w:left="2013" w:right="1519" w:hanging="213"/>
        <w:jc w:val="left"/>
        <w:rPr>
          <w:b w:val="0"/>
          <w:bCs w:val="0"/>
        </w:rPr>
      </w:pPr>
      <w:r>
        <w:rPr/>
        <w:t>Training question 2: How many cracks are there on the surface of the pyramid? *</w:t>
      </w:r>
      <w:r>
        <w:rPr>
          <w:b w:val="0"/>
        </w:rPr>
      </w:r>
    </w:p>
    <w:p>
      <w:pPr>
        <w:pStyle w:val="BodyText"/>
        <w:spacing w:line="264" w:lineRule="auto" w:before="70"/>
        <w:ind w:right="1519"/>
        <w:jc w:val="left"/>
      </w:pPr>
      <w:r>
        <w:rPr/>
        <w:t>Please ask us after answering the next question (security) for</w:t>
      </w:r>
      <w:r>
        <w:rPr/>
        <w:t xml:space="preserve"> the</w:t>
      </w:r>
      <w:r>
        <w:rPr/>
        <w:t xml:space="preserve"> correct</w:t>
      </w:r>
      <w:r>
        <w:rPr/>
        <w:t xml:space="preserve"> answer.</w:t>
      </w:r>
    </w:p>
    <w:p>
      <w:pPr>
        <w:spacing w:before="1"/>
        <w:ind w:left="2013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645" w:right="8099"/>
        <w:jc w:val="left"/>
      </w:pPr>
      <w:r>
        <w:rPr/>
        <w:pict>
          <v:group style="position:absolute;margin-left:117.378136pt;margin-top:-.415485pt;width:21.55pt;height:13.75pt;mso-position-horizontal-relative:page;mso-position-vertical-relative:paragraph;z-index:2152" coordorigin="2348,-8" coordsize="431,275">
            <v:shape style="position:absolute;left:2348;top:-8;width:431;height:275" coordorigin="2348,-8" coordsize="431,275" path="m2642,-8l2484,-8,2477,-8,2417,10,2372,54,2349,119,2348,145,2352,167,2384,223,2439,258,2484,266,2648,266,2670,263,2690,257,2709,248,2711,246,2642,246,2471,246,2412,221,2374,168,2366,122,2370,99,2403,43,2461,14,2484,11,2712,11,2707,8,2686,-1,2665,-6,2642,-8xe" filled="true" fillcolor="#999999" stroked="false">
              <v:path arrowok="t"/>
              <v:fill type="solid"/>
            </v:shape>
            <v:shape style="position:absolute;left:2348;top:-8;width:431;height:275" coordorigin="2348,-8" coordsize="431,275" path="m2712,11l2642,11,2655,12,2676,16,2729,51,2757,112,2759,136,2756,158,2723,214,2665,244,2642,246,2711,246,2754,204,2777,139,2778,113,2774,91,2766,70,2755,51,2741,34,2725,20,2712,1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136pt;margin-top:18.065016pt;width:21.55pt;height:13.75pt;mso-position-horizontal-relative:page;mso-position-vertical-relative:paragraph;z-index:2176" coordorigin="2348,361" coordsize="431,275">
            <v:shape style="position:absolute;left:2348;top:361;width:431;height:275" coordorigin="2348,361" coordsize="431,275" path="m2642,361l2484,361,2477,361,2417,379,2372,423,2349,489,2348,514,2352,536,2384,593,2439,628,2484,635,2648,635,2670,633,2690,627,2709,618,2711,616,2642,616,2471,615,2412,591,2374,538,2366,491,2370,469,2403,413,2461,383,2484,381,2712,381,2707,378,2686,369,2665,363,2642,361xe" filled="true" fillcolor="#999999" stroked="false">
              <v:path arrowok="t"/>
              <v:fill type="solid"/>
            </v:shape>
            <v:shape style="position:absolute;left:2348;top:361;width:431;height:275" coordorigin="2348,361" coordsize="431,275" path="m2712,381l2642,381,2655,382,2676,386,2729,421,2757,481,2759,506,2756,528,2723,584,2665,614,2642,616,2711,616,2764,554,2778,482,2774,460,2766,440,2755,421,2741,404,2725,389,2712,38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487pt;margin-top:36.545513pt;width:21.55pt;height:13.75pt;mso-position-horizontal-relative:page;mso-position-vertical-relative:paragraph;z-index:2200" coordorigin="2348,731" coordsize="431,275">
            <v:shape style="position:absolute;left:2348;top:731;width:431;height:275" coordorigin="2348,731" coordsize="431,275" path="m2642,731l2484,731,2477,731,2417,749,2372,793,2349,858,2348,884,2352,906,2384,963,2439,998,2484,1005,2648,1005,2670,1002,2690,996,2709,987,2711,985,2642,985,2471,985,2412,960,2374,908,2366,861,2370,838,2403,783,2461,753,2484,751,2712,751,2707,747,2686,738,2665,733,2642,731xe" filled="true" fillcolor="#999999" stroked="false">
              <v:path arrowok="t"/>
              <v:fill type="solid"/>
            </v:shape>
            <v:shape style="position:absolute;left:2348;top:731;width:431;height:275" coordorigin="2348,731" coordsize="431,275" path="m2712,751l2642,751,2655,751,2676,756,2729,790,2757,851,2759,875,2756,898,2723,953,2665,983,2642,985,2711,985,2764,924,2778,852,2774,830,2766,809,2755,790,2741,773,2725,759,2712,75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487pt;margin-top:55.025913pt;width:21.55pt;height:13.75pt;mso-position-horizontal-relative:page;mso-position-vertical-relative:paragraph;z-index:2224" coordorigin="2348,1101" coordsize="431,275">
            <v:shape style="position:absolute;left:2348;top:1101;width:431;height:275" coordorigin="2348,1101" coordsize="431,275" path="m2642,1101l2484,1101,2477,1101,2417,1118,2372,1162,2349,1228,2348,1254,2352,1276,2384,1332,2439,1367,2484,1375,2648,1375,2670,1372,2690,1366,2709,1357,2711,1355,2642,1355,2471,1354,2412,1330,2374,1277,2366,1230,2370,1208,2403,1152,2461,1122,2484,1120,2712,1120,2707,1117,2686,1108,2665,1102,2642,1101xe" filled="true" fillcolor="#999999" stroked="false">
              <v:path arrowok="t"/>
              <v:fill type="solid"/>
            </v:shape>
            <v:shape style="position:absolute;left:2348;top:1101;width:431;height:275" coordorigin="2348,1101" coordsize="431,275" path="m2712,1120l2642,1120,2655,1121,2676,1125,2729,1160,2757,1220,2759,1245,2756,1267,2723,1323,2665,1353,2642,1355,2711,1355,2764,1293,2778,1222,2774,1200,2766,1179,2755,1160,2741,1143,2725,1129,2712,11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136pt;margin-top:73.506416pt;width:21.55pt;height:13.75pt;mso-position-horizontal-relative:page;mso-position-vertical-relative:paragraph;z-index:2248" coordorigin="2348,1470" coordsize="431,275">
            <v:shape style="position:absolute;left:2348;top:1470;width:431;height:275" coordorigin="2348,1470" coordsize="431,275" path="m2642,1470l2484,1470,2477,1470,2417,1488,2372,1532,2349,1597,2348,1623,2352,1645,2384,1702,2439,1737,2484,1744,2648,1744,2670,1741,2690,1735,2709,1726,2711,1725,2642,1725,2471,1724,2412,1700,2374,1647,2366,1600,2370,1578,2403,1522,2461,1492,2484,1490,2712,1490,2707,1486,2686,1478,2665,1472,2642,1470xe" filled="true" fillcolor="#999999" stroked="false">
              <v:path arrowok="t"/>
              <v:fill type="solid"/>
            </v:shape>
            <v:shape style="position:absolute;left:2348;top:1470;width:431;height:275" coordorigin="2348,1470" coordsize="431,275" path="m2712,1490l2642,1490,2655,1490,2676,1495,2729,1530,2757,1590,2759,1614,2756,1637,2723,1693,2665,1722,2642,1725,2711,1725,2754,1682,2777,1617,2778,1591,2774,1569,2766,1548,2755,1530,2741,1513,2725,1498,2712,149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One</w:t>
      </w:r>
      <w:r>
        <w:rPr/>
        <w:t xml:space="preserve"> Two</w:t>
      </w:r>
      <w:r>
        <w:rPr/>
        <w:t xml:space="preserve"> Three</w:t>
      </w:r>
      <w:r>
        <w:rPr/>
        <w:t xml:space="preserve"> Four</w:t>
      </w:r>
      <w:r>
        <w:rPr/>
        <w:t xml:space="preserve"> Five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40" w:lineRule="auto" w:before="76" w:after="0"/>
        <w:ind w:left="2013" w:right="1519" w:hanging="213"/>
        <w:jc w:val="left"/>
        <w:rPr>
          <w:b w:val="0"/>
          <w:bCs w:val="0"/>
        </w:rPr>
      </w:pPr>
      <w:r>
        <w:rPr/>
        <w:t>Security for training question 2</w:t>
      </w:r>
      <w:r>
        <w:rPr>
          <w:color w:val="C43B1D"/>
        </w:rPr>
        <w:t xml:space="preserve"> *</w:t>
      </w:r>
      <w:r>
        <w:rPr>
          <w:b w:val="0"/>
        </w:rPr>
      </w:r>
    </w:p>
    <w:p>
      <w:pPr>
        <w:spacing w:before="70"/>
        <w:ind w:left="2013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495pt;margin-top:37.44928pt;width:21.55pt;height:13.75pt;mso-position-horizontal-relative:page;mso-position-vertical-relative:paragraph;z-index:1696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5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8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7994pt;margin-top:37.44928pt;width:21.55pt;height:13.75pt;mso-position-horizontal-relative:page;mso-position-vertical-relative:paragraph;z-index:1720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02,961,5225,896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4923pt;margin-top:37.44928pt;width:21.55pt;height:13.75pt;mso-position-horizontal-relative:page;mso-position-vertical-relative:paragraph;z-index:1744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7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4995pt;margin-top:37.44928pt;width:21.55pt;height:13.75pt;mso-position-horizontal-relative:page;mso-position-vertical-relative:paragraph;z-index:1768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51,961,6574,896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1924pt;margin-top:37.44928pt;width:21.55pt;height:13.75pt;mso-position-horizontal-relative:page;mso-position-vertical-relative:paragraph;z-index:1792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8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26,961,7248,896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1996pt;margin-top:37.44928pt;width:21.55pt;height:13.75pt;mso-position-horizontal-relative:page;mso-position-vertical-relative:paragraph;z-index:1816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pgSz w:w="11900" w:h="16840"/>
          <w:pgMar w:header="370" w:footer="830"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393pt;margin-top:15.985974pt;width:21.55pt;height:13.75pt;mso-position-horizontal-relative:page;mso-position-vertical-relative:paragraph;z-index:1672" coordorigin="3447,320" coordsize="431,275">
            <v:shape style="position:absolute;left:3447;top:320;width:431;height:275" coordorigin="3447,320" coordsize="431,275" path="m3741,320l3583,320,3576,320,3516,338,3471,382,3448,447,3447,473,3451,495,3483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53,532,3876,467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at all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unsafe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8925pt;margin-top:5.152466pt;width:21.55pt;height:13.75pt;mso-position-horizontal-relative:page;mso-position-vertical-relative:paragraph;z-index:1840" coordorigin="8169,103" coordsize="431,275">
            <v:shape style="position:absolute;left:8169;top:103;width:431;height:275" coordorigin="8169,103" coordsize="431,275" path="m8463,103l8305,103,8298,103,8238,121,8193,165,8170,230,8169,256,8173,278,8205,335,8260,370,8305,377,8469,377,8491,374,8511,368,8530,359,8532,358,8463,358,8292,357,8233,333,8195,280,8187,233,8191,211,8224,155,8282,125,8305,123,8533,123,8528,119,8507,110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6,8486,355,8463,358,8532,358,8575,315,8598,250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088pt;margin-top:5.152466pt;width:21.55pt;height:13.75pt;mso-position-horizontal-relative:page;mso-position-vertical-relative:paragraph;z-index:1864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6,357,8907,333,8870,280,8862,233,8866,211,8899,155,8956,125,8979,123,9207,123,9202,119,9182,110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5925pt;margin-top:5.152466pt;width:21.55pt;height:13.75pt;mso-position-horizontal-relative:page;mso-position-vertical-relative:paragraph;z-index:1888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0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24,315,9947,250,9948,224,9944,202,9936,181,9925,162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very</w:t>
      </w:r>
      <w:r>
        <w:rPr/>
        <w:t xml:space="preserve"> sure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spacing w:before="76"/>
        <w:ind w:left="1631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Skip to question</w:t>
      </w:r>
      <w:r>
        <w:rPr>
          <w:rFonts w:ascii="Arial"/>
          <w:i/>
          <w:sz w:val="19"/>
        </w:rPr>
        <w:t xml:space="preserve"> 9.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i/>
          <w:sz w:val="19"/>
          <w:szCs w:val="19"/>
        </w:rPr>
      </w:pPr>
    </w:p>
    <w:p>
      <w:pPr>
        <w:pStyle w:val="Heading1"/>
        <w:spacing w:line="240" w:lineRule="auto"/>
        <w:ind w:right="1519"/>
        <w:jc w:val="left"/>
        <w:rPr>
          <w:b w:val="0"/>
          <w:bCs w:val="0"/>
        </w:rPr>
      </w:pPr>
      <w:r>
        <w:rPr>
          <w:spacing w:val="-3"/>
        </w:rPr>
        <w:t>Training</w:t>
      </w:r>
      <w:r>
        <w:rPr/>
        <w:t xml:space="preserve"> liver model</w:t>
      </w:r>
      <w:r>
        <w:rPr>
          <w:b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40" w:lineRule="auto" w:before="76" w:after="0"/>
        <w:ind w:left="2013" w:right="1519" w:hanging="213"/>
        <w:jc w:val="left"/>
        <w:rPr>
          <w:b w:val="0"/>
          <w:bCs w:val="0"/>
        </w:rPr>
      </w:pPr>
      <w:r>
        <w:rPr/>
        <w:t>Training question 2: How many vascular trees were there in the liver visualization? *</w:t>
      </w:r>
      <w:r>
        <w:rPr>
          <w:b w:val="0"/>
        </w:rPr>
      </w:r>
    </w:p>
    <w:p>
      <w:pPr>
        <w:pStyle w:val="BodyText"/>
        <w:spacing w:line="264" w:lineRule="auto" w:before="70"/>
        <w:ind w:right="1519"/>
        <w:jc w:val="left"/>
      </w:pPr>
      <w:r>
        <w:rPr/>
        <w:t>Please ask us after answering the next question (security) for</w:t>
      </w:r>
      <w:r>
        <w:rPr/>
        <w:t xml:space="preserve"> the</w:t>
      </w:r>
      <w:r>
        <w:rPr/>
        <w:t xml:space="preserve"> correct</w:t>
      </w:r>
      <w:r>
        <w:rPr/>
        <w:t xml:space="preserve"> answer.</w:t>
      </w:r>
    </w:p>
    <w:p>
      <w:pPr>
        <w:spacing w:before="1"/>
        <w:ind w:left="2013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645" w:right="8099"/>
        <w:jc w:val="left"/>
      </w:pPr>
      <w:r>
        <w:rPr/>
        <w:pict>
          <v:group style="position:absolute;margin-left:117.378479pt;margin-top:-.4143pt;width:21.55pt;height:13.75pt;mso-position-horizontal-relative:page;mso-position-vertical-relative:paragraph;z-index:2272" coordorigin="2348,-8" coordsize="431,275">
            <v:shape style="position:absolute;left:2348;top:-8;width:431;height:275" coordorigin="2348,-8" coordsize="431,275" path="m2642,-8l2484,-8,2477,-8,2417,10,2372,54,2349,119,2348,145,2352,167,2384,223,2439,258,2484,266,2648,266,2670,263,2690,257,2709,248,2711,246,2642,246,2471,246,2412,221,2374,168,2366,122,2370,99,2403,43,2461,14,2484,11,2712,11,2707,8,2686,-1,2665,-6,2642,-8xe" filled="true" fillcolor="#999999" stroked="false">
              <v:path arrowok="t"/>
              <v:fill type="solid"/>
            </v:shape>
            <v:shape style="position:absolute;left:2348;top:-8;width:431;height:275" coordorigin="2348,-8" coordsize="431,275" path="m2712,11l2642,11,2655,12,2676,16,2729,51,2757,112,2759,136,2756,158,2723,214,2665,244,2642,246,2711,246,2764,184,2778,113,2774,91,2766,70,2755,51,2741,34,2725,20,2712,1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487pt;margin-top:18.066200pt;width:21.55pt;height:13.75pt;mso-position-horizontal-relative:page;mso-position-vertical-relative:paragraph;z-index:2296" coordorigin="2348,361" coordsize="431,275">
            <v:shape style="position:absolute;left:2348;top:361;width:431;height:275" coordorigin="2348,361" coordsize="431,275" path="m2642,361l2484,361,2477,361,2417,379,2372,423,2349,489,2348,514,2352,537,2384,593,2439,628,2484,635,2648,635,2670,633,2690,627,2709,618,2711,616,2642,616,2471,615,2412,591,2374,538,2366,491,2370,469,2403,413,2461,383,2484,381,2712,381,2707,378,2686,369,2665,363,2642,361xe" filled="true" fillcolor="#999999" stroked="false">
              <v:path arrowok="t"/>
              <v:fill type="solid"/>
            </v:shape>
            <v:shape style="position:absolute;left:2348;top:361;width:431;height:275" coordorigin="2348,361" coordsize="431,275" path="m2712,381l2642,381,2655,382,2676,386,2729,421,2757,481,2759,506,2756,528,2723,584,2665,614,2642,616,2711,616,2764,554,2778,482,2774,460,2766,440,2755,421,2741,404,2725,389,2712,381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487pt;margin-top:36.5466pt;width:21.55pt;height:13.75pt;mso-position-horizontal-relative:page;mso-position-vertical-relative:paragraph;z-index:2320" coordorigin="2348,731" coordsize="431,275">
            <v:shape style="position:absolute;left:2348;top:731;width:431;height:275" coordorigin="2348,731" coordsize="431,275" path="m2642,731l2484,731,2477,731,2417,749,2372,793,2349,858,2348,884,2352,906,2384,963,2439,998,2484,1005,2648,1005,2670,1002,2690,996,2709,987,2711,985,2642,985,2471,985,2412,960,2374,908,2366,861,2370,838,2403,783,2461,753,2484,750,2712,750,2707,747,2686,738,2665,733,2642,731xe" filled="true" fillcolor="#999999" stroked="false">
              <v:path arrowok="t"/>
              <v:fill type="solid"/>
            </v:shape>
            <v:shape style="position:absolute;left:2348;top:731;width:431;height:275" coordorigin="2348,731" coordsize="431,275" path="m2712,750l2642,750,2655,751,2676,756,2729,790,2757,851,2759,875,2756,898,2723,953,2665,983,2642,985,2711,985,2754,943,2777,878,2778,852,2774,830,2766,809,2755,790,2741,774,2725,759,2712,75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136pt;margin-top:55.023201pt;width:21.55pt;height:13.75pt;mso-position-horizontal-relative:page;mso-position-vertical-relative:paragraph;z-index:2344" coordorigin="2348,1100" coordsize="431,275">
            <v:shape style="position:absolute;left:2348;top:1100;width:431;height:275" coordorigin="2348,1100" coordsize="431,275" path="m2642,1100l2484,1100,2477,1101,2417,1118,2372,1162,2349,1228,2348,1254,2352,1276,2384,1332,2439,1367,2484,1375,2648,1374,2670,1372,2690,1366,2709,1357,2711,1355,2642,1355,2471,1354,2412,1330,2374,1277,2366,1230,2370,1208,2403,1152,2461,1122,2484,1120,2712,1120,2707,1117,2686,1108,2665,1102,2642,1100xe" filled="true" fillcolor="#999999" stroked="false">
              <v:path arrowok="t"/>
              <v:fill type="solid"/>
            </v:shape>
            <v:shape style="position:absolute;left:2348;top:1100;width:431;height:275" coordorigin="2348,1100" coordsize="431,275" path="m2712,1120l2642,1120,2655,1121,2676,1125,2729,1160,2757,1220,2759,1245,2756,1267,2723,1323,2665,1353,2642,1355,2711,1355,2754,1313,2777,1247,2778,1222,2774,1200,2766,1179,2755,1160,2741,1143,2725,1129,2712,112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7.378143pt;margin-top:73.5037pt;width:21.55pt;height:13.75pt;mso-position-horizontal-relative:page;mso-position-vertical-relative:paragraph;z-index:2368" coordorigin="2348,1470" coordsize="431,275">
            <v:shape style="position:absolute;left:2348;top:1470;width:431;height:275" coordorigin="2348,1470" coordsize="431,275" path="m2642,1470l2484,1470,2477,1470,2417,1488,2372,1532,2349,1597,2348,1623,2352,1645,2384,1702,2439,1737,2484,1744,2648,1744,2670,1741,2690,1735,2709,1726,2711,1725,2642,1725,2471,1724,2412,1700,2374,1647,2366,1600,2370,1578,2403,1522,2461,1492,2484,1490,2712,1490,2707,1486,2686,1478,2665,1472,2642,1470xe" filled="true" fillcolor="#999999" stroked="false">
              <v:path arrowok="t"/>
              <v:fill type="solid"/>
            </v:shape>
            <v:shape style="position:absolute;left:2348;top:1470;width:431;height:275" coordorigin="2348,1470" coordsize="431,275" path="m2712,1490l2642,1490,2655,1490,2676,1495,2729,1530,2757,1590,2759,1614,2756,1637,2723,1693,2665,1722,2642,1725,2711,1725,2754,1682,2777,1617,2778,1591,2774,1569,2766,1548,2755,1529,2741,1513,2725,1498,2712,1490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One</w:t>
      </w:r>
      <w:r>
        <w:rPr/>
        <w:t xml:space="preserve"> Two</w:t>
      </w:r>
      <w:r>
        <w:rPr/>
        <w:t xml:space="preserve"> Three</w:t>
      </w:r>
      <w:r>
        <w:rPr/>
        <w:t xml:space="preserve"> Four</w:t>
      </w:r>
      <w:r>
        <w:rPr/>
        <w:t xml:space="preserve"> Five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40" w:lineRule="auto" w:before="76" w:after="0"/>
        <w:ind w:left="2013" w:right="1519" w:hanging="213"/>
        <w:jc w:val="left"/>
        <w:rPr>
          <w:b w:val="0"/>
          <w:bCs w:val="0"/>
        </w:rPr>
      </w:pPr>
      <w:r>
        <w:rPr/>
        <w:t>Security for training question 2</w:t>
      </w:r>
      <w:r>
        <w:rPr>
          <w:color w:val="C43B1D"/>
        </w:rPr>
        <w:t xml:space="preserve"> *</w:t>
      </w:r>
      <w:r>
        <w:rPr>
          <w:b w:val="0"/>
        </w:rPr>
      </w:r>
    </w:p>
    <w:p>
      <w:pPr>
        <w:spacing w:before="70"/>
        <w:ind w:left="2013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846pt;margin-top:37.450588pt;width:21.55pt;height:13.75pt;mso-position-horizontal-relative:page;mso-position-vertical-relative:paragraph;z-index:1936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6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9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345pt;margin-top:37.450588pt;width:21.55pt;height:13.75pt;mso-position-horizontal-relative:page;mso-position-vertical-relative:paragraph;z-index:1960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12,942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5289pt;margin-top:37.450588pt;width:21.55pt;height:13.75pt;mso-position-horizontal-relative:page;mso-position-vertical-relative:paragraph;z-index:1984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8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5331pt;margin-top:37.450588pt;width:21.55pt;height:13.75pt;mso-position-horizontal-relative:page;mso-position-vertical-relative:paragraph;z-index:2008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61,942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229pt;margin-top:37.450588pt;width:21.55pt;height:13.75pt;mso-position-horizontal-relative:page;mso-position-vertical-relative:paragraph;z-index:2032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9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36,942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2332pt;margin-top:37.450588pt;width:21.55pt;height:13.75pt;mso-position-horizontal-relative:page;mso-position-vertical-relative:paragraph;z-index:2056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744pt;margin-top:15.987296pt;width:21.55pt;height:13.75pt;mso-position-horizontal-relative:page;mso-position-vertical-relative:paragraph;z-index:1912" coordorigin="3447,320" coordsize="431,275">
            <v:shape style="position:absolute;left:3447;top:320;width:431;height:275" coordorigin="3447,320" coordsize="431,275" path="m3741,320l3583,320,3576,320,3516,338,3471,382,3448,447,3447,473,3451,495,3484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63,512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at all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unsafe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9291pt;margin-top:5.153788pt;width:21.55pt;height:13.75pt;mso-position-horizontal-relative:page;mso-position-vertical-relative:paragraph;z-index:2080" coordorigin="8169,103" coordsize="431,275">
            <v:shape style="position:absolute;left:8169;top:103;width:431;height:275" coordorigin="8169,103" coordsize="431,275" path="m8463,103l8305,103,8298,103,8238,121,8193,165,8170,230,8169,256,8173,278,8206,335,8260,370,8305,377,8469,377,8491,374,8511,368,8530,359,8532,358,8463,358,8292,357,8233,333,8195,280,8187,233,8191,211,8224,155,8282,125,8305,123,8533,123,8528,119,8507,111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5,8486,355,8463,358,8532,358,8585,296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424pt;margin-top:5.153788pt;width:21.55pt;height:13.75pt;mso-position-horizontal-relative:page;mso-position-vertical-relative:paragraph;z-index:2104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7,357,8908,333,8870,280,8862,233,8866,211,8899,155,8956,125,8979,123,9207,123,9202,119,9182,111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6292pt;margin-top:5.153788pt;width:21.55pt;height:13.75pt;mso-position-horizontal-relative:page;mso-position-vertical-relative:paragraph;z-index:2128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1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34,296,9948,224,9944,202,9936,181,9925,163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very</w:t>
      </w:r>
      <w:r>
        <w:rPr/>
        <w:t xml:space="preserve"> sure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spacing w:before="76"/>
        <w:ind w:left="1631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Skip to question</w:t>
      </w:r>
      <w:r>
        <w:rPr>
          <w:rFonts w:ascii="Arial"/>
          <w:i/>
          <w:sz w:val="19"/>
        </w:rPr>
        <w:t xml:space="preserve"> 19.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i/>
          <w:sz w:val="19"/>
          <w:szCs w:val="19"/>
        </w:rPr>
      </w:pPr>
    </w:p>
    <w:p>
      <w:pPr>
        <w:pStyle w:val="Heading1"/>
        <w:spacing w:line="240" w:lineRule="auto"/>
        <w:ind w:right="1519"/>
        <w:jc w:val="left"/>
        <w:rPr>
          <w:b w:val="0"/>
          <w:bCs w:val="0"/>
        </w:rPr>
      </w:pPr>
      <w:r>
        <w:rPr>
          <w:spacing w:val="-4"/>
        </w:rPr>
        <w:t xml:space="preserve">Testing </w:t>
      </w:r>
      <w:r>
        <w:rPr/>
        <w:t>Pyramid Model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64" w:lineRule="auto" w:before="76" w:after="0"/>
        <w:ind w:left="2013" w:right="2333" w:hanging="213"/>
        <w:jc w:val="left"/>
        <w:rPr>
          <w:b w:val="0"/>
          <w:bCs w:val="0"/>
        </w:rPr>
      </w:pPr>
      <w:r>
        <w:rPr/>
        <w:t>Question 1: Where is the sphere from the entrance view in relation to</w:t>
      </w:r>
      <w:r>
        <w:rPr/>
        <w:t xml:space="preserve"> the</w:t>
      </w:r>
      <w:r>
        <w:rPr/>
        <w:t xml:space="preserve"> upper chamber? *</w:t>
      </w:r>
      <w:r>
        <w:rPr>
          <w:b w:val="0"/>
        </w:rPr>
      </w:r>
    </w:p>
    <w:p>
      <w:pPr>
        <w:pStyle w:val="BodyText"/>
        <w:spacing w:line="240" w:lineRule="auto" w:before="49"/>
        <w:ind w:right="1519"/>
        <w:jc w:val="left"/>
      </w:pPr>
      <w:r>
        <w:rPr/>
        <w:t>Please select at least one answer</w:t>
      </w:r>
      <w:r>
        <w:rPr/>
        <w:t>.</w:t>
      </w:r>
    </w:p>
    <w:p>
      <w:pPr>
        <w:spacing w:before="23"/>
        <w:ind w:left="2487" w:right="1519" w:hanging="47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Tick all that</w:t>
      </w:r>
      <w:r>
        <w:rPr>
          <w:rFonts w:ascii="Arial"/>
          <w:i/>
          <w:spacing w:val="4"/>
          <w:sz w:val="19"/>
        </w:rPr>
        <w:t xml:space="preserve"> </w:t>
      </w:r>
      <w:r>
        <w:rPr>
          <w:rFonts w:ascii="Arial"/>
          <w:i/>
          <w:spacing w:val="-3"/>
          <w:sz w:val="19"/>
        </w:rPr>
        <w:t>apply.</w:t>
      </w:r>
      <w:r>
        <w:rPr>
          <w:rFonts w:ascii="Arial"/>
          <w:spacing w:val="-3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487" w:right="8099"/>
        <w:jc w:val="left"/>
      </w:pPr>
      <w:r>
        <w:rPr/>
        <w:pict>
          <v:group style="position:absolute;margin-left:116.841751pt;margin-top:-.905735pt;width:14.7pt;height:14.7pt;mso-position-horizontal-relative:page;mso-position-vertical-relative:paragraph;z-index:2968" coordorigin="2337,-18" coordsize="294,294">
            <v:group style="position:absolute;left:2347;top:1;width:255;height:2" coordorigin="2347,1" coordsize="255,2">
              <v:shape style="position:absolute;left:2347;top:1;width:255;height:2" coordorigin="2347,1" coordsize="255,0" path="m2347,1l2601,1e" filled="false" stroked="true" strokeweight=".9805pt" strokecolor="#999999">
                <v:path arrowok="t"/>
              </v:shape>
            </v:group>
            <v:group style="position:absolute;left:2611;top:-8;width:2;height:255" coordorigin="2611,-8" coordsize="2,255">
              <v:shape style="position:absolute;left:2611;top:-8;width:2;height:255" coordorigin="2611,-8" coordsize="0,255" path="m2611,-8l2611,246e" filled="false" stroked="true" strokeweight=".9805pt" strokecolor="#999999">
                <v:path arrowok="t"/>
              </v:shape>
            </v:group>
            <v:group style="position:absolute;left:2366;top:256;width:255;height:2" coordorigin="2366,256" coordsize="255,2">
              <v:shape style="position:absolute;left:2366;top:256;width:255;height:2" coordorigin="2366,256" coordsize="255,0" path="m2366,256l2621,256e" filled="false" stroked="true" strokeweight=".9805pt" strokecolor="#999999">
                <v:path arrowok="t"/>
              </v:shape>
            </v:group>
            <v:group style="position:absolute;left:2356;top:11;width:2;height:255" coordorigin="2356,11" coordsize="2,255">
              <v:shape style="position:absolute;left:2356;top:11;width:2;height:255" coordorigin="2356,11" coordsize="0,255" path="m2356,11l2356,266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17.574764pt;width:14.7pt;height:14.7pt;mso-position-horizontal-relative:page;mso-position-vertical-relative:paragraph;z-index:2992" coordorigin="2337,351" coordsize="294,294">
            <v:group style="position:absolute;left:2347;top:371;width:255;height:2" coordorigin="2347,371" coordsize="255,2">
              <v:shape style="position:absolute;left:2347;top:371;width:255;height:2" coordorigin="2347,371" coordsize="255,0" path="m2347,371l2601,371e" filled="false" stroked="true" strokeweight=".9805pt" strokecolor="#999999">
                <v:path arrowok="t"/>
              </v:shape>
            </v:group>
            <v:group style="position:absolute;left:2611;top:361;width:2;height:255" coordorigin="2611,361" coordsize="2,255">
              <v:shape style="position:absolute;left:2611;top:361;width:2;height:255" coordorigin="2611,361" coordsize="0,255" path="m2611,361l2611,616e" filled="false" stroked="true" strokeweight=".9805pt" strokecolor="#999999">
                <v:path arrowok="t"/>
              </v:shape>
            </v:group>
            <v:group style="position:absolute;left:2366;top:626;width:255;height:2" coordorigin="2366,626" coordsize="255,2">
              <v:shape style="position:absolute;left:2366;top:626;width:255;height:2" coordorigin="2366,626" coordsize="255,0" path="m2366,626l2621,626e" filled="false" stroked="true" strokeweight=".9805pt" strokecolor="#999999">
                <v:path arrowok="t"/>
              </v:shape>
            </v:group>
            <v:group style="position:absolute;left:2356;top:381;width:2;height:255" coordorigin="2356,381" coordsize="2,255">
              <v:shape style="position:absolute;left:2356;top:381;width:2;height:255" coordorigin="2356,381" coordsize="0,255" path="m2356,381l2356,63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36.055264pt;width:14.7pt;height:14.7pt;mso-position-horizontal-relative:page;mso-position-vertical-relative:paragraph;z-index:3016" coordorigin="2337,721" coordsize="294,294">
            <v:group style="position:absolute;left:2347;top:741;width:255;height:2" coordorigin="2347,741" coordsize="255,2">
              <v:shape style="position:absolute;left:2347;top:741;width:255;height:2" coordorigin="2347,741" coordsize="255,0" path="m2347,741l2601,741e" filled="false" stroked="true" strokeweight=".9804pt" strokecolor="#999999">
                <v:path arrowok="t"/>
              </v:shape>
            </v:group>
            <v:group style="position:absolute;left:2611;top:731;width:2;height:255" coordorigin="2611,731" coordsize="2,255">
              <v:shape style="position:absolute;left:2611;top:731;width:2;height:255" coordorigin="2611,731" coordsize="0,255" path="m2611,731l2611,985e" filled="false" stroked="true" strokeweight=".9805pt" strokecolor="#999999">
                <v:path arrowok="t"/>
              </v:shape>
            </v:group>
            <v:group style="position:absolute;left:2366;top:995;width:255;height:2" coordorigin="2366,995" coordsize="255,2">
              <v:shape style="position:absolute;left:2366;top:995;width:255;height:2" coordorigin="2366,995" coordsize="255,0" path="m2366,995l2621,995e" filled="false" stroked="true" strokeweight=".9805pt" strokecolor="#999999">
                <v:path arrowok="t"/>
              </v:shape>
            </v:group>
            <v:group style="position:absolute;left:2356;top:751;width:2;height:255" coordorigin="2356,751" coordsize="2,255">
              <v:shape style="position:absolute;left:2356;top:751;width:2;height:255" coordorigin="2356,751" coordsize="0,255" path="m2356,751l2356,100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54.535664pt;width:14.7pt;height:14.7pt;mso-position-horizontal-relative:page;mso-position-vertical-relative:paragraph;z-index:3040" coordorigin="2337,1091" coordsize="294,294">
            <v:group style="position:absolute;left:2347;top:1110;width:255;height:2" coordorigin="2347,1110" coordsize="255,2">
              <v:shape style="position:absolute;left:2347;top:1110;width:255;height:2" coordorigin="2347,1110" coordsize="255,0" path="m2347,1110l2601,1110e" filled="false" stroked="true" strokeweight=".9805pt" strokecolor="#999999">
                <v:path arrowok="t"/>
              </v:shape>
            </v:group>
            <v:group style="position:absolute;left:2611;top:1101;width:2;height:255" coordorigin="2611,1101" coordsize="2,255">
              <v:shape style="position:absolute;left:2611;top:1101;width:2;height:255" coordorigin="2611,1101" coordsize="0,255" path="m2611,1101l2611,1355e" filled="false" stroked="true" strokeweight=".9805pt" strokecolor="#999999">
                <v:path arrowok="t"/>
              </v:shape>
            </v:group>
            <v:group style="position:absolute;left:2366;top:1365;width:255;height:2" coordorigin="2366,1365" coordsize="255,2">
              <v:shape style="position:absolute;left:2366;top:1365;width:255;height:2" coordorigin="2366,1365" coordsize="255,0" path="m2366,1365l2621,1365e" filled="false" stroked="true" strokeweight=".9805pt" strokecolor="#999999">
                <v:path arrowok="t"/>
              </v:shape>
            </v:group>
            <v:group style="position:absolute;left:2356;top:1120;width:2;height:255" coordorigin="2356,1120" coordsize="2,255">
              <v:shape style="position:absolute;left:2356;top:1120;width:2;height:255" coordorigin="2356,1120" coordsize="0,255" path="m2356,1120l2356,137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73.016167pt;width:14.7pt;height:14.7pt;mso-position-horizontal-relative:page;mso-position-vertical-relative:paragraph;z-index:3064" coordorigin="2337,1460" coordsize="294,294">
            <v:group style="position:absolute;left:2347;top:1480;width:255;height:2" coordorigin="2347,1480" coordsize="255,2">
              <v:shape style="position:absolute;left:2347;top:1480;width:255;height:2" coordorigin="2347,1480" coordsize="255,0" path="m2347,1480l2601,1480e" filled="false" stroked="true" strokeweight=".9805pt" strokecolor="#999999">
                <v:path arrowok="t"/>
              </v:shape>
            </v:group>
            <v:group style="position:absolute;left:2611;top:1470;width:2;height:255" coordorigin="2611,1470" coordsize="2,255">
              <v:shape style="position:absolute;left:2611;top:1470;width:2;height:255" coordorigin="2611,1470" coordsize="0,255" path="m2611,1470l2611,1725e" filled="false" stroked="true" strokeweight=".9805pt" strokecolor="#999999">
                <v:path arrowok="t"/>
              </v:shape>
            </v:group>
            <v:group style="position:absolute;left:2366;top:1734;width:255;height:2" coordorigin="2366,1734" coordsize="255,2">
              <v:shape style="position:absolute;left:2366;top:1734;width:255;height:2" coordorigin="2366,1734" coordsize="255,0" path="m2366,1734l2621,1734e" filled="false" stroked="true" strokeweight=".9804pt" strokecolor="#999999">
                <v:path arrowok="t"/>
              </v:shape>
            </v:group>
            <v:group style="position:absolute;left:2356;top:1490;width:2;height:255" coordorigin="2356,1490" coordsize="2,255">
              <v:shape style="position:absolute;left:2356;top:1490;width:2;height:255" coordorigin="2356,1490" coordsize="0,255" path="m2356,1490l2356,1744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91.492767pt;width:14.7pt;height:14.7pt;mso-position-horizontal-relative:page;mso-position-vertical-relative:paragraph;z-index:3088" coordorigin="2337,1830" coordsize="294,294">
            <v:group style="position:absolute;left:2347;top:1849;width:255;height:2" coordorigin="2347,1849" coordsize="255,2">
              <v:shape style="position:absolute;left:2347;top:1849;width:255;height:2" coordorigin="2347,1849" coordsize="255,0" path="m2347,1849l2601,1849e" filled="false" stroked="true" strokeweight=".9804pt" strokecolor="#999999">
                <v:path arrowok="t"/>
              </v:shape>
            </v:group>
            <v:group style="position:absolute;left:2611;top:1840;width:2;height:255" coordorigin="2611,1840" coordsize="2,255">
              <v:shape style="position:absolute;left:2611;top:1840;width:2;height:255" coordorigin="2611,1840" coordsize="0,255" path="m2611,1840l2611,2094e" filled="false" stroked="true" strokeweight=".9805pt" strokecolor="#999999">
                <v:path arrowok="t"/>
              </v:shape>
            </v:group>
            <v:group style="position:absolute;left:2366;top:2104;width:255;height:2" coordorigin="2366,2104" coordsize="255,2">
              <v:shape style="position:absolute;left:2366;top:2104;width:255;height:2" coordorigin="2366,2104" coordsize="255,0" path="m2366,2104l2621,2104e" filled="false" stroked="true" strokeweight=".9805pt" strokecolor="#999999">
                <v:path arrowok="t"/>
              </v:shape>
            </v:group>
            <v:group style="position:absolute;left:2356;top:1859;width:2;height:255" coordorigin="2356,1859" coordsize="2,255">
              <v:shape style="position:absolute;left:2356;top:1859;width:2;height:255" coordorigin="2356,1859" coordsize="0,255" path="m2356,1859l2356,2114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left</w:t>
      </w:r>
      <w:r>
        <w:rPr/>
        <w:t xml:space="preserve"> right</w:t>
      </w:r>
      <w:r>
        <w:rPr>
          <w:spacing w:val="-51"/>
        </w:rPr>
      </w:r>
      <w:r>
        <w:rPr/>
        <w:t xml:space="preserve"> top</w:t>
      </w:r>
      <w:r>
        <w:rPr/>
        <w:t xml:space="preserve"> right</w:t>
      </w:r>
      <w:r>
        <w:rPr>
          <w:spacing w:val="-51"/>
        </w:rPr>
      </w:r>
      <w:r>
        <w:rPr/>
        <w:t xml:space="preserve"> bottom</w:t>
      </w:r>
      <w:r>
        <w:rPr/>
        <w:t xml:space="preserve"> front</w:t>
      </w:r>
      <w:r>
        <w:rPr>
          <w:spacing w:val="-51"/>
        </w:rPr>
      </w:r>
      <w:r>
        <w:rPr/>
        <w:t xml:space="preserve"> rear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40" w:lineRule="auto" w:before="76" w:after="0"/>
        <w:ind w:left="2013" w:right="5599" w:hanging="319"/>
        <w:jc w:val="center"/>
        <w:rPr>
          <w:b w:val="0"/>
          <w:bCs w:val="0"/>
        </w:rPr>
      </w:pPr>
      <w:r>
        <w:rPr/>
        <w:t>Security for question 1</w:t>
      </w:r>
      <w:r>
        <w:rPr>
          <w:color w:val="C43B1D"/>
        </w:rPr>
        <w:t xml:space="preserve"> *</w:t>
      </w:r>
      <w:r>
        <w:rPr>
          <w:b w:val="0"/>
        </w:rPr>
      </w:r>
    </w:p>
    <w:p>
      <w:pPr>
        <w:spacing w:before="70"/>
        <w:ind w:left="1996" w:right="771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51pt;margin-top:37.449982pt;width:21.55pt;height:13.75pt;mso-position-horizontal-relative:page;mso-position-vertical-relative:paragraph;z-index:2512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6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8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01pt;margin-top:37.449982pt;width:21.55pt;height:13.75pt;mso-position-horizontal-relative:page;mso-position-vertical-relative:paragraph;z-index:2536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12,942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4923pt;margin-top:37.449982pt;width:21.55pt;height:13.75pt;mso-position-horizontal-relative:page;mso-position-vertical-relative:paragraph;z-index:2560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7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4995pt;margin-top:37.449982pt;width:21.55pt;height:13.75pt;mso-position-horizontal-relative:page;mso-position-vertical-relative:paragraph;z-index:2584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61,942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1924pt;margin-top:37.449982pt;width:21.55pt;height:13.75pt;mso-position-horizontal-relative:page;mso-position-vertical-relative:paragraph;z-index:2608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8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36,942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1996pt;margin-top:37.449982pt;width:21.55pt;height:13.75pt;mso-position-horizontal-relative:page;mso-position-vertical-relative:paragraph;z-index:2632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pgSz w:w="11900" w:h="16840"/>
          <w:pgMar w:header="370" w:footer="830"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408pt;margin-top:15.986677pt;width:21.55pt;height:13.75pt;mso-position-horizontal-relative:page;mso-position-vertical-relative:paragraph;z-index:2488" coordorigin="3447,320" coordsize="431,275">
            <v:shape style="position:absolute;left:3447;top:320;width:431;height:275" coordorigin="3447,320" coordsize="431,275" path="m3741,320l3583,320,3576,320,3516,338,3471,382,3448,447,3447,473,3451,495,3483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63,512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at all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unsafe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8955pt;margin-top:5.153169pt;width:21.55pt;height:13.75pt;mso-position-horizontal-relative:page;mso-position-vertical-relative:paragraph;z-index:2656" coordorigin="8169,103" coordsize="431,275">
            <v:shape style="position:absolute;left:8169;top:103;width:431;height:275" coordorigin="8169,103" coordsize="431,275" path="m8463,103l8305,103,8298,103,8238,121,8193,165,8170,230,8169,256,8173,278,8205,335,8260,370,8305,377,8469,377,8491,374,8511,368,8530,359,8532,358,8463,358,8292,357,8233,333,8195,280,8187,233,8191,211,8224,155,8282,125,8305,123,8533,123,8528,119,8507,110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2,8578,223,8580,247,8577,270,8544,325,8486,355,8463,358,8532,358,8585,296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088pt;margin-top:5.153169pt;width:21.55pt;height:13.75pt;mso-position-horizontal-relative:page;mso-position-vertical-relative:paragraph;z-index:2680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7,357,8908,333,8870,280,8862,233,8866,211,8899,155,8956,125,8979,123,9207,123,9202,119,9182,110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5956pt;margin-top:5.153169pt;width:21.55pt;height:13.75pt;mso-position-horizontal-relative:page;mso-position-vertical-relative:paragraph;z-index:2704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0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34,296,9948,224,9944,202,9936,181,9925,162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very</w:t>
      </w:r>
      <w:r>
        <w:rPr/>
        <w:t xml:space="preserve"> sure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64" w:lineRule="auto" w:before="76" w:after="0"/>
        <w:ind w:left="2013" w:right="2333" w:hanging="305"/>
        <w:jc w:val="left"/>
        <w:rPr>
          <w:b w:val="0"/>
          <w:bCs w:val="0"/>
        </w:rPr>
      </w:pPr>
      <w:r>
        <w:rPr/>
        <w:t>Question 2: Where is the sphere from the entrance view in relation to</w:t>
      </w:r>
      <w:r>
        <w:rPr/>
        <w:t xml:space="preserve"> the</w:t>
      </w:r>
      <w:r>
        <w:rPr/>
        <w:t xml:space="preserve"> middle chamber? *</w:t>
      </w:r>
      <w:r>
        <w:rPr>
          <w:b w:val="0"/>
        </w:rPr>
      </w:r>
    </w:p>
    <w:p>
      <w:pPr>
        <w:pStyle w:val="BodyText"/>
        <w:spacing w:line="240" w:lineRule="auto" w:before="49"/>
        <w:ind w:right="1519"/>
        <w:jc w:val="left"/>
      </w:pPr>
      <w:r>
        <w:rPr/>
        <w:t>Please select at least one answer</w:t>
      </w:r>
      <w:r>
        <w:rPr/>
        <w:t>.</w:t>
      </w:r>
    </w:p>
    <w:p>
      <w:pPr>
        <w:spacing w:before="23"/>
        <w:ind w:left="2487" w:right="1519" w:hanging="47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Tick all that</w:t>
      </w:r>
      <w:r>
        <w:rPr>
          <w:rFonts w:ascii="Arial"/>
          <w:i/>
          <w:spacing w:val="4"/>
          <w:sz w:val="19"/>
        </w:rPr>
        <w:t xml:space="preserve"> </w:t>
      </w:r>
      <w:r>
        <w:rPr>
          <w:rFonts w:ascii="Arial"/>
          <w:i/>
          <w:spacing w:val="-3"/>
          <w:sz w:val="19"/>
        </w:rPr>
        <w:t>apply.</w:t>
      </w:r>
      <w:r>
        <w:rPr>
          <w:rFonts w:ascii="Arial"/>
          <w:spacing w:val="-3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487" w:right="8099"/>
        <w:jc w:val="left"/>
      </w:pPr>
      <w:r>
        <w:rPr/>
        <w:pict>
          <v:group style="position:absolute;margin-left:116.841751pt;margin-top:-.903672pt;width:14.7pt;height:14.7pt;mso-position-horizontal-relative:page;mso-position-vertical-relative:paragraph;z-index:3112" coordorigin="2337,-18" coordsize="294,294">
            <v:group style="position:absolute;left:2347;top:2;width:255;height:2" coordorigin="2347,2" coordsize="255,2">
              <v:shape style="position:absolute;left:2347;top:2;width:255;height:2" coordorigin="2347,2" coordsize="255,0" path="m2347,2l2601,2e" filled="false" stroked="true" strokeweight=".9805pt" strokecolor="#999999">
                <v:path arrowok="t"/>
              </v:shape>
            </v:group>
            <v:group style="position:absolute;left:2611;top:-8;width:2;height:255" coordorigin="2611,-8" coordsize="2,255">
              <v:shape style="position:absolute;left:2611;top:-8;width:2;height:255" coordorigin="2611,-8" coordsize="0,255" path="m2611,-8l2611,246e" filled="false" stroked="true" strokeweight=".9805pt" strokecolor="#999999">
                <v:path arrowok="t"/>
              </v:shape>
            </v:group>
            <v:group style="position:absolute;left:2366;top:256;width:255;height:2" coordorigin="2366,256" coordsize="255,2">
              <v:shape style="position:absolute;left:2366;top:256;width:255;height:2" coordorigin="2366,256" coordsize="255,0" path="m2366,256l2621,256e" filled="false" stroked="true" strokeweight=".9805pt" strokecolor="#999999">
                <v:path arrowok="t"/>
              </v:shape>
            </v:group>
            <v:group style="position:absolute;left:2356;top:11;width:2;height:255" coordorigin="2356,11" coordsize="2,255">
              <v:shape style="position:absolute;left:2356;top:11;width:2;height:255" coordorigin="2356,11" coordsize="0,255" path="m2356,11l2356,266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17.572927pt;width:14.7pt;height:14.7pt;mso-position-horizontal-relative:page;mso-position-vertical-relative:paragraph;z-index:3136" coordorigin="2337,351" coordsize="294,294">
            <v:group style="position:absolute;left:2347;top:371;width:255;height:2" coordorigin="2347,371" coordsize="255,2">
              <v:shape style="position:absolute;left:2347;top:371;width:255;height:2" coordorigin="2347,371" coordsize="255,0" path="m2347,371l2601,371e" filled="false" stroked="true" strokeweight=".9805pt" strokecolor="#999999">
                <v:path arrowok="t"/>
              </v:shape>
            </v:group>
            <v:group style="position:absolute;left:2611;top:361;width:2;height:255" coordorigin="2611,361" coordsize="2,255">
              <v:shape style="position:absolute;left:2611;top:361;width:2;height:255" coordorigin="2611,361" coordsize="0,255" path="m2611,361l2611,616e" filled="false" stroked="true" strokeweight=".9805pt" strokecolor="#999999">
                <v:path arrowok="t"/>
              </v:shape>
            </v:group>
            <v:group style="position:absolute;left:2366;top:626;width:255;height:2" coordorigin="2366,626" coordsize="255,2">
              <v:shape style="position:absolute;left:2366;top:626;width:255;height:2" coordorigin="2366,626" coordsize="255,0" path="m2366,626l2621,626e" filled="false" stroked="true" strokeweight=".9804pt" strokecolor="#999999">
                <v:path arrowok="t"/>
              </v:shape>
            </v:group>
            <v:group style="position:absolute;left:2356;top:381;width:2;height:255" coordorigin="2356,381" coordsize="2,255">
              <v:shape style="position:absolute;left:2356;top:381;width:2;height:255" coordorigin="2356,381" coordsize="0,255" path="m2356,381l2356,63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36.053429pt;width:14.7pt;height:14.7pt;mso-position-horizontal-relative:page;mso-position-vertical-relative:paragraph;z-index:3160" coordorigin="2337,721" coordsize="294,294">
            <v:group style="position:absolute;left:2347;top:741;width:255;height:2" coordorigin="2347,741" coordsize="255,2">
              <v:shape style="position:absolute;left:2347;top:741;width:255;height:2" coordorigin="2347,741" coordsize="255,0" path="m2347,741l2601,741e" filled="false" stroked="true" strokeweight=".9804pt" strokecolor="#999999">
                <v:path arrowok="t"/>
              </v:shape>
            </v:group>
            <v:group style="position:absolute;left:2611;top:731;width:2;height:255" coordorigin="2611,731" coordsize="2,255">
              <v:shape style="position:absolute;left:2611;top:731;width:2;height:255" coordorigin="2611,731" coordsize="0,255" path="m2611,731l2611,985e" filled="false" stroked="true" strokeweight=".9805pt" strokecolor="#999999">
                <v:path arrowok="t"/>
              </v:shape>
            </v:group>
            <v:group style="position:absolute;left:2366;top:995;width:255;height:2" coordorigin="2366,995" coordsize="255,2">
              <v:shape style="position:absolute;left:2366;top:995;width:255;height:2" coordorigin="2366,995" coordsize="255,0" path="m2366,995l2621,995e" filled="false" stroked="true" strokeweight=".9805pt" strokecolor="#999999">
                <v:path arrowok="t"/>
              </v:shape>
            </v:group>
            <v:group style="position:absolute;left:2356;top:750;width:2;height:255" coordorigin="2356,750" coordsize="2,255">
              <v:shape style="position:absolute;left:2356;top:750;width:2;height:255" coordorigin="2356,750" coordsize="0,255" path="m2356,750l2356,100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54.533829pt;width:14.7pt;height:14.7pt;mso-position-horizontal-relative:page;mso-position-vertical-relative:paragraph;z-index:3184" coordorigin="2337,1091" coordsize="294,294">
            <v:group style="position:absolute;left:2347;top:1110;width:255;height:2" coordorigin="2347,1110" coordsize="255,2">
              <v:shape style="position:absolute;left:2347;top:1110;width:255;height:2" coordorigin="2347,1110" coordsize="255,0" path="m2347,1110l2601,1110e" filled="false" stroked="true" strokeweight=".9805pt" strokecolor="#999999">
                <v:path arrowok="t"/>
              </v:shape>
            </v:group>
            <v:group style="position:absolute;left:2611;top:1100;width:2;height:255" coordorigin="2611,1100" coordsize="2,255">
              <v:shape style="position:absolute;left:2611;top:1100;width:2;height:255" coordorigin="2611,1100" coordsize="0,255" path="m2611,1100l2611,1355e" filled="false" stroked="true" strokeweight=".9805pt" strokecolor="#999999">
                <v:path arrowok="t"/>
              </v:shape>
            </v:group>
            <v:group style="position:absolute;left:2366;top:1365;width:255;height:2" coordorigin="2366,1365" coordsize="255,2">
              <v:shape style="position:absolute;left:2366;top:1365;width:255;height:2" coordorigin="2366,1365" coordsize="255,0" path="m2366,1365l2621,1365e" filled="false" stroked="true" strokeweight=".9805pt" strokecolor="#999999">
                <v:path arrowok="t"/>
              </v:shape>
            </v:group>
            <v:group style="position:absolute;left:2356;top:1120;width:2;height:255" coordorigin="2356,1120" coordsize="2,255">
              <v:shape style="position:absolute;left:2356;top:1120;width:2;height:255" coordorigin="2356,1120" coordsize="0,255" path="m2356,1120l2356,137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73.014328pt;width:14.7pt;height:14.7pt;mso-position-horizontal-relative:page;mso-position-vertical-relative:paragraph;z-index:3208" coordorigin="2337,1460" coordsize="294,294">
            <v:group style="position:absolute;left:2347;top:1480;width:255;height:2" coordorigin="2347,1480" coordsize="255,2">
              <v:shape style="position:absolute;left:2347;top:1480;width:255;height:2" coordorigin="2347,1480" coordsize="255,0" path="m2347,1480l2601,1480e" filled="false" stroked="true" strokeweight=".9805pt" strokecolor="#999999">
                <v:path arrowok="t"/>
              </v:shape>
            </v:group>
            <v:group style="position:absolute;left:2611;top:1470;width:2;height:255" coordorigin="2611,1470" coordsize="2,255">
              <v:shape style="position:absolute;left:2611;top:1470;width:2;height:255" coordorigin="2611,1470" coordsize="0,255" path="m2611,1470l2611,1725e" filled="false" stroked="true" strokeweight=".9805pt" strokecolor="#999999">
                <v:path arrowok="t"/>
              </v:shape>
            </v:group>
            <v:group style="position:absolute;left:2366;top:1734;width:255;height:2" coordorigin="2366,1734" coordsize="255,2">
              <v:shape style="position:absolute;left:2366;top:1734;width:255;height:2" coordorigin="2366,1734" coordsize="255,0" path="m2366,1734l2621,1734e" filled="false" stroked="true" strokeweight=".9804pt" strokecolor="#999999">
                <v:path arrowok="t"/>
              </v:shape>
            </v:group>
            <v:group style="position:absolute;left:2356;top:1490;width:2;height:255" coordorigin="2356,1490" coordsize="2,255">
              <v:shape style="position:absolute;left:2356;top:1490;width:2;height:255" coordorigin="2356,1490" coordsize="0,255" path="m2356,1490l2356,1744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91.494827pt;width:14.7pt;height:14.7pt;mso-position-horizontal-relative:page;mso-position-vertical-relative:paragraph;z-index:3232" coordorigin="2337,1830" coordsize="294,294">
            <v:group style="position:absolute;left:2347;top:1850;width:255;height:2" coordorigin="2347,1850" coordsize="255,2">
              <v:shape style="position:absolute;left:2347;top:1850;width:255;height:2" coordorigin="2347,1850" coordsize="255,0" path="m2347,1850l2601,1850e" filled="false" stroked="true" strokeweight=".9804pt" strokecolor="#999999">
                <v:path arrowok="t"/>
              </v:shape>
            </v:group>
            <v:group style="position:absolute;left:2611;top:1840;width:2;height:255" coordorigin="2611,1840" coordsize="2,255">
              <v:shape style="position:absolute;left:2611;top:1840;width:2;height:255" coordorigin="2611,1840" coordsize="0,255" path="m2611,1840l2611,2094e" filled="false" stroked="true" strokeweight=".9805pt" strokecolor="#999999">
                <v:path arrowok="t"/>
              </v:shape>
            </v:group>
            <v:group style="position:absolute;left:2366;top:2104;width:255;height:2" coordorigin="2366,2104" coordsize="255,2">
              <v:shape style="position:absolute;left:2366;top:2104;width:255;height:2" coordorigin="2366,2104" coordsize="255,0" path="m2366,2104l2621,2104e" filled="false" stroked="true" strokeweight=".9805pt" strokecolor="#999999">
                <v:path arrowok="t"/>
              </v:shape>
            </v:group>
            <v:group style="position:absolute;left:2356;top:1859;width:2;height:255" coordorigin="2356,1859" coordsize="2,255">
              <v:shape style="position:absolute;left:2356;top:1859;width:2;height:255" coordorigin="2356,1859" coordsize="0,255" path="m2356,1859l2356,2114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left</w:t>
      </w:r>
      <w:r>
        <w:rPr/>
        <w:t xml:space="preserve"> right</w:t>
      </w:r>
      <w:r>
        <w:rPr>
          <w:spacing w:val="-51"/>
        </w:rPr>
      </w:r>
      <w:r>
        <w:rPr/>
        <w:t xml:space="preserve"> top</w:t>
      </w:r>
      <w:r>
        <w:rPr/>
        <w:t xml:space="preserve"> right</w:t>
      </w:r>
      <w:r>
        <w:rPr>
          <w:spacing w:val="-51"/>
        </w:rPr>
      </w:r>
      <w:r>
        <w:rPr/>
        <w:t xml:space="preserve"> bottom</w:t>
      </w:r>
      <w:r>
        <w:rPr/>
        <w:t xml:space="preserve"> front</w:t>
      </w:r>
      <w:r>
        <w:rPr>
          <w:spacing w:val="-51"/>
        </w:rPr>
      </w:r>
      <w:r>
        <w:rPr/>
        <w:t xml:space="preserve"> rear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1"/>
        </w:numPr>
        <w:tabs>
          <w:tab w:pos="2014" w:val="left" w:leader="none"/>
        </w:tabs>
        <w:spacing w:line="240" w:lineRule="auto" w:before="76" w:after="0"/>
        <w:ind w:left="2013" w:right="5599" w:hanging="319"/>
        <w:jc w:val="center"/>
        <w:rPr>
          <w:b w:val="0"/>
          <w:bCs w:val="0"/>
        </w:rPr>
      </w:pPr>
      <w:r>
        <w:rPr/>
        <w:t>Security for question 2</w:t>
      </w:r>
      <w:r>
        <w:rPr>
          <w:color w:val="C43B1D"/>
        </w:rPr>
        <w:t xml:space="preserve"> *</w:t>
      </w:r>
      <w:r>
        <w:rPr>
          <w:b w:val="0"/>
        </w:rPr>
      </w:r>
    </w:p>
    <w:p>
      <w:pPr>
        <w:spacing w:before="70"/>
        <w:ind w:left="1996" w:right="771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846pt;margin-top:37.452183pt;width:21.55pt;height:13.75pt;mso-position-horizontal-relative:page;mso-position-vertical-relative:paragraph;z-index:2752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6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9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345pt;margin-top:37.452183pt;width:21.55pt;height:13.75pt;mso-position-horizontal-relative:page;mso-position-vertical-relative:paragraph;z-index:2776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02,961,5225,896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5289pt;margin-top:37.452183pt;width:21.55pt;height:13.75pt;mso-position-horizontal-relative:page;mso-position-vertical-relative:paragraph;z-index:2800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4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4,769l5765,769,5777,769,5799,774,5852,808,5880,869,5882,893,5878,916,5845,971,5787,1001,5765,1004,5834,1004,5876,961,5899,896,5901,870,5896,848,5888,827,5878,808,5864,792,5848,777,583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5331pt;margin-top:37.452183pt;width:21.55pt;height:13.75pt;mso-position-horizontal-relative:page;mso-position-vertical-relative:paragraph;z-index:2824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51,961,6574,896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229pt;margin-top:37.452183pt;width:21.55pt;height:13.75pt;mso-position-horizontal-relative:page;mso-position-vertical-relative:paragraph;z-index:2848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9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26,961,7248,896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2332pt;margin-top:37.452183pt;width:21.55pt;height:13.75pt;mso-position-horizontal-relative:page;mso-position-vertical-relative:paragraph;z-index:2872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744pt;margin-top:15.988785pt;width:21.55pt;height:13.75pt;mso-position-horizontal-relative:page;mso-position-vertical-relative:paragraph;z-index:2728" coordorigin="3447,320" coordsize="431,275">
            <v:shape style="position:absolute;left:3447;top:320;width:431;height:275" coordorigin="3447,320" coordsize="431,275" path="m3741,320l3583,320,3576,320,3516,338,3471,382,3448,447,3447,473,3451,495,3484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63,512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at all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unsafe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9291pt;margin-top:5.155384pt;width:21.55pt;height:13.75pt;mso-position-horizontal-relative:page;mso-position-vertical-relative:paragraph;z-index:2896" coordorigin="8169,103" coordsize="431,275">
            <v:shape style="position:absolute;left:8169;top:103;width:431;height:275" coordorigin="8169,103" coordsize="431,275" path="m8463,103l8305,103,8298,103,8238,121,8193,165,8170,230,8169,256,8173,278,8206,335,8260,370,8305,377,8469,377,8491,374,8511,368,8530,359,8532,358,8463,358,8292,357,8233,333,8195,280,8187,233,8191,211,8224,155,8282,125,8305,123,8533,123,8528,119,8507,111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6,8486,355,8463,358,8532,358,8575,315,8598,250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424pt;margin-top:5.155384pt;width:21.55pt;height:13.75pt;mso-position-horizontal-relative:page;mso-position-vertical-relative:paragraph;z-index:2920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6,357,8908,333,8870,280,8862,233,8866,211,8899,155,8956,125,8979,123,9207,123,9202,119,9182,111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3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6292pt;margin-top:5.155384pt;width:21.55pt;height:13.75pt;mso-position-horizontal-relative:page;mso-position-vertical-relative:paragraph;z-index:2944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1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34,296,9948,224,9944,202,9936,181,9925,163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very</w:t>
      </w:r>
      <w:r>
        <w:rPr/>
        <w:t xml:space="preserve"> sure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spacing w:line="240" w:lineRule="auto" w:before="9"/>
        <w:rPr>
          <w:rFonts w:ascii="Arial" w:hAnsi="Arial" w:cs="Arial" w:eastAsia="Arial"/>
          <w:sz w:val="25"/>
          <w:szCs w:val="25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5599" w:hanging="319"/>
        <w:jc w:val="center"/>
        <w:rPr>
          <w:b w:val="0"/>
          <w:bCs w:val="0"/>
        </w:rPr>
      </w:pPr>
      <w:r>
        <w:rPr/>
        <w:t>Security for question 3</w:t>
      </w:r>
      <w:r>
        <w:rPr>
          <w:color w:val="C43B1D"/>
        </w:rPr>
        <w:t xml:space="preserve"> *</w:t>
      </w:r>
      <w:r>
        <w:rPr>
          <w:b w:val="0"/>
        </w:rPr>
      </w:r>
    </w:p>
    <w:p>
      <w:pPr>
        <w:spacing w:before="70"/>
        <w:ind w:left="1996" w:right="771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51pt;margin-top:37.449982pt;width:21.55pt;height:13.75pt;mso-position-horizontal-relative:page;mso-position-vertical-relative:paragraph;z-index:3352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6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8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01pt;margin-top:37.449982pt;width:21.55pt;height:13.75pt;mso-position-horizontal-relative:page;mso-position-vertical-relative:paragraph;z-index:3376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12,942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4923pt;margin-top:37.449982pt;width:21.55pt;height:13.75pt;mso-position-horizontal-relative:page;mso-position-vertical-relative:paragraph;z-index:3400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7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4995pt;margin-top:37.449982pt;width:21.55pt;height:13.75pt;mso-position-horizontal-relative:page;mso-position-vertical-relative:paragraph;z-index:3424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61,942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1924pt;margin-top:37.449982pt;width:21.55pt;height:13.75pt;mso-position-horizontal-relative:page;mso-position-vertical-relative:paragraph;z-index:3448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8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36,942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1996pt;margin-top:37.449982pt;width:21.55pt;height:13.75pt;mso-position-horizontal-relative:page;mso-position-vertical-relative:paragraph;z-index:3472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headerReference w:type="default" r:id="rId7"/>
          <w:footerReference w:type="default" r:id="rId8"/>
          <w:pgSz w:w="11900" w:h="16840"/>
          <w:pgMar w:header="370" w:footer="3348" w:top="4400" w:bottom="354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408pt;margin-top:15.986677pt;width:21.55pt;height:13.75pt;mso-position-horizontal-relative:page;mso-position-vertical-relative:paragraph;z-index:3328" coordorigin="3447,320" coordsize="431,275">
            <v:shape style="position:absolute;left:3447;top:320;width:431;height:275" coordorigin="3447,320" coordsize="431,275" path="m3741,320l3583,320,3576,320,3516,338,3471,382,3448,447,3447,473,3451,495,3483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63,512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at all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unsafe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8955pt;margin-top:5.153169pt;width:21.55pt;height:13.75pt;mso-position-horizontal-relative:page;mso-position-vertical-relative:paragraph;z-index:3496" coordorigin="8169,103" coordsize="431,275">
            <v:shape style="position:absolute;left:8169;top:103;width:431;height:275" coordorigin="8169,103" coordsize="431,275" path="m8463,103l8305,103,8298,103,8238,121,8193,165,8170,230,8169,256,8173,278,8205,335,8260,370,8305,377,8469,377,8491,374,8511,368,8530,359,8532,358,8463,358,8292,357,8233,333,8195,280,8187,233,8191,211,8224,155,8282,125,8305,123,8533,123,8528,119,8507,110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2,8578,223,8580,247,8577,270,8544,325,8486,355,8463,358,8532,358,8585,296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088pt;margin-top:5.153169pt;width:21.55pt;height:13.75pt;mso-position-horizontal-relative:page;mso-position-vertical-relative:paragraph;z-index:3520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7,357,8908,333,8870,280,8862,233,8866,211,8899,155,8956,125,8979,123,9207,123,9202,119,9182,110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5956pt;margin-top:5.153169pt;width:21.55pt;height:13.75pt;mso-position-horizontal-relative:page;mso-position-vertical-relative:paragraph;z-index:3544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0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34,296,9948,224,9944,202,9936,181,9925,162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very</w:t>
      </w:r>
      <w:r>
        <w:rPr/>
        <w:t xml:space="preserve"> sure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64" w:lineRule="auto" w:before="76" w:after="0"/>
        <w:ind w:left="2013" w:right="2312" w:hanging="319"/>
        <w:jc w:val="left"/>
        <w:rPr>
          <w:b w:val="0"/>
          <w:bCs w:val="0"/>
        </w:rPr>
      </w:pPr>
      <w:r>
        <w:rPr/>
        <w:t>Question 4: Where is the sphere in the entrance view in relation to</w:t>
      </w:r>
      <w:r>
        <w:rPr/>
        <w:t xml:space="preserve"> the</w:t>
      </w:r>
      <w:r>
        <w:rPr/>
        <w:t xml:space="preserve"> entrance? *</w:t>
      </w:r>
      <w:r>
        <w:rPr>
          <w:b w:val="0"/>
        </w:rPr>
      </w:r>
    </w:p>
    <w:p>
      <w:pPr>
        <w:pStyle w:val="BodyText"/>
        <w:spacing w:line="240" w:lineRule="auto" w:before="49"/>
        <w:ind w:right="1519"/>
        <w:jc w:val="left"/>
      </w:pPr>
      <w:r>
        <w:rPr/>
        <w:t>Please select at least one answer</w:t>
      </w:r>
      <w:r>
        <w:rPr/>
        <w:t>.</w:t>
      </w:r>
    </w:p>
    <w:p>
      <w:pPr>
        <w:spacing w:before="23"/>
        <w:ind w:left="2487" w:right="1519" w:hanging="47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Tick all that</w:t>
      </w:r>
      <w:r>
        <w:rPr>
          <w:rFonts w:ascii="Arial"/>
          <w:i/>
          <w:spacing w:val="4"/>
          <w:sz w:val="19"/>
        </w:rPr>
        <w:t xml:space="preserve"> </w:t>
      </w:r>
      <w:r>
        <w:rPr>
          <w:rFonts w:ascii="Arial"/>
          <w:i/>
          <w:spacing w:val="-3"/>
          <w:sz w:val="19"/>
        </w:rPr>
        <w:t>apply.</w:t>
      </w:r>
      <w:r>
        <w:rPr>
          <w:rFonts w:ascii="Arial"/>
          <w:spacing w:val="-3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487" w:right="8099"/>
        <w:jc w:val="left"/>
      </w:pPr>
      <w:r>
        <w:rPr/>
        <w:pict>
          <v:group style="position:absolute;margin-left:116.841751pt;margin-top:-.903672pt;width:14.7pt;height:14.7pt;mso-position-horizontal-relative:page;mso-position-vertical-relative:paragraph;z-index:3808" coordorigin="2337,-18" coordsize="294,294">
            <v:group style="position:absolute;left:2347;top:2;width:255;height:2" coordorigin="2347,2" coordsize="255,2">
              <v:shape style="position:absolute;left:2347;top:2;width:255;height:2" coordorigin="2347,2" coordsize="255,0" path="m2347,2l2601,2e" filled="false" stroked="true" strokeweight=".9805pt" strokecolor="#999999">
                <v:path arrowok="t"/>
              </v:shape>
            </v:group>
            <v:group style="position:absolute;left:2611;top:-8;width:2;height:255" coordorigin="2611,-8" coordsize="2,255">
              <v:shape style="position:absolute;left:2611;top:-8;width:2;height:255" coordorigin="2611,-8" coordsize="0,255" path="m2611,-8l2611,246e" filled="false" stroked="true" strokeweight=".9805pt" strokecolor="#999999">
                <v:path arrowok="t"/>
              </v:shape>
            </v:group>
            <v:group style="position:absolute;left:2366;top:256;width:255;height:2" coordorigin="2366,256" coordsize="255,2">
              <v:shape style="position:absolute;left:2366;top:256;width:255;height:2" coordorigin="2366,256" coordsize="255,0" path="m2366,256l2621,256e" filled="false" stroked="true" strokeweight=".9805pt" strokecolor="#999999">
                <v:path arrowok="t"/>
              </v:shape>
            </v:group>
            <v:group style="position:absolute;left:2356;top:11;width:2;height:255" coordorigin="2356,11" coordsize="2,255">
              <v:shape style="position:absolute;left:2356;top:11;width:2;height:255" coordorigin="2356,11" coordsize="0,255" path="m2356,11l2356,266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17.572927pt;width:14.7pt;height:14.7pt;mso-position-horizontal-relative:page;mso-position-vertical-relative:paragraph;z-index:3832" coordorigin="2337,351" coordsize="294,294">
            <v:group style="position:absolute;left:2347;top:371;width:255;height:2" coordorigin="2347,371" coordsize="255,2">
              <v:shape style="position:absolute;left:2347;top:371;width:255;height:2" coordorigin="2347,371" coordsize="255,0" path="m2347,371l2601,371e" filled="false" stroked="true" strokeweight=".9805pt" strokecolor="#999999">
                <v:path arrowok="t"/>
              </v:shape>
            </v:group>
            <v:group style="position:absolute;left:2611;top:361;width:2;height:255" coordorigin="2611,361" coordsize="2,255">
              <v:shape style="position:absolute;left:2611;top:361;width:2;height:255" coordorigin="2611,361" coordsize="0,255" path="m2611,361l2611,616e" filled="false" stroked="true" strokeweight=".9805pt" strokecolor="#999999">
                <v:path arrowok="t"/>
              </v:shape>
            </v:group>
            <v:group style="position:absolute;left:2366;top:626;width:255;height:2" coordorigin="2366,626" coordsize="255,2">
              <v:shape style="position:absolute;left:2366;top:626;width:255;height:2" coordorigin="2366,626" coordsize="255,0" path="m2366,626l2621,626e" filled="false" stroked="true" strokeweight=".9804pt" strokecolor="#999999">
                <v:path arrowok="t"/>
              </v:shape>
            </v:group>
            <v:group style="position:absolute;left:2356;top:381;width:2;height:255" coordorigin="2356,381" coordsize="2,255">
              <v:shape style="position:absolute;left:2356;top:381;width:2;height:255" coordorigin="2356,381" coordsize="0,255" path="m2356,381l2356,63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36.053429pt;width:14.7pt;height:14.7pt;mso-position-horizontal-relative:page;mso-position-vertical-relative:paragraph;z-index:3856" coordorigin="2337,721" coordsize="294,294">
            <v:group style="position:absolute;left:2347;top:741;width:255;height:2" coordorigin="2347,741" coordsize="255,2">
              <v:shape style="position:absolute;left:2347;top:741;width:255;height:2" coordorigin="2347,741" coordsize="255,0" path="m2347,741l2601,741e" filled="false" stroked="true" strokeweight=".9804pt" strokecolor="#999999">
                <v:path arrowok="t"/>
              </v:shape>
            </v:group>
            <v:group style="position:absolute;left:2611;top:731;width:2;height:255" coordorigin="2611,731" coordsize="2,255">
              <v:shape style="position:absolute;left:2611;top:731;width:2;height:255" coordorigin="2611,731" coordsize="0,255" path="m2611,731l2611,985e" filled="false" stroked="true" strokeweight=".9805pt" strokecolor="#999999">
                <v:path arrowok="t"/>
              </v:shape>
            </v:group>
            <v:group style="position:absolute;left:2366;top:995;width:255;height:2" coordorigin="2366,995" coordsize="255,2">
              <v:shape style="position:absolute;left:2366;top:995;width:255;height:2" coordorigin="2366,995" coordsize="255,0" path="m2366,995l2621,995e" filled="false" stroked="true" strokeweight=".9805pt" strokecolor="#999999">
                <v:path arrowok="t"/>
              </v:shape>
            </v:group>
            <v:group style="position:absolute;left:2356;top:750;width:2;height:255" coordorigin="2356,750" coordsize="2,255">
              <v:shape style="position:absolute;left:2356;top:750;width:2;height:255" coordorigin="2356,750" coordsize="0,255" path="m2356,750l2356,100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54.533829pt;width:14.7pt;height:14.7pt;mso-position-horizontal-relative:page;mso-position-vertical-relative:paragraph;z-index:3880" coordorigin="2337,1091" coordsize="294,294">
            <v:group style="position:absolute;left:2347;top:1110;width:255;height:2" coordorigin="2347,1110" coordsize="255,2">
              <v:shape style="position:absolute;left:2347;top:1110;width:255;height:2" coordorigin="2347,1110" coordsize="255,0" path="m2347,1110l2601,1110e" filled="false" stroked="true" strokeweight=".9805pt" strokecolor="#999999">
                <v:path arrowok="t"/>
              </v:shape>
            </v:group>
            <v:group style="position:absolute;left:2611;top:1100;width:2;height:255" coordorigin="2611,1100" coordsize="2,255">
              <v:shape style="position:absolute;left:2611;top:1100;width:2;height:255" coordorigin="2611,1100" coordsize="0,255" path="m2611,1100l2611,1355e" filled="false" stroked="true" strokeweight=".9805pt" strokecolor="#999999">
                <v:path arrowok="t"/>
              </v:shape>
            </v:group>
            <v:group style="position:absolute;left:2366;top:1365;width:255;height:2" coordorigin="2366,1365" coordsize="255,2">
              <v:shape style="position:absolute;left:2366;top:1365;width:255;height:2" coordorigin="2366,1365" coordsize="255,0" path="m2366,1365l2621,1365e" filled="false" stroked="true" strokeweight=".9805pt" strokecolor="#999999">
                <v:path arrowok="t"/>
              </v:shape>
            </v:group>
            <v:group style="position:absolute;left:2356;top:1120;width:2;height:255" coordorigin="2356,1120" coordsize="2,255">
              <v:shape style="position:absolute;left:2356;top:1120;width:2;height:255" coordorigin="2356,1120" coordsize="0,255" path="m2356,1120l2356,137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73.014328pt;width:14.7pt;height:14.7pt;mso-position-horizontal-relative:page;mso-position-vertical-relative:paragraph;z-index:3904" coordorigin="2337,1460" coordsize="294,294">
            <v:group style="position:absolute;left:2347;top:1480;width:255;height:2" coordorigin="2347,1480" coordsize="255,2">
              <v:shape style="position:absolute;left:2347;top:1480;width:255;height:2" coordorigin="2347,1480" coordsize="255,0" path="m2347,1480l2601,1480e" filled="false" stroked="true" strokeweight=".9805pt" strokecolor="#999999">
                <v:path arrowok="t"/>
              </v:shape>
            </v:group>
            <v:group style="position:absolute;left:2611;top:1470;width:2;height:255" coordorigin="2611,1470" coordsize="2,255">
              <v:shape style="position:absolute;left:2611;top:1470;width:2;height:255" coordorigin="2611,1470" coordsize="0,255" path="m2611,1470l2611,1725e" filled="false" stroked="true" strokeweight=".9805pt" strokecolor="#999999">
                <v:path arrowok="t"/>
              </v:shape>
            </v:group>
            <v:group style="position:absolute;left:2366;top:1734;width:255;height:2" coordorigin="2366,1734" coordsize="255,2">
              <v:shape style="position:absolute;left:2366;top:1734;width:255;height:2" coordorigin="2366,1734" coordsize="255,0" path="m2366,1734l2621,1734e" filled="false" stroked="true" strokeweight=".9804pt" strokecolor="#999999">
                <v:path arrowok="t"/>
              </v:shape>
            </v:group>
            <v:group style="position:absolute;left:2356;top:1490;width:2;height:255" coordorigin="2356,1490" coordsize="2,255">
              <v:shape style="position:absolute;left:2356;top:1490;width:2;height:255" coordorigin="2356,1490" coordsize="0,255" path="m2356,1490l2356,1744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91.494827pt;width:14.7pt;height:14.7pt;mso-position-horizontal-relative:page;mso-position-vertical-relative:paragraph;z-index:3928" coordorigin="2337,1830" coordsize="294,294">
            <v:group style="position:absolute;left:2347;top:1850;width:255;height:2" coordorigin="2347,1850" coordsize="255,2">
              <v:shape style="position:absolute;left:2347;top:1850;width:255;height:2" coordorigin="2347,1850" coordsize="255,0" path="m2347,1850l2601,1850e" filled="false" stroked="true" strokeweight=".9804pt" strokecolor="#999999">
                <v:path arrowok="t"/>
              </v:shape>
            </v:group>
            <v:group style="position:absolute;left:2611;top:1840;width:2;height:255" coordorigin="2611,1840" coordsize="2,255">
              <v:shape style="position:absolute;left:2611;top:1840;width:2;height:255" coordorigin="2611,1840" coordsize="0,255" path="m2611,1840l2611,2094e" filled="false" stroked="true" strokeweight=".9805pt" strokecolor="#999999">
                <v:path arrowok="t"/>
              </v:shape>
            </v:group>
            <v:group style="position:absolute;left:2366;top:2104;width:255;height:2" coordorigin="2366,2104" coordsize="255,2">
              <v:shape style="position:absolute;left:2366;top:2104;width:255;height:2" coordorigin="2366,2104" coordsize="255,0" path="m2366,2104l2621,2104e" filled="false" stroked="true" strokeweight=".9805pt" strokecolor="#999999">
                <v:path arrowok="t"/>
              </v:shape>
            </v:group>
            <v:group style="position:absolute;left:2356;top:1859;width:2;height:255" coordorigin="2356,1859" coordsize="2,255">
              <v:shape style="position:absolute;left:2356;top:1859;width:2;height:255" coordorigin="2356,1859" coordsize="0,255" path="m2356,1859l2356,2114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left</w:t>
      </w:r>
      <w:r>
        <w:rPr/>
        <w:t xml:space="preserve"> right</w:t>
      </w:r>
      <w:r>
        <w:rPr>
          <w:spacing w:val="-51"/>
        </w:rPr>
      </w:r>
      <w:r>
        <w:rPr/>
        <w:t xml:space="preserve"> top</w:t>
      </w:r>
      <w:r>
        <w:rPr/>
        <w:t xml:space="preserve"> right</w:t>
      </w:r>
      <w:r>
        <w:rPr>
          <w:spacing w:val="-51"/>
        </w:rPr>
      </w:r>
      <w:r>
        <w:rPr/>
        <w:t xml:space="preserve"> bottom</w:t>
      </w:r>
      <w:r>
        <w:rPr/>
        <w:t xml:space="preserve"> front</w:t>
      </w:r>
      <w:r>
        <w:rPr>
          <w:spacing w:val="-51"/>
        </w:rPr>
      </w:r>
      <w:r>
        <w:rPr/>
        <w:t xml:space="preserve"> rear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5599" w:hanging="319"/>
        <w:jc w:val="center"/>
        <w:rPr>
          <w:b w:val="0"/>
          <w:bCs w:val="0"/>
        </w:rPr>
      </w:pPr>
      <w:r>
        <w:rPr/>
        <w:t>Security for question 4</w:t>
      </w:r>
      <w:r>
        <w:rPr>
          <w:color w:val="C43B1D"/>
        </w:rPr>
        <w:t xml:space="preserve"> *</w:t>
      </w:r>
      <w:r>
        <w:rPr>
          <w:b w:val="0"/>
        </w:rPr>
      </w:r>
    </w:p>
    <w:p>
      <w:pPr>
        <w:spacing w:before="70"/>
        <w:ind w:left="1996" w:right="771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846pt;margin-top:37.452183pt;width:21.55pt;height:13.75pt;mso-position-horizontal-relative:page;mso-position-vertical-relative:paragraph;z-index:3592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6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9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345pt;margin-top:37.452183pt;width:21.55pt;height:13.75pt;mso-position-horizontal-relative:page;mso-position-vertical-relative:paragraph;z-index:3616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02,961,5225,896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5289pt;margin-top:37.452183pt;width:21.55pt;height:13.75pt;mso-position-horizontal-relative:page;mso-position-vertical-relative:paragraph;z-index:3640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4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4,769l5765,769,5777,769,5799,774,5852,808,5880,869,5882,893,5878,916,5845,971,5787,1001,5765,1004,5834,1004,5876,961,5899,896,5901,870,5896,848,5888,827,5878,808,5864,792,5848,777,583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5331pt;margin-top:37.452183pt;width:21.55pt;height:13.75pt;mso-position-horizontal-relative:page;mso-position-vertical-relative:paragraph;z-index:3664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51,961,6574,896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229pt;margin-top:37.452183pt;width:21.55pt;height:13.75pt;mso-position-horizontal-relative:page;mso-position-vertical-relative:paragraph;z-index:3688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9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26,961,7248,896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2332pt;margin-top:37.452183pt;width:21.55pt;height:13.75pt;mso-position-horizontal-relative:page;mso-position-vertical-relative:paragraph;z-index:3712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744pt;margin-top:15.988785pt;width:21.55pt;height:13.75pt;mso-position-horizontal-relative:page;mso-position-vertical-relative:paragraph;z-index:3568" coordorigin="3447,320" coordsize="431,275">
            <v:shape style="position:absolute;left:3447;top:320;width:431;height:275" coordorigin="3447,320" coordsize="431,275" path="m3741,320l3583,320,3576,320,3516,338,3471,382,3448,447,3447,473,3451,495,3484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63,512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at all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unsafe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9291pt;margin-top:5.155384pt;width:21.55pt;height:13.75pt;mso-position-horizontal-relative:page;mso-position-vertical-relative:paragraph;z-index:3736" coordorigin="8169,103" coordsize="431,275">
            <v:shape style="position:absolute;left:8169;top:103;width:431;height:275" coordorigin="8169,103" coordsize="431,275" path="m8463,103l8305,103,8298,103,8238,121,8193,165,8170,230,8169,256,8173,278,8206,335,8260,370,8305,377,8469,377,8491,374,8511,368,8530,359,8532,358,8463,358,8292,357,8233,333,8195,280,8187,233,8191,211,8224,155,8282,125,8305,123,8533,123,8528,119,8507,111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6,8486,355,8463,358,8532,358,8575,315,8598,250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424pt;margin-top:5.155384pt;width:21.55pt;height:13.75pt;mso-position-horizontal-relative:page;mso-position-vertical-relative:paragraph;z-index:3760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6,357,8908,333,8870,280,8862,233,8866,211,8899,155,8956,125,8979,123,9207,123,9202,119,9182,111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3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6292pt;margin-top:5.155384pt;width:21.55pt;height:13.75pt;mso-position-horizontal-relative:page;mso-position-vertical-relative:paragraph;z-index:3784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1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34,296,9948,224,9944,202,9936,181,9925,163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very</w:t>
      </w:r>
      <w:r>
        <w:rPr/>
        <w:t xml:space="preserve"> sure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64" w:lineRule="auto" w:before="76" w:after="0"/>
        <w:ind w:left="2013" w:right="2088" w:hanging="319"/>
        <w:jc w:val="left"/>
        <w:rPr>
          <w:b w:val="0"/>
          <w:bCs w:val="0"/>
        </w:rPr>
      </w:pPr>
      <w:r>
        <w:rPr/>
        <w:t>Question 5: Where is the sphere from the point of view of the pyramid tip (in relation to</w:t>
      </w:r>
      <w:r>
        <w:rPr/>
        <w:t xml:space="preserve"> the</w:t>
      </w:r>
      <w:r>
        <w:rPr/>
        <w:t xml:space="preserve"> tip)? *</w:t>
      </w:r>
      <w:r>
        <w:rPr>
          <w:b w:val="0"/>
        </w:rPr>
      </w:r>
    </w:p>
    <w:p>
      <w:pPr>
        <w:pStyle w:val="BodyText"/>
        <w:spacing w:line="240" w:lineRule="auto" w:before="49"/>
        <w:ind w:right="1519"/>
        <w:jc w:val="left"/>
      </w:pPr>
      <w:r>
        <w:rPr/>
        <w:t>Please select at least one answer</w:t>
      </w:r>
      <w:r>
        <w:rPr/>
        <w:t>.</w:t>
      </w:r>
    </w:p>
    <w:p>
      <w:pPr>
        <w:spacing w:before="23"/>
        <w:ind w:left="2487" w:right="1519" w:hanging="47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Tick all that</w:t>
      </w:r>
      <w:r>
        <w:rPr>
          <w:rFonts w:ascii="Arial"/>
          <w:i/>
          <w:spacing w:val="4"/>
          <w:sz w:val="19"/>
        </w:rPr>
        <w:t xml:space="preserve"> </w:t>
      </w:r>
      <w:r>
        <w:rPr>
          <w:rFonts w:ascii="Arial"/>
          <w:i/>
          <w:spacing w:val="-3"/>
          <w:sz w:val="19"/>
        </w:rPr>
        <w:t>apply.</w:t>
      </w:r>
      <w:r>
        <w:rPr>
          <w:rFonts w:ascii="Arial"/>
          <w:spacing w:val="-3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487" w:right="8099"/>
        <w:jc w:val="left"/>
      </w:pPr>
      <w:r>
        <w:rPr/>
        <w:pict>
          <v:group style="position:absolute;margin-left:116.841751pt;margin-top:-.905735pt;width:14.7pt;height:14.7pt;mso-position-horizontal-relative:page;mso-position-vertical-relative:paragraph;z-index:4528" coordorigin="2337,-18" coordsize="294,294">
            <v:group style="position:absolute;left:2347;top:1;width:255;height:2" coordorigin="2347,1" coordsize="255,2">
              <v:shape style="position:absolute;left:2347;top:1;width:255;height:2" coordorigin="2347,1" coordsize="255,0" path="m2347,1l2601,1e" filled="false" stroked="true" strokeweight=".9805pt" strokecolor="#999999">
                <v:path arrowok="t"/>
              </v:shape>
            </v:group>
            <v:group style="position:absolute;left:2611;top:-8;width:2;height:255" coordorigin="2611,-8" coordsize="2,255">
              <v:shape style="position:absolute;left:2611;top:-8;width:2;height:255" coordorigin="2611,-8" coordsize="0,255" path="m2611,-8l2611,246e" filled="false" stroked="true" strokeweight=".9805pt" strokecolor="#999999">
                <v:path arrowok="t"/>
              </v:shape>
            </v:group>
            <v:group style="position:absolute;left:2366;top:256;width:255;height:2" coordorigin="2366,256" coordsize="255,2">
              <v:shape style="position:absolute;left:2366;top:256;width:255;height:2" coordorigin="2366,256" coordsize="255,0" path="m2366,256l2621,256e" filled="false" stroked="true" strokeweight=".9805pt" strokecolor="#999999">
                <v:path arrowok="t"/>
              </v:shape>
            </v:group>
            <v:group style="position:absolute;left:2356;top:11;width:2;height:255" coordorigin="2356,11" coordsize="2,255">
              <v:shape style="position:absolute;left:2356;top:11;width:2;height:255" coordorigin="2356,11" coordsize="0,255" path="m2356,11l2356,266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17.574764pt;width:14.7pt;height:14.7pt;mso-position-horizontal-relative:page;mso-position-vertical-relative:paragraph;z-index:4552" coordorigin="2337,351" coordsize="294,294">
            <v:group style="position:absolute;left:2347;top:371;width:255;height:2" coordorigin="2347,371" coordsize="255,2">
              <v:shape style="position:absolute;left:2347;top:371;width:255;height:2" coordorigin="2347,371" coordsize="255,0" path="m2347,371l2601,371e" filled="false" stroked="true" strokeweight=".9805pt" strokecolor="#999999">
                <v:path arrowok="t"/>
              </v:shape>
            </v:group>
            <v:group style="position:absolute;left:2611;top:361;width:2;height:255" coordorigin="2611,361" coordsize="2,255">
              <v:shape style="position:absolute;left:2611;top:361;width:2;height:255" coordorigin="2611,361" coordsize="0,255" path="m2611,361l2611,616e" filled="false" stroked="true" strokeweight=".9805pt" strokecolor="#999999">
                <v:path arrowok="t"/>
              </v:shape>
            </v:group>
            <v:group style="position:absolute;left:2366;top:626;width:255;height:2" coordorigin="2366,626" coordsize="255,2">
              <v:shape style="position:absolute;left:2366;top:626;width:255;height:2" coordorigin="2366,626" coordsize="255,0" path="m2366,626l2621,626e" filled="false" stroked="true" strokeweight=".9805pt" strokecolor="#999999">
                <v:path arrowok="t"/>
              </v:shape>
            </v:group>
            <v:group style="position:absolute;left:2356;top:381;width:2;height:255" coordorigin="2356,381" coordsize="2,255">
              <v:shape style="position:absolute;left:2356;top:381;width:2;height:255" coordorigin="2356,381" coordsize="0,255" path="m2356,381l2356,63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36.055264pt;width:14.7pt;height:14.7pt;mso-position-horizontal-relative:page;mso-position-vertical-relative:paragraph;z-index:4576" coordorigin="2337,721" coordsize="294,294">
            <v:group style="position:absolute;left:2347;top:741;width:255;height:2" coordorigin="2347,741" coordsize="255,2">
              <v:shape style="position:absolute;left:2347;top:741;width:255;height:2" coordorigin="2347,741" coordsize="255,0" path="m2347,741l2601,741e" filled="false" stroked="true" strokeweight=".9804pt" strokecolor="#999999">
                <v:path arrowok="t"/>
              </v:shape>
            </v:group>
            <v:group style="position:absolute;left:2611;top:731;width:2;height:255" coordorigin="2611,731" coordsize="2,255">
              <v:shape style="position:absolute;left:2611;top:731;width:2;height:255" coordorigin="2611,731" coordsize="0,255" path="m2611,731l2611,985e" filled="false" stroked="true" strokeweight=".9805pt" strokecolor="#999999">
                <v:path arrowok="t"/>
              </v:shape>
            </v:group>
            <v:group style="position:absolute;left:2366;top:995;width:255;height:2" coordorigin="2366,995" coordsize="255,2">
              <v:shape style="position:absolute;left:2366;top:995;width:255;height:2" coordorigin="2366,995" coordsize="255,0" path="m2366,995l2621,995e" filled="false" stroked="true" strokeweight=".9805pt" strokecolor="#999999">
                <v:path arrowok="t"/>
              </v:shape>
            </v:group>
            <v:group style="position:absolute;left:2356;top:751;width:2;height:255" coordorigin="2356,751" coordsize="2,255">
              <v:shape style="position:absolute;left:2356;top:751;width:2;height:255" coordorigin="2356,751" coordsize="0,255" path="m2356,751l2356,100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54.535664pt;width:14.7pt;height:14.7pt;mso-position-horizontal-relative:page;mso-position-vertical-relative:paragraph;z-index:4600" coordorigin="2337,1091" coordsize="294,294">
            <v:group style="position:absolute;left:2347;top:1110;width:255;height:2" coordorigin="2347,1110" coordsize="255,2">
              <v:shape style="position:absolute;left:2347;top:1110;width:255;height:2" coordorigin="2347,1110" coordsize="255,0" path="m2347,1110l2601,1110e" filled="false" stroked="true" strokeweight=".9805pt" strokecolor="#999999">
                <v:path arrowok="t"/>
              </v:shape>
            </v:group>
            <v:group style="position:absolute;left:2611;top:1101;width:2;height:255" coordorigin="2611,1101" coordsize="2,255">
              <v:shape style="position:absolute;left:2611;top:1101;width:2;height:255" coordorigin="2611,1101" coordsize="0,255" path="m2611,1101l2611,1355e" filled="false" stroked="true" strokeweight=".9805pt" strokecolor="#999999">
                <v:path arrowok="t"/>
              </v:shape>
            </v:group>
            <v:group style="position:absolute;left:2366;top:1365;width:255;height:2" coordorigin="2366,1365" coordsize="255,2">
              <v:shape style="position:absolute;left:2366;top:1365;width:255;height:2" coordorigin="2366,1365" coordsize="255,0" path="m2366,1365l2621,1365e" filled="false" stroked="true" strokeweight=".9805pt" strokecolor="#999999">
                <v:path arrowok="t"/>
              </v:shape>
            </v:group>
            <v:group style="position:absolute;left:2356;top:1120;width:2;height:255" coordorigin="2356,1120" coordsize="2,255">
              <v:shape style="position:absolute;left:2356;top:1120;width:2;height:255" coordorigin="2356,1120" coordsize="0,255" path="m2356,1120l2356,137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73.016167pt;width:14.7pt;height:14.7pt;mso-position-horizontal-relative:page;mso-position-vertical-relative:paragraph;z-index:4624" coordorigin="2337,1460" coordsize="294,294">
            <v:group style="position:absolute;left:2347;top:1480;width:255;height:2" coordorigin="2347,1480" coordsize="255,2">
              <v:shape style="position:absolute;left:2347;top:1480;width:255;height:2" coordorigin="2347,1480" coordsize="255,0" path="m2347,1480l2601,1480e" filled="false" stroked="true" strokeweight=".9805pt" strokecolor="#999999">
                <v:path arrowok="t"/>
              </v:shape>
            </v:group>
            <v:group style="position:absolute;left:2611;top:1470;width:2;height:255" coordorigin="2611,1470" coordsize="2,255">
              <v:shape style="position:absolute;left:2611;top:1470;width:2;height:255" coordorigin="2611,1470" coordsize="0,255" path="m2611,1470l2611,1725e" filled="false" stroked="true" strokeweight=".9805pt" strokecolor="#999999">
                <v:path arrowok="t"/>
              </v:shape>
            </v:group>
            <v:group style="position:absolute;left:2366;top:1734;width:255;height:2" coordorigin="2366,1734" coordsize="255,2">
              <v:shape style="position:absolute;left:2366;top:1734;width:255;height:2" coordorigin="2366,1734" coordsize="255,0" path="m2366,1734l2621,1734e" filled="false" stroked="true" strokeweight=".9804pt" strokecolor="#999999">
                <v:path arrowok="t"/>
              </v:shape>
            </v:group>
            <v:group style="position:absolute;left:2356;top:1490;width:2;height:255" coordorigin="2356,1490" coordsize="2,255">
              <v:shape style="position:absolute;left:2356;top:1490;width:2;height:255" coordorigin="2356,1490" coordsize="0,255" path="m2356,1490l2356,1744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91.492767pt;width:14.7pt;height:14.7pt;mso-position-horizontal-relative:page;mso-position-vertical-relative:paragraph;z-index:4648" coordorigin="2337,1830" coordsize="294,294">
            <v:group style="position:absolute;left:2347;top:1849;width:255;height:2" coordorigin="2347,1849" coordsize="255,2">
              <v:shape style="position:absolute;left:2347;top:1849;width:255;height:2" coordorigin="2347,1849" coordsize="255,0" path="m2347,1849l2601,1849e" filled="false" stroked="true" strokeweight=".9804pt" strokecolor="#999999">
                <v:path arrowok="t"/>
              </v:shape>
            </v:group>
            <v:group style="position:absolute;left:2611;top:1840;width:2;height:255" coordorigin="2611,1840" coordsize="2,255">
              <v:shape style="position:absolute;left:2611;top:1840;width:2;height:255" coordorigin="2611,1840" coordsize="0,255" path="m2611,1840l2611,2094e" filled="false" stroked="true" strokeweight=".9805pt" strokecolor="#999999">
                <v:path arrowok="t"/>
              </v:shape>
            </v:group>
            <v:group style="position:absolute;left:2366;top:2104;width:255;height:2" coordorigin="2366,2104" coordsize="255,2">
              <v:shape style="position:absolute;left:2366;top:2104;width:255;height:2" coordorigin="2366,2104" coordsize="255,0" path="m2366,2104l2621,2104e" filled="false" stroked="true" strokeweight=".9805pt" strokecolor="#999999">
                <v:path arrowok="t"/>
              </v:shape>
            </v:group>
            <v:group style="position:absolute;left:2356;top:1859;width:2;height:255" coordorigin="2356,1859" coordsize="2,255">
              <v:shape style="position:absolute;left:2356;top:1859;width:2;height:255" coordorigin="2356,1859" coordsize="0,255" path="m2356,1859l2356,2114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left</w:t>
      </w:r>
      <w:r>
        <w:rPr/>
        <w:t xml:space="preserve"> right</w:t>
      </w:r>
      <w:r>
        <w:rPr>
          <w:spacing w:val="-51"/>
        </w:rPr>
      </w:r>
      <w:r>
        <w:rPr/>
        <w:t xml:space="preserve"> top</w:t>
      </w:r>
      <w:r>
        <w:rPr/>
        <w:t xml:space="preserve"> right</w:t>
      </w:r>
      <w:r>
        <w:rPr>
          <w:spacing w:val="-51"/>
        </w:rPr>
      </w:r>
      <w:r>
        <w:rPr/>
        <w:t xml:space="preserve"> bottom</w:t>
      </w:r>
      <w:r>
        <w:rPr/>
        <w:t xml:space="preserve"> front</w:t>
      </w:r>
      <w:r>
        <w:rPr>
          <w:spacing w:val="-51"/>
        </w:rPr>
      </w:r>
      <w:r>
        <w:rPr/>
        <w:t xml:space="preserve"> rear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5599" w:hanging="319"/>
        <w:jc w:val="center"/>
        <w:rPr>
          <w:b w:val="0"/>
          <w:bCs w:val="0"/>
        </w:rPr>
      </w:pPr>
      <w:r>
        <w:rPr/>
        <w:t>Security for question 5</w:t>
      </w:r>
      <w:r>
        <w:rPr>
          <w:color w:val="C43B1D"/>
        </w:rPr>
        <w:t xml:space="preserve"> *</w:t>
      </w:r>
      <w:r>
        <w:rPr>
          <w:b w:val="0"/>
        </w:rPr>
      </w:r>
    </w:p>
    <w:p>
      <w:pPr>
        <w:spacing w:before="70"/>
        <w:ind w:left="1996" w:right="771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51pt;margin-top:37.449982pt;width:21.55pt;height:13.75pt;mso-position-horizontal-relative:page;mso-position-vertical-relative:paragraph;z-index:4072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6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8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01pt;margin-top:37.449982pt;width:21.55pt;height:13.75pt;mso-position-horizontal-relative:page;mso-position-vertical-relative:paragraph;z-index:4096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12,942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4923pt;margin-top:37.449982pt;width:21.55pt;height:13.75pt;mso-position-horizontal-relative:page;mso-position-vertical-relative:paragraph;z-index:4120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7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4995pt;margin-top:37.449982pt;width:21.55pt;height:13.75pt;mso-position-horizontal-relative:page;mso-position-vertical-relative:paragraph;z-index:4144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61,942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1924pt;margin-top:37.449982pt;width:21.55pt;height:13.75pt;mso-position-horizontal-relative:page;mso-position-vertical-relative:paragraph;z-index:4168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8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36,942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1996pt;margin-top:37.449982pt;width:21.55pt;height:13.75pt;mso-position-horizontal-relative:page;mso-position-vertical-relative:paragraph;z-index:4192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headerReference w:type="default" r:id="rId9"/>
          <w:footerReference w:type="default" r:id="rId10"/>
          <w:pgSz w:w="11900" w:h="16840"/>
          <w:pgMar w:header="370" w:footer="830" w:top="560" w:bottom="1020" w:left="260" w:right="240"/>
          <w:pgNumType w:start="5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408pt;margin-top:15.986677pt;width:21.55pt;height:13.75pt;mso-position-horizontal-relative:page;mso-position-vertical-relative:paragraph;z-index:4048" coordorigin="3447,320" coordsize="431,275">
            <v:shape style="position:absolute;left:3447;top:320;width:431;height:275" coordorigin="3447,320" coordsize="431,275" path="m3741,320l3583,320,3576,320,3516,338,3471,382,3448,447,3447,473,3451,495,3483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63,512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at all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unsafe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8955pt;margin-top:5.153169pt;width:21.55pt;height:13.75pt;mso-position-horizontal-relative:page;mso-position-vertical-relative:paragraph;z-index:4216" coordorigin="8169,103" coordsize="431,275">
            <v:shape style="position:absolute;left:8169;top:103;width:431;height:275" coordorigin="8169,103" coordsize="431,275" path="m8463,103l8305,103,8298,103,8238,121,8193,165,8170,230,8169,256,8173,278,8205,335,8260,370,8305,377,8469,377,8491,374,8511,368,8530,359,8532,358,8463,358,8292,357,8233,333,8195,280,8187,233,8191,211,8224,155,8282,125,8305,123,8533,123,8528,119,8507,110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2,8578,223,8580,247,8577,270,8544,325,8486,355,8463,358,8532,358,8585,296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088pt;margin-top:5.153169pt;width:21.55pt;height:13.75pt;mso-position-horizontal-relative:page;mso-position-vertical-relative:paragraph;z-index:4240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7,357,8908,333,8870,280,8862,233,8866,211,8899,155,8956,125,8979,123,9207,123,9202,119,9182,110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5956pt;margin-top:5.153169pt;width:21.55pt;height:13.75pt;mso-position-horizontal-relative:page;mso-position-vertical-relative:paragraph;z-index:4264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0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34,296,9948,224,9944,202,9936,181,9925,162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very</w:t>
      </w:r>
      <w:r>
        <w:rPr/>
        <w:t xml:space="preserve"> sure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spacing w:before="76"/>
        <w:ind w:left="1631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Stop filling out this</w:t>
      </w:r>
      <w:r>
        <w:rPr>
          <w:rFonts w:ascii="Arial"/>
          <w:i/>
          <w:spacing w:val="3"/>
          <w:sz w:val="19"/>
        </w:rPr>
        <w:t xml:space="preserve"> </w:t>
      </w:r>
      <w:r>
        <w:rPr>
          <w:rFonts w:ascii="Arial"/>
          <w:i/>
          <w:sz w:val="19"/>
        </w:rPr>
        <w:t>form.</w:t>
      </w:r>
      <w:r>
        <w:rPr>
          <w:rFonts w:ascii="Arial"/>
          <w:sz w:val="19"/>
        </w:rPr>
      </w:r>
    </w:p>
    <w:p>
      <w:pPr>
        <w:spacing w:line="240" w:lineRule="auto" w:before="10"/>
        <w:rPr>
          <w:rFonts w:ascii="Arial" w:hAnsi="Arial" w:cs="Arial" w:eastAsia="Arial"/>
          <w:i/>
          <w:sz w:val="19"/>
          <w:szCs w:val="19"/>
        </w:rPr>
      </w:pPr>
    </w:p>
    <w:p>
      <w:pPr>
        <w:pStyle w:val="Heading1"/>
        <w:spacing w:line="240" w:lineRule="auto"/>
        <w:ind w:right="1519"/>
        <w:jc w:val="left"/>
        <w:rPr>
          <w:b w:val="0"/>
          <w:bCs w:val="0"/>
        </w:rPr>
      </w:pPr>
      <w:r>
        <w:rPr>
          <w:spacing w:val="-4"/>
        </w:rPr>
        <w:t>Testing</w:t>
      </w:r>
      <w:r>
        <w:rPr/>
        <w:t xml:space="preserve"> liver model</w:t>
      </w:r>
      <w:r>
        <w:rPr>
          <w:b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1519" w:hanging="319"/>
        <w:jc w:val="left"/>
        <w:rPr>
          <w:b w:val="0"/>
          <w:bCs w:val="0"/>
        </w:rPr>
      </w:pPr>
      <w:r>
        <w:rPr/>
        <w:t>Question one, where is the bullet related to the left hepatic vein? *</w:t>
      </w:r>
      <w:r>
        <w:rPr>
          <w:b w:val="0"/>
        </w:rPr>
      </w:r>
    </w:p>
    <w:p>
      <w:pPr>
        <w:pStyle w:val="BodyText"/>
        <w:spacing w:line="240" w:lineRule="auto" w:before="70"/>
        <w:ind w:right="1519"/>
        <w:jc w:val="left"/>
      </w:pPr>
      <w:r>
        <w:rPr/>
        <w:t>Please select at least one answer</w:t>
      </w:r>
      <w:r>
        <w:rPr/>
        <w:t>.</w:t>
      </w:r>
    </w:p>
    <w:p>
      <w:pPr>
        <w:spacing w:before="23"/>
        <w:ind w:left="2487" w:right="1519" w:hanging="47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Tick all that</w:t>
      </w:r>
      <w:r>
        <w:rPr>
          <w:rFonts w:ascii="Arial"/>
          <w:i/>
          <w:spacing w:val="4"/>
          <w:sz w:val="19"/>
        </w:rPr>
        <w:t xml:space="preserve"> </w:t>
      </w:r>
      <w:r>
        <w:rPr>
          <w:rFonts w:ascii="Arial"/>
          <w:i/>
          <w:spacing w:val="-3"/>
          <w:sz w:val="19"/>
        </w:rPr>
        <w:t>apply.</w:t>
      </w:r>
      <w:r>
        <w:rPr>
          <w:rFonts w:ascii="Arial"/>
          <w:spacing w:val="-3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487" w:right="8099"/>
        <w:jc w:val="left"/>
      </w:pPr>
      <w:r>
        <w:rPr/>
        <w:pict>
          <v:group style="position:absolute;margin-left:116.841797pt;margin-top:-.903262pt;width:14.7pt;height:14.7pt;mso-position-horizontal-relative:page;mso-position-vertical-relative:paragraph;z-index:4672" coordorigin="2337,-18" coordsize="294,294">
            <v:group style="position:absolute;left:2347;top:2;width:255;height:2" coordorigin="2347,2" coordsize="255,2">
              <v:shape style="position:absolute;left:2347;top:2;width:255;height:2" coordorigin="2347,2" coordsize="255,0" path="m2347,2l2601,2e" filled="false" stroked="true" strokeweight=".9804pt" strokecolor="#999999">
                <v:path arrowok="t"/>
              </v:shape>
            </v:group>
            <v:group style="position:absolute;left:2611;top:-8;width:2;height:255" coordorigin="2611,-8" coordsize="2,255">
              <v:shape style="position:absolute;left:2611;top:-8;width:2;height:255" coordorigin="2611,-8" coordsize="0,255" path="m2611,-8l2611,246e" filled="false" stroked="true" strokeweight=".9805pt" strokecolor="#999999">
                <v:path arrowok="t"/>
              </v:shape>
            </v:group>
            <v:group style="position:absolute;left:2366;top:256;width:255;height:2" coordorigin="2366,256" coordsize="255,2">
              <v:shape style="position:absolute;left:2366;top:256;width:255;height:2" coordorigin="2366,256" coordsize="255,0" path="m2366,256l2621,256e" filled="false" stroked="true" strokeweight=".9805pt" strokecolor="#999999">
                <v:path arrowok="t"/>
              </v:shape>
            </v:group>
            <v:group style="position:absolute;left:2356;top:11;width:2;height:255" coordorigin="2356,11" coordsize="2,255">
              <v:shape style="position:absolute;left:2356;top:11;width:2;height:255" coordorigin="2356,11" coordsize="0,255" path="m2356,11l2356,266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17.573238pt;width:14.7pt;height:14.7pt;mso-position-horizontal-relative:page;mso-position-vertical-relative:paragraph;z-index:4696" coordorigin="2337,351" coordsize="294,294">
            <v:group style="position:absolute;left:2347;top:371;width:255;height:2" coordorigin="2347,371" coordsize="255,2">
              <v:shape style="position:absolute;left:2347;top:371;width:255;height:2" coordorigin="2347,371" coordsize="255,0" path="m2347,371l2601,371e" filled="false" stroked="true" strokeweight=".9805pt" strokecolor="#999999">
                <v:path arrowok="t"/>
              </v:shape>
            </v:group>
            <v:group style="position:absolute;left:2611;top:361;width:2;height:255" coordorigin="2611,361" coordsize="2,255">
              <v:shape style="position:absolute;left:2611;top:361;width:2;height:255" coordorigin="2611,361" coordsize="0,255" path="m2611,361l2611,616e" filled="false" stroked="true" strokeweight=".9805pt" strokecolor="#999999">
                <v:path arrowok="t"/>
              </v:shape>
            </v:group>
            <v:group style="position:absolute;left:2366;top:626;width:255;height:2" coordorigin="2366,626" coordsize="255,2">
              <v:shape style="position:absolute;left:2366;top:626;width:255;height:2" coordorigin="2366,626" coordsize="255,0" path="m2366,626l2621,626e" filled="false" stroked="true" strokeweight=".9805pt" strokecolor="#999999">
                <v:path arrowok="t"/>
              </v:shape>
            </v:group>
            <v:group style="position:absolute;left:2356;top:381;width:2;height:255" coordorigin="2356,381" coordsize="2,255">
              <v:shape style="position:absolute;left:2356;top:381;width:2;height:255" coordorigin="2356,381" coordsize="0,255" path="m2356,381l2356,63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36.053738pt;width:14.7pt;height:14.7pt;mso-position-horizontal-relative:page;mso-position-vertical-relative:paragraph;z-index:4720" coordorigin="2337,721" coordsize="294,294">
            <v:group style="position:absolute;left:2347;top:741;width:255;height:2" coordorigin="2347,741" coordsize="255,2">
              <v:shape style="position:absolute;left:2347;top:741;width:255;height:2" coordorigin="2347,741" coordsize="255,0" path="m2347,741l2601,741e" filled="false" stroked="true" strokeweight=".9805pt" strokecolor="#999999">
                <v:path arrowok="t"/>
              </v:shape>
            </v:group>
            <v:group style="position:absolute;left:2611;top:731;width:2;height:255" coordorigin="2611,731" coordsize="2,255">
              <v:shape style="position:absolute;left:2611;top:731;width:2;height:255" coordorigin="2611,731" coordsize="0,255" path="m2611,731l2611,985e" filled="false" stroked="true" strokeweight=".9805pt" strokecolor="#999999">
                <v:path arrowok="t"/>
              </v:shape>
            </v:group>
            <v:group style="position:absolute;left:2366;top:995;width:255;height:2" coordorigin="2366,995" coordsize="255,2">
              <v:shape style="position:absolute;left:2366;top:995;width:255;height:2" coordorigin="2366,995" coordsize="255,0" path="m2366,995l2621,995e" filled="false" stroked="true" strokeweight=".9804pt" strokecolor="#999999">
                <v:path arrowok="t"/>
              </v:shape>
            </v:group>
            <v:group style="position:absolute;left:2356;top:750;width:2;height:255" coordorigin="2356,750" coordsize="2,255">
              <v:shape style="position:absolute;left:2356;top:750;width:2;height:255" coordorigin="2356,750" coordsize="0,255" path="m2356,750l2356,100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left</w:t>
      </w:r>
      <w:r>
        <w:rPr/>
        <w:t xml:space="preserve"> right</w:t>
      </w:r>
    </w:p>
    <w:p>
      <w:pPr>
        <w:pStyle w:val="BodyText"/>
        <w:spacing w:line="405" w:lineRule="auto" w:before="4"/>
        <w:ind w:left="2487" w:right="7700"/>
        <w:jc w:val="both"/>
      </w:pPr>
      <w:r>
        <w:rPr/>
        <w:pict>
          <v:group style="position:absolute;margin-left:116.841797pt;margin-top:17.774643pt;width:14.7pt;height:14.7pt;mso-position-horizontal-relative:page;mso-position-vertical-relative:paragraph;z-index:4744" coordorigin="2337,355" coordsize="294,294">
            <v:group style="position:absolute;left:2347;top:375;width:255;height:2" coordorigin="2347,375" coordsize="255,2">
              <v:shape style="position:absolute;left:2347;top:375;width:255;height:2" coordorigin="2347,375" coordsize="255,0" path="m2347,375l2601,375e" filled="false" stroked="true" strokeweight=".9804pt" strokecolor="#999999">
                <v:path arrowok="t"/>
              </v:shape>
            </v:group>
            <v:group style="position:absolute;left:2611;top:365;width:2;height:255" coordorigin="2611,365" coordsize="2,255">
              <v:shape style="position:absolute;left:2611;top:365;width:2;height:255" coordorigin="2611,365" coordsize="0,255" path="m2611,365l2611,620e" filled="false" stroked="true" strokeweight=".9805pt" strokecolor="#999999">
                <v:path arrowok="t"/>
              </v:shape>
            </v:group>
            <v:group style="position:absolute;left:2366;top:630;width:255;height:2" coordorigin="2366,630" coordsize="255,2">
              <v:shape style="position:absolute;left:2366;top:630;width:255;height:2" coordorigin="2366,630" coordsize="255,0" path="m2366,630l2621,630e" filled="false" stroked="true" strokeweight=".9805pt" strokecolor="#999999">
                <v:path arrowok="t"/>
              </v:shape>
            </v:group>
            <v:group style="position:absolute;left:2356;top:385;width:2;height:255" coordorigin="2356,385" coordsize="2,255">
              <v:shape style="position:absolute;left:2356;top:385;width:2;height:255" coordorigin="2356,385" coordsize="0,255" path="m2356,385l2356,63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36.255043pt;width:14.7pt;height:14.7pt;mso-position-horizontal-relative:page;mso-position-vertical-relative:paragraph;z-index:4768" coordorigin="2337,725" coordsize="294,294">
            <v:group style="position:absolute;left:2347;top:745;width:255;height:2" coordorigin="2347,745" coordsize="255,2">
              <v:shape style="position:absolute;left:2347;top:745;width:255;height:2" coordorigin="2347,745" coordsize="255,0" path="m2347,745l2601,745e" filled="false" stroked="true" strokeweight=".9805pt" strokecolor="#999999">
                <v:path arrowok="t"/>
              </v:shape>
            </v:group>
            <v:group style="position:absolute;left:2611;top:735;width:2;height:255" coordorigin="2611,735" coordsize="2,255">
              <v:shape style="position:absolute;left:2611;top:735;width:2;height:255" coordorigin="2611,735" coordsize="0,255" path="m2611,735l2611,989e" filled="false" stroked="true" strokeweight=".9805pt" strokecolor="#999999">
                <v:path arrowok="t"/>
              </v:shape>
            </v:group>
            <v:group style="position:absolute;left:2366;top:999;width:255;height:2" coordorigin="2366,999" coordsize="255,2">
              <v:shape style="position:absolute;left:2366;top:999;width:255;height:2" coordorigin="2366,999" coordsize="255,0" path="m2366,999l2621,999e" filled="false" stroked="true" strokeweight=".9805pt" strokecolor="#999999">
                <v:path arrowok="t"/>
              </v:shape>
            </v:group>
            <v:group style="position:absolute;left:2356;top:755;width:2;height:255" coordorigin="2356,755" coordsize="2,255">
              <v:shape style="position:absolute;left:2356;top:755;width:2;height:255" coordorigin="2356,755" coordsize="0,255" path="m2356,755l2356,100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54.735542pt;width:14.7pt;height:14.7pt;mso-position-horizontal-relative:page;mso-position-vertical-relative:paragraph;z-index:4792" coordorigin="2337,1095" coordsize="294,294">
            <v:group style="position:absolute;left:2347;top:1114;width:255;height:2" coordorigin="2347,1114" coordsize="255,2">
              <v:shape style="position:absolute;left:2347;top:1114;width:255;height:2" coordorigin="2347,1114" coordsize="255,0" path="m2347,1114l2601,1114e" filled="false" stroked="true" strokeweight=".9805pt" strokecolor="#999999">
                <v:path arrowok="t"/>
              </v:shape>
            </v:group>
            <v:group style="position:absolute;left:2611;top:1105;width:2;height:255" coordorigin="2611,1105" coordsize="2,255">
              <v:shape style="position:absolute;left:2611;top:1105;width:2;height:255" coordorigin="2611,1105" coordsize="0,255" path="m2611,1105l2611,1359e" filled="false" stroked="true" strokeweight=".9805pt" strokecolor="#999999">
                <v:path arrowok="t"/>
              </v:shape>
            </v:group>
            <v:group style="position:absolute;left:2366;top:1369;width:255;height:2" coordorigin="2366,1369" coordsize="255,2">
              <v:shape style="position:absolute;left:2366;top:1369;width:255;height:2" coordorigin="2366,1369" coordsize="255,0" path="m2366,1369l2621,1369e" filled="false" stroked="true" strokeweight=".9804pt" strokecolor="#999999">
                <v:path arrowok="t"/>
              </v:shape>
            </v:group>
            <v:group style="position:absolute;left:2356;top:1124;width:2;height:255" coordorigin="2356,1124" coordsize="2,255">
              <v:shape style="position:absolute;left:2356;top:1124;width:2;height:255" coordorigin="2356,1124" coordsize="0,255" path="m2356,1124l2356,137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top /</w:t>
      </w:r>
      <w:r>
        <w:rPr/>
        <w:t xml:space="preserve"> cranial</w:t>
      </w:r>
      <w:r>
        <w:rPr/>
        <w:t xml:space="preserve"> bottom /</w:t>
      </w:r>
      <w:r>
        <w:rPr/>
        <w:t xml:space="preserve"> caudal</w:t>
      </w:r>
      <w:r>
        <w:rPr/>
        <w:t xml:space="preserve"> front /</w:t>
      </w:r>
      <w:r>
        <w:rPr/>
        <w:t xml:space="preserve"> ventral</w:t>
      </w:r>
      <w:r>
        <w:rPr/>
        <w:t xml:space="preserve"> rear /</w:t>
      </w:r>
      <w:r>
        <w:rPr/>
        <w:t xml:space="preserve"> dorsal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5599" w:hanging="319"/>
        <w:jc w:val="center"/>
        <w:rPr>
          <w:b w:val="0"/>
          <w:bCs w:val="0"/>
        </w:rPr>
      </w:pPr>
      <w:r>
        <w:rPr/>
        <w:t>Security for question 1</w:t>
      </w:r>
      <w:r>
        <w:rPr>
          <w:color w:val="C43B1D"/>
        </w:rPr>
        <w:t xml:space="preserve"> *</w:t>
      </w:r>
      <w:r>
        <w:rPr>
          <w:b w:val="0"/>
        </w:rPr>
      </w:r>
    </w:p>
    <w:p>
      <w:pPr>
        <w:spacing w:before="70"/>
        <w:ind w:left="1996" w:right="771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495pt;margin-top:37.452385pt;width:21.55pt;height:13.75pt;mso-position-horizontal-relative:page;mso-position-vertical-relative:paragraph;z-index:4312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3,1014,4482,1005,4485,1004,4415,1004,4245,1003,4186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9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7994pt;margin-top:37.452385pt;width:21.55pt;height:13.75pt;mso-position-horizontal-relative:page;mso-position-vertical-relative:paragraph;z-index:4336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02,961,5225,896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4923pt;margin-top:37.452385pt;width:21.55pt;height:13.75pt;mso-position-horizontal-relative:page;mso-position-vertical-relative:paragraph;z-index:4360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2,1020,5813,1014,5831,1005,5834,1004,5765,1004,5594,1003,5535,979,5497,926,5489,879,5493,857,5526,801,5584,771,5606,769,5834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4,769l5765,769,5777,769,5799,774,5852,808,5880,869,5882,893,5878,916,5845,971,5787,1001,5765,1004,5834,1004,5876,961,5899,896,5901,870,5896,848,5888,827,5878,808,5864,792,5848,777,583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4995pt;margin-top:37.452385pt;width:21.55pt;height:13.75pt;mso-position-horizontal-relative:page;mso-position-vertical-relative:paragraph;z-index:4384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51,961,6574,896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1924pt;margin-top:37.452385pt;width:21.55pt;height:13.75pt;mso-position-horizontal-relative:page;mso-position-vertical-relative:paragraph;z-index:4408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9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26,961,7248,896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1996pt;margin-top:37.452385pt;width:21.55pt;height:13.75pt;mso-position-horizontal-relative:page;mso-position-vertical-relative:paragraph;z-index:4432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393pt;margin-top:15.989096pt;width:21.55pt;height:13.75pt;mso-position-horizontal-relative:page;mso-position-vertical-relative:paragraph;z-index:4288" coordorigin="3447,320" coordsize="431,275">
            <v:shape style="position:absolute;left:3447;top:320;width:431;height:275" coordorigin="3447,320" coordsize="431,275" path="m3741,320l3583,320,3576,320,3516,338,3471,382,3448,447,3447,473,3451,495,3483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53,532,3876,467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at all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unsafe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8925pt;margin-top:5.155588pt;width:21.55pt;height:13.75pt;mso-position-horizontal-relative:page;mso-position-vertical-relative:paragraph;z-index:4456" coordorigin="8169,103" coordsize="431,275">
            <v:shape style="position:absolute;left:8169;top:103;width:431;height:275" coordorigin="8169,103" coordsize="431,275" path="m8463,103l8305,103,8298,103,8238,121,8193,165,8170,230,8169,256,8173,278,8205,335,8260,370,8305,377,8469,377,8491,374,8511,368,8530,359,8532,358,8463,358,8292,357,8233,333,8195,280,8187,233,8191,211,8224,155,8282,125,8305,123,8533,123,8528,119,8507,111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6,8486,355,8463,358,8532,358,8575,315,8598,250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088pt;margin-top:5.155588pt;width:21.55pt;height:13.75pt;mso-position-horizontal-relative:page;mso-position-vertical-relative:paragraph;z-index:4480" coordorigin="8843,103" coordsize="431,275">
            <v:shape style="position:absolute;left:8843;top:103;width:431;height:275" coordorigin="8843,103" coordsize="431,275" path="m9137,103l8979,103,8973,103,8913,121,8868,165,8845,230,8843,256,8848,278,8880,335,8935,370,8979,377,9144,377,9165,374,9186,368,9204,359,9207,358,9137,358,8966,357,8908,333,8870,280,8862,233,8866,211,8899,155,8956,125,8979,123,9207,123,9202,119,9182,111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3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5925pt;margin-top:5.155588pt;width:21.55pt;height:13.75pt;mso-position-horizontal-relative:page;mso-position-vertical-relative:paragraph;z-index:4504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1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24,315,9947,250,9948,224,9944,202,9936,181,9925,163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very</w:t>
      </w:r>
      <w:r>
        <w:rPr/>
        <w:t xml:space="preserve"> sure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1519" w:hanging="319"/>
        <w:jc w:val="left"/>
        <w:rPr>
          <w:b w:val="0"/>
          <w:bCs w:val="0"/>
        </w:rPr>
      </w:pPr>
      <w:r>
        <w:rPr/>
        <w:t>Question two: Where is the bullet in relation to the middle hepatic vein? *</w:t>
      </w:r>
      <w:r>
        <w:rPr>
          <w:b w:val="0"/>
        </w:rPr>
      </w:r>
    </w:p>
    <w:p>
      <w:pPr>
        <w:pStyle w:val="BodyText"/>
        <w:spacing w:line="240" w:lineRule="auto" w:before="70"/>
        <w:ind w:right="1519"/>
        <w:jc w:val="left"/>
      </w:pPr>
      <w:r>
        <w:rPr/>
        <w:t>Please select at least one answer</w:t>
      </w:r>
      <w:r>
        <w:rPr/>
        <w:t>.</w:t>
      </w:r>
    </w:p>
    <w:p>
      <w:pPr>
        <w:spacing w:before="23"/>
        <w:ind w:left="2487" w:right="1519" w:hanging="47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Tick all that</w:t>
      </w:r>
      <w:r>
        <w:rPr>
          <w:rFonts w:ascii="Arial"/>
          <w:i/>
          <w:spacing w:val="4"/>
          <w:sz w:val="19"/>
        </w:rPr>
        <w:t xml:space="preserve"> </w:t>
      </w:r>
      <w:r>
        <w:rPr>
          <w:rFonts w:ascii="Arial"/>
          <w:i/>
          <w:spacing w:val="-3"/>
          <w:sz w:val="19"/>
        </w:rPr>
        <w:t>apply.</w:t>
      </w:r>
      <w:r>
        <w:rPr>
          <w:rFonts w:ascii="Arial"/>
          <w:spacing w:val="-3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487" w:right="8099"/>
        <w:jc w:val="left"/>
      </w:pPr>
      <w:r>
        <w:rPr/>
        <w:pict>
          <v:group style="position:absolute;margin-left:116.841751pt;margin-top:-.905241pt;width:14.7pt;height:14.7pt;mso-position-horizontal-relative:page;mso-position-vertical-relative:paragraph;z-index:5392" coordorigin="2337,-18" coordsize="294,294">
            <v:group style="position:absolute;left:2347;top:2;width:255;height:2" coordorigin="2347,2" coordsize="255,2">
              <v:shape style="position:absolute;left:2347;top:2;width:255;height:2" coordorigin="2347,2" coordsize="255,0" path="m2347,2l2601,2e" filled="false" stroked="true" strokeweight=".9805pt" strokecolor="#999999">
                <v:path arrowok="t"/>
              </v:shape>
            </v:group>
            <v:group style="position:absolute;left:2611;top:-8;width:2;height:255" coordorigin="2611,-8" coordsize="2,255">
              <v:shape style="position:absolute;left:2611;top:-8;width:2;height:255" coordorigin="2611,-8" coordsize="0,255" path="m2611,-8l2611,246e" filled="false" stroked="true" strokeweight=".9805pt" strokecolor="#999999">
                <v:path arrowok="t"/>
              </v:shape>
            </v:group>
            <v:group style="position:absolute;left:2366;top:256;width:255;height:2" coordorigin="2366,256" coordsize="255,2">
              <v:shape style="position:absolute;left:2366;top:256;width:255;height:2" coordorigin="2366,256" coordsize="255,0" path="m2366,256l2621,256e" filled="false" stroked="true" strokeweight=".9804pt" strokecolor="#999999">
                <v:path arrowok="t"/>
              </v:shape>
            </v:group>
            <v:group style="position:absolute;left:2356;top:11;width:2;height:255" coordorigin="2356,11" coordsize="2,255">
              <v:shape style="position:absolute;left:2356;top:11;width:2;height:255" coordorigin="2356,11" coordsize="0,255" path="m2356,11l2356,266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17.57526pt;width:14.7pt;height:14.7pt;mso-position-horizontal-relative:page;mso-position-vertical-relative:paragraph;z-index:5416" coordorigin="2337,352" coordsize="294,294">
            <v:group style="position:absolute;left:2347;top:371;width:255;height:2" coordorigin="2347,371" coordsize="255,2">
              <v:shape style="position:absolute;left:2347;top:371;width:255;height:2" coordorigin="2347,371" coordsize="255,0" path="m2347,371l2601,371e" filled="false" stroked="true" strokeweight=".9805pt" strokecolor="#999999">
                <v:path arrowok="t"/>
              </v:shape>
            </v:group>
            <v:group style="position:absolute;left:2611;top:361;width:2;height:255" coordorigin="2611,361" coordsize="2,255">
              <v:shape style="position:absolute;left:2611;top:361;width:2;height:255" coordorigin="2611,361" coordsize="0,255" path="m2611,361l2611,616e" filled="false" stroked="true" strokeweight=".9805pt" strokecolor="#999999">
                <v:path arrowok="t"/>
              </v:shape>
            </v:group>
            <v:group style="position:absolute;left:2366;top:626;width:255;height:2" coordorigin="2366,626" coordsize="255,2">
              <v:shape style="position:absolute;left:2366;top:626;width:255;height:2" coordorigin="2366,626" coordsize="255,0" path="m2366,626l2621,626e" filled="false" stroked="true" strokeweight=".9805pt" strokecolor="#999999">
                <v:path arrowok="t"/>
              </v:shape>
            </v:group>
            <v:group style="position:absolute;left:2356;top:381;width:2;height:255" coordorigin="2356,381" coordsize="2,255">
              <v:shape style="position:absolute;left:2356;top:381;width:2;height:255" coordorigin="2356,381" coordsize="0,255" path="m2356,381l2356,63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36.055759pt;width:14.7pt;height:14.7pt;mso-position-horizontal-relative:page;mso-position-vertical-relative:paragraph;z-index:5440" coordorigin="2337,721" coordsize="294,294">
            <v:group style="position:absolute;left:2347;top:741;width:255;height:2" coordorigin="2347,741" coordsize="255,2">
              <v:shape style="position:absolute;left:2347;top:741;width:255;height:2" coordorigin="2347,741" coordsize="255,0" path="m2347,741l2601,741e" filled="false" stroked="true" strokeweight=".9804pt" strokecolor="#999999">
                <v:path arrowok="t"/>
              </v:shape>
            </v:group>
            <v:group style="position:absolute;left:2611;top:731;width:2;height:255" coordorigin="2611,731" coordsize="2,255">
              <v:shape style="position:absolute;left:2611;top:731;width:2;height:255" coordorigin="2611,731" coordsize="0,255" path="m2611,731l2611,985e" filled="false" stroked="true" strokeweight=".9805pt" strokecolor="#999999">
                <v:path arrowok="t"/>
              </v:shape>
            </v:group>
            <v:group style="position:absolute;left:2366;top:995;width:255;height:2" coordorigin="2366,995" coordsize="255,2">
              <v:shape style="position:absolute;left:2366;top:995;width:255;height:2" coordorigin="2366,995" coordsize="255,0" path="m2366,995l2621,995e" filled="false" stroked="true" strokeweight=".9805pt" strokecolor="#999999">
                <v:path arrowok="t"/>
              </v:shape>
            </v:group>
            <v:group style="position:absolute;left:2356;top:750;width:2;height:255" coordorigin="2356,750" coordsize="2,255">
              <v:shape style="position:absolute;left:2356;top:750;width:2;height:255" coordorigin="2356,750" coordsize="0,255" path="m2356,750l2356,100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left</w:t>
      </w:r>
      <w:r>
        <w:rPr/>
        <w:t xml:space="preserve"> right</w:t>
      </w:r>
    </w:p>
    <w:p>
      <w:pPr>
        <w:pStyle w:val="BodyText"/>
        <w:spacing w:line="405" w:lineRule="auto" w:before="4"/>
        <w:ind w:left="2487" w:right="7700"/>
        <w:jc w:val="both"/>
      </w:pPr>
      <w:r>
        <w:rPr/>
        <w:pict>
          <v:group style="position:absolute;margin-left:116.841751pt;margin-top:17.776566pt;width:14.7pt;height:14.7pt;mso-position-horizontal-relative:page;mso-position-vertical-relative:paragraph;z-index:5464" coordorigin="2337,356" coordsize="294,294">
            <v:group style="position:absolute;left:2347;top:375;width:255;height:2" coordorigin="2347,375" coordsize="255,2">
              <v:shape style="position:absolute;left:2347;top:375;width:255;height:2" coordorigin="2347,375" coordsize="255,0" path="m2347,375l2601,375e" filled="false" stroked="true" strokeweight=".9805pt" strokecolor="#999999">
                <v:path arrowok="t"/>
              </v:shape>
            </v:group>
            <v:group style="position:absolute;left:2611;top:365;width:2;height:255" coordorigin="2611,365" coordsize="2,255">
              <v:shape style="position:absolute;left:2611;top:365;width:2;height:255" coordorigin="2611,365" coordsize="0,255" path="m2611,365l2611,620e" filled="false" stroked="true" strokeweight=".9805pt" strokecolor="#999999">
                <v:path arrowok="t"/>
              </v:shape>
            </v:group>
            <v:group style="position:absolute;left:2366;top:630;width:255;height:2" coordorigin="2366,630" coordsize="255,2">
              <v:shape style="position:absolute;left:2366;top:630;width:255;height:2" coordorigin="2366,630" coordsize="255,0" path="m2366,630l2621,630e" filled="false" stroked="true" strokeweight=".9804pt" strokecolor="#999999">
                <v:path arrowok="t"/>
              </v:shape>
            </v:group>
            <v:group style="position:absolute;left:2356;top:385;width:2;height:255" coordorigin="2356,385" coordsize="2,255">
              <v:shape style="position:absolute;left:2356;top:385;width:2;height:255" coordorigin="2356,385" coordsize="0,255" path="m2356,385l2356,63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36.253166pt;width:14.7pt;height:14.7pt;mso-position-horizontal-relative:page;mso-position-vertical-relative:paragraph;z-index:5488" coordorigin="2337,725" coordsize="294,294">
            <v:group style="position:absolute;left:2347;top:745;width:255;height:2" coordorigin="2347,745" coordsize="255,2">
              <v:shape style="position:absolute;left:2347;top:745;width:255;height:2" coordorigin="2347,745" coordsize="255,0" path="m2347,745l2601,745e" filled="false" stroked="true" strokeweight=".9804pt" strokecolor="#999999">
                <v:path arrowok="t"/>
              </v:shape>
            </v:group>
            <v:group style="position:absolute;left:2611;top:735;width:2;height:255" coordorigin="2611,735" coordsize="2,255">
              <v:shape style="position:absolute;left:2611;top:735;width:2;height:255" coordorigin="2611,735" coordsize="0,255" path="m2611,735l2611,989e" filled="false" stroked="true" strokeweight=".9805pt" strokecolor="#999999">
                <v:path arrowok="t"/>
              </v:shape>
            </v:group>
            <v:group style="position:absolute;left:2366;top:999;width:255;height:2" coordorigin="2366,999" coordsize="255,2">
              <v:shape style="position:absolute;left:2366;top:999;width:255;height:2" coordorigin="2366,999" coordsize="255,0" path="m2366,999l2621,999e" filled="false" stroked="true" strokeweight=".9805pt" strokecolor="#999999">
                <v:path arrowok="t"/>
              </v:shape>
            </v:group>
            <v:group style="position:absolute;left:2356;top:754;width:2;height:255" coordorigin="2356,754" coordsize="2,255">
              <v:shape style="position:absolute;left:2356;top:754;width:2;height:255" coordorigin="2356,754" coordsize="0,255" path="m2356,754l2356,100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54.733566pt;width:14.7pt;height:14.7pt;mso-position-horizontal-relative:page;mso-position-vertical-relative:paragraph;z-index:5512" coordorigin="2337,1095" coordsize="294,294">
            <v:group style="position:absolute;left:2347;top:1114;width:255;height:2" coordorigin="2347,1114" coordsize="255,2">
              <v:shape style="position:absolute;left:2347;top:1114;width:255;height:2" coordorigin="2347,1114" coordsize="255,0" path="m2347,1114l2601,1114e" filled="false" stroked="true" strokeweight=".9805pt" strokecolor="#999999">
                <v:path arrowok="t"/>
              </v:shape>
            </v:group>
            <v:group style="position:absolute;left:2611;top:1104;width:2;height:255" coordorigin="2611,1104" coordsize="2,255">
              <v:shape style="position:absolute;left:2611;top:1104;width:2;height:255" coordorigin="2611,1104" coordsize="0,255" path="m2611,1104l2611,1359e" filled="false" stroked="true" strokeweight=".9805pt" strokecolor="#999999">
                <v:path arrowok="t"/>
              </v:shape>
            </v:group>
            <v:group style="position:absolute;left:2366;top:1369;width:255;height:2" coordorigin="2366,1369" coordsize="255,2">
              <v:shape style="position:absolute;left:2366;top:1369;width:255;height:2" coordorigin="2366,1369" coordsize="255,0" path="m2366,1369l2621,1369e" filled="false" stroked="true" strokeweight=".9805pt" strokecolor="#999999">
                <v:path arrowok="t"/>
              </v:shape>
            </v:group>
            <v:group style="position:absolute;left:2356;top:1124;width:2;height:255" coordorigin="2356,1124" coordsize="2,255">
              <v:shape style="position:absolute;left:2356;top:1124;width:2;height:255" coordorigin="2356,1124" coordsize="0,255" path="m2356,1124l2356,137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top /</w:t>
      </w:r>
      <w:r>
        <w:rPr/>
        <w:t xml:space="preserve"> cranial</w:t>
      </w:r>
      <w:r>
        <w:rPr/>
        <w:t xml:space="preserve"> bottom /</w:t>
      </w:r>
      <w:r>
        <w:rPr/>
        <w:t xml:space="preserve"> caudal</w:t>
      </w:r>
      <w:r>
        <w:rPr/>
        <w:t xml:space="preserve"> front /</w:t>
      </w:r>
      <w:r>
        <w:rPr/>
        <w:t xml:space="preserve"> ventral</w:t>
      </w:r>
      <w:r>
        <w:rPr/>
        <w:t xml:space="preserve"> rear /</w:t>
      </w:r>
      <w:r>
        <w:rPr/>
        <w:t xml:space="preserve"> dorsal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5599" w:hanging="319"/>
        <w:jc w:val="center"/>
        <w:rPr>
          <w:b w:val="0"/>
          <w:bCs w:val="0"/>
        </w:rPr>
      </w:pPr>
      <w:r>
        <w:rPr/>
        <w:t>Security for question 2</w:t>
      </w:r>
      <w:r>
        <w:rPr>
          <w:color w:val="C43B1D"/>
        </w:rPr>
        <w:t xml:space="preserve"> *</w:t>
      </w:r>
      <w:r>
        <w:rPr>
          <w:b w:val="0"/>
        </w:rPr>
      </w:r>
    </w:p>
    <w:p>
      <w:pPr>
        <w:spacing w:before="70"/>
        <w:ind w:left="1996" w:right="771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846pt;margin-top:37.450478pt;width:21.55pt;height:13.75pt;mso-position-horizontal-relative:page;mso-position-vertical-relative:paragraph;z-index:4936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6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9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345pt;margin-top:37.450478pt;width:21.55pt;height:13.75pt;mso-position-horizontal-relative:page;mso-position-vertical-relative:paragraph;z-index:4960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12,942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5289pt;margin-top:37.450478pt;width:21.55pt;height:13.75pt;mso-position-horizontal-relative:page;mso-position-vertical-relative:paragraph;z-index:4984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8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5331pt;margin-top:37.450478pt;width:21.55pt;height:13.75pt;mso-position-horizontal-relative:page;mso-position-vertical-relative:paragraph;z-index:5008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61,942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229pt;margin-top:37.450478pt;width:21.55pt;height:13.75pt;mso-position-horizontal-relative:page;mso-position-vertical-relative:paragraph;z-index:5032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9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36,942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2332pt;margin-top:37.450478pt;width:21.55pt;height:13.75pt;mso-position-horizontal-relative:page;mso-position-vertical-relative:paragraph;z-index:5056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pgSz w:w="11900" w:h="16840"/>
          <w:pgMar w:header="370" w:footer="830"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744pt;margin-top:15.987171pt;width:21.55pt;height:13.75pt;mso-position-horizontal-relative:page;mso-position-vertical-relative:paragraph;z-index:4912" coordorigin="3447,320" coordsize="431,275">
            <v:shape style="position:absolute;left:3447;top:320;width:431;height:275" coordorigin="3447,320" coordsize="431,275" path="m3741,320l3583,320,3576,320,3516,338,3471,382,3448,447,3447,473,3451,495,3484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63,512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at all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unsafe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9291pt;margin-top:5.153663pt;width:21.55pt;height:13.75pt;mso-position-horizontal-relative:page;mso-position-vertical-relative:paragraph;z-index:5080" coordorigin="8169,103" coordsize="431,275">
            <v:shape style="position:absolute;left:8169;top:103;width:431;height:275" coordorigin="8169,103" coordsize="431,275" path="m8463,103l8305,103,8298,103,8238,121,8193,165,8170,230,8169,256,8173,278,8206,335,8260,370,8305,377,8469,377,8491,374,8511,368,8530,359,8532,358,8463,358,8292,357,8233,333,8195,280,8187,233,8191,211,8224,155,8282,125,8305,123,8533,123,8528,119,8507,111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5,8486,355,8463,358,8532,358,8585,296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424pt;margin-top:5.153663pt;width:21.55pt;height:13.75pt;mso-position-horizontal-relative:page;mso-position-vertical-relative:paragraph;z-index:5104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7,357,8908,333,8870,280,8862,233,8866,211,8899,155,8956,125,8979,123,9207,123,9202,119,9182,111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6292pt;margin-top:5.153663pt;width:21.55pt;height:13.75pt;mso-position-horizontal-relative:page;mso-position-vertical-relative:paragraph;z-index:5128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1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34,296,9948,224,9944,202,9936,181,9925,163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very</w:t>
      </w:r>
      <w:r>
        <w:rPr/>
        <w:t xml:space="preserve"> sure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1519" w:hanging="319"/>
        <w:jc w:val="left"/>
        <w:rPr>
          <w:b w:val="0"/>
          <w:bCs w:val="0"/>
        </w:rPr>
      </w:pPr>
      <w:r>
        <w:rPr/>
        <w:t>Question 3: Where is the ball in relation to the left portal vein? *</w:t>
      </w:r>
      <w:r>
        <w:rPr>
          <w:b w:val="0"/>
        </w:rPr>
      </w:r>
    </w:p>
    <w:p>
      <w:pPr>
        <w:pStyle w:val="BodyText"/>
        <w:spacing w:line="240" w:lineRule="auto" w:before="70"/>
        <w:ind w:right="1519"/>
        <w:jc w:val="left"/>
      </w:pPr>
      <w:r>
        <w:rPr/>
        <w:t>Please select at least one answer</w:t>
      </w:r>
      <w:r>
        <w:rPr/>
        <w:t>.</w:t>
      </w:r>
    </w:p>
    <w:p>
      <w:pPr>
        <w:spacing w:before="23"/>
        <w:ind w:left="2487" w:right="1519" w:hanging="47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Tick all that</w:t>
      </w:r>
      <w:r>
        <w:rPr>
          <w:rFonts w:ascii="Arial"/>
          <w:i/>
          <w:spacing w:val="4"/>
          <w:sz w:val="19"/>
        </w:rPr>
        <w:t xml:space="preserve"> </w:t>
      </w:r>
      <w:r>
        <w:rPr>
          <w:rFonts w:ascii="Arial"/>
          <w:i/>
          <w:spacing w:val="-3"/>
          <w:sz w:val="19"/>
        </w:rPr>
        <w:t>apply.</w:t>
      </w:r>
      <w:r>
        <w:rPr>
          <w:rFonts w:ascii="Arial"/>
          <w:spacing w:val="-3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487" w:right="8099"/>
        <w:jc w:val="left"/>
      </w:pPr>
      <w:r>
        <w:rPr/>
        <w:pict>
          <v:group style="position:absolute;margin-left:116.841751pt;margin-top:-.906461pt;width:14.7pt;height:14.7pt;mso-position-horizontal-relative:page;mso-position-vertical-relative:paragraph;z-index:5536" coordorigin="2337,-18" coordsize="294,294">
            <v:group style="position:absolute;left:2347;top:1;width:255;height:2" coordorigin="2347,1" coordsize="255,2">
              <v:shape style="position:absolute;left:2347;top:1;width:255;height:2" coordorigin="2347,1" coordsize="255,0" path="m2347,1l2601,1e" filled="false" stroked="true" strokeweight=".9805pt" strokecolor="#999999">
                <v:path arrowok="t"/>
              </v:shape>
            </v:group>
            <v:group style="position:absolute;left:2611;top:-8;width:2;height:255" coordorigin="2611,-8" coordsize="2,255">
              <v:shape style="position:absolute;left:2611;top:-8;width:2;height:255" coordorigin="2611,-8" coordsize="0,255" path="m2611,-8l2611,246e" filled="false" stroked="true" strokeweight=".9805pt" strokecolor="#999999">
                <v:path arrowok="t"/>
              </v:shape>
            </v:group>
            <v:group style="position:absolute;left:2366;top:256;width:255;height:2" coordorigin="2366,256" coordsize="255,2">
              <v:shape style="position:absolute;left:2366;top:256;width:255;height:2" coordorigin="2366,256" coordsize="255,0" path="m2366,256l2621,256e" filled="false" stroked="true" strokeweight=".9805pt" strokecolor="#999999">
                <v:path arrowok="t"/>
              </v:shape>
            </v:group>
            <v:group style="position:absolute;left:2356;top:11;width:2;height:255" coordorigin="2356,11" coordsize="2,255">
              <v:shape style="position:absolute;left:2356;top:11;width:2;height:255" coordorigin="2356,11" coordsize="0,255" path="m2356,11l2356,266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17.574039pt;width:14.7pt;height:14.7pt;mso-position-horizontal-relative:page;mso-position-vertical-relative:paragraph;z-index:5560" coordorigin="2337,351" coordsize="294,294">
            <v:group style="position:absolute;left:2347;top:371;width:255;height:2" coordorigin="2347,371" coordsize="255,2">
              <v:shape style="position:absolute;left:2347;top:371;width:255;height:2" coordorigin="2347,371" coordsize="255,0" path="m2347,371l2601,371e" filled="false" stroked="true" strokeweight=".9805pt" strokecolor="#999999">
                <v:path arrowok="t"/>
              </v:shape>
            </v:group>
            <v:group style="position:absolute;left:2611;top:361;width:2;height:255" coordorigin="2611,361" coordsize="2,255">
              <v:shape style="position:absolute;left:2611;top:361;width:2;height:255" coordorigin="2611,361" coordsize="0,255" path="m2611,361l2611,616e" filled="false" stroked="true" strokeweight=".9805pt" strokecolor="#999999">
                <v:path arrowok="t"/>
              </v:shape>
            </v:group>
            <v:group style="position:absolute;left:2366;top:626;width:255;height:2" coordorigin="2366,626" coordsize="255,2">
              <v:shape style="position:absolute;left:2366;top:626;width:255;height:2" coordorigin="2366,626" coordsize="255,0" path="m2366,626l2621,626e" filled="false" stroked="true" strokeweight=".9804pt" strokecolor="#999999">
                <v:path arrowok="t"/>
              </v:shape>
            </v:group>
            <v:group style="position:absolute;left:2356;top:381;width:2;height:255" coordorigin="2356,381" coordsize="2,255">
              <v:shape style="position:absolute;left:2356;top:381;width:2;height:255" coordorigin="2356,381" coordsize="0,255" path="m2356,381l2356,63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36.054539pt;width:14.7pt;height:14.7pt;mso-position-horizontal-relative:page;mso-position-vertical-relative:paragraph;z-index:5584" coordorigin="2337,721" coordsize="294,294">
            <v:group style="position:absolute;left:2347;top:741;width:255;height:2" coordorigin="2347,741" coordsize="255,2">
              <v:shape style="position:absolute;left:2347;top:741;width:255;height:2" coordorigin="2347,741" coordsize="255,0" path="m2347,741l2601,741e" filled="false" stroked="true" strokeweight=".9804pt" strokecolor="#999999">
                <v:path arrowok="t"/>
              </v:shape>
            </v:group>
            <v:group style="position:absolute;left:2611;top:731;width:2;height:255" coordorigin="2611,731" coordsize="2,255">
              <v:shape style="position:absolute;left:2611;top:731;width:2;height:255" coordorigin="2611,731" coordsize="0,255" path="m2611,731l2611,985e" filled="false" stroked="true" strokeweight=".9805pt" strokecolor="#999999">
                <v:path arrowok="t"/>
              </v:shape>
            </v:group>
            <v:group style="position:absolute;left:2366;top:995;width:255;height:2" coordorigin="2366,995" coordsize="255,2">
              <v:shape style="position:absolute;left:2366;top:995;width:255;height:2" coordorigin="2366,995" coordsize="255,0" path="m2366,995l2621,995e" filled="false" stroked="true" strokeweight=".9805pt" strokecolor="#999999">
                <v:path arrowok="t"/>
              </v:shape>
            </v:group>
            <v:group style="position:absolute;left:2356;top:751;width:2;height:255" coordorigin="2356,751" coordsize="2,255">
              <v:shape style="position:absolute;left:2356;top:751;width:2;height:255" coordorigin="2356,751" coordsize="0,255" path="m2356,751l2356,100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left</w:t>
      </w:r>
      <w:r>
        <w:rPr/>
        <w:t xml:space="preserve"> right</w:t>
      </w:r>
    </w:p>
    <w:p>
      <w:pPr>
        <w:pStyle w:val="BodyText"/>
        <w:spacing w:line="405" w:lineRule="auto" w:before="4"/>
        <w:ind w:left="2487" w:right="7700"/>
        <w:jc w:val="both"/>
      </w:pPr>
      <w:r>
        <w:rPr/>
        <w:pict>
          <v:group style="position:absolute;margin-left:116.841751pt;margin-top:17.775345pt;width:14.7pt;height:14.7pt;mso-position-horizontal-relative:page;mso-position-vertical-relative:paragraph;z-index:5608" coordorigin="2337,356" coordsize="294,294">
            <v:group style="position:absolute;left:2347;top:375;width:255;height:2" coordorigin="2347,375" coordsize="255,2">
              <v:shape style="position:absolute;left:2347;top:375;width:255;height:2" coordorigin="2347,375" coordsize="255,0" path="m2347,375l2601,375e" filled="false" stroked="true" strokeweight=".9805pt" strokecolor="#999999">
                <v:path arrowok="t"/>
              </v:shape>
            </v:group>
            <v:group style="position:absolute;left:2611;top:365;width:2;height:255" coordorigin="2611,365" coordsize="2,255">
              <v:shape style="position:absolute;left:2611;top:365;width:2;height:255" coordorigin="2611,365" coordsize="0,255" path="m2611,365l2611,620e" filled="false" stroked="true" strokeweight=".9805pt" strokecolor="#999999">
                <v:path arrowok="t"/>
              </v:shape>
            </v:group>
            <v:group style="position:absolute;left:2366;top:630;width:255;height:2" coordorigin="2366,630" coordsize="255,2">
              <v:shape style="position:absolute;left:2366;top:630;width:255;height:2" coordorigin="2366,630" coordsize="255,0" path="m2366,630l2621,630e" filled="false" stroked="true" strokeweight=".9804pt" strokecolor="#999999">
                <v:path arrowok="t"/>
              </v:shape>
            </v:group>
            <v:group style="position:absolute;left:2356;top:385;width:2;height:255" coordorigin="2356,385" coordsize="2,255">
              <v:shape style="position:absolute;left:2356;top:385;width:2;height:255" coordorigin="2356,385" coordsize="0,255" path="m2356,385l2356,63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36.255844pt;width:14.7pt;height:14.7pt;mso-position-horizontal-relative:page;mso-position-vertical-relative:paragraph;z-index:5632" coordorigin="2337,725" coordsize="294,294">
            <v:group style="position:absolute;left:2347;top:745;width:255;height:2" coordorigin="2347,745" coordsize="255,2">
              <v:shape style="position:absolute;left:2347;top:745;width:255;height:2" coordorigin="2347,745" coordsize="255,0" path="m2347,745l2601,745e" filled="false" stroked="true" strokeweight=".9805pt" strokecolor="#999999">
                <v:path arrowok="t"/>
              </v:shape>
            </v:group>
            <v:group style="position:absolute;left:2611;top:735;width:2;height:255" coordorigin="2611,735" coordsize="2,255">
              <v:shape style="position:absolute;left:2611;top:735;width:2;height:255" coordorigin="2611,735" coordsize="0,255" path="m2611,735l2611,989e" filled="false" stroked="true" strokeweight=".9805pt" strokecolor="#999999">
                <v:path arrowok="t"/>
              </v:shape>
            </v:group>
            <v:group style="position:absolute;left:2366;top:999;width:255;height:2" coordorigin="2366,999" coordsize="255,2">
              <v:shape style="position:absolute;left:2366;top:999;width:255;height:2" coordorigin="2366,999" coordsize="255,0" path="m2366,999l2621,999e" filled="false" stroked="true" strokeweight=".9805pt" strokecolor="#999999">
                <v:path arrowok="t"/>
              </v:shape>
            </v:group>
            <v:group style="position:absolute;left:2356;top:754;width:2;height:255" coordorigin="2356,754" coordsize="2,255">
              <v:shape style="position:absolute;left:2356;top:754;width:2;height:255" coordorigin="2356,754" coordsize="0,255" path="m2356,754l2356,100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54.736343pt;width:14.7pt;height:14.7pt;mso-position-horizontal-relative:page;mso-position-vertical-relative:paragraph;z-index:5656" coordorigin="2337,1095" coordsize="294,294">
            <v:group style="position:absolute;left:2347;top:1114;width:255;height:2" coordorigin="2347,1114" coordsize="255,2">
              <v:shape style="position:absolute;left:2347;top:1114;width:255;height:2" coordorigin="2347,1114" coordsize="255,0" path="m2347,1114l2601,1114e" filled="false" stroked="true" strokeweight=".9804pt" strokecolor="#999999">
                <v:path arrowok="t"/>
              </v:shape>
            </v:group>
            <v:group style="position:absolute;left:2611;top:1105;width:2;height:255" coordorigin="2611,1105" coordsize="2,255">
              <v:shape style="position:absolute;left:2611;top:1105;width:2;height:255" coordorigin="2611,1105" coordsize="0,255" path="m2611,1105l2611,1359e" filled="false" stroked="true" strokeweight=".9805pt" strokecolor="#999999">
                <v:path arrowok="t"/>
              </v:shape>
            </v:group>
            <v:group style="position:absolute;left:2366;top:1369;width:255;height:2" coordorigin="2366,1369" coordsize="255,2">
              <v:shape style="position:absolute;left:2366;top:1369;width:255;height:2" coordorigin="2366,1369" coordsize="255,0" path="m2366,1369l2621,1369e" filled="false" stroked="true" strokeweight=".9805pt" strokecolor="#999999">
                <v:path arrowok="t"/>
              </v:shape>
            </v:group>
            <v:group style="position:absolute;left:2356;top:1124;width:2;height:255" coordorigin="2356,1124" coordsize="2,255">
              <v:shape style="position:absolute;left:2356;top:1124;width:2;height:255" coordorigin="2356,1124" coordsize="0,255" path="m2356,1124l2356,137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top /</w:t>
      </w:r>
      <w:r>
        <w:rPr/>
        <w:t xml:space="preserve"> cranial</w:t>
      </w:r>
      <w:r>
        <w:rPr/>
        <w:t xml:space="preserve"> bottom /</w:t>
      </w:r>
      <w:r>
        <w:rPr/>
        <w:t xml:space="preserve"> caudal</w:t>
      </w:r>
      <w:r>
        <w:rPr/>
        <w:t xml:space="preserve"> front /</w:t>
      </w:r>
      <w:r>
        <w:rPr/>
        <w:t xml:space="preserve"> ventral</w:t>
      </w:r>
      <w:r>
        <w:rPr/>
        <w:t xml:space="preserve"> rear /</w:t>
      </w:r>
      <w:r>
        <w:rPr/>
        <w:t xml:space="preserve"> dorsal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5599" w:hanging="319"/>
        <w:jc w:val="center"/>
        <w:rPr>
          <w:b w:val="0"/>
          <w:bCs w:val="0"/>
        </w:rPr>
      </w:pPr>
      <w:r>
        <w:rPr/>
        <w:t>Security for question 3</w:t>
      </w:r>
      <w:r>
        <w:rPr>
          <w:color w:val="C43B1D"/>
        </w:rPr>
        <w:t xml:space="preserve"> *</w:t>
      </w:r>
      <w:r>
        <w:rPr>
          <w:b w:val="0"/>
        </w:rPr>
      </w:r>
    </w:p>
    <w:p>
      <w:pPr>
        <w:spacing w:before="70"/>
        <w:ind w:left="1996" w:right="771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51pt;margin-top:37.449287pt;width:21.55pt;height:13.75pt;mso-position-horizontal-relative:page;mso-position-vertical-relative:paragraph;z-index:5176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5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8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01pt;margin-top:37.449287pt;width:21.55pt;height:13.75pt;mso-position-horizontal-relative:page;mso-position-vertical-relative:paragraph;z-index:5200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02,961,5225,896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4923pt;margin-top:37.449287pt;width:21.55pt;height:13.75pt;mso-position-horizontal-relative:page;mso-position-vertical-relative:paragraph;z-index:5224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7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4995pt;margin-top:37.449287pt;width:21.55pt;height:13.75pt;mso-position-horizontal-relative:page;mso-position-vertical-relative:paragraph;z-index:5248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51,961,6574,896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1924pt;margin-top:37.449287pt;width:21.55pt;height:13.75pt;mso-position-horizontal-relative:page;mso-position-vertical-relative:paragraph;z-index:5272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8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26,961,7248,896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1996pt;margin-top:37.449287pt;width:21.55pt;height:13.75pt;mso-position-horizontal-relative:page;mso-position-vertical-relative:paragraph;z-index:5296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408pt;margin-top:15.985981pt;width:21.55pt;height:13.75pt;mso-position-horizontal-relative:page;mso-position-vertical-relative:paragraph;z-index:5152" coordorigin="3447,320" coordsize="431,275">
            <v:shape style="position:absolute;left:3447;top:320;width:431;height:275" coordorigin="3447,320" coordsize="431,275" path="m3741,320l3583,320,3576,320,3516,338,3471,382,3448,447,3447,473,3451,495,3483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53,532,3876,467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at all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unsafe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8955pt;margin-top:5.152488pt;width:21.55pt;height:13.75pt;mso-position-horizontal-relative:page;mso-position-vertical-relative:paragraph;z-index:5320" coordorigin="8169,103" coordsize="431,275">
            <v:shape style="position:absolute;left:8169;top:103;width:431;height:275" coordorigin="8169,103" coordsize="431,275" path="m8463,103l8305,103,8298,103,8238,121,8193,165,8170,230,8169,256,8173,278,8205,335,8260,370,8305,377,8469,377,8491,374,8511,368,8530,359,8532,358,8463,358,8292,357,8233,333,8195,280,8187,233,8191,211,8224,155,8282,125,8305,123,8533,123,8528,119,8507,110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6,8486,355,8463,358,8532,358,8575,315,8598,250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088pt;margin-top:5.152488pt;width:21.55pt;height:13.75pt;mso-position-horizontal-relative:page;mso-position-vertical-relative:paragraph;z-index:5344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6,357,8907,333,8870,280,8862,233,8866,211,8899,155,8956,125,8979,123,9207,123,9202,119,9182,110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5956pt;margin-top:5.152488pt;width:21.55pt;height:13.75pt;mso-position-horizontal-relative:page;mso-position-vertical-relative:paragraph;z-index:5368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0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24,315,9947,250,9948,224,9944,202,9936,181,9925,162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very</w:t>
      </w:r>
      <w:r>
        <w:rPr/>
        <w:t xml:space="preserve"> sure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1519" w:hanging="319"/>
        <w:jc w:val="left"/>
        <w:rPr>
          <w:b w:val="0"/>
          <w:bCs w:val="0"/>
        </w:rPr>
      </w:pPr>
      <w:r>
        <w:rPr/>
        <w:t>Question 4: Where is the ball in relation to segment 2 portal branch? *</w:t>
      </w:r>
      <w:r>
        <w:rPr>
          <w:b w:val="0"/>
        </w:rPr>
      </w:r>
    </w:p>
    <w:p>
      <w:pPr>
        <w:pStyle w:val="BodyText"/>
        <w:spacing w:line="240" w:lineRule="auto" w:before="70"/>
        <w:ind w:right="1519"/>
        <w:jc w:val="left"/>
      </w:pPr>
      <w:r>
        <w:rPr/>
        <w:t>Please select at least one answer</w:t>
      </w:r>
      <w:r>
        <w:rPr/>
        <w:t>.</w:t>
      </w:r>
    </w:p>
    <w:p>
      <w:pPr>
        <w:spacing w:before="23"/>
        <w:ind w:left="2487" w:right="1519" w:hanging="47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Tick all that</w:t>
      </w:r>
      <w:r>
        <w:rPr>
          <w:rFonts w:ascii="Arial"/>
          <w:i/>
          <w:spacing w:val="4"/>
          <w:sz w:val="19"/>
        </w:rPr>
        <w:t xml:space="preserve"> </w:t>
      </w:r>
      <w:r>
        <w:rPr>
          <w:rFonts w:ascii="Arial"/>
          <w:i/>
          <w:spacing w:val="-3"/>
          <w:sz w:val="19"/>
        </w:rPr>
        <w:t>apply.</w:t>
      </w:r>
      <w:r>
        <w:rPr>
          <w:rFonts w:ascii="Arial"/>
          <w:spacing w:val="-3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487" w:right="8099"/>
        <w:jc w:val="left"/>
      </w:pPr>
      <w:r>
        <w:rPr/>
        <w:pict>
          <v:group style="position:absolute;margin-left:116.841751pt;margin-top:-.905241pt;width:14.7pt;height:14.7pt;mso-position-horizontal-relative:page;mso-position-vertical-relative:paragraph;z-index:6256" coordorigin="2337,-18" coordsize="294,294">
            <v:group style="position:absolute;left:2347;top:2;width:255;height:2" coordorigin="2347,2" coordsize="255,2">
              <v:shape style="position:absolute;left:2347;top:2;width:255;height:2" coordorigin="2347,2" coordsize="255,0" path="m2347,2l2601,2e" filled="false" stroked="true" strokeweight=".9805pt" strokecolor="#999999">
                <v:path arrowok="t"/>
              </v:shape>
            </v:group>
            <v:group style="position:absolute;left:2611;top:-8;width:2;height:255" coordorigin="2611,-8" coordsize="2,255">
              <v:shape style="position:absolute;left:2611;top:-8;width:2;height:255" coordorigin="2611,-8" coordsize="0,255" path="m2611,-8l2611,246e" filled="false" stroked="true" strokeweight=".9805pt" strokecolor="#999999">
                <v:path arrowok="t"/>
              </v:shape>
            </v:group>
            <v:group style="position:absolute;left:2366;top:256;width:255;height:2" coordorigin="2366,256" coordsize="255,2">
              <v:shape style="position:absolute;left:2366;top:256;width:255;height:2" coordorigin="2366,256" coordsize="255,0" path="m2366,256l2621,256e" filled="false" stroked="true" strokeweight=".9804pt" strokecolor="#999999">
                <v:path arrowok="t"/>
              </v:shape>
            </v:group>
            <v:group style="position:absolute;left:2356;top:11;width:2;height:255" coordorigin="2356,11" coordsize="2,255">
              <v:shape style="position:absolute;left:2356;top:11;width:2;height:255" coordorigin="2356,11" coordsize="0,255" path="m2356,11l2356,266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17.57526pt;width:14.7pt;height:14.7pt;mso-position-horizontal-relative:page;mso-position-vertical-relative:paragraph;z-index:6280" coordorigin="2337,352" coordsize="294,294">
            <v:group style="position:absolute;left:2347;top:371;width:255;height:2" coordorigin="2347,371" coordsize="255,2">
              <v:shape style="position:absolute;left:2347;top:371;width:255;height:2" coordorigin="2347,371" coordsize="255,0" path="m2347,371l2601,371e" filled="false" stroked="true" strokeweight=".9805pt" strokecolor="#999999">
                <v:path arrowok="t"/>
              </v:shape>
            </v:group>
            <v:group style="position:absolute;left:2611;top:361;width:2;height:255" coordorigin="2611,361" coordsize="2,255">
              <v:shape style="position:absolute;left:2611;top:361;width:2;height:255" coordorigin="2611,361" coordsize="0,255" path="m2611,361l2611,616e" filled="false" stroked="true" strokeweight=".9805pt" strokecolor="#999999">
                <v:path arrowok="t"/>
              </v:shape>
            </v:group>
            <v:group style="position:absolute;left:2366;top:626;width:255;height:2" coordorigin="2366,626" coordsize="255,2">
              <v:shape style="position:absolute;left:2366;top:626;width:255;height:2" coordorigin="2366,626" coordsize="255,0" path="m2366,626l2621,626e" filled="false" stroked="true" strokeweight=".9805pt" strokecolor="#999999">
                <v:path arrowok="t"/>
              </v:shape>
            </v:group>
            <v:group style="position:absolute;left:2356;top:381;width:2;height:255" coordorigin="2356,381" coordsize="2,255">
              <v:shape style="position:absolute;left:2356;top:381;width:2;height:255" coordorigin="2356,381" coordsize="0,255" path="m2356,381l2356,63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36.055759pt;width:14.7pt;height:14.7pt;mso-position-horizontal-relative:page;mso-position-vertical-relative:paragraph;z-index:6304" coordorigin="2337,721" coordsize="294,294">
            <v:group style="position:absolute;left:2347;top:741;width:255;height:2" coordorigin="2347,741" coordsize="255,2">
              <v:shape style="position:absolute;left:2347;top:741;width:255;height:2" coordorigin="2347,741" coordsize="255,0" path="m2347,741l2601,741e" filled="false" stroked="true" strokeweight=".9804pt" strokecolor="#999999">
                <v:path arrowok="t"/>
              </v:shape>
            </v:group>
            <v:group style="position:absolute;left:2611;top:731;width:2;height:255" coordorigin="2611,731" coordsize="2,255">
              <v:shape style="position:absolute;left:2611;top:731;width:2;height:255" coordorigin="2611,731" coordsize="0,255" path="m2611,731l2611,985e" filled="false" stroked="true" strokeweight=".9805pt" strokecolor="#999999">
                <v:path arrowok="t"/>
              </v:shape>
            </v:group>
            <v:group style="position:absolute;left:2366;top:995;width:255;height:2" coordorigin="2366,995" coordsize="255,2">
              <v:shape style="position:absolute;left:2366;top:995;width:255;height:2" coordorigin="2366,995" coordsize="255,0" path="m2366,995l2621,995e" filled="false" stroked="true" strokeweight=".9805pt" strokecolor="#999999">
                <v:path arrowok="t"/>
              </v:shape>
            </v:group>
            <v:group style="position:absolute;left:2356;top:750;width:2;height:255" coordorigin="2356,750" coordsize="2,255">
              <v:shape style="position:absolute;left:2356;top:750;width:2;height:255" coordorigin="2356,750" coordsize="0,255" path="m2356,750l2356,100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left</w:t>
      </w:r>
      <w:r>
        <w:rPr/>
        <w:t xml:space="preserve"> right</w:t>
      </w:r>
    </w:p>
    <w:p>
      <w:pPr>
        <w:pStyle w:val="BodyText"/>
        <w:spacing w:line="405" w:lineRule="auto" w:before="4"/>
        <w:ind w:left="2487" w:right="7700"/>
        <w:jc w:val="both"/>
      </w:pPr>
      <w:r>
        <w:rPr/>
        <w:pict>
          <v:group style="position:absolute;margin-left:116.841751pt;margin-top:17.776566pt;width:14.7pt;height:14.7pt;mso-position-horizontal-relative:page;mso-position-vertical-relative:paragraph;z-index:6328" coordorigin="2337,356" coordsize="294,294">
            <v:group style="position:absolute;left:2347;top:375;width:255;height:2" coordorigin="2347,375" coordsize="255,2">
              <v:shape style="position:absolute;left:2347;top:375;width:255;height:2" coordorigin="2347,375" coordsize="255,0" path="m2347,375l2601,375e" filled="false" stroked="true" strokeweight=".9805pt" strokecolor="#999999">
                <v:path arrowok="t"/>
              </v:shape>
            </v:group>
            <v:group style="position:absolute;left:2611;top:365;width:2;height:255" coordorigin="2611,365" coordsize="2,255">
              <v:shape style="position:absolute;left:2611;top:365;width:2;height:255" coordorigin="2611,365" coordsize="0,255" path="m2611,365l2611,620e" filled="false" stroked="true" strokeweight=".9805pt" strokecolor="#999999">
                <v:path arrowok="t"/>
              </v:shape>
            </v:group>
            <v:group style="position:absolute;left:2366;top:630;width:255;height:2" coordorigin="2366,630" coordsize="255,2">
              <v:shape style="position:absolute;left:2366;top:630;width:255;height:2" coordorigin="2366,630" coordsize="255,0" path="m2366,630l2621,630e" filled="false" stroked="true" strokeweight=".9804pt" strokecolor="#999999">
                <v:path arrowok="t"/>
              </v:shape>
            </v:group>
            <v:group style="position:absolute;left:2356;top:385;width:2;height:255" coordorigin="2356,385" coordsize="2,255">
              <v:shape style="position:absolute;left:2356;top:385;width:2;height:255" coordorigin="2356,385" coordsize="0,255" path="m2356,385l2356,63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36.253166pt;width:14.7pt;height:14.7pt;mso-position-horizontal-relative:page;mso-position-vertical-relative:paragraph;z-index:6352" coordorigin="2337,725" coordsize="294,294">
            <v:group style="position:absolute;left:2347;top:745;width:255;height:2" coordorigin="2347,745" coordsize="255,2">
              <v:shape style="position:absolute;left:2347;top:745;width:255;height:2" coordorigin="2347,745" coordsize="255,0" path="m2347,745l2601,745e" filled="false" stroked="true" strokeweight=".9804pt" strokecolor="#999999">
                <v:path arrowok="t"/>
              </v:shape>
            </v:group>
            <v:group style="position:absolute;left:2611;top:735;width:2;height:255" coordorigin="2611,735" coordsize="2,255">
              <v:shape style="position:absolute;left:2611;top:735;width:2;height:255" coordorigin="2611,735" coordsize="0,255" path="m2611,735l2611,989e" filled="false" stroked="true" strokeweight=".9805pt" strokecolor="#999999">
                <v:path arrowok="t"/>
              </v:shape>
            </v:group>
            <v:group style="position:absolute;left:2366;top:999;width:255;height:2" coordorigin="2366,999" coordsize="255,2">
              <v:shape style="position:absolute;left:2366;top:999;width:255;height:2" coordorigin="2366,999" coordsize="255,0" path="m2366,999l2621,999e" filled="false" stroked="true" strokeweight=".9805pt" strokecolor="#999999">
                <v:path arrowok="t"/>
              </v:shape>
            </v:group>
            <v:group style="position:absolute;left:2356;top:754;width:2;height:255" coordorigin="2356,754" coordsize="2,255">
              <v:shape style="position:absolute;left:2356;top:754;width:2;height:255" coordorigin="2356,754" coordsize="0,255" path="m2356,754l2356,100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54.733566pt;width:14.7pt;height:14.7pt;mso-position-horizontal-relative:page;mso-position-vertical-relative:paragraph;z-index:6376" coordorigin="2337,1095" coordsize="294,294">
            <v:group style="position:absolute;left:2347;top:1114;width:255;height:2" coordorigin="2347,1114" coordsize="255,2">
              <v:shape style="position:absolute;left:2347;top:1114;width:255;height:2" coordorigin="2347,1114" coordsize="255,0" path="m2347,1114l2601,1114e" filled="false" stroked="true" strokeweight=".9805pt" strokecolor="#999999">
                <v:path arrowok="t"/>
              </v:shape>
            </v:group>
            <v:group style="position:absolute;left:2611;top:1104;width:2;height:255" coordorigin="2611,1104" coordsize="2,255">
              <v:shape style="position:absolute;left:2611;top:1104;width:2;height:255" coordorigin="2611,1104" coordsize="0,255" path="m2611,1104l2611,1359e" filled="false" stroked="true" strokeweight=".9805pt" strokecolor="#999999">
                <v:path arrowok="t"/>
              </v:shape>
            </v:group>
            <v:group style="position:absolute;left:2366;top:1369;width:255;height:2" coordorigin="2366,1369" coordsize="255,2">
              <v:shape style="position:absolute;left:2366;top:1369;width:255;height:2" coordorigin="2366,1369" coordsize="255,0" path="m2366,1369l2621,1369e" filled="false" stroked="true" strokeweight=".9805pt" strokecolor="#999999">
                <v:path arrowok="t"/>
              </v:shape>
            </v:group>
            <v:group style="position:absolute;left:2356;top:1124;width:2;height:255" coordorigin="2356,1124" coordsize="2,255">
              <v:shape style="position:absolute;left:2356;top:1124;width:2;height:255" coordorigin="2356,1124" coordsize="0,255" path="m2356,1124l2356,137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top /</w:t>
      </w:r>
      <w:r>
        <w:rPr/>
        <w:t xml:space="preserve"> cranial</w:t>
      </w:r>
      <w:r>
        <w:rPr/>
        <w:t xml:space="preserve"> bottom /</w:t>
      </w:r>
      <w:r>
        <w:rPr/>
        <w:t xml:space="preserve"> caudal</w:t>
      </w:r>
      <w:r>
        <w:rPr/>
        <w:t xml:space="preserve"> front /</w:t>
      </w:r>
      <w:r>
        <w:rPr/>
        <w:t xml:space="preserve"> ventral</w:t>
      </w:r>
      <w:r>
        <w:rPr/>
        <w:t xml:space="preserve"> rear /</w:t>
      </w:r>
      <w:r>
        <w:rPr/>
        <w:t xml:space="preserve"> dorsal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5599" w:hanging="319"/>
        <w:jc w:val="center"/>
        <w:rPr>
          <w:b w:val="0"/>
          <w:bCs w:val="0"/>
        </w:rPr>
      </w:pPr>
      <w:r>
        <w:rPr/>
        <w:t>Security for question 4</w:t>
      </w:r>
      <w:r>
        <w:rPr>
          <w:color w:val="C43B1D"/>
        </w:rPr>
        <w:t xml:space="preserve"> *</w:t>
      </w:r>
      <w:r>
        <w:rPr>
          <w:b w:val="0"/>
        </w:rPr>
      </w:r>
    </w:p>
    <w:p>
      <w:pPr>
        <w:spacing w:before="70"/>
        <w:ind w:left="1996" w:right="771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846pt;margin-top:37.450478pt;width:21.55pt;height:13.75pt;mso-position-horizontal-relative:page;mso-position-vertical-relative:paragraph;z-index:5800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6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9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345pt;margin-top:37.450478pt;width:21.55pt;height:13.75pt;mso-position-horizontal-relative:page;mso-position-vertical-relative:paragraph;z-index:5824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12,942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5289pt;margin-top:37.450478pt;width:21.55pt;height:13.75pt;mso-position-horizontal-relative:page;mso-position-vertical-relative:paragraph;z-index:5848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8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5331pt;margin-top:37.450478pt;width:21.55pt;height:13.75pt;mso-position-horizontal-relative:page;mso-position-vertical-relative:paragraph;z-index:5872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61,942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229pt;margin-top:37.450478pt;width:21.55pt;height:13.75pt;mso-position-horizontal-relative:page;mso-position-vertical-relative:paragraph;z-index:5896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9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36,942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2332pt;margin-top:37.450478pt;width:21.55pt;height:13.75pt;mso-position-horizontal-relative:page;mso-position-vertical-relative:paragraph;z-index:5920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headerReference w:type="default" r:id="rId11"/>
          <w:pgSz w:w="11900" w:h="16840"/>
          <w:pgMar w:header="370" w:footer="830"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744pt;margin-top:15.987171pt;width:21.55pt;height:13.75pt;mso-position-horizontal-relative:page;mso-position-vertical-relative:paragraph;z-index:5776" coordorigin="3447,320" coordsize="431,275">
            <v:shape style="position:absolute;left:3447;top:320;width:431;height:275" coordorigin="3447,320" coordsize="431,275" path="m3741,320l3583,320,3576,320,3516,338,3471,382,3448,447,3447,473,3451,495,3484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63,512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at all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unsafe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9291pt;margin-top:5.153663pt;width:21.55pt;height:13.75pt;mso-position-horizontal-relative:page;mso-position-vertical-relative:paragraph;z-index:5944" coordorigin="8169,103" coordsize="431,275">
            <v:shape style="position:absolute;left:8169;top:103;width:431;height:275" coordorigin="8169,103" coordsize="431,275" path="m8463,103l8305,103,8298,103,8238,121,8193,165,8170,230,8169,256,8173,278,8206,335,8260,370,8305,377,8469,377,8491,374,8511,368,8530,359,8532,358,8463,358,8292,357,8233,333,8195,280,8187,233,8191,211,8224,155,8282,125,8305,123,8533,123,8528,119,8507,111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5,8486,355,8463,358,8532,358,8585,296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424pt;margin-top:5.153663pt;width:21.55pt;height:13.75pt;mso-position-horizontal-relative:page;mso-position-vertical-relative:paragraph;z-index:5968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7,357,8908,333,8870,280,8862,233,8866,211,8899,155,8956,125,8979,123,9207,123,9202,119,9182,111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6292pt;margin-top:5.153663pt;width:21.55pt;height:13.75pt;mso-position-horizontal-relative:page;mso-position-vertical-relative:paragraph;z-index:5992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1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34,296,9948,224,9944,202,9936,181,9925,163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very</w:t>
      </w:r>
      <w:r>
        <w:rPr/>
        <w:t xml:space="preserve"> sure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1519" w:hanging="319"/>
        <w:jc w:val="left"/>
        <w:rPr>
          <w:b w:val="0"/>
          <w:bCs w:val="0"/>
        </w:rPr>
      </w:pPr>
      <w:r>
        <w:rPr/>
        <w:t>Question 5: Where is the ball in relation to segment 3 Each time ? *</w:t>
      </w:r>
      <w:r>
        <w:rPr>
          <w:b w:val="0"/>
        </w:rPr>
      </w:r>
    </w:p>
    <w:p>
      <w:pPr>
        <w:pStyle w:val="BodyText"/>
        <w:spacing w:line="240" w:lineRule="auto" w:before="70"/>
        <w:ind w:right="1519"/>
        <w:jc w:val="left"/>
      </w:pPr>
      <w:r>
        <w:rPr/>
        <w:t>Please select at least one answer</w:t>
      </w:r>
      <w:r>
        <w:rPr/>
        <w:t>.</w:t>
      </w:r>
    </w:p>
    <w:p>
      <w:pPr>
        <w:spacing w:before="23"/>
        <w:ind w:left="2487" w:right="1519" w:hanging="475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Tick all that</w:t>
      </w:r>
      <w:r>
        <w:rPr>
          <w:rFonts w:ascii="Arial"/>
          <w:i/>
          <w:spacing w:val="4"/>
          <w:sz w:val="19"/>
        </w:rPr>
        <w:t xml:space="preserve"> </w:t>
      </w:r>
      <w:r>
        <w:rPr>
          <w:rFonts w:ascii="Arial"/>
          <w:i/>
          <w:spacing w:val="-3"/>
          <w:sz w:val="19"/>
        </w:rPr>
        <w:t>apply.</w:t>
      </w:r>
      <w:r>
        <w:rPr>
          <w:rFonts w:ascii="Arial"/>
          <w:spacing w:val="-3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405" w:lineRule="auto"/>
        <w:ind w:left="2487" w:right="8099"/>
        <w:jc w:val="left"/>
      </w:pPr>
      <w:r>
        <w:rPr/>
        <w:pict>
          <v:group style="position:absolute;margin-left:116.841751pt;margin-top:-.906461pt;width:14.7pt;height:14.7pt;mso-position-horizontal-relative:page;mso-position-vertical-relative:paragraph;z-index:6400" coordorigin="2337,-18" coordsize="294,294">
            <v:group style="position:absolute;left:2347;top:1;width:255;height:2" coordorigin="2347,1" coordsize="255,2">
              <v:shape style="position:absolute;left:2347;top:1;width:255;height:2" coordorigin="2347,1" coordsize="255,0" path="m2347,1l2601,1e" filled="false" stroked="true" strokeweight=".9805pt" strokecolor="#999999">
                <v:path arrowok="t"/>
              </v:shape>
            </v:group>
            <v:group style="position:absolute;left:2611;top:-8;width:2;height:255" coordorigin="2611,-8" coordsize="2,255">
              <v:shape style="position:absolute;left:2611;top:-8;width:2;height:255" coordorigin="2611,-8" coordsize="0,255" path="m2611,-8l2611,246e" filled="false" stroked="true" strokeweight=".9805pt" strokecolor="#999999">
                <v:path arrowok="t"/>
              </v:shape>
            </v:group>
            <v:group style="position:absolute;left:2366;top:256;width:255;height:2" coordorigin="2366,256" coordsize="255,2">
              <v:shape style="position:absolute;left:2366;top:256;width:255;height:2" coordorigin="2366,256" coordsize="255,0" path="m2366,256l2621,256e" filled="false" stroked="true" strokeweight=".9805pt" strokecolor="#999999">
                <v:path arrowok="t"/>
              </v:shape>
            </v:group>
            <v:group style="position:absolute;left:2356;top:11;width:2;height:255" coordorigin="2356,11" coordsize="2,255">
              <v:shape style="position:absolute;left:2356;top:11;width:2;height:255" coordorigin="2356,11" coordsize="0,255" path="m2356,11l2356,266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17.574039pt;width:14.7pt;height:14.7pt;mso-position-horizontal-relative:page;mso-position-vertical-relative:paragraph;z-index:6424" coordorigin="2337,351" coordsize="294,294">
            <v:group style="position:absolute;left:2347;top:371;width:255;height:2" coordorigin="2347,371" coordsize="255,2">
              <v:shape style="position:absolute;left:2347;top:371;width:255;height:2" coordorigin="2347,371" coordsize="255,0" path="m2347,371l2601,371e" filled="false" stroked="true" strokeweight=".9805pt" strokecolor="#999999">
                <v:path arrowok="t"/>
              </v:shape>
            </v:group>
            <v:group style="position:absolute;left:2611;top:361;width:2;height:255" coordorigin="2611,361" coordsize="2,255">
              <v:shape style="position:absolute;left:2611;top:361;width:2;height:255" coordorigin="2611,361" coordsize="0,255" path="m2611,361l2611,616e" filled="false" stroked="true" strokeweight=".9805pt" strokecolor="#999999">
                <v:path arrowok="t"/>
              </v:shape>
            </v:group>
            <v:group style="position:absolute;left:2366;top:626;width:255;height:2" coordorigin="2366,626" coordsize="255,2">
              <v:shape style="position:absolute;left:2366;top:626;width:255;height:2" coordorigin="2366,626" coordsize="255,0" path="m2366,626l2621,626e" filled="false" stroked="true" strokeweight=".9804pt" strokecolor="#999999">
                <v:path arrowok="t"/>
              </v:shape>
            </v:group>
            <v:group style="position:absolute;left:2356;top:381;width:2;height:255" coordorigin="2356,381" coordsize="2,255">
              <v:shape style="position:absolute;left:2356;top:381;width:2;height:255" coordorigin="2356,381" coordsize="0,255" path="m2356,381l2356,63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36.054539pt;width:14.7pt;height:14.7pt;mso-position-horizontal-relative:page;mso-position-vertical-relative:paragraph;z-index:6448" coordorigin="2337,721" coordsize="294,294">
            <v:group style="position:absolute;left:2347;top:741;width:255;height:2" coordorigin="2347,741" coordsize="255,2">
              <v:shape style="position:absolute;left:2347;top:741;width:255;height:2" coordorigin="2347,741" coordsize="255,0" path="m2347,741l2601,741e" filled="false" stroked="true" strokeweight=".9804pt" strokecolor="#999999">
                <v:path arrowok="t"/>
              </v:shape>
            </v:group>
            <v:group style="position:absolute;left:2611;top:731;width:2;height:255" coordorigin="2611,731" coordsize="2,255">
              <v:shape style="position:absolute;left:2611;top:731;width:2;height:255" coordorigin="2611,731" coordsize="0,255" path="m2611,731l2611,985e" filled="false" stroked="true" strokeweight=".9805pt" strokecolor="#999999">
                <v:path arrowok="t"/>
              </v:shape>
            </v:group>
            <v:group style="position:absolute;left:2366;top:995;width:255;height:2" coordorigin="2366,995" coordsize="255,2">
              <v:shape style="position:absolute;left:2366;top:995;width:255;height:2" coordorigin="2366,995" coordsize="255,0" path="m2366,995l2621,995e" filled="false" stroked="true" strokeweight=".9805pt" strokecolor="#999999">
                <v:path arrowok="t"/>
              </v:shape>
            </v:group>
            <v:group style="position:absolute;left:2356;top:751;width:2;height:255" coordorigin="2356,751" coordsize="2,255">
              <v:shape style="position:absolute;left:2356;top:751;width:2;height:255" coordorigin="2356,751" coordsize="0,255" path="m2356,751l2356,1005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left</w:t>
      </w:r>
      <w:r>
        <w:rPr/>
        <w:t xml:space="preserve"> right</w:t>
      </w:r>
    </w:p>
    <w:p>
      <w:pPr>
        <w:pStyle w:val="BodyText"/>
        <w:spacing w:line="405" w:lineRule="auto" w:before="4"/>
        <w:ind w:left="2487" w:right="7700"/>
        <w:jc w:val="both"/>
      </w:pPr>
      <w:r>
        <w:rPr/>
        <w:pict>
          <v:group style="position:absolute;margin-left:116.841751pt;margin-top:17.775345pt;width:14.7pt;height:14.7pt;mso-position-horizontal-relative:page;mso-position-vertical-relative:paragraph;z-index:6472" coordorigin="2337,356" coordsize="294,294">
            <v:group style="position:absolute;left:2347;top:375;width:255;height:2" coordorigin="2347,375" coordsize="255,2">
              <v:shape style="position:absolute;left:2347;top:375;width:255;height:2" coordorigin="2347,375" coordsize="255,0" path="m2347,375l2601,375e" filled="false" stroked="true" strokeweight=".9805pt" strokecolor="#999999">
                <v:path arrowok="t"/>
              </v:shape>
            </v:group>
            <v:group style="position:absolute;left:2611;top:365;width:2;height:255" coordorigin="2611,365" coordsize="2,255">
              <v:shape style="position:absolute;left:2611;top:365;width:2;height:255" coordorigin="2611,365" coordsize="0,255" path="m2611,365l2611,620e" filled="false" stroked="true" strokeweight=".9805pt" strokecolor="#999999">
                <v:path arrowok="t"/>
              </v:shape>
            </v:group>
            <v:group style="position:absolute;left:2366;top:630;width:255;height:2" coordorigin="2366,630" coordsize="255,2">
              <v:shape style="position:absolute;left:2366;top:630;width:255;height:2" coordorigin="2366,630" coordsize="255,0" path="m2366,630l2621,630e" filled="false" stroked="true" strokeweight=".9804pt" strokecolor="#999999">
                <v:path arrowok="t"/>
              </v:shape>
            </v:group>
            <v:group style="position:absolute;left:2356;top:385;width:2;height:255" coordorigin="2356,385" coordsize="2,255">
              <v:shape style="position:absolute;left:2356;top:385;width:2;height:255" coordorigin="2356,385" coordsize="0,255" path="m2356,385l2356,63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51pt;margin-top:36.255844pt;width:14.7pt;height:14.7pt;mso-position-horizontal-relative:page;mso-position-vertical-relative:paragraph;z-index:6496" coordorigin="2337,725" coordsize="294,294">
            <v:group style="position:absolute;left:2347;top:745;width:255;height:2" coordorigin="2347,745" coordsize="255,2">
              <v:shape style="position:absolute;left:2347;top:745;width:255;height:2" coordorigin="2347,745" coordsize="255,0" path="m2347,745l2601,745e" filled="false" stroked="true" strokeweight=".9805pt" strokecolor="#999999">
                <v:path arrowok="t"/>
              </v:shape>
            </v:group>
            <v:group style="position:absolute;left:2611;top:735;width:2;height:255" coordorigin="2611,735" coordsize="2,255">
              <v:shape style="position:absolute;left:2611;top:735;width:2;height:255" coordorigin="2611,735" coordsize="0,255" path="m2611,735l2611,989e" filled="false" stroked="true" strokeweight=".9805pt" strokecolor="#999999">
                <v:path arrowok="t"/>
              </v:shape>
            </v:group>
            <v:group style="position:absolute;left:2366;top:999;width:255;height:2" coordorigin="2366,999" coordsize="255,2">
              <v:shape style="position:absolute;left:2366;top:999;width:255;height:2" coordorigin="2366,999" coordsize="255,0" path="m2366,999l2621,999e" filled="false" stroked="true" strokeweight=".9805pt" strokecolor="#999999">
                <v:path arrowok="t"/>
              </v:shape>
            </v:group>
            <v:group style="position:absolute;left:2356;top:754;width:2;height:255" coordorigin="2356,754" coordsize="2,255">
              <v:shape style="position:absolute;left:2356;top:754;width:2;height:255" coordorigin="2356,754" coordsize="0,255" path="m2356,754l2356,100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16.841797pt;margin-top:54.736343pt;width:14.7pt;height:14.7pt;mso-position-horizontal-relative:page;mso-position-vertical-relative:paragraph;z-index:6520" coordorigin="2337,1095" coordsize="294,294">
            <v:group style="position:absolute;left:2347;top:1114;width:255;height:2" coordorigin="2347,1114" coordsize="255,2">
              <v:shape style="position:absolute;left:2347;top:1114;width:255;height:2" coordorigin="2347,1114" coordsize="255,0" path="m2347,1114l2601,1114e" filled="false" stroked="true" strokeweight=".9804pt" strokecolor="#999999">
                <v:path arrowok="t"/>
              </v:shape>
            </v:group>
            <v:group style="position:absolute;left:2611;top:1105;width:2;height:255" coordorigin="2611,1105" coordsize="2,255">
              <v:shape style="position:absolute;left:2611;top:1105;width:2;height:255" coordorigin="2611,1105" coordsize="0,255" path="m2611,1105l2611,1359e" filled="false" stroked="true" strokeweight=".9805pt" strokecolor="#999999">
                <v:path arrowok="t"/>
              </v:shape>
            </v:group>
            <v:group style="position:absolute;left:2366;top:1369;width:255;height:2" coordorigin="2366,1369" coordsize="255,2">
              <v:shape style="position:absolute;left:2366;top:1369;width:255;height:2" coordorigin="2366,1369" coordsize="255,0" path="m2366,1369l2621,1369e" filled="false" stroked="true" strokeweight=".9805pt" strokecolor="#999999">
                <v:path arrowok="t"/>
              </v:shape>
            </v:group>
            <v:group style="position:absolute;left:2356;top:1124;width:2;height:255" coordorigin="2356,1124" coordsize="2,255">
              <v:shape style="position:absolute;left:2356;top:1124;width:2;height:255" coordorigin="2356,1124" coordsize="0,255" path="m2356,1124l2356,1379e" filled="false" stroked="true" strokeweight=".9805pt" strokecolor="#999999">
                <v:path arrowok="t"/>
              </v:shape>
            </v:group>
            <w10:wrap type="none"/>
          </v:group>
        </w:pict>
      </w:r>
      <w:r>
        <w:rPr/>
        <w:t>upper /</w:t>
      </w:r>
      <w:r>
        <w:rPr/>
        <w:t xml:space="preserve"> cranial</w:t>
      </w:r>
      <w:r>
        <w:rPr/>
        <w:t xml:space="preserve"> lower /</w:t>
      </w:r>
      <w:r>
        <w:rPr/>
        <w:t xml:space="preserve"> caudal</w:t>
      </w:r>
      <w:r>
        <w:rPr/>
        <w:t xml:space="preserve"> front /</w:t>
      </w:r>
      <w:r>
        <w:rPr/>
        <w:t xml:space="preserve"> ventral</w:t>
      </w:r>
      <w:r>
        <w:rPr/>
        <w:t xml:space="preserve"> rear /</w:t>
      </w:r>
      <w:r>
        <w:rPr/>
        <w:t xml:space="preserve"> dorsal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5599" w:hanging="319"/>
        <w:jc w:val="center"/>
        <w:rPr>
          <w:b w:val="0"/>
          <w:bCs w:val="0"/>
        </w:rPr>
      </w:pPr>
      <w:r>
        <w:rPr/>
        <w:t>Security for question 5</w:t>
      </w:r>
      <w:r>
        <w:rPr>
          <w:color w:val="C43B1D"/>
        </w:rPr>
        <w:t xml:space="preserve"> *</w:t>
      </w:r>
      <w:r>
        <w:rPr>
          <w:b w:val="0"/>
        </w:rPr>
      </w:r>
    </w:p>
    <w:p>
      <w:pPr>
        <w:spacing w:before="70"/>
        <w:ind w:left="1996" w:right="7711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51pt;margin-top:37.449287pt;width:21.55pt;height:13.75pt;mso-position-horizontal-relative:page;mso-position-vertical-relative:paragraph;z-index:6040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5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8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01pt;margin-top:37.449287pt;width:21.55pt;height:13.75pt;mso-position-horizontal-relative:page;mso-position-vertical-relative:paragraph;z-index:6064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02,961,5225,896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4923pt;margin-top:37.449287pt;width:21.55pt;height:13.75pt;mso-position-horizontal-relative:page;mso-position-vertical-relative:paragraph;z-index:6088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7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4995pt;margin-top:37.449287pt;width:21.55pt;height:13.75pt;mso-position-horizontal-relative:page;mso-position-vertical-relative:paragraph;z-index:6112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51,961,6574,896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1924pt;margin-top:37.449287pt;width:21.55pt;height:13.75pt;mso-position-horizontal-relative:page;mso-position-vertical-relative:paragraph;z-index:6136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8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26,961,7248,896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1996pt;margin-top:37.449287pt;width:21.55pt;height:13.75pt;mso-position-horizontal-relative:page;mso-position-vertical-relative:paragraph;z-index:6160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4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type w:val="continuous"/>
          <w:pgSz w:w="11900" w:h="16840"/>
          <w:pgMar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408pt;margin-top:15.985981pt;width:21.55pt;height:13.75pt;mso-position-horizontal-relative:page;mso-position-vertical-relative:paragraph;z-index:6016" coordorigin="3447,320" coordsize="431,275">
            <v:shape style="position:absolute;left:3447;top:320;width:431;height:275" coordorigin="3447,320" coordsize="431,275" path="m3741,320l3583,320,3576,320,3516,338,3471,382,3448,447,3447,473,3451,495,3483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53,532,3876,467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at all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unsafe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8955pt;margin-top:5.152488pt;width:21.55pt;height:13.75pt;mso-position-horizontal-relative:page;mso-position-vertical-relative:paragraph;z-index:6184" coordorigin="8169,103" coordsize="431,275">
            <v:shape style="position:absolute;left:8169;top:103;width:431;height:275" coordorigin="8169,103" coordsize="431,275" path="m8463,103l8305,103,8298,103,8238,121,8193,165,8170,230,8169,256,8173,278,8205,335,8260,370,8305,377,8469,377,8491,374,8511,368,8530,359,8532,358,8463,358,8292,357,8233,333,8195,280,8187,233,8191,211,8224,155,8282,125,8305,123,8533,123,8528,119,8507,110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6,8486,355,8463,358,8532,358,8575,315,8598,250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088pt;margin-top:5.152488pt;width:21.55pt;height:13.75pt;mso-position-horizontal-relative:page;mso-position-vertical-relative:paragraph;z-index:6208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6,357,8907,333,8870,280,8862,233,8866,211,8899,155,8956,125,8979,123,9207,123,9202,119,9182,110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5956pt;margin-top:5.152488pt;width:21.55pt;height:13.75pt;mso-position-horizontal-relative:page;mso-position-vertical-relative:paragraph;z-index:6232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0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24,315,9947,250,9948,224,9944,202,9936,181,9925,162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very</w:t>
      </w:r>
      <w:r>
        <w:rPr/>
        <w:t xml:space="preserve"> sure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 w:before="69"/>
        <w:ind w:right="1519"/>
        <w:jc w:val="left"/>
        <w:rPr>
          <w:b w:val="0"/>
          <w:bCs w:val="0"/>
        </w:rPr>
      </w:pPr>
      <w:r>
        <w:rPr/>
        <w:t>Additional question for</w:t>
      </w:r>
      <w:r>
        <w:rPr/>
        <w:t xml:space="preserve"> physicians</w:t>
      </w:r>
      <w:r>
        <w:rPr>
          <w:b w:val="0"/>
        </w:rPr>
      </w:r>
    </w:p>
    <w:p>
      <w:pPr>
        <w:pStyle w:val="BodyText"/>
        <w:spacing w:line="240" w:lineRule="auto" w:before="25"/>
        <w:ind w:left="1631" w:right="1519"/>
        <w:jc w:val="left"/>
      </w:pPr>
      <w:r>
        <w:rPr/>
        <w:t>Please answer this question ONLY if you</w:t>
      </w:r>
      <w:r>
        <w:rPr/>
        <w:t xml:space="preserve"> have</w:t>
      </w:r>
      <w:r>
        <w:rPr/>
        <w:t xml:space="preserve"> a medical background.</w:t>
      </w:r>
    </w:p>
    <w:p>
      <w:pPr>
        <w:spacing w:after="0" w:line="240" w:lineRule="auto"/>
        <w:jc w:val="left"/>
        <w:sectPr>
          <w:type w:val="continuous"/>
          <w:pgSz w:w="11900" w:h="16840"/>
          <w:pgMar w:top="560" w:bottom="1020" w:left="260" w:right="24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76" w:after="0"/>
        <w:ind w:left="2013" w:right="1519" w:hanging="319"/>
        <w:jc w:val="left"/>
        <w:rPr>
          <w:b w:val="0"/>
          <w:bCs w:val="0"/>
        </w:rPr>
      </w:pPr>
      <w:r>
        <w:rPr/>
        <w:t>Additional question. What segment of the liver is the</w:t>
      </w:r>
      <w:r>
        <w:rPr/>
        <w:t xml:space="preserve"> bullet in?</w:t>
      </w:r>
      <w:r>
        <w:rPr>
          <w:b w:val="0"/>
        </w:rPr>
      </w:r>
    </w:p>
    <w:p>
      <w:pPr>
        <w:pStyle w:val="BodyText"/>
        <w:spacing w:line="240" w:lineRule="auto" w:before="70"/>
        <w:ind w:right="1519"/>
        <w:jc w:val="left"/>
      </w:pPr>
      <w:r>
        <w:rPr/>
        <w:t>Please select at least one answer</w:t>
      </w:r>
      <w:r>
        <w:rPr/>
        <w:t>.</w:t>
      </w:r>
    </w:p>
    <w:p>
      <w:pPr>
        <w:spacing w:before="23"/>
        <w:ind w:left="2013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2"/>
        <w:rPr>
          <w:rFonts w:ascii="Arial" w:hAnsi="Arial" w:cs="Arial" w:eastAsia="Arial"/>
          <w:i/>
          <w:sz w:val="19"/>
          <w:szCs w:val="19"/>
        </w:rPr>
      </w:pPr>
    </w:p>
    <w:p>
      <w:pPr>
        <w:pStyle w:val="BodyText"/>
        <w:spacing w:line="240" w:lineRule="auto"/>
        <w:ind w:left="2645" w:right="1519"/>
        <w:jc w:val="left"/>
      </w:pPr>
      <w:r>
        <w:rPr/>
        <w:pict>
          <v:shape style="position:absolute;margin-left:117.378136pt;margin-top:-.414991pt;width:21.521374pt;height:180.0234pt;mso-position-horizontal-relative:page;mso-position-vertical-relative:paragraph;z-index:6856" type="#_x0000_t75" stroked="false">
            <v:imagedata r:id="rId12" o:title=""/>
          </v:shape>
        </w:pict>
      </w:r>
      <w:r>
        <w:rPr/>
        <w:t>segment</w:t>
      </w:r>
      <w:r>
        <w:rPr/>
        <w:t xml:space="preserve"> 1</w:t>
      </w:r>
    </w:p>
    <w:p>
      <w:pPr>
        <w:pStyle w:val="BodyText"/>
        <w:spacing w:line="240" w:lineRule="auto" w:before="151"/>
        <w:ind w:left="2645" w:right="1519"/>
        <w:jc w:val="left"/>
      </w:pPr>
      <w:r>
        <w:rPr/>
        <w:t>segment</w:t>
      </w:r>
      <w:r>
        <w:rPr/>
        <w:t xml:space="preserve"> 2</w:t>
      </w:r>
    </w:p>
    <w:p>
      <w:pPr>
        <w:pStyle w:val="BodyText"/>
        <w:spacing w:line="405" w:lineRule="auto" w:before="151"/>
        <w:ind w:left="2645" w:right="7159"/>
        <w:jc w:val="left"/>
      </w:pPr>
      <w:r>
        <w:rPr/>
        <w:t>segment 3</w:t>
      </w:r>
      <w:r>
        <w:rPr>
          <w:spacing w:val="-49"/>
        </w:rPr>
      </w:r>
      <w:r>
        <w:rPr/>
        <w:t xml:space="preserve"> segment</w:t>
      </w:r>
      <w:r>
        <w:rPr/>
        <w:t xml:space="preserve"> 4a</w:t>
      </w:r>
      <w:r>
        <w:rPr/>
        <w:t xml:space="preserve"> segment</w:t>
      </w:r>
      <w:r>
        <w:rPr/>
        <w:t xml:space="preserve"> 4b</w:t>
      </w:r>
      <w:r>
        <w:rPr/>
        <w:t xml:space="preserve"> segment</w:t>
      </w:r>
      <w:r>
        <w:rPr/>
        <w:t xml:space="preserve"> 5</w:t>
      </w:r>
    </w:p>
    <w:p>
      <w:pPr>
        <w:pStyle w:val="BodyText"/>
        <w:spacing w:line="240" w:lineRule="auto" w:before="4"/>
        <w:ind w:left="2645" w:right="1519"/>
        <w:jc w:val="left"/>
      </w:pPr>
      <w:r>
        <w:rPr/>
        <w:t>segment</w:t>
      </w:r>
      <w:r>
        <w:rPr/>
        <w:t xml:space="preserve"> 6</w:t>
      </w:r>
    </w:p>
    <w:p>
      <w:pPr>
        <w:pStyle w:val="BodyText"/>
        <w:spacing w:line="240" w:lineRule="auto" w:before="151"/>
        <w:ind w:left="2645" w:right="1519"/>
        <w:jc w:val="left"/>
      </w:pPr>
      <w:r>
        <w:rPr/>
        <w:t>segment</w:t>
      </w:r>
      <w:r>
        <w:rPr/>
        <w:t xml:space="preserve"> 7</w:t>
      </w:r>
    </w:p>
    <w:p>
      <w:pPr>
        <w:pStyle w:val="BodyText"/>
        <w:spacing w:line="240" w:lineRule="auto" w:before="151"/>
        <w:ind w:left="2645" w:right="1519"/>
        <w:jc w:val="left"/>
      </w:pPr>
      <w:r>
        <w:rPr/>
        <w:t>segment</w:t>
      </w:r>
      <w:r>
        <w:rPr/>
        <w:t xml:space="preserve"> 8</w:t>
      </w:r>
    </w:p>
    <w:p>
      <w:pPr>
        <w:pStyle w:val="BodyText"/>
        <w:spacing w:line="240" w:lineRule="auto" w:before="151"/>
        <w:ind w:left="2645" w:right="1519"/>
        <w:jc w:val="left"/>
      </w:pPr>
      <w:r>
        <w:rPr/>
        <w:t>segment</w:t>
      </w:r>
      <w:r>
        <w:rPr/>
        <w:t xml:space="preserve"> 9</w:t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pStyle w:val="Heading2"/>
        <w:numPr>
          <w:ilvl w:val="0"/>
          <w:numId w:val="2"/>
        </w:numPr>
        <w:tabs>
          <w:tab w:pos="2014" w:val="left" w:leader="none"/>
        </w:tabs>
        <w:spacing w:line="240" w:lineRule="auto" w:before="0" w:after="0"/>
        <w:ind w:left="2013" w:right="5334" w:hanging="319"/>
        <w:jc w:val="center"/>
        <w:rPr>
          <w:b w:val="0"/>
          <w:bCs w:val="0"/>
        </w:rPr>
      </w:pPr>
      <w:r>
        <w:rPr/>
        <w:t>Security for additional question</w:t>
      </w:r>
      <w:r>
        <w:rPr>
          <w:b w:val="0"/>
        </w:rPr>
      </w:r>
    </w:p>
    <w:p>
      <w:pPr>
        <w:spacing w:before="70"/>
        <w:ind w:left="2013" w:right="1519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z w:val="19"/>
        </w:rPr>
        <w:t>Mark only one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oval.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i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pStyle w:val="BodyText"/>
        <w:tabs>
          <w:tab w:pos="4023" w:val="left" w:leader="none"/>
          <w:tab w:pos="4697" w:val="left" w:leader="none"/>
          <w:tab w:pos="5372" w:val="left" w:leader="none"/>
          <w:tab w:pos="6046" w:val="left" w:leader="none"/>
          <w:tab w:pos="6721" w:val="left" w:leader="none"/>
          <w:tab w:pos="7396" w:val="left" w:leader="none"/>
          <w:tab w:pos="8070" w:val="left" w:leader="none"/>
          <w:tab w:pos="8745" w:val="left" w:leader="none"/>
          <w:tab w:pos="9366" w:val="left" w:leader="none"/>
        </w:tabs>
        <w:spacing w:line="240" w:lineRule="auto"/>
        <w:ind w:left="3348" w:right="1519"/>
        <w:jc w:val="left"/>
      </w:pPr>
      <w:r>
        <w:rPr/>
        <w:pict>
          <v:group style="position:absolute;margin-left:206.05751pt;margin-top:37.44928pt;width:21.55pt;height:13.75pt;mso-position-horizontal-relative:page;mso-position-vertical-relative:paragraph;z-index:6640" coordorigin="4121,749" coordsize="431,275">
            <v:shape style="position:absolute;left:4121;top:749;width:431;height:275" coordorigin="4121,749" coordsize="431,275" path="m4415,749l4257,749,4251,749,4191,767,4145,811,4123,876,4121,902,4126,924,4158,981,4213,1016,4257,1023,4422,1023,4443,1020,4464,1014,4482,1005,4485,1004,4415,1004,4245,1003,4185,979,4148,926,4140,879,4144,857,4177,801,4234,771,4257,769,4485,769,4480,765,4460,756,4438,751,4415,749xe" filled="true" fillcolor="#999999" stroked="false">
              <v:path arrowok="t"/>
              <v:fill type="solid"/>
            </v:shape>
            <v:shape style="position:absolute;left:4121;top:749;width:431;height:275" coordorigin="4121,749" coordsize="431,275" path="m4485,769l4415,769,4428,769,4450,774,4503,808,4531,869,4533,893,4529,916,4496,971,4438,1001,4415,1004,4485,1004,4527,961,4550,896,4552,870,4547,848,4539,827,4528,808,4515,792,4498,777,448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9.78801pt;margin-top:37.44928pt;width:21.55pt;height:13.75pt;mso-position-horizontal-relative:page;mso-position-vertical-relative:paragraph;z-index:6664" coordorigin="4796,749" coordsize="431,275">
            <v:shape style="position:absolute;left:4796;top:749;width:431;height:275" coordorigin="4796,749" coordsize="431,275" path="m5090,749l4932,749,4925,749,4865,767,4820,811,4797,876,4796,902,4800,924,4833,981,4887,1016,4932,1023,5097,1023,5118,1020,5138,1014,5157,1005,5159,1004,5090,1004,4919,1003,4860,979,4823,926,4815,879,4818,857,4851,801,4909,771,4932,769,5160,769,5155,765,5135,756,5113,751,5090,749xe" filled="true" fillcolor="#999999" stroked="false">
              <v:path arrowok="t"/>
              <v:fill type="solid"/>
            </v:shape>
            <v:shape style="position:absolute;left:4796;top:749;width:431;height:275" coordorigin="4796,749" coordsize="431,275" path="m5160,769l5090,769,5103,769,5124,774,5177,808,5205,869,5207,893,5204,916,5171,971,5113,1001,5090,1004,5159,1004,5202,961,5225,896,5226,870,5222,848,5214,827,5203,808,5189,792,5173,777,5160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3.514923pt;margin-top:37.44928pt;width:21.55pt;height:13.75pt;mso-position-horizontal-relative:page;mso-position-vertical-relative:paragraph;z-index:6688" coordorigin="5470,749" coordsize="431,275">
            <v:shape style="position:absolute;left:5470;top:749;width:431;height:275" coordorigin="5470,749" coordsize="431,275" path="m5765,749l5606,749,5600,749,5540,767,5495,811,5472,876,5470,902,5475,924,5507,981,5562,1016,5606,1023,5771,1023,5793,1020,5813,1014,5831,1005,5834,1004,5765,1004,5594,1003,5535,979,5497,926,5489,879,5493,857,5526,801,5584,771,5606,769,5835,769,5829,765,5809,756,5787,751,5765,749xe" filled="true" fillcolor="#999999" stroked="false">
              <v:path arrowok="t"/>
              <v:fill type="solid"/>
            </v:shape>
            <v:shape style="position:absolute;left:5470;top:749;width:431;height:275" coordorigin="5470,749" coordsize="431,275" path="m5835,769l5765,769,5777,769,5799,774,5852,808,5880,869,5882,893,5878,916,5845,971,5787,1001,5765,1004,5834,1004,5876,961,5899,896,5901,870,5896,848,5888,827,5877,808,5864,792,5848,777,5835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7.244995pt;margin-top:37.44928pt;width:21.55pt;height:13.75pt;mso-position-horizontal-relative:page;mso-position-vertical-relative:paragraph;z-index:6712" coordorigin="6145,749" coordsize="431,275">
            <v:shape style="position:absolute;left:6145;top:749;width:431;height:275" coordorigin="6145,749" coordsize="431,275" path="m6439,749l6281,749,6274,749,6214,767,6169,811,6146,876,6145,902,6149,924,6182,981,6236,1016,6281,1023,6446,1023,6467,1020,6487,1014,6506,1005,6508,1004,6439,1004,6268,1003,6209,979,6172,926,6164,879,6167,857,6200,801,6258,771,6281,769,6509,769,6504,765,6484,756,6462,751,6439,749xe" filled="true" fillcolor="#999999" stroked="false">
              <v:path arrowok="t"/>
              <v:fill type="solid"/>
            </v:shape>
            <v:shape style="position:absolute;left:6145;top:749;width:431;height:275" coordorigin="6145,749" coordsize="431,275" path="m6509,769l6439,769,6452,769,6473,774,6526,808,6554,869,6556,893,6553,916,6520,971,6462,1001,6439,1004,6508,1004,6551,961,6574,896,6575,870,6571,848,6563,827,6552,808,6538,792,6522,777,6509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0.971924pt;margin-top:37.44928pt;width:21.55pt;height:13.75pt;mso-position-horizontal-relative:page;mso-position-vertical-relative:paragraph;z-index:6736" coordorigin="6819,749" coordsize="431,275">
            <v:shape style="position:absolute;left:6819;top:749;width:431;height:275" coordorigin="6819,749" coordsize="431,275" path="m7114,749l6956,749,6949,749,6889,767,6844,811,6821,876,6819,902,6824,924,6856,981,6911,1016,6956,1023,7120,1023,7142,1020,7162,1014,7180,1005,7183,1004,7114,1004,6943,1003,6884,979,6846,926,6838,879,6842,857,6875,801,6933,771,6956,769,7184,769,7178,765,7158,756,7137,751,7114,749xe" filled="true" fillcolor="#999999" stroked="false">
              <v:path arrowok="t"/>
              <v:fill type="solid"/>
            </v:shape>
            <v:shape style="position:absolute;left:6819;top:749;width:431;height:275" coordorigin="6819,749" coordsize="431,275" path="m7184,769l7114,769,7126,769,7148,774,7201,808,7229,869,7231,893,7227,916,7194,971,7137,1001,7114,1004,7183,1004,7226,961,7248,896,7250,870,7245,848,7238,827,7227,808,7213,792,7197,777,7184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4.701996pt;margin-top:37.44928pt;width:21.55pt;height:13.75pt;mso-position-horizontal-relative:page;mso-position-vertical-relative:paragraph;z-index:6760" coordorigin="7494,749" coordsize="431,275">
            <v:shape style="position:absolute;left:7494;top:749;width:431;height:275" coordorigin="7494,749" coordsize="431,275" path="m7788,749l7630,749,7624,749,7563,767,7518,811,7495,876,7494,902,7498,924,7531,981,7586,1016,7630,1023,7795,1023,7816,1020,7836,1014,7855,1005,7857,1004,7788,1004,7617,1003,7558,979,7521,926,7513,879,7516,857,7549,801,7607,771,7630,769,7858,769,7853,765,7833,756,7811,751,7788,749xe" filled="true" fillcolor="#999999" stroked="false">
              <v:path arrowok="t"/>
              <v:fill type="solid"/>
            </v:shape>
            <v:shape style="position:absolute;left:7494;top:749;width:431;height:275" coordorigin="7494,749" coordsize="431,275" path="m7858,769l7788,769,7801,769,7822,774,7875,808,7904,869,7906,893,7902,916,7869,971,7811,1001,7788,1004,7857,1004,7900,961,7923,896,7924,870,7920,848,7912,827,7901,808,7888,792,7871,777,7858,76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after="0" w:line="20" w:lineRule="exact"/>
        <w:rPr>
          <w:rFonts w:ascii="Arial" w:hAnsi="Arial" w:cs="Arial" w:eastAsia="Arial"/>
          <w:sz w:val="2"/>
          <w:szCs w:val="2"/>
        </w:rPr>
        <w:sectPr>
          <w:pgSz w:w="11900" w:h="16840"/>
          <w:pgMar w:header="370" w:footer="830" w:top="560" w:bottom="1020" w:left="260" w:right="240"/>
        </w:sectPr>
      </w:pPr>
    </w:p>
    <w:p>
      <w:pPr>
        <w:pStyle w:val="BodyText"/>
        <w:spacing w:line="240" w:lineRule="auto" w:before="96"/>
        <w:ind w:left="0" w:right="0"/>
        <w:jc w:val="right"/>
      </w:pPr>
      <w:r>
        <w:rPr/>
        <w:pict>
          <v:group style="position:absolute;margin-left:172.327408pt;margin-top:15.985882pt;width:21.55pt;height:13.75pt;mso-position-horizontal-relative:page;mso-position-vertical-relative:paragraph;z-index:6616" coordorigin="3447,320" coordsize="431,275">
            <v:shape style="position:absolute;left:3447;top:320;width:431;height:275" coordorigin="3447,320" coordsize="431,275" path="m3741,320l3583,320,3576,320,3516,338,3471,382,3448,447,3447,473,3451,495,3483,551,3538,586,3583,594,3747,594,3769,591,3789,585,3808,576,3810,574,3741,574,3570,574,3511,549,3473,496,3465,450,3469,427,3502,371,3560,342,3583,339,3811,339,3806,336,3785,327,3764,322,3741,320xe" filled="true" fillcolor="#999999" stroked="false">
              <v:path arrowok="t"/>
              <v:fill type="solid"/>
            </v:shape>
            <v:shape style="position:absolute;left:3447;top:320;width:431;height:275" coordorigin="3447,320" coordsize="431,275" path="m3811,339l3741,339,3754,340,3775,344,3828,379,3856,440,3858,464,3855,486,3822,542,3764,572,3741,574,3810,574,3853,532,3876,467,3877,441,3873,419,3865,398,3854,379,3840,362,3824,348,3811,339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at all</w:t>
      </w:r>
    </w:p>
    <w:p>
      <w:pPr>
        <w:pStyle w:val="BodyText"/>
        <w:spacing w:line="264" w:lineRule="auto" w:before="23"/>
        <w:ind w:left="2364" w:right="0" w:firstLine="106"/>
        <w:jc w:val="right"/>
      </w:pPr>
      <w:r>
        <w:rPr>
          <w:spacing w:val="-1"/>
        </w:rPr>
        <w:t>unsafe</w:t>
      </w: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line="264" w:lineRule="auto"/>
        <w:ind w:right="542"/>
        <w:jc w:val="left"/>
      </w:pPr>
      <w:r>
        <w:rPr/>
        <w:pict>
          <v:group style="position:absolute;margin-left:408.428955pt;margin-top:5.152495pt;width:21.55pt;height:13.75pt;mso-position-horizontal-relative:page;mso-position-vertical-relative:paragraph;z-index:6784" coordorigin="8169,103" coordsize="431,275">
            <v:shape style="position:absolute;left:8169;top:103;width:431;height:275" coordorigin="8169,103" coordsize="431,275" path="m8463,103l8305,103,8298,103,8238,121,8193,165,8170,230,8169,256,8173,278,8205,335,8260,370,8305,377,8469,377,8491,374,8511,368,8530,359,8532,358,8463,358,8292,357,8233,333,8195,280,8187,233,8191,211,8224,155,8282,125,8305,123,8533,123,8528,119,8507,110,8486,105,8463,103xe" filled="true" fillcolor="#999999" stroked="false">
              <v:path arrowok="t"/>
              <v:fill type="solid"/>
            </v:shape>
            <v:shape style="position:absolute;left:8169;top:103;width:431;height:275" coordorigin="8169,103" coordsize="431,275" path="m8533,123l8463,123,8476,123,8497,128,8550,163,8578,223,8580,247,8577,270,8544,326,8486,355,8463,358,8532,358,8575,315,8598,250,8599,224,8595,202,8587,181,8576,162,8562,146,8546,131,8533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42.159088pt;margin-top:5.152495pt;width:21.55pt;height:13.75pt;mso-position-horizontal-relative:page;mso-position-vertical-relative:paragraph;z-index:6808" coordorigin="8843,103" coordsize="431,275">
            <v:shape style="position:absolute;left:8843;top:103;width:431;height:275" coordorigin="8843,103" coordsize="431,275" path="m9137,103l8979,103,8973,103,8913,121,8867,165,8845,230,8843,256,8848,278,8880,335,8935,370,8979,377,9144,377,9165,374,9186,368,9204,359,9207,358,9137,358,8966,357,8907,333,8870,280,8862,233,8866,211,8899,155,8956,125,8979,123,9207,123,9202,119,9182,110,9160,105,9137,103xe" filled="true" fillcolor="#999999" stroked="false">
              <v:path arrowok="t"/>
              <v:fill type="solid"/>
            </v:shape>
            <v:shape style="position:absolute;left:8843;top:103;width:431;height:275" coordorigin="8843,103" coordsize="431,275" path="m9207,123l9137,123,9150,123,9172,128,9225,163,9253,223,9255,247,9251,270,9218,326,9160,355,9137,358,9207,358,9249,315,9272,250,9274,224,9269,202,9261,181,9250,162,9237,146,9221,131,9207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75.885956pt;margin-top:5.152495pt;width:21.55pt;height:13.75pt;mso-position-horizontal-relative:page;mso-position-vertical-relative:paragraph;z-index:6832" coordorigin="9518,103" coordsize="431,275">
            <v:shape style="position:absolute;left:9518;top:103;width:431;height:275" coordorigin="9518,103" coordsize="431,275" path="m9812,103l9654,103,9647,103,9587,121,9542,165,9519,230,9518,256,9522,278,9555,335,9609,370,9654,377,9819,377,9840,374,9860,368,9879,359,9881,358,9812,358,9641,357,9582,333,9545,280,9537,233,9540,211,9573,155,9631,125,9654,123,9882,123,9877,119,9857,110,9835,105,9812,103xe" filled="true" fillcolor="#999999" stroked="false">
              <v:path arrowok="t"/>
              <v:fill type="solid"/>
            </v:shape>
            <v:shape style="position:absolute;left:9518;top:103;width:431;height:275" coordorigin="9518,103" coordsize="431,275" path="m9882,123l9812,123,9825,123,9846,128,9899,163,9927,223,9929,247,9926,270,9893,326,9835,355,9812,358,9881,358,9924,315,9947,250,9948,224,9944,202,9936,181,9925,162,9911,146,9895,131,9882,123xe" filled="true" fillcolor="#999999" stroked="false">
              <v:path arrowok="t"/>
              <v:fill type="solid"/>
            </v:shape>
            <w10:wrap type="none"/>
          </v:group>
        </w:pict>
      </w:r>
      <w:r>
        <w:rPr/>
        <w:t>very</w:t>
      </w:r>
      <w:r>
        <w:rPr/>
        <w:t xml:space="preserve"> sure</w:t>
      </w:r>
    </w:p>
    <w:p>
      <w:pPr>
        <w:spacing w:after="0" w:line="264" w:lineRule="auto"/>
        <w:jc w:val="left"/>
        <w:sectPr>
          <w:type w:val="continuous"/>
          <w:pgSz w:w="11900" w:h="16840"/>
          <w:pgMar w:top="560" w:bottom="1020" w:left="260" w:right="240"/>
          <w:cols w:num="2" w:equalWidth="0">
            <w:col w:w="2874" w:space="5114"/>
            <w:col w:w="3412"/>
          </w:cols>
        </w:sectPr>
      </w:pPr>
    </w:p>
    <w:p>
      <w:pPr>
        <w:spacing w:line="240" w:lineRule="auto" w:before="4"/>
        <w:rPr>
          <w:rFonts w:ascii="Arial" w:hAnsi="Arial" w:cs="Arial" w:eastAsia="Arial"/>
          <w:sz w:val="8"/>
          <w:szCs w:val="8"/>
        </w:rPr>
      </w:pPr>
    </w:p>
    <w:p>
      <w:pPr>
        <w:spacing w:line="20" w:lineRule="exact"/>
        <w:ind w:left="20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25.85pt;height:1pt;mso-position-horizontal-relative:char;mso-position-vertical-relative:line" coordorigin="0,0" coordsize="8517,20">
            <v:group style="position:absolute;left:10;top:10;width:8498;height:2" coordorigin="10,10" coordsize="8498,2">
              <v:shape style="position:absolute;left:10;top:10;width:8498;height:2" coordorigin="10,10" coordsize="8498,0" path="m10,10l8507,10e" filled="false" stroked="true" strokeweight=".9805pt" strokecolor="#d3d8d3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9"/>
          <w:szCs w:val="29"/>
        </w:rPr>
      </w:pPr>
    </w:p>
    <w:p>
      <w:pPr>
        <w:spacing w:line="20" w:lineRule="exact"/>
        <w:ind w:left="1048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49.8pt;height:1pt;mso-position-horizontal-relative:char;mso-position-vertical-relative:line" coordorigin="0,0" coordsize="8996,20">
            <v:group style="position:absolute;left:10;top:10;width:8977;height:2" coordorigin="10,10" coordsize="8977,2">
              <v:shape style="position:absolute;left:10;top:10;width:8977;height:2" coordorigin="10,10" coordsize="8977,0" path="m10,10l8986,10e" filled="false" stroked="true" strokeweight=".9805pt" strokecolor="#dddddd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6"/>
          <w:szCs w:val="16"/>
        </w:rPr>
      </w:pPr>
    </w:p>
    <w:p>
      <w:pPr>
        <w:spacing w:before="81"/>
        <w:ind w:left="1631" w:right="151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Powered</w:t>
      </w:r>
      <w:r>
        <w:rPr>
          <w:rFonts w:ascii="Arial"/>
          <w:sz w:val="16"/>
        </w:rPr>
        <w:t xml:space="preserve"> by</w:t>
      </w:r>
    </w:p>
    <w:p>
      <w:pPr>
        <w:spacing w:line="240" w:lineRule="auto" w:before="2"/>
        <w:rPr>
          <w:rFonts w:ascii="Arial" w:hAnsi="Arial" w:cs="Arial" w:eastAsia="Arial"/>
          <w:sz w:val="2"/>
          <w:szCs w:val="2"/>
        </w:rPr>
      </w:pPr>
    </w:p>
    <w:p>
      <w:pPr>
        <w:spacing w:line="302" w:lineRule="exact"/>
        <w:ind w:left="163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5"/>
          <w:sz w:val="20"/>
          <w:szCs w:val="20"/>
        </w:rPr>
        <w:drawing>
          <wp:inline distT="0" distB="0" distL="0" distR="0">
            <wp:extent cx="987567" cy="192024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567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5"/>
          <w:sz w:val="20"/>
          <w:szCs w:val="20"/>
        </w:rPr>
      </w:r>
    </w:p>
    <w:sectPr>
      <w:type w:val="continuous"/>
      <w:pgSz w:w="11900" w:h="16840"/>
      <w:pgMar w:top="560" w:bottom="1020" w:left="26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pt;margin-top:789.5pt;width:26.35pt;height:12pt;mso-position-horizontal-relative:page;mso-position-vertical-relative:page;z-index:-26128" type="#_x0000_t202" filled="false" stroked="false">
          <v:textbox inset="0,0,0,0">
            <w:txbxContent>
              <w:p>
                <w:pPr>
                  <w:spacing w:line="213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 xml:space="preserve"> of</w:t>
                </w:r>
                <w:r>
                  <w:rPr>
                    <w:rFonts w:ascii="Times New Roman"/>
                    <w:sz w:val="20"/>
                  </w:rPr>
                  <w:t xml:space="preserve"> 8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674988pt;margin-top:789.5pt;width:75.350pt;height:12pt;mso-position-horizontal-relative:page;mso-position-vertical-relative:page;z-index:-26104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  <w:t>06/05/2019</w:t>
                </w:r>
                <w:r>
                  <w:rPr>
                    <w:rFonts w:ascii="Times New Roman"/>
                    <w:sz w:val="20"/>
                  </w:rPr>
                  <w:t xml:space="preserve">, </w:t>
                </w:r>
                <w:r>
                  <w:rPr>
                    <w:rFonts w:ascii="Times New Roman"/>
                    <w:w w:val="99"/>
                    <w:sz w:val="20"/>
                  </w:rPr>
                  <w:t>09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:</w:t>
                </w:r>
                <w:r>
                  <w:rPr>
                    <w:rFonts w:ascii="Times New Roman"/>
                    <w:sz w:val="20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13.660202pt;margin-top:664.080078pt;width:424.9pt;height:.1pt;mso-position-horizontal-relative:page;mso-position-vertical-relative:page;z-index:-25840" coordorigin="2273,13282" coordsize="8498,2">
          <v:shape style="position:absolute;left:2273;top:13282;width:8498;height:2" coordorigin="2273,13282" coordsize="8498,0" path="m2273,13282l10770,13282e" filled="false" stroked="true" strokeweight=".9805pt" strokecolor="#d3d8d3">
            <v:path arrowok="t"/>
          </v:shape>
          <w10:wrap type="none"/>
        </v:group>
      </w:pict>
    </w:r>
    <w:r>
      <w:rPr/>
      <w:pict>
        <v:shape style="position:absolute;margin-left:17pt;margin-top:789.5pt;width:25.35pt;height:12pt;mso-position-horizontal-relative:page;mso-position-vertical-relative:page;z-index:-25816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4 of</w:t>
                </w:r>
                <w:r>
                  <w:rPr>
                    <w:rFonts w:ascii="Times New Roman"/>
                    <w:sz w:val="20"/>
                  </w:rPr>
                  <w:t xml:space="preserve"> 8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674988pt;margin-top:789.5pt;width:75.350pt;height:12pt;mso-position-horizontal-relative:page;mso-position-vertical-relative:page;z-index:-25792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  <w:t>06/05/2019</w:t>
                </w:r>
                <w:r>
                  <w:rPr>
                    <w:rFonts w:ascii="Times New Roman"/>
                    <w:sz w:val="20"/>
                  </w:rPr>
                  <w:t xml:space="preserve">, </w:t>
                </w:r>
                <w:r>
                  <w:rPr>
                    <w:rFonts w:ascii="Times New Roman"/>
                    <w:w w:val="99"/>
                    <w:sz w:val="20"/>
                  </w:rPr>
                  <w:t>09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:</w:t>
                </w:r>
                <w:r>
                  <w:rPr>
                    <w:rFonts w:ascii="Times New Roman"/>
                    <w:sz w:val="20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pt;margin-top:789.5pt;width:26.35pt;height:12pt;mso-position-horizontal-relative:page;mso-position-vertical-relative:page;z-index:-25720" type="#_x0000_t202" filled="false" stroked="false">
          <v:textbox inset="0,0,0,0">
            <w:txbxContent>
              <w:p>
                <w:pPr>
                  <w:spacing w:line="213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 xml:space="preserve"> of</w:t>
                </w:r>
                <w:r>
                  <w:rPr>
                    <w:rFonts w:ascii="Times New Roman"/>
                    <w:sz w:val="20"/>
                  </w:rPr>
                  <w:t xml:space="preserve"> 8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674988pt;margin-top:789.5pt;width:75.350pt;height:12pt;mso-position-horizontal-relative:page;mso-position-vertical-relative:page;z-index:-25696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99"/>
                    <w:sz w:val="20"/>
                  </w:rPr>
                  <w:t>06/05/2019</w:t>
                </w:r>
                <w:r>
                  <w:rPr>
                    <w:rFonts w:ascii="Times New Roman"/>
                    <w:sz w:val="20"/>
                  </w:rPr>
                  <w:t xml:space="preserve">, </w:t>
                </w:r>
                <w:r>
                  <w:rPr>
                    <w:rFonts w:ascii="Times New Roman"/>
                    <w:w w:val="99"/>
                    <w:sz w:val="20"/>
                  </w:rPr>
                  <w:t>09</w:t>
                </w: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:</w:t>
                </w:r>
                <w:r>
                  <w:rPr>
                    <w:rFonts w:ascii="Times New Roman"/>
                    <w:sz w:val="20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pt;margin-top:17.5pt;width:28.25pt;height:12pt;mso-position-horizontal-relative:page;mso-position-vertical-relative:page;z-index:-26176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Task 1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662506pt;margin-top:17.5pt;width:254.35pt;height:12pt;mso-position-horizontal-relative:page;mso-position-vertical-relative:page;z-index:-26152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https://docs.google. com/forms/d/1Q6S8eMw0z6PI7GB-8sXl</w:t>
                </w:r>
                <w:r>
                  <w:rPr>
                    <w:rFonts w:ascii="Times New Roman"/>
                    <w:sz w:val="20"/>
                  </w:rPr>
                  <w:t>...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16.841751pt;margin-top:113.708946pt;width:14.7pt;height:14.7pt;mso-position-horizontal-relative:page;mso-position-vertical-relative:page;z-index:-26080" coordorigin="2337,2274" coordsize="294,294">
          <v:group style="position:absolute;left:2347;top:2294;width:255;height:2" coordorigin="2347,2294" coordsize="255,2">
            <v:shape style="position:absolute;left:2347;top:2294;width:255;height:2" coordorigin="2347,2294" coordsize="255,0" path="m2347,2294l2601,2294e" filled="false" stroked="true" strokeweight=".9805pt" strokecolor="#999999">
              <v:path arrowok="t"/>
            </v:shape>
          </v:group>
          <v:group style="position:absolute;left:2611;top:2284;width:2;height:255" coordorigin="2611,2284" coordsize="2,255">
            <v:shape style="position:absolute;left:2611;top:2284;width:2;height:255" coordorigin="2611,2284" coordsize="0,255" path="m2611,2284l2611,2539e" filled="false" stroked="true" strokeweight=".9805pt" strokecolor="#999999">
              <v:path arrowok="t"/>
            </v:shape>
          </v:group>
          <v:group style="position:absolute;left:2366;top:2548;width:255;height:2" coordorigin="2366,2548" coordsize="255,2">
            <v:shape style="position:absolute;left:2366;top:2548;width:255;height:2" coordorigin="2366,2548" coordsize="255,0" path="m2366,2548l2621,2548e" filled="false" stroked="true" strokeweight=".9805pt" strokecolor="#999999">
              <v:path arrowok="t"/>
            </v:shape>
          </v:group>
          <v:group style="position:absolute;left:2356;top:2304;width:2;height:255" coordorigin="2356,2304" coordsize="2,255">
            <v:shape style="position:absolute;left:2356;top:2304;width:2;height:255" coordorigin="2356,2304" coordsize="0,255" path="m2356,2304l2356,2558e" filled="false" stroked="true" strokeweight=".9805pt" strokecolor="#999999">
              <v:path arrowok="t"/>
            </v:shape>
          </v:group>
          <w10:wrap type="none"/>
        </v:group>
      </w:pict>
    </w:r>
    <w:r>
      <w:rPr/>
      <w:pict>
        <v:group style="position:absolute;margin-left:116.841751pt;margin-top:132.189453pt;width:14.7pt;height:14.7pt;mso-position-horizontal-relative:page;mso-position-vertical-relative:page;z-index:-26056" coordorigin="2337,2644" coordsize="294,294">
          <v:group style="position:absolute;left:2347;top:2663;width:255;height:2" coordorigin="2347,2663" coordsize="255,2">
            <v:shape style="position:absolute;left:2347;top:2663;width:255;height:2" coordorigin="2347,2663" coordsize="255,0" path="m2347,2663l2601,2663e" filled="false" stroked="true" strokeweight=".9805pt" strokecolor="#999999">
              <v:path arrowok="t"/>
            </v:shape>
          </v:group>
          <v:group style="position:absolute;left:2611;top:2654;width:2;height:255" coordorigin="2611,2654" coordsize="2,255">
            <v:shape style="position:absolute;left:2611;top:2654;width:2;height:255" coordorigin="2611,2654" coordsize="0,255" path="m2611,2654l2611,2908e" filled="false" stroked="true" strokeweight=".9805pt" strokecolor="#999999">
              <v:path arrowok="t"/>
            </v:shape>
          </v:group>
          <v:group style="position:absolute;left:2366;top:2918;width:255;height:2" coordorigin="2366,2918" coordsize="255,2">
            <v:shape style="position:absolute;left:2366;top:2918;width:255;height:2" coordorigin="2366,2918" coordsize="255,0" path="m2366,2918l2621,2918e" filled="false" stroked="true" strokeweight=".9805pt" strokecolor="#999999">
              <v:path arrowok="t"/>
            </v:shape>
          </v:group>
          <v:group style="position:absolute;left:2356;top:2673;width:2;height:255" coordorigin="2356,2673" coordsize="2,255">
            <v:shape style="position:absolute;left:2356;top:2673;width:2;height:255" coordorigin="2356,2673" coordsize="0,255" path="m2356,2673l2356,2928e" filled="false" stroked="true" strokeweight=".9805pt" strokecolor="#999999">
              <v:path arrowok="t"/>
            </v:shape>
          </v:group>
          <w10:wrap type="none"/>
        </v:group>
      </w:pict>
    </w:r>
    <w:r>
      <w:rPr/>
      <w:pict>
        <v:group style="position:absolute;margin-left:116.841797pt;margin-top:150.669952pt;width:14.7pt;height:14.7pt;mso-position-horizontal-relative:page;mso-position-vertical-relative:page;z-index:-26032" coordorigin="2337,3013" coordsize="294,294">
          <v:group style="position:absolute;left:2347;top:3033;width:255;height:2" coordorigin="2347,3033" coordsize="255,2">
            <v:shape style="position:absolute;left:2347;top:3033;width:255;height:2" coordorigin="2347,3033" coordsize="255,0" path="m2347,3033l2601,3033e" filled="false" stroked="true" strokeweight=".9804pt" strokecolor="#999999">
              <v:path arrowok="t"/>
            </v:shape>
          </v:group>
          <v:group style="position:absolute;left:2611;top:3023;width:2;height:255" coordorigin="2611,3023" coordsize="2,255">
            <v:shape style="position:absolute;left:2611;top:3023;width:2;height:255" coordorigin="2611,3023" coordsize="0,255" path="m2611,3023l2611,3278e" filled="false" stroked="true" strokeweight=".9805pt" strokecolor="#999999">
              <v:path arrowok="t"/>
            </v:shape>
          </v:group>
          <v:group style="position:absolute;left:2366;top:3288;width:255;height:2" coordorigin="2366,3288" coordsize="255,2">
            <v:shape style="position:absolute;left:2366;top:3288;width:255;height:2" coordorigin="2366,3288" coordsize="255,0" path="m2366,3288l2621,3288e" filled="false" stroked="true" strokeweight=".9805pt" strokecolor="#999999">
              <v:path arrowok="t"/>
            </v:shape>
          </v:group>
          <v:group style="position:absolute;left:2356;top:3043;width:2;height:255" coordorigin="2356,3043" coordsize="2,255">
            <v:shape style="position:absolute;left:2356;top:3043;width:2;height:255" coordorigin="2356,3043" coordsize="0,255" path="m2356,3043l2356,3297e" filled="false" stroked="true" strokeweight=".9805pt" strokecolor="#999999">
              <v:path arrowok="t"/>
            </v:shape>
          </v:group>
          <w10:wrap type="none"/>
        </v:group>
      </w:pict>
    </w:r>
    <w:r>
      <w:rPr/>
      <w:pict>
        <v:group style="position:absolute;margin-left:116.841751pt;margin-top:169.150345pt;width:14.7pt;height:14.7pt;mso-position-horizontal-relative:page;mso-position-vertical-relative:page;z-index:-26008" coordorigin="2337,3383" coordsize="294,294">
          <v:group style="position:absolute;left:2347;top:3403;width:255;height:2" coordorigin="2347,3403" coordsize="255,2">
            <v:shape style="position:absolute;left:2347;top:3403;width:255;height:2" coordorigin="2347,3403" coordsize="255,0" path="m2347,3403l2601,3403e" filled="false" stroked="true" strokeweight=".9805pt" strokecolor="#999999">
              <v:path arrowok="t"/>
            </v:shape>
          </v:group>
          <v:group style="position:absolute;left:2611;top:3393;width:2;height:255" coordorigin="2611,3393" coordsize="2,255">
            <v:shape style="position:absolute;left:2611;top:3393;width:2;height:255" coordorigin="2611,3393" coordsize="0,255" path="m2611,3393l2611,3647e" filled="false" stroked="true" strokeweight=".9805pt" strokecolor="#999999">
              <v:path arrowok="t"/>
            </v:shape>
          </v:group>
          <v:group style="position:absolute;left:2366;top:3657;width:255;height:2" coordorigin="2366,3657" coordsize="255,2">
            <v:shape style="position:absolute;left:2366;top:3657;width:255;height:2" coordorigin="2366,3657" coordsize="255,0" path="m2366,3657l2621,3657e" filled="false" stroked="true" strokeweight=".9805pt" strokecolor="#999999">
              <v:path arrowok="t"/>
            </v:shape>
          </v:group>
          <v:group style="position:absolute;left:2356;top:3412;width:2;height:255" coordorigin="2356,3412" coordsize="2,255">
            <v:shape style="position:absolute;left:2356;top:3412;width:2;height:255" coordorigin="2356,3412" coordsize="0,255" path="m2356,3412l2356,3667e" filled="false" stroked="true" strokeweight=".9805pt" strokecolor="#999999">
              <v:path arrowok="t"/>
            </v:shape>
          </v:group>
          <w10:wrap type="none"/>
        </v:group>
      </w:pict>
    </w:r>
    <w:r>
      <w:rPr/>
      <w:pict>
        <v:group style="position:absolute;margin-left:116.841751pt;margin-top:187.630844pt;width:14.7pt;height:14.7pt;mso-position-horizontal-relative:page;mso-position-vertical-relative:page;z-index:-25984" coordorigin="2337,3753" coordsize="294,294">
          <v:group style="position:absolute;left:2347;top:3772;width:255;height:2" coordorigin="2347,3772" coordsize="255,2">
            <v:shape style="position:absolute;left:2347;top:3772;width:255;height:2" coordorigin="2347,3772" coordsize="255,0" path="m2347,3772l2601,3772e" filled="false" stroked="true" strokeweight=".9805pt" strokecolor="#999999">
              <v:path arrowok="t"/>
            </v:shape>
          </v:group>
          <v:group style="position:absolute;left:2611;top:3762;width:2;height:255" coordorigin="2611,3762" coordsize="2,255">
            <v:shape style="position:absolute;left:2611;top:3762;width:2;height:255" coordorigin="2611,3762" coordsize="0,255" path="m2611,3762l2611,4017e" filled="false" stroked="true" strokeweight=".9805pt" strokecolor="#999999">
              <v:path arrowok="t"/>
            </v:shape>
          </v:group>
          <v:group style="position:absolute;left:2366;top:4027;width:255;height:2" coordorigin="2366,4027" coordsize="255,2">
            <v:shape style="position:absolute;left:2366;top:4027;width:255;height:2" coordorigin="2366,4027" coordsize="255,0" path="m2366,4027l2621,4027e" filled="false" stroked="true" strokeweight=".9804pt" strokecolor="#999999">
              <v:path arrowok="t"/>
            </v:shape>
          </v:group>
          <v:group style="position:absolute;left:2356;top:3782;width:2;height:255" coordorigin="2356,3782" coordsize="2,255">
            <v:shape style="position:absolute;left:2356;top:3782;width:2;height:255" coordorigin="2356,3782" coordsize="0,255" path="m2356,3782l2356,4036e" filled="false" stroked="true" strokeweight=".9805pt" strokecolor="#999999">
              <v:path arrowok="t"/>
            </v:shape>
          </v:group>
          <w10:wrap type="none"/>
        </v:group>
      </w:pict>
    </w:r>
    <w:r>
      <w:rPr/>
      <w:pict>
        <v:group style="position:absolute;margin-left:116.841797pt;margin-top:206.107452pt;width:14.7pt;height:14.7pt;mso-position-horizontal-relative:page;mso-position-vertical-relative:page;z-index:-25960" coordorigin="2337,4122" coordsize="294,294">
          <v:group style="position:absolute;left:2347;top:4142;width:255;height:2" coordorigin="2347,4142" coordsize="255,2">
            <v:shape style="position:absolute;left:2347;top:4142;width:255;height:2" coordorigin="2347,4142" coordsize="255,0" path="m2347,4142l2601,4142e" filled="false" stroked="true" strokeweight=".9804pt" strokecolor="#999999">
              <v:path arrowok="t"/>
            </v:shape>
          </v:group>
          <v:group style="position:absolute;left:2611;top:4132;width:2;height:255" coordorigin="2611,4132" coordsize="2,255">
            <v:shape style="position:absolute;left:2611;top:4132;width:2;height:255" coordorigin="2611,4132" coordsize="0,255" path="m2611,4132l2611,4386e" filled="false" stroked="true" strokeweight=".9805pt" strokecolor="#999999">
              <v:path arrowok="t"/>
            </v:shape>
          </v:group>
          <v:group style="position:absolute;left:2366;top:4396;width:255;height:2" coordorigin="2366,4396" coordsize="255,2">
            <v:shape style="position:absolute;left:2366;top:4396;width:255;height:2" coordorigin="2366,4396" coordsize="255,0" path="m2366,4396l2621,4396e" filled="false" stroked="true" strokeweight=".9805pt" strokecolor="#999999">
              <v:path arrowok="t"/>
            </v:shape>
          </v:group>
          <v:group style="position:absolute;left:2356;top:4152;width:2;height:255" coordorigin="2356,4152" coordsize="2,255">
            <v:shape style="position:absolute;left:2356;top:4152;width:2;height:255" coordorigin="2356,4152" coordsize="0,255" path="m2356,4152l2356,4406e" filled="false" stroked="true" strokeweight=".9805pt" strokecolor="#999999">
              <v:path arrowok="t"/>
            </v:shape>
          </v:group>
          <w10:wrap type="none"/>
        </v:group>
      </w:pict>
    </w:r>
    <w:r>
      <w:rPr/>
      <w:pict>
        <v:shape style="position:absolute;margin-left:17pt;margin-top:17.5pt;width:28.25pt;height:12pt;mso-position-horizontal-relative:page;mso-position-vertical-relative:page;z-index:-25936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Task 1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662506pt;margin-top:17.5pt;width:254.35pt;height:12pt;mso-position-horizontal-relative:page;mso-position-vertical-relative:page;z-index:-25912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https://docs.google. com/forms/d/1Q6S8eMw0z6PI7GB-8sXl</w:t>
                </w:r>
                <w:r>
                  <w:rPr>
                    <w:rFonts w:ascii="Times New Roman"/>
                    <w:sz w:val="20"/>
                  </w:rPr>
                  <w:t>...</w:t>
                </w:r>
              </w:p>
            </w:txbxContent>
          </v:textbox>
          <w10:wrap type="none"/>
        </v:shape>
      </w:pict>
    </w:r>
    <w:r>
      <w:rPr/>
      <w:pict>
        <v:shape style="position:absolute;margin-left:96.727348pt;margin-top:54.235554pt;width:370.5pt;height:50.15pt;mso-position-horizontal-relative:page;mso-position-vertical-relative:page;z-index:-25888" type="#_x0000_t202" filled="false" stroked="false">
          <v:textbox inset="0,0,0,0">
            <w:txbxContent>
              <w:p>
                <w:pPr>
                  <w:spacing w:line="264" w:lineRule="auto" w:before="0"/>
                  <w:ind w:left="338" w:right="18" w:hanging="319"/>
                  <w:jc w:val="left"/>
                  <w:rPr>
                    <w:rFonts w:ascii="Arial" w:hAnsi="Arial" w:cs="Arial" w:eastAsia="Arial"/>
                    <w:sz w:val="19"/>
                    <w:szCs w:val="19"/>
                  </w:rPr>
                </w:pPr>
                <w:r>
                  <w:rPr>
                    <w:rFonts w:ascii="Arial"/>
                    <w:b/>
                    <w:w w:val="100"/>
                    <w:sz w:val="19"/>
                  </w:rPr>
                  <w:t>Question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 xml:space="preserve"> 3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: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 xml:space="preserve"> Where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 xml:space="preserve"> is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 xml:space="preserve"> the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 xml:space="preserve"> sphere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 xml:space="preserve"> from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 xml:space="preserve"> the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 xml:space="preserve"> entrance view in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 xml:space="preserve"> relation to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 xml:space="preserve"> the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 xml:space="preserve"> lower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 xml:space="preserve"> chamber</w:t>
                </w:r>
                <w:r>
                  <w:rPr>
                    <w:rFonts w:ascii="Arial"/>
                    <w:b/>
                    <w:w w:val="100"/>
                    <w:sz w:val="19"/>
                  </w:rPr>
                  <w:t>? *</w:t>
                </w:r>
                <w:r>
                  <w:rPr>
                    <w:rFonts w:ascii="Arial"/>
                    <w:w w:val="100"/>
                    <w:sz w:val="19"/>
                  </w:rPr>
                </w:r>
              </w:p>
              <w:p>
                <w:pPr>
                  <w:pStyle w:val="BodyText"/>
                  <w:spacing w:line="240" w:lineRule="auto" w:before="49"/>
                  <w:ind w:left="338" w:right="0"/>
                  <w:jc w:val="left"/>
                </w:pPr>
                <w:r>
                  <w:rPr>
                    <w:w w:val="100"/>
                  </w:rPr>
                  <w:t>Please</w:t>
                </w:r>
                <w:r>
                  <w:rPr>
                    <w:w w:val="100"/>
                  </w:rPr>
                  <w:t xml:space="preserve"> select</w:t>
                </w:r>
                <w:r>
                  <w:rPr>
                    <w:w w:val="100"/>
                  </w:rPr>
                  <w:t xml:space="preserve"> at least</w:t>
                </w:r>
                <w:r>
                  <w:rPr>
                    <w:w w:val="100"/>
                  </w:rPr>
                  <w:t xml:space="preserve"> one</w:t>
                </w:r>
                <w:r>
                  <w:rPr>
                    <w:w w:val="100"/>
                  </w:rPr>
                  <w:t xml:space="preserve"> answer</w:t>
                </w:r>
                <w:r>
                  <w:rPr>
                    <w:w w:val="100"/>
                  </w:rPr>
                  <w:t>.</w:t>
                </w:r>
              </w:p>
              <w:p>
                <w:pPr>
                  <w:spacing w:before="23"/>
                  <w:ind w:left="338" w:right="0" w:firstLine="0"/>
                  <w:jc w:val="left"/>
                  <w:rPr>
                    <w:rFonts w:ascii="Arial" w:hAnsi="Arial" w:cs="Arial" w:eastAsia="Arial"/>
                    <w:sz w:val="19"/>
                    <w:szCs w:val="19"/>
                  </w:rPr>
                </w:pPr>
                <w:r>
                  <w:rPr>
                    <w:rFonts w:ascii="Arial"/>
                    <w:i/>
                    <w:spacing w:val="-2"/>
                    <w:w w:val="100"/>
                    <w:sz w:val="19"/>
                  </w:rPr>
                  <w:t>T</w:t>
                </w:r>
                <w:r>
                  <w:rPr>
                    <w:rFonts w:ascii="Arial"/>
                    <w:i/>
                    <w:spacing w:val="-1"/>
                    <w:w w:val="100"/>
                    <w:sz w:val="19"/>
                  </w:rPr>
                  <w:t>i</w:t>
                </w:r>
                <w:r>
                  <w:rPr>
                    <w:rFonts w:ascii="Arial"/>
                    <w:i/>
                    <w:w w:val="100"/>
                    <w:sz w:val="19"/>
                  </w:rPr>
                  <w:t>ck</w:t>
                </w:r>
                <w:r>
                  <w:rPr>
                    <w:rFonts w:ascii="Arial"/>
                    <w:i/>
                    <w:sz w:val="19"/>
                  </w:rPr>
                  <w:t xml:space="preserve"> </w:t>
                </w:r>
                <w:r>
                  <w:rPr>
                    <w:rFonts w:ascii="Arial"/>
                    <w:i/>
                    <w:w w:val="100"/>
                    <w:sz w:val="19"/>
                  </w:rPr>
                  <w:t>a</w:t>
                </w:r>
                <w:r>
                  <w:rPr>
                    <w:rFonts w:ascii="Arial"/>
                    <w:i/>
                    <w:spacing w:val="-1"/>
                    <w:w w:val="100"/>
                    <w:sz w:val="19"/>
                  </w:rPr>
                  <w:t>l</w:t>
                </w:r>
                <w:r>
                  <w:rPr>
                    <w:rFonts w:ascii="Arial"/>
                    <w:i/>
                    <w:w w:val="100"/>
                    <w:sz w:val="19"/>
                  </w:rPr>
                  <w:t>l</w:t>
                </w:r>
                <w:r>
                  <w:rPr>
                    <w:rFonts w:ascii="Arial"/>
                    <w:i/>
                    <w:sz w:val="19"/>
                  </w:rPr>
                  <w:t xml:space="preserve"> </w:t>
                </w:r>
                <w:r>
                  <w:rPr>
                    <w:rFonts w:ascii="Arial"/>
                    <w:i/>
                    <w:w w:val="100"/>
                    <w:sz w:val="19"/>
                  </w:rPr>
                  <w:t>t</w:t>
                </w:r>
                <w:r>
                  <w:rPr>
                    <w:rFonts w:ascii="Arial"/>
                    <w:i/>
                    <w:w w:val="100"/>
                    <w:sz w:val="19"/>
                  </w:rPr>
                  <w:t>ha</w:t>
                </w:r>
                <w:r>
                  <w:rPr>
                    <w:rFonts w:ascii="Arial"/>
                    <w:i/>
                    <w:w w:val="100"/>
                    <w:sz w:val="19"/>
                  </w:rPr>
                  <w:t>t</w:t>
                </w:r>
                <w:r>
                  <w:rPr>
                    <w:rFonts w:ascii="Arial"/>
                    <w:i/>
                    <w:sz w:val="19"/>
                  </w:rPr>
                  <w:t xml:space="preserve"> </w:t>
                </w:r>
                <w:r>
                  <w:rPr>
                    <w:rFonts w:ascii="Arial"/>
                    <w:i/>
                    <w:w w:val="100"/>
                    <w:sz w:val="19"/>
                  </w:rPr>
                  <w:t>app</w:t>
                </w:r>
                <w:r>
                  <w:rPr>
                    <w:rFonts w:ascii="Arial"/>
                    <w:i/>
                    <w:spacing w:val="-1"/>
                    <w:w w:val="100"/>
                    <w:sz w:val="19"/>
                  </w:rPr>
                  <w:t>l</w:t>
                </w:r>
                <w:r>
                  <w:rPr>
                    <w:rFonts w:ascii="Arial"/>
                    <w:i/>
                    <w:spacing w:val="-15"/>
                    <w:w w:val="100"/>
                    <w:sz w:val="19"/>
                  </w:rPr>
                  <w:t>y</w:t>
                </w:r>
                <w:r>
                  <w:rPr>
                    <w:rFonts w:ascii="Arial"/>
                    <w:i/>
                    <w:w w:val="100"/>
                    <w:sz w:val="19"/>
                  </w:rPr>
                  <w:t>.</w:t>
                </w:r>
                <w:r>
                  <w:rPr>
                    <w:rFonts w:ascii="Arial"/>
                    <w:w w:val="100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36.367096pt;margin-top:114.790451pt;width:28.05pt;height:103.95pt;mso-position-horizontal-relative:page;mso-position-vertical-relative:page;z-index:-25864" type="#_x0000_t202" filled="false" stroked="false">
          <v:textbox inset="0,0,0,0">
            <w:txbxContent>
              <w:p>
                <w:pPr>
                  <w:pStyle w:val="BodyText"/>
                  <w:spacing w:line="405" w:lineRule="auto"/>
                  <w:ind w:left="20" w:right="18"/>
                  <w:jc w:val="left"/>
                </w:pPr>
                <w:r>
                  <w:rPr>
                    <w:w w:val="100"/>
                  </w:rPr>
                  <w:t>left</w:t>
                </w:r>
                <w:r>
                  <w:rPr>
                    <w:w w:val="100"/>
                  </w:rPr>
                  <w:t xml:space="preserve"> right</w:t>
                </w:r>
                <w:r>
                  <w:rPr>
                    <w:w w:val="100"/>
                  </w:rPr>
                  <w:t xml:space="preserve"> top</w:t>
                </w:r>
                <w:r>
                  <w:rPr>
                    <w:w w:val="100"/>
                  </w:rPr>
                  <w:t xml:space="preserve"> right</w:t>
                </w:r>
                <w:r>
                  <w:rPr>
                    <w:w w:val="100"/>
                  </w:rPr>
                  <w:t xml:space="preserve"> bottom </w:t>
                </w:r>
                <w:r>
                  <w:rPr>
                    <w:w w:val="100"/>
                  </w:rPr>
                  <w:t>front</w:t>
                </w:r>
              </w:p>
              <w:p>
                <w:pPr>
                  <w:pStyle w:val="BodyText"/>
                  <w:spacing w:line="240" w:lineRule="auto" w:before="4"/>
                  <w:ind w:left="20" w:right="0"/>
                  <w:jc w:val="left"/>
                </w:pPr>
                <w:r>
                  <w:rPr>
                    <w:w w:val="100"/>
                  </w:rPr>
                  <w:t>at the back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17.5pt;width:28.25pt;height:12pt;mso-position-horizontal-relative:page;mso-position-vertical-relative:page;z-index:-25768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Task 1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662506pt;margin-top:17.5pt;width:254.35pt;height:12pt;mso-position-horizontal-relative:page;mso-position-vertical-relative:page;z-index:-25744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https://docs.google. com/forms/d/1Q6S8eMw0z6PI7GB-8sXl</w:t>
                </w:r>
                <w:r>
                  <w:rPr>
                    <w:rFonts w:ascii="Times New Roman"/>
                    <w:sz w:val="20"/>
                  </w:rPr>
                  <w:t>...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7pt;margin-top:17.5pt;width:28.25pt;height:12pt;mso-position-horizontal-relative:page;mso-position-vertical-relative:page;z-index:-25672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Task 1</w:t>
                </w:r>
              </w:p>
            </w:txbxContent>
          </v:textbox>
          <w10:wrap type="none"/>
        </v:shape>
      </w:pict>
    </w:r>
    <w:r>
      <w:rPr/>
      <w:pict>
        <v:shape style="position:absolute;margin-left:323.662506pt;margin-top:17.5pt;width:254.35pt;height:12pt;mso-position-horizontal-relative:page;mso-position-vertical-relative:page;z-index:-25648" type="#_x0000_t202" filled="false" stroked="false">
          <v:textbox inset="0,0,0,0">
            <w:txbxContent>
              <w:p>
                <w:pPr>
                  <w:spacing w:line="213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w w:val="99"/>
                    <w:sz w:val="20"/>
                  </w:rPr>
                  <w:t>https://docs.google. com/forms/d/1Q6S8eMw0z6PI7GB-8sXl</w:t>
                </w:r>
                <w:r>
                  <w:rPr>
                    <w:rFonts w:ascii="Times New Roman"/>
                    <w:sz w:val="20"/>
                  </w:rPr>
                  <w:t>...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4"/>
      <w:numFmt w:val="decimal"/>
      <w:lvlText w:val="%1."/>
      <w:lvlJc w:val="left"/>
      <w:pPr>
        <w:ind w:left="2013" w:hanging="319"/>
        <w:jc w:val="left"/>
      </w:pPr>
      <w:rPr>
        <w:rFonts w:hint="default" w:ascii="Arial" w:hAnsi="Arial" w:eastAsia="Arial"/>
        <w:w w:val="100"/>
        <w:sz w:val="19"/>
        <w:szCs w:val="19"/>
      </w:rPr>
    </w:lvl>
    <w:lvl w:ilvl="1">
      <w:start w:val="1"/>
      <w:numFmt w:val="bullet"/>
      <w:lvlText w:val="•"/>
      <w:lvlJc w:val="left"/>
      <w:pPr>
        <w:ind w:left="2958" w:hanging="3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896" w:hanging="3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34" w:hanging="3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772" w:hanging="3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710" w:hanging="3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48" w:hanging="3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86" w:hanging="3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24" w:hanging="31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13" w:hanging="213"/>
        <w:jc w:val="right"/>
      </w:pPr>
      <w:rPr>
        <w:rFonts w:hint="default" w:ascii="Arial" w:hAnsi="Arial" w:eastAsia="Arial"/>
        <w:w w:val="100"/>
        <w:sz w:val="19"/>
        <w:szCs w:val="19"/>
      </w:rPr>
    </w:lvl>
    <w:lvl w:ilvl="1">
      <w:start w:val="1"/>
      <w:numFmt w:val="bullet"/>
      <w:lvlText w:val="•"/>
      <w:lvlJc w:val="left"/>
      <w:pPr>
        <w:ind w:left="2958" w:hanging="21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896" w:hanging="21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34" w:hanging="21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772" w:hanging="21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710" w:hanging="21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48" w:hanging="21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86" w:hanging="21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24" w:hanging="21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13"/>
    </w:pPr>
    <w:rPr>
      <w:rFonts w:ascii="Arial" w:hAnsi="Arial" w:eastAsia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1631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76"/>
      <w:ind w:left="2013" w:hanging="319"/>
      <w:outlineLvl w:val="2"/>
    </w:pPr>
    <w:rPr>
      <w:rFonts w:ascii="Arial" w:hAnsi="Arial" w:eastAsia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numbering" Target="numbering.xml"/><Relationship Id="rDeepLPNGImage" Type="http://schemas.openxmlformats.org/officeDocument/2006/relationships/image" Target="media/imageDeepL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2019-05-06T10:15:26Z</dcterms:created>
  <dcterms:modified xsi:type="dcterms:W3CDTF">2019-05-06T10:15:26Z</dcterms:modified>
</cp:coreProperties>
</file>